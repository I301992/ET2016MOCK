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314EA" w14:textId="77777777" w:rsidR="00F729B7" w:rsidRPr="00827660" w:rsidRDefault="00F729B7" w:rsidP="00F729B7">
      <w:pPr>
        <w:jc w:val="center"/>
        <w:rPr>
          <w:color w:val="000000"/>
          <w:sz w:val="160"/>
        </w:rPr>
      </w:pPr>
    </w:p>
    <w:p w14:paraId="4855F946" w14:textId="77777777" w:rsidR="00F729B7" w:rsidRPr="00827660" w:rsidRDefault="00F729B7" w:rsidP="00F729B7">
      <w:pPr>
        <w:jc w:val="center"/>
        <w:outlineLvl w:val="0"/>
        <w:rPr>
          <w:color w:val="000000"/>
          <w:sz w:val="160"/>
        </w:rPr>
      </w:pPr>
      <w:bookmarkStart w:id="0" w:name="_Toc454350368"/>
      <w:r w:rsidRPr="00827660">
        <w:rPr>
          <w:color w:val="000000"/>
          <w:sz w:val="160"/>
        </w:rPr>
        <w:t>Travelogix</w:t>
      </w:r>
      <w:bookmarkEnd w:id="0"/>
      <w:r w:rsidRPr="00827660">
        <w:rPr>
          <w:color w:val="000000"/>
          <w:sz w:val="160"/>
        </w:rPr>
        <w:t xml:space="preserve"> </w:t>
      </w:r>
    </w:p>
    <w:p w14:paraId="2548C8FA" w14:textId="15416459" w:rsidR="00F729B7" w:rsidRPr="00827660" w:rsidRDefault="00613030" w:rsidP="00F729B7">
      <w:pPr>
        <w:jc w:val="center"/>
        <w:rPr>
          <w:color w:val="000000"/>
          <w:sz w:val="72"/>
          <w:szCs w:val="72"/>
        </w:rPr>
      </w:pPr>
      <w:r>
        <w:rPr>
          <w:color w:val="000000"/>
          <w:sz w:val="72"/>
          <w:szCs w:val="72"/>
        </w:rPr>
        <w:t>Google Login</w:t>
      </w:r>
      <w:r w:rsidR="00D95540" w:rsidRPr="00827660">
        <w:rPr>
          <w:color w:val="000000"/>
          <w:sz w:val="72"/>
          <w:szCs w:val="72"/>
        </w:rPr>
        <w:t xml:space="preserve"> </w:t>
      </w:r>
      <w:r w:rsidR="00B2031D" w:rsidRPr="00827660">
        <w:rPr>
          <w:color w:val="000000"/>
          <w:sz w:val="72"/>
          <w:szCs w:val="72"/>
        </w:rPr>
        <w:t>Integration</w:t>
      </w:r>
    </w:p>
    <w:p w14:paraId="7452E16E" w14:textId="77777777" w:rsidR="00F729B7" w:rsidRPr="00827660" w:rsidRDefault="00F729B7" w:rsidP="00F729B7">
      <w:pPr>
        <w:jc w:val="center"/>
        <w:rPr>
          <w:color w:val="000000"/>
          <w:sz w:val="96"/>
        </w:rPr>
      </w:pPr>
    </w:p>
    <w:p w14:paraId="2A9F2529" w14:textId="77777777" w:rsidR="00F729B7" w:rsidRPr="00827660" w:rsidRDefault="00F729B7" w:rsidP="00F729B7">
      <w:pPr>
        <w:pStyle w:val="TableHeading1"/>
        <w:jc w:val="left"/>
        <w:outlineLvl w:val="0"/>
        <w:rPr>
          <w:rFonts w:ascii="Times New Roman" w:hAnsi="Times New Roman"/>
          <w:lang w:val="en-GB"/>
        </w:rPr>
      </w:pPr>
      <w:bookmarkStart w:id="1" w:name="_Toc454350369"/>
      <w:r w:rsidRPr="00827660">
        <w:rPr>
          <w:rFonts w:ascii="Times New Roman" w:hAnsi="Times New Roman"/>
          <w:lang w:val="en-GB"/>
        </w:rPr>
        <w:t>Document Identification</w:t>
      </w:r>
      <w:bookmarkEnd w:id="1"/>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2194"/>
        <w:gridCol w:w="2212"/>
        <w:gridCol w:w="2203"/>
        <w:gridCol w:w="2203"/>
      </w:tblGrid>
      <w:tr w:rsidR="00F729B7" w:rsidRPr="00827660" w14:paraId="34F88348" w14:textId="77777777" w:rsidTr="0093429D">
        <w:trPr>
          <w:cantSplit/>
          <w:trHeight w:val="315"/>
        </w:trPr>
        <w:tc>
          <w:tcPr>
            <w:tcW w:w="2500" w:type="pct"/>
            <w:gridSpan w:val="2"/>
            <w:tcBorders>
              <w:top w:val="single" w:sz="4" w:space="0" w:color="auto"/>
              <w:left w:val="single" w:sz="4" w:space="0" w:color="auto"/>
              <w:bottom w:val="nil"/>
              <w:right w:val="single" w:sz="4" w:space="0" w:color="auto"/>
            </w:tcBorders>
            <w:shd w:val="clear" w:color="auto" w:fill="CCCCCC"/>
          </w:tcPr>
          <w:p w14:paraId="36615476"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Author</w:t>
            </w:r>
          </w:p>
        </w:tc>
        <w:tc>
          <w:tcPr>
            <w:tcW w:w="2500" w:type="pct"/>
            <w:gridSpan w:val="2"/>
            <w:tcBorders>
              <w:top w:val="single" w:sz="4" w:space="0" w:color="auto"/>
              <w:left w:val="single" w:sz="4" w:space="0" w:color="auto"/>
              <w:bottom w:val="nil"/>
              <w:right w:val="single" w:sz="4" w:space="0" w:color="auto"/>
            </w:tcBorders>
            <w:shd w:val="clear" w:color="auto" w:fill="CCCCCC"/>
          </w:tcPr>
          <w:p w14:paraId="4EF2000B"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Document Location (repository/path/name)</w:t>
            </w:r>
          </w:p>
        </w:tc>
      </w:tr>
      <w:tr w:rsidR="00F729B7" w:rsidRPr="00827660" w14:paraId="7DDD3BD0" w14:textId="77777777" w:rsidTr="0093429D">
        <w:trPr>
          <w:cantSplit/>
          <w:trHeight w:val="315"/>
        </w:trPr>
        <w:tc>
          <w:tcPr>
            <w:tcW w:w="2500" w:type="pct"/>
            <w:gridSpan w:val="2"/>
            <w:tcBorders>
              <w:top w:val="nil"/>
              <w:left w:val="single" w:sz="4" w:space="0" w:color="auto"/>
              <w:bottom w:val="single" w:sz="4" w:space="0" w:color="auto"/>
              <w:right w:val="single" w:sz="4" w:space="0" w:color="auto"/>
            </w:tcBorders>
            <w:shd w:val="clear" w:color="auto" w:fill="FFFFFF"/>
          </w:tcPr>
          <w:p w14:paraId="211F7BE5" w14:textId="0264F44B" w:rsidR="00F729B7" w:rsidRPr="00827660" w:rsidRDefault="00D95540" w:rsidP="00686F6B">
            <w:pPr>
              <w:pStyle w:val="TableText"/>
              <w:rPr>
                <w:rFonts w:ascii="Times New Roman" w:hAnsi="Times New Roman" w:cs="Times New Roman"/>
              </w:rPr>
            </w:pPr>
            <w:r w:rsidRPr="00827660">
              <w:rPr>
                <w:rFonts w:ascii="Times New Roman" w:hAnsi="Times New Roman" w:cs="Times New Roman"/>
              </w:rPr>
              <w:t>Deekshitha A.R</w:t>
            </w:r>
          </w:p>
        </w:tc>
        <w:tc>
          <w:tcPr>
            <w:tcW w:w="2500" w:type="pct"/>
            <w:gridSpan w:val="2"/>
            <w:tcBorders>
              <w:top w:val="nil"/>
              <w:left w:val="single" w:sz="4" w:space="0" w:color="auto"/>
              <w:bottom w:val="single" w:sz="4" w:space="0" w:color="auto"/>
              <w:right w:val="single" w:sz="4" w:space="0" w:color="auto"/>
            </w:tcBorders>
            <w:shd w:val="clear" w:color="auto" w:fill="FFFFFF"/>
          </w:tcPr>
          <w:p w14:paraId="4FE0CB1F" w14:textId="49EFE210" w:rsidR="00F729B7" w:rsidRPr="00827660" w:rsidRDefault="00F729B7" w:rsidP="00686F6B">
            <w:pPr>
              <w:pStyle w:val="TableText"/>
              <w:rPr>
                <w:rFonts w:ascii="Times New Roman" w:hAnsi="Times New Roman" w:cs="Times New Roman"/>
                <w:lang w:val="en-GB"/>
              </w:rPr>
            </w:pPr>
            <w:r w:rsidRPr="00827660">
              <w:rPr>
                <w:rFonts w:ascii="Times New Roman" w:hAnsi="Times New Roman" w:cs="Times New Roman"/>
                <w:lang w:val="en-GB"/>
              </w:rPr>
              <w:t>JAM Project Collaboration Site</w:t>
            </w:r>
          </w:p>
        </w:tc>
      </w:tr>
      <w:tr w:rsidR="00F729B7" w:rsidRPr="00827660" w14:paraId="162F9E85" w14:textId="77777777" w:rsidTr="0093429D">
        <w:trPr>
          <w:cantSplit/>
          <w:trHeight w:val="315"/>
        </w:trPr>
        <w:tc>
          <w:tcPr>
            <w:tcW w:w="1245" w:type="pct"/>
            <w:tcBorders>
              <w:top w:val="single" w:sz="4" w:space="0" w:color="auto"/>
              <w:left w:val="single" w:sz="4" w:space="0" w:color="auto"/>
              <w:bottom w:val="nil"/>
              <w:right w:val="single" w:sz="4" w:space="0" w:color="auto"/>
            </w:tcBorders>
            <w:shd w:val="clear" w:color="auto" w:fill="CCCCCC"/>
          </w:tcPr>
          <w:p w14:paraId="2B4C911A"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 xml:space="preserve"> Version</w:t>
            </w:r>
          </w:p>
        </w:tc>
        <w:tc>
          <w:tcPr>
            <w:tcW w:w="1255" w:type="pct"/>
            <w:tcBorders>
              <w:top w:val="single" w:sz="4" w:space="0" w:color="auto"/>
              <w:left w:val="single" w:sz="4" w:space="0" w:color="auto"/>
              <w:bottom w:val="nil"/>
              <w:right w:val="single" w:sz="4" w:space="0" w:color="auto"/>
            </w:tcBorders>
            <w:shd w:val="clear" w:color="auto" w:fill="CCCCCC"/>
          </w:tcPr>
          <w:p w14:paraId="336753B5"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Status</w:t>
            </w:r>
          </w:p>
        </w:tc>
        <w:tc>
          <w:tcPr>
            <w:tcW w:w="1250" w:type="pct"/>
            <w:tcBorders>
              <w:top w:val="single" w:sz="4" w:space="0" w:color="auto"/>
              <w:left w:val="single" w:sz="4" w:space="0" w:color="auto"/>
              <w:bottom w:val="nil"/>
              <w:right w:val="single" w:sz="4" w:space="0" w:color="auto"/>
            </w:tcBorders>
            <w:shd w:val="clear" w:color="auto" w:fill="CCCCCC"/>
          </w:tcPr>
          <w:p w14:paraId="1E03289D"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Date (YYYY-MM-DD)</w:t>
            </w:r>
          </w:p>
        </w:tc>
        <w:tc>
          <w:tcPr>
            <w:tcW w:w="1250" w:type="pct"/>
            <w:tcBorders>
              <w:top w:val="single" w:sz="4" w:space="0" w:color="auto"/>
              <w:left w:val="single" w:sz="4" w:space="0" w:color="auto"/>
              <w:bottom w:val="nil"/>
              <w:right w:val="single" w:sz="4" w:space="0" w:color="auto"/>
            </w:tcBorders>
            <w:shd w:val="clear" w:color="auto" w:fill="CCCCCC"/>
          </w:tcPr>
          <w:p w14:paraId="7A39CB0D"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Document Classification</w:t>
            </w:r>
          </w:p>
        </w:tc>
      </w:tr>
      <w:tr w:rsidR="00F729B7" w:rsidRPr="00827660" w14:paraId="4ACE08A5" w14:textId="77777777" w:rsidTr="0093429D">
        <w:trPr>
          <w:cantSplit/>
          <w:trHeight w:val="315"/>
        </w:trPr>
        <w:tc>
          <w:tcPr>
            <w:tcW w:w="1245" w:type="pct"/>
            <w:tcBorders>
              <w:top w:val="nil"/>
              <w:left w:val="single" w:sz="4" w:space="0" w:color="auto"/>
              <w:bottom w:val="single" w:sz="6" w:space="0" w:color="auto"/>
              <w:right w:val="single" w:sz="4" w:space="0" w:color="auto"/>
            </w:tcBorders>
            <w:shd w:val="clear" w:color="auto" w:fill="auto"/>
            <w:vAlign w:val="center"/>
          </w:tcPr>
          <w:p w14:paraId="3BE12444" w14:textId="77777777" w:rsidR="00F729B7" w:rsidRPr="00827660" w:rsidRDefault="00F729B7" w:rsidP="0093429D">
            <w:r w:rsidRPr="00827660">
              <w:t>1.0</w:t>
            </w:r>
          </w:p>
        </w:tc>
        <w:tc>
          <w:tcPr>
            <w:tcW w:w="1255" w:type="pct"/>
            <w:tcBorders>
              <w:top w:val="nil"/>
              <w:left w:val="single" w:sz="4" w:space="0" w:color="auto"/>
              <w:bottom w:val="single" w:sz="6" w:space="0" w:color="auto"/>
              <w:right w:val="single" w:sz="4" w:space="0" w:color="auto"/>
            </w:tcBorders>
            <w:shd w:val="clear" w:color="auto" w:fill="auto"/>
            <w:vAlign w:val="center"/>
          </w:tcPr>
          <w:p w14:paraId="47391746" w14:textId="4B53D571" w:rsidR="00F729B7" w:rsidRPr="00827660" w:rsidRDefault="000A6FAB" w:rsidP="00686F6B">
            <w:pPr>
              <w:pStyle w:val="TableText"/>
              <w:rPr>
                <w:rFonts w:ascii="Times New Roman" w:hAnsi="Times New Roman" w:cs="Times New Roman"/>
              </w:rPr>
            </w:pPr>
            <w:r w:rsidRPr="00827660">
              <w:rPr>
                <w:rFonts w:ascii="Times New Roman" w:hAnsi="Times New Roman" w:cs="Times New Roman"/>
              </w:rPr>
              <w:t>Initial</w:t>
            </w:r>
          </w:p>
        </w:tc>
        <w:tc>
          <w:tcPr>
            <w:tcW w:w="1250" w:type="pct"/>
            <w:tcBorders>
              <w:top w:val="nil"/>
              <w:left w:val="single" w:sz="4" w:space="0" w:color="auto"/>
              <w:bottom w:val="single" w:sz="6" w:space="0" w:color="auto"/>
              <w:right w:val="single" w:sz="4" w:space="0" w:color="auto"/>
            </w:tcBorders>
            <w:shd w:val="clear" w:color="auto" w:fill="auto"/>
            <w:vAlign w:val="center"/>
          </w:tcPr>
          <w:p w14:paraId="743EB8B6" w14:textId="4CBB7F6D" w:rsidR="00F729B7" w:rsidRPr="00827660" w:rsidRDefault="00D95540" w:rsidP="00686F6B">
            <w:pPr>
              <w:pStyle w:val="TableText"/>
              <w:rPr>
                <w:rFonts w:ascii="Times New Roman" w:hAnsi="Times New Roman" w:cs="Times New Roman"/>
              </w:rPr>
            </w:pPr>
            <w:r w:rsidRPr="00827660">
              <w:rPr>
                <w:rFonts w:ascii="Times New Roman" w:hAnsi="Times New Roman" w:cs="Times New Roman"/>
              </w:rPr>
              <w:t>2016-07-26</w:t>
            </w:r>
          </w:p>
        </w:tc>
        <w:tc>
          <w:tcPr>
            <w:tcW w:w="1250" w:type="pct"/>
            <w:tcBorders>
              <w:top w:val="nil"/>
              <w:left w:val="single" w:sz="4" w:space="0" w:color="auto"/>
              <w:bottom w:val="single" w:sz="6" w:space="0" w:color="auto"/>
              <w:right w:val="single" w:sz="4" w:space="0" w:color="auto"/>
            </w:tcBorders>
            <w:shd w:val="clear" w:color="auto" w:fill="auto"/>
            <w:vAlign w:val="center"/>
          </w:tcPr>
          <w:p w14:paraId="2541079E" w14:textId="77777777" w:rsidR="00F729B7" w:rsidRPr="00827660" w:rsidRDefault="00463FEE" w:rsidP="00686F6B">
            <w:pPr>
              <w:pStyle w:val="TableText"/>
              <w:rPr>
                <w:rFonts w:ascii="Times New Roman" w:hAnsi="Times New Roman" w:cs="Times New Roman"/>
              </w:rPr>
            </w:pPr>
            <w:r w:rsidRPr="00827660">
              <w:rPr>
                <w:rFonts w:ascii="Times New Roman" w:hAnsi="Times New Roman" w:cs="Times New Roman"/>
              </w:rPr>
              <w:t>Internal</w:t>
            </w:r>
          </w:p>
        </w:tc>
      </w:tr>
    </w:tbl>
    <w:p w14:paraId="5D2E9062" w14:textId="77777777" w:rsidR="00F729B7" w:rsidRPr="00827660" w:rsidRDefault="00F729B7" w:rsidP="00F729B7">
      <w:pPr>
        <w:pStyle w:val="TableHeading1"/>
        <w:jc w:val="left"/>
        <w:rPr>
          <w:rFonts w:ascii="Times New Roman" w:hAnsi="Times New Roman"/>
          <w:lang w:val="en-GB"/>
        </w:rPr>
      </w:pPr>
      <w:r w:rsidRPr="00827660">
        <w:rPr>
          <w:rFonts w:ascii="Times New Roman" w:hAnsi="Times New Roman"/>
          <w:lang w:val="en-GB"/>
        </w:rPr>
        <w:t>Revision history</w:t>
      </w: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896"/>
        <w:gridCol w:w="1734"/>
        <w:gridCol w:w="6182"/>
      </w:tblGrid>
      <w:tr w:rsidR="00F729B7" w:rsidRPr="00827660" w14:paraId="22DC2F74" w14:textId="77777777" w:rsidTr="0093429D">
        <w:trPr>
          <w:cantSplit/>
          <w:trHeight w:val="315"/>
        </w:trPr>
        <w:tc>
          <w:tcPr>
            <w:tcW w:w="508" w:type="pct"/>
            <w:tcBorders>
              <w:top w:val="single" w:sz="4" w:space="0" w:color="auto"/>
              <w:left w:val="single" w:sz="4" w:space="0" w:color="auto"/>
              <w:bottom w:val="single" w:sz="4" w:space="0" w:color="auto"/>
              <w:right w:val="single" w:sz="4" w:space="0" w:color="auto"/>
            </w:tcBorders>
            <w:shd w:val="clear" w:color="auto" w:fill="CCCCCC"/>
          </w:tcPr>
          <w:p w14:paraId="5E65F5C3"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Version</w:t>
            </w:r>
          </w:p>
        </w:tc>
        <w:tc>
          <w:tcPr>
            <w:tcW w:w="984" w:type="pct"/>
            <w:tcBorders>
              <w:top w:val="single" w:sz="4" w:space="0" w:color="auto"/>
              <w:left w:val="single" w:sz="4" w:space="0" w:color="auto"/>
              <w:bottom w:val="single" w:sz="4" w:space="0" w:color="auto"/>
              <w:right w:val="single" w:sz="4" w:space="0" w:color="auto"/>
            </w:tcBorders>
            <w:shd w:val="clear" w:color="auto" w:fill="CCCCCC"/>
          </w:tcPr>
          <w:p w14:paraId="089224D7"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Date</w:t>
            </w:r>
          </w:p>
        </w:tc>
        <w:tc>
          <w:tcPr>
            <w:tcW w:w="3508" w:type="pct"/>
            <w:tcBorders>
              <w:top w:val="single" w:sz="4" w:space="0" w:color="auto"/>
              <w:left w:val="single" w:sz="4" w:space="0" w:color="auto"/>
              <w:bottom w:val="single" w:sz="4" w:space="0" w:color="auto"/>
              <w:right w:val="single" w:sz="4" w:space="0" w:color="auto"/>
            </w:tcBorders>
            <w:shd w:val="clear" w:color="auto" w:fill="CCCCCC"/>
          </w:tcPr>
          <w:p w14:paraId="699C0E44"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Description</w:t>
            </w:r>
          </w:p>
        </w:tc>
      </w:tr>
      <w:tr w:rsidR="00F729B7" w:rsidRPr="00827660" w14:paraId="2D0A37AF" w14:textId="77777777" w:rsidTr="0093429D">
        <w:trPr>
          <w:cantSplit/>
          <w:trHeight w:val="315"/>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4154C6E" w14:textId="77777777" w:rsidR="00F729B7" w:rsidRPr="00827660" w:rsidRDefault="00F729B7" w:rsidP="0093429D">
            <w:r w:rsidRPr="00827660">
              <w:t>1.0</w:t>
            </w:r>
          </w:p>
        </w:tc>
        <w:tc>
          <w:tcPr>
            <w:tcW w:w="984" w:type="pct"/>
            <w:tcBorders>
              <w:top w:val="single" w:sz="4" w:space="0" w:color="auto"/>
              <w:left w:val="single" w:sz="4" w:space="0" w:color="auto"/>
              <w:bottom w:val="single" w:sz="4" w:space="0" w:color="auto"/>
              <w:right w:val="single" w:sz="4" w:space="0" w:color="auto"/>
            </w:tcBorders>
            <w:shd w:val="clear" w:color="auto" w:fill="auto"/>
            <w:vAlign w:val="center"/>
          </w:tcPr>
          <w:p w14:paraId="70220940" w14:textId="64194956" w:rsidR="00F729B7" w:rsidRPr="00827660" w:rsidRDefault="00BB7CE8" w:rsidP="00BB7CE8">
            <w:pPr>
              <w:pStyle w:val="TableText"/>
              <w:rPr>
                <w:rFonts w:ascii="Times New Roman" w:hAnsi="Times New Roman" w:cs="Times New Roman"/>
              </w:rPr>
            </w:pPr>
            <w:r>
              <w:rPr>
                <w:rFonts w:ascii="Times New Roman" w:hAnsi="Times New Roman" w:cs="Times New Roman"/>
              </w:rPr>
              <w:t>July 26</w:t>
            </w:r>
            <w:r w:rsidR="00F729B7" w:rsidRPr="00827660">
              <w:rPr>
                <w:rFonts w:ascii="Times New Roman" w:hAnsi="Times New Roman" w:cs="Times New Roman"/>
              </w:rPr>
              <w:t xml:space="preserve"> 2016</w:t>
            </w:r>
          </w:p>
        </w:tc>
        <w:tc>
          <w:tcPr>
            <w:tcW w:w="3508" w:type="pct"/>
            <w:tcBorders>
              <w:top w:val="single" w:sz="4" w:space="0" w:color="auto"/>
              <w:left w:val="single" w:sz="4" w:space="0" w:color="auto"/>
              <w:bottom w:val="single" w:sz="4" w:space="0" w:color="auto"/>
              <w:right w:val="single" w:sz="4" w:space="0" w:color="auto"/>
            </w:tcBorders>
            <w:shd w:val="clear" w:color="auto" w:fill="auto"/>
            <w:vAlign w:val="center"/>
          </w:tcPr>
          <w:p w14:paraId="64C9CEAA" w14:textId="46AAF4BD" w:rsidR="00F729B7" w:rsidRPr="00827660" w:rsidRDefault="00F729B7" w:rsidP="00686F6B">
            <w:pPr>
              <w:pStyle w:val="TableText"/>
              <w:rPr>
                <w:rFonts w:ascii="Times New Roman" w:hAnsi="Times New Roman" w:cs="Times New Roman"/>
              </w:rPr>
            </w:pPr>
            <w:r w:rsidRPr="00827660">
              <w:rPr>
                <w:rFonts w:ascii="Times New Roman" w:hAnsi="Times New Roman" w:cs="Times New Roman"/>
              </w:rPr>
              <w:t>1</w:t>
            </w:r>
            <w:r w:rsidRPr="00827660">
              <w:rPr>
                <w:rFonts w:ascii="Times New Roman" w:hAnsi="Times New Roman" w:cs="Times New Roman"/>
                <w:vertAlign w:val="superscript"/>
              </w:rPr>
              <w:t>st</w:t>
            </w:r>
            <w:r w:rsidRPr="00827660">
              <w:rPr>
                <w:rFonts w:ascii="Times New Roman" w:hAnsi="Times New Roman" w:cs="Times New Roman"/>
              </w:rPr>
              <w:t xml:space="preserve"> Release of the document</w:t>
            </w:r>
          </w:p>
        </w:tc>
      </w:tr>
      <w:tr w:rsidR="00F729B7" w:rsidRPr="00827660" w14:paraId="321DDCDA" w14:textId="77777777" w:rsidTr="0093429D">
        <w:trPr>
          <w:cantSplit/>
          <w:trHeight w:val="315"/>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14:paraId="7C070BF0" w14:textId="77777777" w:rsidR="00F729B7" w:rsidRPr="00827660" w:rsidRDefault="00F729B7" w:rsidP="00686F6B">
            <w:pPr>
              <w:pStyle w:val="TableText"/>
              <w:rPr>
                <w:rFonts w:ascii="Times New Roman" w:hAnsi="Times New Roman" w:cs="Times New Roman"/>
              </w:rPr>
            </w:pPr>
          </w:p>
        </w:tc>
        <w:tc>
          <w:tcPr>
            <w:tcW w:w="984" w:type="pct"/>
            <w:tcBorders>
              <w:top w:val="single" w:sz="4" w:space="0" w:color="auto"/>
              <w:left w:val="single" w:sz="4" w:space="0" w:color="auto"/>
              <w:bottom w:val="single" w:sz="4" w:space="0" w:color="auto"/>
              <w:right w:val="single" w:sz="4" w:space="0" w:color="auto"/>
            </w:tcBorders>
            <w:shd w:val="clear" w:color="auto" w:fill="auto"/>
            <w:vAlign w:val="center"/>
          </w:tcPr>
          <w:p w14:paraId="3561EE73" w14:textId="77777777" w:rsidR="00F729B7" w:rsidRPr="00827660" w:rsidRDefault="00F729B7" w:rsidP="00686F6B">
            <w:pPr>
              <w:pStyle w:val="TableText"/>
              <w:rPr>
                <w:rFonts w:ascii="Times New Roman" w:hAnsi="Times New Roman" w:cs="Times New Roman"/>
              </w:rPr>
            </w:pPr>
          </w:p>
        </w:tc>
        <w:tc>
          <w:tcPr>
            <w:tcW w:w="3508" w:type="pct"/>
            <w:tcBorders>
              <w:top w:val="single" w:sz="4" w:space="0" w:color="auto"/>
              <w:left w:val="single" w:sz="4" w:space="0" w:color="auto"/>
              <w:bottom w:val="single" w:sz="4" w:space="0" w:color="auto"/>
              <w:right w:val="single" w:sz="4" w:space="0" w:color="auto"/>
            </w:tcBorders>
            <w:shd w:val="clear" w:color="auto" w:fill="auto"/>
            <w:vAlign w:val="center"/>
          </w:tcPr>
          <w:p w14:paraId="090579CA" w14:textId="77777777" w:rsidR="00F729B7" w:rsidRPr="00827660" w:rsidRDefault="00F729B7" w:rsidP="00686F6B">
            <w:pPr>
              <w:pStyle w:val="TableText"/>
              <w:rPr>
                <w:rFonts w:ascii="Times New Roman" w:hAnsi="Times New Roman" w:cs="Times New Roman"/>
              </w:rPr>
            </w:pPr>
          </w:p>
        </w:tc>
      </w:tr>
    </w:tbl>
    <w:p w14:paraId="3EAE5FF3" w14:textId="77777777" w:rsidR="00F729B7" w:rsidRPr="00827660" w:rsidRDefault="00F729B7" w:rsidP="00F729B7">
      <w:bookmarkStart w:id="2" w:name="_Toc442950717"/>
    </w:p>
    <w:p w14:paraId="42A3D56E" w14:textId="77777777" w:rsidR="00F729B7" w:rsidRPr="00827660" w:rsidRDefault="00F729B7" w:rsidP="00F729B7">
      <w:r w:rsidRPr="00827660">
        <w:br w:type="page"/>
      </w:r>
    </w:p>
    <w:p w14:paraId="223FA2DF" w14:textId="77777777" w:rsidR="00F729B7" w:rsidRPr="00827660" w:rsidRDefault="00F729B7" w:rsidP="00F729B7"/>
    <w:p w14:paraId="7E580A8B" w14:textId="77777777" w:rsidR="00F729B7" w:rsidRPr="00827660" w:rsidRDefault="00F729B7" w:rsidP="00F729B7">
      <w:pPr>
        <w:pStyle w:val="TableHeading1"/>
        <w:jc w:val="left"/>
        <w:outlineLvl w:val="0"/>
        <w:rPr>
          <w:rFonts w:ascii="Times New Roman" w:hAnsi="Times New Roman"/>
          <w:lang w:val="en-GB"/>
        </w:rPr>
      </w:pPr>
      <w:bookmarkStart w:id="3" w:name="_Toc454350370"/>
      <w:r w:rsidRPr="00827660">
        <w:rPr>
          <w:rFonts w:ascii="Times New Roman" w:hAnsi="Times New Roman"/>
          <w:lang w:val="en-GB"/>
        </w:rPr>
        <w:t>approvals/Sign-off</w:t>
      </w:r>
      <w:bookmarkEnd w:id="3"/>
    </w:p>
    <w:tbl>
      <w:tblPr>
        <w:tblW w:w="495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1547"/>
        <w:gridCol w:w="2136"/>
        <w:gridCol w:w="2267"/>
        <w:gridCol w:w="2775"/>
      </w:tblGrid>
      <w:tr w:rsidR="00065626" w:rsidRPr="00827660" w14:paraId="3CD01962" w14:textId="77777777" w:rsidTr="00706D7C">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CCCCCC"/>
          </w:tcPr>
          <w:p w14:paraId="129965EB"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Date</w:t>
            </w:r>
          </w:p>
        </w:tc>
        <w:tc>
          <w:tcPr>
            <w:tcW w:w="1224" w:type="pct"/>
            <w:tcBorders>
              <w:top w:val="single" w:sz="4" w:space="0" w:color="auto"/>
              <w:left w:val="single" w:sz="4" w:space="0" w:color="auto"/>
              <w:bottom w:val="single" w:sz="4" w:space="0" w:color="auto"/>
              <w:right w:val="single" w:sz="4" w:space="0" w:color="auto"/>
            </w:tcBorders>
            <w:shd w:val="clear" w:color="auto" w:fill="CCCCCC"/>
          </w:tcPr>
          <w:p w14:paraId="21E79FBF"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SME / Function</w:t>
            </w:r>
          </w:p>
        </w:tc>
        <w:tc>
          <w:tcPr>
            <w:tcW w:w="1299" w:type="pct"/>
            <w:tcBorders>
              <w:top w:val="single" w:sz="4" w:space="0" w:color="auto"/>
              <w:left w:val="single" w:sz="4" w:space="0" w:color="auto"/>
              <w:bottom w:val="single" w:sz="4" w:space="0" w:color="auto"/>
              <w:right w:val="single" w:sz="4" w:space="0" w:color="auto"/>
            </w:tcBorders>
            <w:shd w:val="clear" w:color="auto" w:fill="CCCCCC"/>
          </w:tcPr>
          <w:p w14:paraId="4DE81EC7"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Sections in this document</w:t>
            </w:r>
          </w:p>
        </w:tc>
        <w:tc>
          <w:tcPr>
            <w:tcW w:w="1590" w:type="pct"/>
            <w:tcBorders>
              <w:top w:val="single" w:sz="4" w:space="0" w:color="auto"/>
              <w:left w:val="single" w:sz="4" w:space="0" w:color="auto"/>
              <w:bottom w:val="single" w:sz="4" w:space="0" w:color="auto"/>
              <w:right w:val="single" w:sz="4" w:space="0" w:color="auto"/>
            </w:tcBorders>
            <w:shd w:val="clear" w:color="auto" w:fill="CCCCCC"/>
          </w:tcPr>
          <w:p w14:paraId="5CF1A191"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Topics/Section</w:t>
            </w:r>
          </w:p>
        </w:tc>
      </w:tr>
      <w:tr w:rsidR="00065626" w:rsidRPr="00827660" w14:paraId="6F76CE5A" w14:textId="77777777" w:rsidTr="00706D7C">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66A990C" w14:textId="0ED26F51" w:rsidR="00F729B7" w:rsidRPr="00827660" w:rsidRDefault="00F729B7" w:rsidP="00686F6B">
            <w:pPr>
              <w:pStyle w:val="TableText"/>
              <w:rPr>
                <w:rFonts w:ascii="Times New Roman" w:hAnsi="Times New Roman" w:cs="Times New Roman"/>
              </w:rPr>
            </w:pPr>
          </w:p>
        </w:tc>
        <w:tc>
          <w:tcPr>
            <w:tcW w:w="1224" w:type="pct"/>
            <w:tcBorders>
              <w:top w:val="single" w:sz="4" w:space="0" w:color="auto"/>
              <w:left w:val="single" w:sz="4" w:space="0" w:color="auto"/>
              <w:bottom w:val="single" w:sz="4" w:space="0" w:color="auto"/>
              <w:right w:val="single" w:sz="4" w:space="0" w:color="auto"/>
            </w:tcBorders>
            <w:shd w:val="clear" w:color="auto" w:fill="auto"/>
            <w:vAlign w:val="center"/>
          </w:tcPr>
          <w:p w14:paraId="0E059879" w14:textId="526B6DCB" w:rsidR="00F729B7" w:rsidRPr="00827660" w:rsidRDefault="00F729B7" w:rsidP="00686F6B">
            <w:pPr>
              <w:pStyle w:val="TableText"/>
              <w:rPr>
                <w:rFonts w:ascii="Times New Roman" w:hAnsi="Times New Roman" w:cs="Times New Roman"/>
              </w:rPr>
            </w:pPr>
          </w:p>
        </w:tc>
        <w:tc>
          <w:tcPr>
            <w:tcW w:w="1299" w:type="pct"/>
            <w:tcBorders>
              <w:top w:val="single" w:sz="4" w:space="0" w:color="auto"/>
              <w:left w:val="single" w:sz="4" w:space="0" w:color="auto"/>
              <w:bottom w:val="single" w:sz="4" w:space="0" w:color="auto"/>
              <w:right w:val="single" w:sz="4" w:space="0" w:color="auto"/>
            </w:tcBorders>
          </w:tcPr>
          <w:p w14:paraId="07B70D36" w14:textId="65902F4E" w:rsidR="00F729B7" w:rsidRPr="00827660" w:rsidRDefault="00F729B7" w:rsidP="00686F6B">
            <w:pPr>
              <w:pStyle w:val="TableText"/>
              <w:rPr>
                <w:rFonts w:ascii="Times New Roman" w:hAnsi="Times New Roman" w:cs="Times New Roman"/>
                <w:lang w:val="en-GB"/>
              </w:rPr>
            </w:pPr>
          </w:p>
        </w:tc>
        <w:tc>
          <w:tcPr>
            <w:tcW w:w="1590" w:type="pct"/>
            <w:tcBorders>
              <w:top w:val="single" w:sz="4" w:space="0" w:color="auto"/>
              <w:left w:val="single" w:sz="4" w:space="0" w:color="auto"/>
              <w:bottom w:val="single" w:sz="4" w:space="0" w:color="auto"/>
              <w:right w:val="single" w:sz="4" w:space="0" w:color="auto"/>
            </w:tcBorders>
            <w:shd w:val="clear" w:color="auto" w:fill="auto"/>
            <w:vAlign w:val="center"/>
          </w:tcPr>
          <w:p w14:paraId="14828D63" w14:textId="0610CB0F" w:rsidR="00F729B7" w:rsidRPr="00827660" w:rsidRDefault="00F729B7" w:rsidP="00686F6B">
            <w:pPr>
              <w:pStyle w:val="TableText"/>
              <w:rPr>
                <w:rFonts w:ascii="Times New Roman" w:hAnsi="Times New Roman" w:cs="Times New Roman"/>
              </w:rPr>
            </w:pPr>
          </w:p>
        </w:tc>
      </w:tr>
      <w:tr w:rsidR="00065626" w:rsidRPr="00827660" w14:paraId="170EDE22" w14:textId="77777777" w:rsidTr="00706D7C">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3D86CE3" w14:textId="77777777" w:rsidR="00F729B7" w:rsidRPr="00827660" w:rsidRDefault="00F729B7" w:rsidP="00686F6B">
            <w:pPr>
              <w:pStyle w:val="TableText"/>
              <w:rPr>
                <w:rFonts w:ascii="Times New Roman" w:hAnsi="Times New Roman" w:cs="Times New Roman"/>
              </w:rPr>
            </w:pPr>
          </w:p>
        </w:tc>
        <w:tc>
          <w:tcPr>
            <w:tcW w:w="1224" w:type="pct"/>
            <w:tcBorders>
              <w:top w:val="single" w:sz="4" w:space="0" w:color="auto"/>
              <w:left w:val="single" w:sz="4" w:space="0" w:color="auto"/>
              <w:bottom w:val="single" w:sz="4" w:space="0" w:color="auto"/>
              <w:right w:val="single" w:sz="4" w:space="0" w:color="auto"/>
            </w:tcBorders>
            <w:shd w:val="clear" w:color="auto" w:fill="auto"/>
            <w:vAlign w:val="center"/>
          </w:tcPr>
          <w:p w14:paraId="40D6082C" w14:textId="77777777" w:rsidR="00F729B7" w:rsidRPr="00827660" w:rsidRDefault="00F729B7" w:rsidP="00686F6B">
            <w:pPr>
              <w:pStyle w:val="TableText"/>
              <w:rPr>
                <w:rFonts w:ascii="Times New Roman" w:hAnsi="Times New Roman" w:cs="Times New Roman"/>
              </w:rPr>
            </w:pPr>
          </w:p>
        </w:tc>
        <w:tc>
          <w:tcPr>
            <w:tcW w:w="1299" w:type="pct"/>
            <w:tcBorders>
              <w:top w:val="single" w:sz="4" w:space="0" w:color="auto"/>
              <w:left w:val="single" w:sz="4" w:space="0" w:color="auto"/>
              <w:bottom w:val="single" w:sz="4" w:space="0" w:color="auto"/>
              <w:right w:val="single" w:sz="4" w:space="0" w:color="auto"/>
            </w:tcBorders>
          </w:tcPr>
          <w:p w14:paraId="6E04534D" w14:textId="77777777" w:rsidR="00F729B7" w:rsidRPr="00827660" w:rsidRDefault="00F729B7" w:rsidP="00686F6B">
            <w:pPr>
              <w:pStyle w:val="TableText"/>
              <w:rPr>
                <w:rFonts w:ascii="Times New Roman" w:hAnsi="Times New Roman" w:cs="Times New Roman"/>
              </w:rPr>
            </w:pPr>
          </w:p>
        </w:tc>
        <w:tc>
          <w:tcPr>
            <w:tcW w:w="1590" w:type="pct"/>
            <w:tcBorders>
              <w:top w:val="single" w:sz="4" w:space="0" w:color="auto"/>
              <w:left w:val="single" w:sz="4" w:space="0" w:color="auto"/>
              <w:bottom w:val="single" w:sz="4" w:space="0" w:color="auto"/>
              <w:right w:val="single" w:sz="4" w:space="0" w:color="auto"/>
            </w:tcBorders>
            <w:shd w:val="clear" w:color="auto" w:fill="auto"/>
            <w:vAlign w:val="center"/>
          </w:tcPr>
          <w:p w14:paraId="36FCB094" w14:textId="77777777" w:rsidR="00F729B7" w:rsidRPr="00827660" w:rsidRDefault="00F729B7" w:rsidP="00686F6B">
            <w:pPr>
              <w:pStyle w:val="TableText"/>
              <w:rPr>
                <w:rFonts w:ascii="Times New Roman" w:hAnsi="Times New Roman" w:cs="Times New Roman"/>
              </w:rPr>
            </w:pPr>
          </w:p>
        </w:tc>
      </w:tr>
    </w:tbl>
    <w:p w14:paraId="306C72F4" w14:textId="77777777" w:rsidR="00F729B7" w:rsidRPr="00827660" w:rsidRDefault="00F729B7" w:rsidP="00F729B7"/>
    <w:p w14:paraId="4B82C1BF" w14:textId="77777777" w:rsidR="00F729B7" w:rsidRPr="00827660" w:rsidRDefault="00F729B7" w:rsidP="00F729B7"/>
    <w:p w14:paraId="724FA4AF" w14:textId="77777777" w:rsidR="00F729B7" w:rsidRPr="00827660" w:rsidRDefault="00F729B7" w:rsidP="00F729B7">
      <w:pPr>
        <w:rPr>
          <w:b/>
          <w:bCs/>
          <w:smallCaps/>
        </w:rPr>
      </w:pPr>
    </w:p>
    <w:p w14:paraId="746DC7C8" w14:textId="77777777" w:rsidR="00F729B7" w:rsidRPr="00827660" w:rsidRDefault="00F729B7" w:rsidP="00F729B7">
      <w:pPr>
        <w:pStyle w:val="TableHeading1"/>
        <w:jc w:val="left"/>
        <w:rPr>
          <w:rFonts w:ascii="Times New Roman" w:hAnsi="Times New Roman"/>
          <w:lang w:val="en-GB"/>
        </w:rPr>
      </w:pPr>
      <w:r w:rsidRPr="00827660">
        <w:rPr>
          <w:rFonts w:ascii="Times New Roman" w:hAnsi="Times New Roman"/>
          <w:lang w:val="en-GB"/>
        </w:rPr>
        <w:t>Reference documents</w:t>
      </w: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1650"/>
        <w:gridCol w:w="1810"/>
        <w:gridCol w:w="5352"/>
      </w:tblGrid>
      <w:tr w:rsidR="00F729B7" w:rsidRPr="00827660" w14:paraId="7F73CBBC" w14:textId="77777777" w:rsidTr="0093429D">
        <w:trPr>
          <w:cantSplit/>
          <w:trHeight w:val="315"/>
        </w:trPr>
        <w:tc>
          <w:tcPr>
            <w:tcW w:w="936" w:type="pct"/>
            <w:tcBorders>
              <w:top w:val="single" w:sz="4" w:space="0" w:color="auto"/>
              <w:left w:val="single" w:sz="4" w:space="0" w:color="auto"/>
              <w:bottom w:val="single" w:sz="4" w:space="0" w:color="auto"/>
              <w:right w:val="single" w:sz="4" w:space="0" w:color="auto"/>
            </w:tcBorders>
            <w:shd w:val="clear" w:color="auto" w:fill="CCCCCC"/>
          </w:tcPr>
          <w:p w14:paraId="32962763"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Topic</w:t>
            </w:r>
          </w:p>
        </w:tc>
        <w:tc>
          <w:tcPr>
            <w:tcW w:w="1027" w:type="pct"/>
            <w:tcBorders>
              <w:top w:val="single" w:sz="4" w:space="0" w:color="auto"/>
              <w:left w:val="single" w:sz="4" w:space="0" w:color="auto"/>
              <w:bottom w:val="single" w:sz="4" w:space="0" w:color="auto"/>
              <w:right w:val="single" w:sz="4" w:space="0" w:color="auto"/>
            </w:tcBorders>
            <w:shd w:val="clear" w:color="auto" w:fill="CCCCCC"/>
          </w:tcPr>
          <w:p w14:paraId="4571D1D0"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Owner</w:t>
            </w:r>
          </w:p>
        </w:tc>
        <w:tc>
          <w:tcPr>
            <w:tcW w:w="3037" w:type="pct"/>
            <w:tcBorders>
              <w:top w:val="single" w:sz="4" w:space="0" w:color="auto"/>
              <w:left w:val="single" w:sz="4" w:space="0" w:color="auto"/>
              <w:bottom w:val="single" w:sz="4" w:space="0" w:color="auto"/>
              <w:right w:val="single" w:sz="4" w:space="0" w:color="auto"/>
            </w:tcBorders>
            <w:shd w:val="clear" w:color="auto" w:fill="CCCCCC"/>
          </w:tcPr>
          <w:p w14:paraId="3A8AF207" w14:textId="77777777" w:rsidR="00F729B7" w:rsidRPr="00827660" w:rsidRDefault="00F729B7" w:rsidP="0093429D">
            <w:pPr>
              <w:pStyle w:val="TableHeading2"/>
              <w:rPr>
                <w:rFonts w:ascii="Times New Roman" w:hAnsi="Times New Roman"/>
                <w:highlight w:val="lightGray"/>
              </w:rPr>
            </w:pPr>
            <w:r w:rsidRPr="00827660">
              <w:rPr>
                <w:rFonts w:ascii="Times New Roman" w:hAnsi="Times New Roman"/>
                <w:highlight w:val="lightGray"/>
              </w:rPr>
              <w:t>Storage Location / Link</w:t>
            </w:r>
          </w:p>
        </w:tc>
      </w:tr>
      <w:tr w:rsidR="00F729B7" w:rsidRPr="00827660" w14:paraId="1904B3D5" w14:textId="77777777" w:rsidTr="0093429D">
        <w:trPr>
          <w:cantSplit/>
          <w:trHeight w:val="315"/>
        </w:trPr>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185BD94B" w14:textId="77777777" w:rsidR="00F729B7" w:rsidRPr="00827660" w:rsidRDefault="00F729B7" w:rsidP="00686F6B">
            <w:pPr>
              <w:pStyle w:val="TableText"/>
              <w:rPr>
                <w:rFonts w:ascii="Times New Roman" w:hAnsi="Times New Roman" w:cs="Times New Roman"/>
              </w:rPr>
            </w:pP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6ABDE9A" w14:textId="77777777" w:rsidR="00F729B7" w:rsidRPr="00827660" w:rsidRDefault="00F729B7" w:rsidP="00686F6B">
            <w:pPr>
              <w:pStyle w:val="TableText"/>
              <w:rPr>
                <w:rFonts w:ascii="Times New Roman" w:hAnsi="Times New Roman" w:cs="Times New Roman"/>
              </w:rPr>
            </w:pPr>
          </w:p>
        </w:tc>
        <w:tc>
          <w:tcPr>
            <w:tcW w:w="3037" w:type="pct"/>
            <w:tcBorders>
              <w:top w:val="single" w:sz="4" w:space="0" w:color="auto"/>
              <w:left w:val="single" w:sz="4" w:space="0" w:color="auto"/>
              <w:bottom w:val="single" w:sz="4" w:space="0" w:color="auto"/>
              <w:right w:val="single" w:sz="4" w:space="0" w:color="auto"/>
            </w:tcBorders>
            <w:shd w:val="clear" w:color="auto" w:fill="auto"/>
            <w:vAlign w:val="center"/>
          </w:tcPr>
          <w:p w14:paraId="5A8770F1" w14:textId="77777777" w:rsidR="00F729B7" w:rsidRPr="00827660" w:rsidRDefault="00F729B7" w:rsidP="00686F6B">
            <w:pPr>
              <w:pStyle w:val="TableText"/>
              <w:rPr>
                <w:rFonts w:ascii="Times New Roman" w:hAnsi="Times New Roman" w:cs="Times New Roman"/>
              </w:rPr>
            </w:pPr>
          </w:p>
        </w:tc>
      </w:tr>
      <w:tr w:rsidR="00F729B7" w:rsidRPr="00827660" w14:paraId="3745DA98" w14:textId="77777777" w:rsidTr="0093429D">
        <w:trPr>
          <w:cantSplit/>
          <w:trHeight w:val="315"/>
        </w:trPr>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6473A388" w14:textId="77777777" w:rsidR="00F729B7" w:rsidRPr="00827660" w:rsidRDefault="00F729B7" w:rsidP="00686F6B">
            <w:pPr>
              <w:pStyle w:val="TableText"/>
              <w:rPr>
                <w:rFonts w:ascii="Times New Roman" w:hAnsi="Times New Roman" w:cs="Times New Roman"/>
              </w:rPr>
            </w:pP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355783D" w14:textId="77777777" w:rsidR="00F729B7" w:rsidRPr="00827660" w:rsidRDefault="00F729B7" w:rsidP="00686F6B">
            <w:pPr>
              <w:pStyle w:val="TableText"/>
              <w:rPr>
                <w:rFonts w:ascii="Times New Roman" w:hAnsi="Times New Roman" w:cs="Times New Roman"/>
              </w:rPr>
            </w:pPr>
          </w:p>
        </w:tc>
        <w:tc>
          <w:tcPr>
            <w:tcW w:w="3037" w:type="pct"/>
            <w:tcBorders>
              <w:top w:val="single" w:sz="4" w:space="0" w:color="auto"/>
              <w:left w:val="single" w:sz="4" w:space="0" w:color="auto"/>
              <w:bottom w:val="single" w:sz="4" w:space="0" w:color="auto"/>
              <w:right w:val="single" w:sz="4" w:space="0" w:color="auto"/>
            </w:tcBorders>
            <w:shd w:val="clear" w:color="auto" w:fill="auto"/>
            <w:vAlign w:val="center"/>
          </w:tcPr>
          <w:p w14:paraId="40F2A236" w14:textId="77777777" w:rsidR="00F729B7" w:rsidRPr="00827660" w:rsidRDefault="00F729B7" w:rsidP="00686F6B">
            <w:pPr>
              <w:pStyle w:val="TableText"/>
              <w:rPr>
                <w:rFonts w:ascii="Times New Roman" w:hAnsi="Times New Roman" w:cs="Times New Roman"/>
              </w:rPr>
            </w:pPr>
          </w:p>
        </w:tc>
      </w:tr>
      <w:tr w:rsidR="00F729B7" w:rsidRPr="00827660" w14:paraId="31356CC1" w14:textId="77777777" w:rsidTr="0093429D">
        <w:trPr>
          <w:cantSplit/>
          <w:trHeight w:val="315"/>
        </w:trPr>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DDFBF0E" w14:textId="77777777" w:rsidR="00F729B7" w:rsidRPr="00827660" w:rsidRDefault="00F729B7" w:rsidP="00686F6B">
            <w:pPr>
              <w:pStyle w:val="TableText"/>
              <w:rPr>
                <w:rFonts w:ascii="Times New Roman" w:hAnsi="Times New Roman" w:cs="Times New Roman"/>
              </w:rPr>
            </w:pP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5BB13AA6" w14:textId="77777777" w:rsidR="00F729B7" w:rsidRPr="00827660" w:rsidRDefault="00F729B7" w:rsidP="00686F6B">
            <w:pPr>
              <w:pStyle w:val="TableText"/>
              <w:rPr>
                <w:rFonts w:ascii="Times New Roman" w:hAnsi="Times New Roman" w:cs="Times New Roman"/>
              </w:rPr>
            </w:pPr>
          </w:p>
        </w:tc>
        <w:tc>
          <w:tcPr>
            <w:tcW w:w="3037" w:type="pct"/>
            <w:tcBorders>
              <w:top w:val="single" w:sz="4" w:space="0" w:color="auto"/>
              <w:left w:val="single" w:sz="4" w:space="0" w:color="auto"/>
              <w:bottom w:val="single" w:sz="4" w:space="0" w:color="auto"/>
              <w:right w:val="single" w:sz="4" w:space="0" w:color="auto"/>
            </w:tcBorders>
            <w:shd w:val="clear" w:color="auto" w:fill="auto"/>
            <w:vAlign w:val="center"/>
          </w:tcPr>
          <w:p w14:paraId="3923E5D8" w14:textId="77777777" w:rsidR="00F729B7" w:rsidRPr="00827660" w:rsidRDefault="00F729B7" w:rsidP="00686F6B">
            <w:pPr>
              <w:pStyle w:val="TableText"/>
              <w:rPr>
                <w:rFonts w:ascii="Times New Roman" w:hAnsi="Times New Roman" w:cs="Times New Roman"/>
              </w:rPr>
            </w:pPr>
          </w:p>
        </w:tc>
      </w:tr>
    </w:tbl>
    <w:p w14:paraId="58F04BE6" w14:textId="77777777" w:rsidR="00613C2A" w:rsidRPr="00827660" w:rsidRDefault="00613C2A" w:rsidP="00F729B7"/>
    <w:p w14:paraId="0729F363" w14:textId="77777777" w:rsidR="00613C2A" w:rsidRPr="00827660" w:rsidRDefault="00613C2A" w:rsidP="00613C2A">
      <w:pPr>
        <w:pStyle w:val="TableHeading1"/>
        <w:jc w:val="left"/>
        <w:rPr>
          <w:rFonts w:ascii="Times New Roman" w:hAnsi="Times New Roman"/>
          <w:lang w:val="en-GB"/>
        </w:rPr>
      </w:pPr>
      <w:r w:rsidRPr="00827660">
        <w:rPr>
          <w:rFonts w:ascii="Times New Roman" w:hAnsi="Times New Roman"/>
          <w:lang w:val="en-GB"/>
        </w:rPr>
        <w:t>Document Review</w:t>
      </w:r>
    </w:p>
    <w:tbl>
      <w:tblPr>
        <w:tblW w:w="495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CCCC"/>
        <w:tblLook w:val="0000" w:firstRow="0" w:lastRow="0" w:firstColumn="0" w:lastColumn="0" w:noHBand="0" w:noVBand="0"/>
      </w:tblPr>
      <w:tblGrid>
        <w:gridCol w:w="1547"/>
        <w:gridCol w:w="2136"/>
        <w:gridCol w:w="2267"/>
        <w:gridCol w:w="2775"/>
      </w:tblGrid>
      <w:tr w:rsidR="00613C2A" w:rsidRPr="00827660" w14:paraId="221484CF" w14:textId="77777777" w:rsidTr="003A4AE3">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CCCCCC"/>
          </w:tcPr>
          <w:p w14:paraId="50D50550" w14:textId="77777777" w:rsidR="00613C2A" w:rsidRPr="00827660" w:rsidRDefault="00613C2A" w:rsidP="003A4AE3">
            <w:pPr>
              <w:pStyle w:val="TableHeading2"/>
              <w:rPr>
                <w:rFonts w:ascii="Times New Roman" w:hAnsi="Times New Roman"/>
                <w:highlight w:val="lightGray"/>
              </w:rPr>
            </w:pPr>
            <w:r w:rsidRPr="00827660">
              <w:rPr>
                <w:rFonts w:ascii="Times New Roman" w:hAnsi="Times New Roman"/>
                <w:highlight w:val="lightGray"/>
              </w:rPr>
              <w:t>Date</w:t>
            </w:r>
          </w:p>
        </w:tc>
        <w:tc>
          <w:tcPr>
            <w:tcW w:w="1224" w:type="pct"/>
            <w:tcBorders>
              <w:top w:val="single" w:sz="4" w:space="0" w:color="auto"/>
              <w:left w:val="single" w:sz="4" w:space="0" w:color="auto"/>
              <w:bottom w:val="single" w:sz="4" w:space="0" w:color="auto"/>
              <w:right w:val="single" w:sz="4" w:space="0" w:color="auto"/>
            </w:tcBorders>
            <w:shd w:val="clear" w:color="auto" w:fill="CCCCCC"/>
          </w:tcPr>
          <w:p w14:paraId="17399FAA" w14:textId="77777777" w:rsidR="00613C2A" w:rsidRPr="00827660" w:rsidRDefault="00613C2A" w:rsidP="003A4AE3">
            <w:pPr>
              <w:pStyle w:val="TableHeading2"/>
              <w:rPr>
                <w:rFonts w:ascii="Times New Roman" w:hAnsi="Times New Roman"/>
                <w:highlight w:val="lightGray"/>
              </w:rPr>
            </w:pPr>
            <w:r w:rsidRPr="00827660">
              <w:rPr>
                <w:rFonts w:ascii="Times New Roman" w:hAnsi="Times New Roman"/>
                <w:highlight w:val="lightGray"/>
              </w:rPr>
              <w:t>Owner</w:t>
            </w:r>
          </w:p>
        </w:tc>
        <w:tc>
          <w:tcPr>
            <w:tcW w:w="1299" w:type="pct"/>
            <w:tcBorders>
              <w:top w:val="single" w:sz="4" w:space="0" w:color="auto"/>
              <w:left w:val="single" w:sz="4" w:space="0" w:color="auto"/>
              <w:bottom w:val="single" w:sz="4" w:space="0" w:color="auto"/>
              <w:right w:val="single" w:sz="4" w:space="0" w:color="auto"/>
            </w:tcBorders>
            <w:shd w:val="clear" w:color="auto" w:fill="CCCCCC"/>
          </w:tcPr>
          <w:p w14:paraId="18AEE8D2" w14:textId="77777777" w:rsidR="00613C2A" w:rsidRPr="00827660" w:rsidRDefault="00613C2A" w:rsidP="003A4AE3">
            <w:pPr>
              <w:pStyle w:val="TableHeading2"/>
              <w:rPr>
                <w:rFonts w:ascii="Times New Roman" w:hAnsi="Times New Roman"/>
                <w:highlight w:val="lightGray"/>
              </w:rPr>
            </w:pPr>
            <w:r w:rsidRPr="00827660">
              <w:rPr>
                <w:rFonts w:ascii="Times New Roman" w:hAnsi="Times New Roman"/>
                <w:highlight w:val="lightGray"/>
              </w:rPr>
              <w:t>Reviewer</w:t>
            </w:r>
          </w:p>
        </w:tc>
        <w:tc>
          <w:tcPr>
            <w:tcW w:w="1590" w:type="pct"/>
            <w:tcBorders>
              <w:top w:val="single" w:sz="4" w:space="0" w:color="auto"/>
              <w:left w:val="single" w:sz="4" w:space="0" w:color="auto"/>
              <w:bottom w:val="single" w:sz="4" w:space="0" w:color="auto"/>
              <w:right w:val="single" w:sz="4" w:space="0" w:color="auto"/>
            </w:tcBorders>
            <w:shd w:val="clear" w:color="auto" w:fill="CCCCCC"/>
          </w:tcPr>
          <w:p w14:paraId="09266C47" w14:textId="77777777" w:rsidR="00613C2A" w:rsidRPr="00827660" w:rsidRDefault="00613C2A" w:rsidP="003A4AE3">
            <w:pPr>
              <w:pStyle w:val="TableHeading2"/>
              <w:rPr>
                <w:rFonts w:ascii="Times New Roman" w:hAnsi="Times New Roman"/>
                <w:highlight w:val="lightGray"/>
              </w:rPr>
            </w:pPr>
            <w:r w:rsidRPr="00827660">
              <w:rPr>
                <w:rFonts w:ascii="Times New Roman" w:hAnsi="Times New Roman"/>
                <w:highlight w:val="lightGray"/>
              </w:rPr>
              <w:t>Comments</w:t>
            </w:r>
          </w:p>
        </w:tc>
      </w:tr>
      <w:tr w:rsidR="00613C2A" w:rsidRPr="00827660" w14:paraId="0F5C86F2" w14:textId="77777777" w:rsidTr="003A4AE3">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837C8B4" w14:textId="3D1E1936" w:rsidR="00613C2A" w:rsidRPr="00827660" w:rsidRDefault="00D95540" w:rsidP="003A4AE3">
            <w:pPr>
              <w:pStyle w:val="TableText"/>
              <w:rPr>
                <w:rFonts w:ascii="Times New Roman" w:hAnsi="Times New Roman" w:cs="Times New Roman"/>
              </w:rPr>
            </w:pPr>
            <w:r w:rsidRPr="00827660">
              <w:rPr>
                <w:rFonts w:ascii="Times New Roman" w:hAnsi="Times New Roman" w:cs="Times New Roman"/>
              </w:rPr>
              <w:t>26/07</w:t>
            </w:r>
            <w:r w:rsidR="00613C2A" w:rsidRPr="00827660">
              <w:rPr>
                <w:rFonts w:ascii="Times New Roman" w:hAnsi="Times New Roman" w:cs="Times New Roman"/>
              </w:rPr>
              <w:t>/2016</w:t>
            </w:r>
          </w:p>
        </w:tc>
        <w:tc>
          <w:tcPr>
            <w:tcW w:w="1224" w:type="pct"/>
            <w:tcBorders>
              <w:top w:val="single" w:sz="4" w:space="0" w:color="auto"/>
              <w:left w:val="single" w:sz="4" w:space="0" w:color="auto"/>
              <w:bottom w:val="single" w:sz="4" w:space="0" w:color="auto"/>
              <w:right w:val="single" w:sz="4" w:space="0" w:color="auto"/>
            </w:tcBorders>
            <w:shd w:val="clear" w:color="auto" w:fill="auto"/>
            <w:vAlign w:val="center"/>
          </w:tcPr>
          <w:p w14:paraId="5F1B4A26" w14:textId="4DDF3150" w:rsidR="00613C2A" w:rsidRPr="00827660" w:rsidRDefault="00D95540" w:rsidP="003A4AE3">
            <w:pPr>
              <w:pStyle w:val="TableText"/>
              <w:rPr>
                <w:rFonts w:ascii="Times New Roman" w:hAnsi="Times New Roman" w:cs="Times New Roman"/>
              </w:rPr>
            </w:pPr>
            <w:r w:rsidRPr="00827660">
              <w:rPr>
                <w:rFonts w:ascii="Times New Roman" w:hAnsi="Times New Roman" w:cs="Times New Roman"/>
              </w:rPr>
              <w:t>Deekshitha A.R</w:t>
            </w:r>
          </w:p>
        </w:tc>
        <w:tc>
          <w:tcPr>
            <w:tcW w:w="1299" w:type="pct"/>
            <w:tcBorders>
              <w:top w:val="single" w:sz="4" w:space="0" w:color="auto"/>
              <w:left w:val="single" w:sz="4" w:space="0" w:color="auto"/>
              <w:bottom w:val="single" w:sz="4" w:space="0" w:color="auto"/>
              <w:right w:val="single" w:sz="4" w:space="0" w:color="auto"/>
            </w:tcBorders>
          </w:tcPr>
          <w:p w14:paraId="34F88CD1" w14:textId="1EB9B734" w:rsidR="00613C2A" w:rsidRPr="00827660" w:rsidRDefault="00D95540" w:rsidP="003A4AE3">
            <w:pPr>
              <w:pStyle w:val="TableText"/>
              <w:rPr>
                <w:rFonts w:ascii="Times New Roman" w:hAnsi="Times New Roman" w:cs="Times New Roman"/>
                <w:lang w:val="en-GB"/>
              </w:rPr>
            </w:pPr>
            <w:r w:rsidRPr="00827660">
              <w:rPr>
                <w:rFonts w:ascii="Times New Roman" w:hAnsi="Times New Roman" w:cs="Times New Roman"/>
              </w:rPr>
              <w:t>Sanu</w:t>
            </w:r>
          </w:p>
        </w:tc>
        <w:tc>
          <w:tcPr>
            <w:tcW w:w="1590" w:type="pct"/>
            <w:tcBorders>
              <w:top w:val="single" w:sz="4" w:space="0" w:color="auto"/>
              <w:left w:val="single" w:sz="4" w:space="0" w:color="auto"/>
              <w:bottom w:val="single" w:sz="4" w:space="0" w:color="auto"/>
              <w:right w:val="single" w:sz="4" w:space="0" w:color="auto"/>
            </w:tcBorders>
            <w:shd w:val="clear" w:color="auto" w:fill="auto"/>
            <w:vAlign w:val="center"/>
          </w:tcPr>
          <w:p w14:paraId="3E3EEED0" w14:textId="77777777" w:rsidR="00613C2A" w:rsidRPr="00827660" w:rsidRDefault="00613C2A" w:rsidP="003A4AE3">
            <w:pPr>
              <w:pStyle w:val="TableText"/>
              <w:rPr>
                <w:rFonts w:ascii="Times New Roman" w:hAnsi="Times New Roman" w:cs="Times New Roman"/>
              </w:rPr>
            </w:pPr>
          </w:p>
        </w:tc>
      </w:tr>
      <w:tr w:rsidR="00613C2A" w:rsidRPr="00827660" w14:paraId="036680D9" w14:textId="77777777" w:rsidTr="003A4AE3">
        <w:trPr>
          <w:cantSplit/>
          <w:trHeight w:val="441"/>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BB19C2C" w14:textId="77777777" w:rsidR="00613C2A" w:rsidRPr="00827660" w:rsidRDefault="00613C2A" w:rsidP="003A4AE3">
            <w:pPr>
              <w:pStyle w:val="TableText"/>
              <w:rPr>
                <w:rFonts w:ascii="Times New Roman" w:hAnsi="Times New Roman" w:cs="Times New Roman"/>
              </w:rPr>
            </w:pPr>
          </w:p>
        </w:tc>
        <w:tc>
          <w:tcPr>
            <w:tcW w:w="1224" w:type="pct"/>
            <w:tcBorders>
              <w:top w:val="single" w:sz="4" w:space="0" w:color="auto"/>
              <w:left w:val="single" w:sz="4" w:space="0" w:color="auto"/>
              <w:bottom w:val="single" w:sz="4" w:space="0" w:color="auto"/>
              <w:right w:val="single" w:sz="4" w:space="0" w:color="auto"/>
            </w:tcBorders>
            <w:shd w:val="clear" w:color="auto" w:fill="auto"/>
            <w:vAlign w:val="center"/>
          </w:tcPr>
          <w:p w14:paraId="17C12EE9" w14:textId="77777777" w:rsidR="00613C2A" w:rsidRPr="00827660" w:rsidRDefault="00613C2A" w:rsidP="003A4AE3">
            <w:pPr>
              <w:pStyle w:val="TableText"/>
              <w:rPr>
                <w:rFonts w:ascii="Times New Roman" w:hAnsi="Times New Roman" w:cs="Times New Roman"/>
              </w:rPr>
            </w:pPr>
          </w:p>
        </w:tc>
        <w:tc>
          <w:tcPr>
            <w:tcW w:w="1299" w:type="pct"/>
            <w:tcBorders>
              <w:top w:val="single" w:sz="4" w:space="0" w:color="auto"/>
              <w:left w:val="single" w:sz="4" w:space="0" w:color="auto"/>
              <w:bottom w:val="single" w:sz="4" w:space="0" w:color="auto"/>
              <w:right w:val="single" w:sz="4" w:space="0" w:color="auto"/>
            </w:tcBorders>
          </w:tcPr>
          <w:p w14:paraId="69315BE9" w14:textId="77777777" w:rsidR="00613C2A" w:rsidRPr="00827660" w:rsidRDefault="00613C2A" w:rsidP="003A4AE3">
            <w:pPr>
              <w:pStyle w:val="TableText"/>
              <w:rPr>
                <w:rFonts w:ascii="Times New Roman" w:hAnsi="Times New Roman" w:cs="Times New Roman"/>
              </w:rPr>
            </w:pPr>
          </w:p>
        </w:tc>
        <w:tc>
          <w:tcPr>
            <w:tcW w:w="1590" w:type="pct"/>
            <w:tcBorders>
              <w:top w:val="single" w:sz="4" w:space="0" w:color="auto"/>
              <w:left w:val="single" w:sz="4" w:space="0" w:color="auto"/>
              <w:bottom w:val="single" w:sz="4" w:space="0" w:color="auto"/>
              <w:right w:val="single" w:sz="4" w:space="0" w:color="auto"/>
            </w:tcBorders>
            <w:shd w:val="clear" w:color="auto" w:fill="auto"/>
            <w:vAlign w:val="center"/>
          </w:tcPr>
          <w:p w14:paraId="259FED7C" w14:textId="77777777" w:rsidR="00613C2A" w:rsidRPr="00827660" w:rsidRDefault="00613C2A" w:rsidP="003A4AE3">
            <w:pPr>
              <w:pStyle w:val="TableText"/>
              <w:rPr>
                <w:rFonts w:ascii="Times New Roman" w:hAnsi="Times New Roman" w:cs="Times New Roman"/>
              </w:rPr>
            </w:pPr>
          </w:p>
        </w:tc>
      </w:tr>
    </w:tbl>
    <w:p w14:paraId="699A076B" w14:textId="77777777" w:rsidR="00F729B7" w:rsidRPr="00827660" w:rsidRDefault="00F729B7" w:rsidP="00F729B7">
      <w:pPr>
        <w:rPr>
          <w:b/>
          <w:bCs/>
          <w:iCs/>
          <w:color w:val="1150C8"/>
          <w:position w:val="4"/>
          <w:sz w:val="36"/>
          <w:szCs w:val="31"/>
          <w:lang w:eastAsia="de-DE"/>
        </w:rPr>
      </w:pPr>
      <w:r w:rsidRPr="00827660">
        <w:br w:type="page"/>
      </w:r>
    </w:p>
    <w:bookmarkEnd w:id="2"/>
    <w:p w14:paraId="551B95DF" w14:textId="77777777" w:rsidR="00F729B7" w:rsidRPr="00827660" w:rsidRDefault="00F729B7" w:rsidP="00F729B7">
      <w:pPr>
        <w:jc w:val="both"/>
      </w:pPr>
    </w:p>
    <w:p w14:paraId="1E516B79" w14:textId="77777777" w:rsidR="00F729B7" w:rsidRPr="00827660" w:rsidRDefault="00F729B7" w:rsidP="00F729B7">
      <w:pPr>
        <w:jc w:val="both"/>
      </w:pPr>
    </w:p>
    <w:p w14:paraId="3494C42B" w14:textId="77777777" w:rsidR="00F729B7" w:rsidRPr="00827660" w:rsidRDefault="00F729B7" w:rsidP="000F101B">
      <w:pPr>
        <w:pStyle w:val="GridTable2-Accent41"/>
        <w:rPr>
          <w:rFonts w:ascii="Times New Roman" w:hAnsi="Times New Roman"/>
        </w:rPr>
      </w:pPr>
      <w:r w:rsidRPr="00827660">
        <w:rPr>
          <w:rFonts w:ascii="Times New Roman" w:hAnsi="Times New Roman"/>
        </w:rPr>
        <w:t>Contents</w:t>
      </w:r>
    </w:p>
    <w:p w14:paraId="29D65B6C" w14:textId="77777777" w:rsidR="00E2741A" w:rsidRPr="00827660" w:rsidRDefault="005121EA">
      <w:pPr>
        <w:pStyle w:val="TOC1"/>
        <w:rPr>
          <w:rFonts w:ascii="Times New Roman" w:eastAsiaTheme="minorEastAsia" w:hAnsi="Times New Roman"/>
          <w:b w:val="0"/>
          <w:caps w:val="0"/>
          <w:noProof/>
          <w:lang w:eastAsia="en-US"/>
        </w:rPr>
      </w:pPr>
      <w:r w:rsidRPr="00827660">
        <w:rPr>
          <w:rFonts w:ascii="Times New Roman" w:hAnsi="Times New Roman"/>
          <w:lang w:val="en-GB" w:eastAsia="de-DE"/>
        </w:rPr>
        <w:fldChar w:fldCharType="begin"/>
      </w:r>
      <w:r w:rsidR="00F729B7" w:rsidRPr="00827660">
        <w:rPr>
          <w:rFonts w:ascii="Times New Roman" w:hAnsi="Times New Roman"/>
          <w:lang w:val="en-GB"/>
        </w:rPr>
        <w:instrText xml:space="preserve"> TOC \o "1-3" \h \z \u </w:instrText>
      </w:r>
      <w:r w:rsidRPr="00827660">
        <w:rPr>
          <w:rFonts w:ascii="Times New Roman" w:hAnsi="Times New Roman"/>
          <w:lang w:val="en-GB" w:eastAsia="de-DE"/>
        </w:rPr>
        <w:fldChar w:fldCharType="separate"/>
      </w:r>
      <w:hyperlink w:anchor="_Toc454350368" w:history="1">
        <w:r w:rsidR="00E2741A" w:rsidRPr="00827660">
          <w:rPr>
            <w:rStyle w:val="Hyperlink"/>
            <w:rFonts w:ascii="Times New Roman" w:hAnsi="Times New Roman"/>
            <w:noProof/>
          </w:rPr>
          <w:t>Travelogix</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_Toc454350368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1</w:t>
        </w:r>
        <w:r w:rsidR="00E2741A" w:rsidRPr="00827660">
          <w:rPr>
            <w:rFonts w:ascii="Times New Roman" w:hAnsi="Times New Roman"/>
            <w:noProof/>
            <w:webHidden/>
          </w:rPr>
          <w:fldChar w:fldCharType="end"/>
        </w:r>
      </w:hyperlink>
    </w:p>
    <w:p w14:paraId="1F7E153A" w14:textId="77777777" w:rsidR="00E2741A" w:rsidRPr="00827660" w:rsidRDefault="00200B01">
      <w:pPr>
        <w:pStyle w:val="TOC1"/>
        <w:rPr>
          <w:rFonts w:ascii="Times New Roman" w:eastAsiaTheme="minorEastAsia" w:hAnsi="Times New Roman"/>
          <w:b w:val="0"/>
          <w:caps w:val="0"/>
          <w:noProof/>
          <w:lang w:eastAsia="en-US"/>
        </w:rPr>
      </w:pPr>
      <w:hyperlink w:anchor="_Toc454350369" w:history="1">
        <w:r w:rsidR="00E2741A" w:rsidRPr="00827660">
          <w:rPr>
            <w:rStyle w:val="Hyperlink"/>
            <w:rFonts w:ascii="Times New Roman" w:hAnsi="Times New Roman"/>
            <w:noProof/>
            <w:lang w:val="en-GB"/>
          </w:rPr>
          <w:t>Document Identification</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_Toc454350369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1</w:t>
        </w:r>
        <w:r w:rsidR="00E2741A" w:rsidRPr="00827660">
          <w:rPr>
            <w:rFonts w:ascii="Times New Roman" w:hAnsi="Times New Roman"/>
            <w:noProof/>
            <w:webHidden/>
          </w:rPr>
          <w:fldChar w:fldCharType="end"/>
        </w:r>
      </w:hyperlink>
    </w:p>
    <w:p w14:paraId="4301277D" w14:textId="77777777" w:rsidR="00E2741A" w:rsidRPr="00827660" w:rsidRDefault="00200B01">
      <w:pPr>
        <w:pStyle w:val="TOC1"/>
        <w:rPr>
          <w:rFonts w:ascii="Times New Roman" w:eastAsiaTheme="minorEastAsia" w:hAnsi="Times New Roman"/>
          <w:b w:val="0"/>
          <w:caps w:val="0"/>
          <w:noProof/>
          <w:lang w:eastAsia="en-US"/>
        </w:rPr>
      </w:pPr>
      <w:hyperlink w:anchor="_Toc454350370" w:history="1">
        <w:r w:rsidR="00E2741A" w:rsidRPr="00827660">
          <w:rPr>
            <w:rStyle w:val="Hyperlink"/>
            <w:rFonts w:ascii="Times New Roman" w:hAnsi="Times New Roman"/>
            <w:noProof/>
            <w:lang w:val="en-GB"/>
          </w:rPr>
          <w:t>approvals/Sign-off</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_Toc454350370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2</w:t>
        </w:r>
        <w:r w:rsidR="00E2741A" w:rsidRPr="00827660">
          <w:rPr>
            <w:rFonts w:ascii="Times New Roman" w:hAnsi="Times New Roman"/>
            <w:noProof/>
            <w:webHidden/>
          </w:rPr>
          <w:fldChar w:fldCharType="end"/>
        </w:r>
      </w:hyperlink>
    </w:p>
    <w:p w14:paraId="1E54C2F3" w14:textId="77777777" w:rsidR="00E2741A" w:rsidRPr="00827660" w:rsidRDefault="00200B01">
      <w:pPr>
        <w:pStyle w:val="TOC2"/>
        <w:tabs>
          <w:tab w:val="left" w:pos="720"/>
          <w:tab w:val="right" w:leader="dot" w:pos="8810"/>
        </w:tabs>
        <w:rPr>
          <w:rFonts w:ascii="Times New Roman" w:eastAsiaTheme="minorEastAsia" w:hAnsi="Times New Roman"/>
          <w:smallCaps w:val="0"/>
          <w:noProof/>
          <w:lang w:eastAsia="en-US"/>
        </w:rPr>
      </w:pPr>
      <w:hyperlink w:anchor="_Toc454350371" w:history="1">
        <w:r w:rsidR="00E2741A" w:rsidRPr="00827660">
          <w:rPr>
            <w:rStyle w:val="Hyperlink"/>
            <w:rFonts w:ascii="Times New Roman" w:hAnsi="Times New Roman"/>
            <w:noProof/>
          </w:rPr>
          <w:t>1.</w:t>
        </w:r>
        <w:r w:rsidR="00E2741A" w:rsidRPr="00827660">
          <w:rPr>
            <w:rFonts w:ascii="Times New Roman" w:eastAsiaTheme="minorEastAsia" w:hAnsi="Times New Roman"/>
            <w:smallCaps w:val="0"/>
            <w:noProof/>
            <w:lang w:eastAsia="en-US"/>
          </w:rPr>
          <w:tab/>
        </w:r>
        <w:r w:rsidR="00E2741A" w:rsidRPr="00827660">
          <w:rPr>
            <w:rStyle w:val="Hyperlink"/>
            <w:rFonts w:ascii="Times New Roman" w:hAnsi="Times New Roman"/>
            <w:noProof/>
          </w:rPr>
          <w:t>About this Document</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_Toc454350371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4</w:t>
        </w:r>
        <w:r w:rsidR="00E2741A" w:rsidRPr="00827660">
          <w:rPr>
            <w:rFonts w:ascii="Times New Roman" w:hAnsi="Times New Roman"/>
            <w:noProof/>
            <w:webHidden/>
          </w:rPr>
          <w:fldChar w:fldCharType="end"/>
        </w:r>
      </w:hyperlink>
    </w:p>
    <w:p w14:paraId="34C7A444" w14:textId="77777777" w:rsidR="00E2741A" w:rsidRPr="00827660" w:rsidRDefault="00200B01">
      <w:pPr>
        <w:pStyle w:val="TOC2"/>
        <w:tabs>
          <w:tab w:val="left" w:pos="720"/>
          <w:tab w:val="right" w:leader="dot" w:pos="8810"/>
        </w:tabs>
        <w:rPr>
          <w:rFonts w:ascii="Times New Roman" w:eastAsiaTheme="minorEastAsia" w:hAnsi="Times New Roman"/>
          <w:smallCaps w:val="0"/>
          <w:noProof/>
          <w:lang w:eastAsia="en-US"/>
        </w:rPr>
      </w:pPr>
      <w:hyperlink w:anchor="_Toc454350372" w:history="1">
        <w:r w:rsidR="00E2741A" w:rsidRPr="00827660">
          <w:rPr>
            <w:rStyle w:val="Hyperlink"/>
            <w:rFonts w:ascii="Times New Roman" w:hAnsi="Times New Roman"/>
            <w:noProof/>
          </w:rPr>
          <w:t>2.</w:t>
        </w:r>
        <w:r w:rsidR="00E2741A" w:rsidRPr="00827660">
          <w:rPr>
            <w:rFonts w:ascii="Times New Roman" w:eastAsiaTheme="minorEastAsia" w:hAnsi="Times New Roman"/>
            <w:smallCaps w:val="0"/>
            <w:noProof/>
            <w:lang w:eastAsia="en-US"/>
          </w:rPr>
          <w:tab/>
        </w:r>
        <w:r w:rsidR="00E2741A" w:rsidRPr="00827660">
          <w:rPr>
            <w:rStyle w:val="Hyperlink"/>
            <w:rFonts w:ascii="Times New Roman" w:hAnsi="Times New Roman"/>
            <w:noProof/>
          </w:rPr>
          <w:t>Implementation</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_Toc454350372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4</w:t>
        </w:r>
        <w:r w:rsidR="00E2741A" w:rsidRPr="00827660">
          <w:rPr>
            <w:rFonts w:ascii="Times New Roman" w:hAnsi="Times New Roman"/>
            <w:noProof/>
            <w:webHidden/>
          </w:rPr>
          <w:fldChar w:fldCharType="end"/>
        </w:r>
      </w:hyperlink>
    </w:p>
    <w:p w14:paraId="69F5A32F" w14:textId="77777777" w:rsidR="00E2741A" w:rsidRPr="00827660" w:rsidRDefault="00200B01">
      <w:pPr>
        <w:pStyle w:val="TOC2"/>
        <w:tabs>
          <w:tab w:val="left" w:pos="720"/>
          <w:tab w:val="right" w:leader="dot" w:pos="8810"/>
        </w:tabs>
        <w:rPr>
          <w:rFonts w:ascii="Times New Roman" w:eastAsiaTheme="minorEastAsia" w:hAnsi="Times New Roman"/>
          <w:smallCaps w:val="0"/>
          <w:noProof/>
          <w:lang w:eastAsia="en-US"/>
        </w:rPr>
      </w:pPr>
      <w:hyperlink w:anchor="_Toc454350373" w:history="1">
        <w:r w:rsidR="00E2741A" w:rsidRPr="00827660">
          <w:rPr>
            <w:rStyle w:val="Hyperlink"/>
            <w:rFonts w:ascii="Times New Roman" w:hAnsi="Times New Roman"/>
            <w:noProof/>
          </w:rPr>
          <w:t>3.</w:t>
        </w:r>
        <w:r w:rsidR="00E2741A" w:rsidRPr="00827660">
          <w:rPr>
            <w:rFonts w:ascii="Times New Roman" w:eastAsiaTheme="minorEastAsia" w:hAnsi="Times New Roman"/>
            <w:smallCaps w:val="0"/>
            <w:noProof/>
            <w:lang w:eastAsia="en-US"/>
          </w:rPr>
          <w:tab/>
        </w:r>
        <w:r w:rsidR="00E2741A" w:rsidRPr="00827660">
          <w:rPr>
            <w:rStyle w:val="Hyperlink"/>
            <w:rFonts w:ascii="Times New Roman" w:hAnsi="Times New Roman"/>
            <w:noProof/>
          </w:rPr>
          <w:t>Acronyms</w:t>
        </w:r>
        <w:r w:rsidR="00E2741A" w:rsidRPr="00827660">
          <w:rPr>
            <w:rFonts w:ascii="Times New Roman" w:hAnsi="Times New Roman"/>
            <w:noProof/>
            <w:webHidden/>
          </w:rPr>
          <w:tab/>
        </w:r>
        <w:r w:rsidR="00E2741A" w:rsidRPr="00827660">
          <w:rPr>
            <w:rFonts w:ascii="Times New Roman" w:hAnsi="Times New Roman"/>
            <w:noProof/>
            <w:webHidden/>
          </w:rPr>
          <w:fldChar w:fldCharType="begin"/>
        </w:r>
        <w:r w:rsidR="00E2741A" w:rsidRPr="00827660">
          <w:rPr>
            <w:rFonts w:ascii="Times New Roman" w:hAnsi="Times New Roman"/>
            <w:noProof/>
            <w:webHidden/>
          </w:rPr>
          <w:instrText xml:space="preserve"> PAGEREF _Toc454350373 \h </w:instrText>
        </w:r>
        <w:r w:rsidR="00E2741A" w:rsidRPr="00827660">
          <w:rPr>
            <w:rFonts w:ascii="Times New Roman" w:hAnsi="Times New Roman"/>
            <w:noProof/>
            <w:webHidden/>
          </w:rPr>
        </w:r>
        <w:r w:rsidR="00E2741A" w:rsidRPr="00827660">
          <w:rPr>
            <w:rFonts w:ascii="Times New Roman" w:hAnsi="Times New Roman"/>
            <w:noProof/>
            <w:webHidden/>
          </w:rPr>
          <w:fldChar w:fldCharType="separate"/>
        </w:r>
        <w:r w:rsidR="00E2741A" w:rsidRPr="00827660">
          <w:rPr>
            <w:rFonts w:ascii="Times New Roman" w:hAnsi="Times New Roman"/>
            <w:noProof/>
            <w:webHidden/>
          </w:rPr>
          <w:t>7</w:t>
        </w:r>
        <w:r w:rsidR="00E2741A" w:rsidRPr="00827660">
          <w:rPr>
            <w:rFonts w:ascii="Times New Roman" w:hAnsi="Times New Roman"/>
            <w:noProof/>
            <w:webHidden/>
          </w:rPr>
          <w:fldChar w:fldCharType="end"/>
        </w:r>
      </w:hyperlink>
    </w:p>
    <w:p w14:paraId="451906FE" w14:textId="77777777" w:rsidR="00F729B7" w:rsidRPr="00827660" w:rsidRDefault="005121EA" w:rsidP="00F729B7">
      <w:r w:rsidRPr="00827660">
        <w:rPr>
          <w:b/>
          <w:bCs/>
        </w:rPr>
        <w:fldChar w:fldCharType="end"/>
      </w:r>
    </w:p>
    <w:p w14:paraId="6C2E0F91" w14:textId="77777777" w:rsidR="00F729B7" w:rsidRPr="00827660" w:rsidRDefault="00F729B7" w:rsidP="00F729B7">
      <w:pPr>
        <w:jc w:val="both"/>
      </w:pPr>
    </w:p>
    <w:p w14:paraId="411ABD1C" w14:textId="4385EFF9" w:rsidR="00F729B7" w:rsidRPr="00827660" w:rsidRDefault="00F729B7" w:rsidP="00D90CDF">
      <w:pPr>
        <w:pStyle w:val="Heading2"/>
      </w:pPr>
      <w:bookmarkStart w:id="4" w:name="_Toc442078625"/>
      <w:bookmarkStart w:id="5" w:name="_Toc442950719"/>
      <w:r w:rsidRPr="00827660">
        <w:br w:type="page"/>
      </w:r>
      <w:bookmarkEnd w:id="4"/>
      <w:bookmarkEnd w:id="5"/>
    </w:p>
    <w:p w14:paraId="2031D4F4" w14:textId="75D3BD40" w:rsidR="009052FA" w:rsidRPr="00827660" w:rsidRDefault="009052FA" w:rsidP="009052FA">
      <w:pPr>
        <w:pStyle w:val="ListParagraph"/>
        <w:numPr>
          <w:ilvl w:val="0"/>
          <w:numId w:val="34"/>
        </w:numPr>
        <w:rPr>
          <w:color w:val="000000"/>
          <w:lang w:val="en-US"/>
        </w:rPr>
      </w:pPr>
      <w:r w:rsidRPr="00827660">
        <w:rPr>
          <w:b/>
          <w:color w:val="000000"/>
          <w:lang w:val="en-US"/>
        </w:rPr>
        <w:lastRenderedPageBreak/>
        <w:t>Logging into Hybris system</w:t>
      </w:r>
      <w:r w:rsidRPr="00827660">
        <w:rPr>
          <w:color w:val="000000"/>
          <w:lang w:val="en-US"/>
        </w:rPr>
        <w:t xml:space="preserve">:     </w:t>
      </w:r>
    </w:p>
    <w:p w14:paraId="078B3723" w14:textId="7F2EC070" w:rsidR="009052FA" w:rsidRPr="00827660" w:rsidRDefault="009052FA" w:rsidP="009052FA">
      <w:pPr>
        <w:pStyle w:val="ListParagraph"/>
        <w:rPr>
          <w:color w:val="000000" w:themeColor="text1"/>
          <w:lang w:val="en-US"/>
        </w:rPr>
      </w:pPr>
      <w:r w:rsidRPr="00827660">
        <w:rPr>
          <w:color w:val="000000"/>
          <w:lang w:val="en-US"/>
        </w:rPr>
        <w:t xml:space="preserve">               </w:t>
      </w:r>
      <w:r w:rsidRPr="00827660">
        <w:rPr>
          <w:color w:val="000000" w:themeColor="text1"/>
          <w:lang w:val="en-US"/>
        </w:rPr>
        <w:t>If the token is valid using the</w:t>
      </w:r>
      <w:r w:rsidRPr="00827660">
        <w:rPr>
          <w:color w:val="000000" w:themeColor="text1"/>
          <w:highlight w:val="lightGray"/>
          <w:lang w:val="en-US"/>
        </w:rPr>
        <w:t xml:space="preserve"> “</w:t>
      </w:r>
      <w:r w:rsidR="00A835C1">
        <w:rPr>
          <w:color w:val="000000" w:themeColor="text1"/>
          <w:highlight w:val="lightGray"/>
          <w:lang w:val="en-US"/>
        </w:rPr>
        <w:t>Google</w:t>
      </w:r>
      <w:r w:rsidRPr="00827660">
        <w:rPr>
          <w:color w:val="000000" w:themeColor="text1"/>
          <w:highlight w:val="lightGray"/>
          <w:lang w:val="en-US"/>
        </w:rPr>
        <w:t>AutoLoginStrategy</w:t>
      </w:r>
      <w:r w:rsidRPr="00827660">
        <w:rPr>
          <w:color w:val="000000" w:themeColor="text1"/>
          <w:lang w:val="en-US"/>
        </w:rPr>
        <w:t xml:space="preserve">” using the token and resultant Profile can looking into the hybis system. </w:t>
      </w:r>
    </w:p>
    <w:p w14:paraId="74FD12C8" w14:textId="31D93391" w:rsidR="009052FA" w:rsidRPr="00827660" w:rsidRDefault="009052FA" w:rsidP="009052FA">
      <w:r w:rsidRPr="00827660">
        <w:t xml:space="preserve">       </w:t>
      </w:r>
    </w:p>
    <w:p w14:paraId="08D12D4E" w14:textId="350E9124" w:rsidR="00827660" w:rsidRPr="00827660" w:rsidRDefault="00D95540" w:rsidP="00D90CDF">
      <w:pPr>
        <w:pStyle w:val="Heading2"/>
        <w:numPr>
          <w:ilvl w:val="0"/>
          <w:numId w:val="0"/>
        </w:numPr>
      </w:pPr>
      <w:r w:rsidRPr="00827660">
        <w:t xml:space="preserve"> </w:t>
      </w:r>
      <w:bookmarkStart w:id="6" w:name="_Toc454350371"/>
      <w:r w:rsidR="00827660" w:rsidRPr="00827660">
        <w:t>About this Document</w:t>
      </w:r>
      <w:bookmarkEnd w:id="6"/>
    </w:p>
    <w:p w14:paraId="5BC3C1C1" w14:textId="08463AFA" w:rsidR="00827660" w:rsidRPr="00827660" w:rsidRDefault="00827660" w:rsidP="00827660">
      <w:pPr>
        <w:jc w:val="both"/>
      </w:pPr>
      <w:r w:rsidRPr="00827660">
        <w:t>This document outlines the integrati</w:t>
      </w:r>
      <w:r w:rsidR="007E61EA">
        <w:t>on of [y]-commerce with Gmail</w:t>
      </w:r>
      <w:r w:rsidRPr="00827660">
        <w:t xml:space="preserve"> for logging int</w:t>
      </w:r>
      <w:r w:rsidR="007E61EA">
        <w:t>o the website using the Gmail</w:t>
      </w:r>
      <w:r w:rsidRPr="00827660">
        <w:t xml:space="preserve"> credentials. </w:t>
      </w:r>
    </w:p>
    <w:p w14:paraId="7FED00B2" w14:textId="77777777" w:rsidR="00827660" w:rsidRPr="00827660" w:rsidRDefault="00827660" w:rsidP="00827660">
      <w:pPr>
        <w:jc w:val="both"/>
      </w:pPr>
    </w:p>
    <w:p w14:paraId="4240A8F8" w14:textId="77777777" w:rsidR="00827660" w:rsidRPr="00827660" w:rsidRDefault="00827660" w:rsidP="00D90CDF">
      <w:pPr>
        <w:pStyle w:val="Heading2"/>
        <w:numPr>
          <w:ilvl w:val="0"/>
          <w:numId w:val="21"/>
        </w:numPr>
      </w:pPr>
      <w:bookmarkStart w:id="7" w:name="_Toc454350372"/>
      <w:r w:rsidRPr="00827660">
        <w:t>Implementation</w:t>
      </w:r>
      <w:bookmarkEnd w:id="7"/>
    </w:p>
    <w:p w14:paraId="459F191F" w14:textId="54A6661C" w:rsidR="00827660" w:rsidRPr="00827660" w:rsidRDefault="00827660" w:rsidP="00827660">
      <w:r w:rsidRPr="00827660">
        <w:t xml:space="preserve">     Sen</w:t>
      </w:r>
      <w:r w:rsidR="007E61EA">
        <w:t>di</w:t>
      </w:r>
      <w:r w:rsidR="00E14449">
        <w:t xml:space="preserve">ng </w:t>
      </w:r>
      <w:bookmarkStart w:id="8" w:name="_GoBack"/>
      <w:bookmarkEnd w:id="8"/>
      <w:r w:rsidR="007E61EA">
        <w:t>the request to the Gmail</w:t>
      </w:r>
      <w:r w:rsidRPr="00827660">
        <w:t xml:space="preserve"> and getting the token. </w:t>
      </w:r>
    </w:p>
    <w:p w14:paraId="03938ABD" w14:textId="77777777" w:rsidR="00827660" w:rsidRPr="00827660" w:rsidRDefault="00827660" w:rsidP="00827660">
      <w:pPr>
        <w:pStyle w:val="ListParagraph"/>
        <w:numPr>
          <w:ilvl w:val="0"/>
          <w:numId w:val="27"/>
        </w:numPr>
      </w:pPr>
      <w:r w:rsidRPr="00827660">
        <w:t xml:space="preserve">Authenticating the token </w:t>
      </w:r>
    </w:p>
    <w:p w14:paraId="4E3E2B48" w14:textId="4297295C" w:rsidR="00827660" w:rsidRPr="00827660" w:rsidRDefault="00D90CDF" w:rsidP="00827660">
      <w:pPr>
        <w:pStyle w:val="ListParagraph"/>
        <w:numPr>
          <w:ilvl w:val="0"/>
          <w:numId w:val="27"/>
        </w:numPr>
      </w:pPr>
      <w:r w:rsidRPr="00827660">
        <w:t>Logging</w:t>
      </w:r>
      <w:r w:rsidR="00827660" w:rsidRPr="00827660">
        <w:t xml:space="preserve"> in into the hybris system using the token and the resultant p</w:t>
      </w:r>
      <w:r>
        <w:t>rofile information from Gmail</w:t>
      </w:r>
      <w:r w:rsidR="00827660" w:rsidRPr="00827660">
        <w:t xml:space="preserve">. </w:t>
      </w:r>
    </w:p>
    <w:p w14:paraId="420F52F5" w14:textId="77777777" w:rsidR="00827660" w:rsidRPr="00827660" w:rsidRDefault="00827660" w:rsidP="00827660">
      <w:pPr>
        <w:pStyle w:val="ListParagraph"/>
      </w:pPr>
    </w:p>
    <w:p w14:paraId="301D84CD" w14:textId="3A606629" w:rsidR="00827660" w:rsidRPr="00827660" w:rsidRDefault="00827660" w:rsidP="00827660">
      <w:pPr>
        <w:rPr>
          <w:color w:val="000000"/>
          <w:lang w:val="en-US"/>
        </w:rPr>
      </w:pPr>
      <w:r w:rsidRPr="00827660">
        <w:t xml:space="preserve">      Sending the request using the </w:t>
      </w:r>
      <w:r w:rsidR="00BC233C">
        <w:t>google api’s and js libraries</w:t>
      </w:r>
      <w:r w:rsidRPr="00827660">
        <w:rPr>
          <w:color w:val="000000"/>
          <w:lang w:val="en-US"/>
        </w:rPr>
        <w:t xml:space="preserve"> and getting the token in respon</w:t>
      </w:r>
      <w:r w:rsidR="006A59EB">
        <w:rPr>
          <w:color w:val="000000"/>
          <w:lang w:val="en-US"/>
        </w:rPr>
        <w:t>se,</w:t>
      </w:r>
      <w:r>
        <w:rPr>
          <w:color w:val="000000"/>
          <w:lang w:val="en-US"/>
        </w:rPr>
        <w:t xml:space="preserve"> </w:t>
      </w:r>
      <w:r w:rsidR="00BC233C">
        <w:rPr>
          <w:color w:val="000000"/>
          <w:lang w:val="en-US"/>
        </w:rPr>
        <w:t>the application ids is given in jsp</w:t>
      </w:r>
      <w:r w:rsidRPr="00827660">
        <w:rPr>
          <w:color w:val="000000"/>
          <w:lang w:val="en-US"/>
        </w:rPr>
        <w:t xml:space="preserve">. </w:t>
      </w:r>
    </w:p>
    <w:p w14:paraId="777C7DC4" w14:textId="77777777" w:rsidR="00827660" w:rsidRPr="00827660" w:rsidRDefault="00827660" w:rsidP="00827660"/>
    <w:p w14:paraId="13198355" w14:textId="488EA2A5" w:rsidR="00D95540" w:rsidRPr="00D90CDF" w:rsidRDefault="006A59EB" w:rsidP="00D95540">
      <w:pPr>
        <w:rPr>
          <w:b/>
          <w:sz w:val="28"/>
          <w:szCs w:val="28"/>
        </w:rPr>
      </w:pPr>
      <w:r w:rsidRPr="00D90CDF">
        <w:rPr>
          <w:b/>
          <w:sz w:val="28"/>
          <w:szCs w:val="28"/>
        </w:rPr>
        <w:t>Steps to integrate the google login.</w:t>
      </w:r>
    </w:p>
    <w:p w14:paraId="2AAA9C62" w14:textId="77777777" w:rsidR="006A59EB" w:rsidRDefault="006A59EB" w:rsidP="00D95540">
      <w:pPr>
        <w:rPr>
          <w:b/>
          <w:sz w:val="28"/>
          <w:szCs w:val="28"/>
        </w:rPr>
      </w:pPr>
    </w:p>
    <w:p w14:paraId="68C49030" w14:textId="77777777" w:rsidR="006A59EB" w:rsidRPr="00D90CDF" w:rsidRDefault="006A59EB" w:rsidP="0087615D">
      <w:pPr>
        <w:pStyle w:val="ListParagraph"/>
        <w:numPr>
          <w:ilvl w:val="0"/>
          <w:numId w:val="37"/>
        </w:numPr>
      </w:pPr>
      <w:r w:rsidRPr="00D90CDF">
        <w:t xml:space="preserve">Copy the js and alter the styles for ui of google login button </w:t>
      </w:r>
    </w:p>
    <w:p w14:paraId="3C6FBB6A" w14:textId="77777777" w:rsidR="006A59EB" w:rsidRPr="006A59EB" w:rsidRDefault="006A59EB" w:rsidP="006A59EB">
      <w:pPr>
        <w:pStyle w:val="ListParagraph"/>
      </w:pPr>
    </w:p>
    <w:p w14:paraId="6DA18ED8" w14:textId="57DC6085" w:rsidR="0048253E" w:rsidRDefault="0048253E" w:rsidP="006A59EB">
      <w:pPr>
        <w:pStyle w:val="ListParagraph"/>
      </w:pPr>
      <w:r>
        <w:t xml:space="preserve">Created a button and integrated the button to call the google service to return the token </w:t>
      </w:r>
    </w:p>
    <w:p w14:paraId="3FC9194E" w14:textId="1AB9EA14" w:rsidR="0048253E" w:rsidRDefault="0048253E" w:rsidP="006A59EB">
      <w:pPr>
        <w:ind w:left="708"/>
      </w:pPr>
      <w:r>
        <w:t>Here is the lines of code. Need t</w:t>
      </w:r>
      <w:r w:rsidR="006A59EB">
        <w:t>o integrate this with the frontend button wherever</w:t>
      </w:r>
      <w:r>
        <w:t xml:space="preserve"> required. </w:t>
      </w:r>
    </w:p>
    <w:p w14:paraId="4877AE2E" w14:textId="77777777" w:rsidR="0048253E" w:rsidRDefault="0048253E" w:rsidP="00D95540"/>
    <w:p w14:paraId="32C20D4F" w14:textId="77777777" w:rsidR="0048253E" w:rsidRDefault="0048253E" w:rsidP="0048253E">
      <w:r>
        <w:t>&lt;html&gt;</w:t>
      </w:r>
    </w:p>
    <w:p w14:paraId="59856125" w14:textId="77777777" w:rsidR="0048253E" w:rsidRDefault="0048253E" w:rsidP="0048253E">
      <w:r>
        <w:t>&lt;head&gt;</w:t>
      </w:r>
    </w:p>
    <w:p w14:paraId="6CECB349" w14:textId="77777777" w:rsidR="0048253E" w:rsidRDefault="0048253E" w:rsidP="0048253E">
      <w:r>
        <w:t xml:space="preserve">  &lt;link href="https://fonts.googleapis.com/css?family=Roboto" rel="stylesheet" type="text/css"&gt;</w:t>
      </w:r>
    </w:p>
    <w:p w14:paraId="4FA6F878" w14:textId="77777777" w:rsidR="0048253E" w:rsidRDefault="0048253E" w:rsidP="0048253E">
      <w:r>
        <w:t xml:space="preserve">  &lt;script src="https://apis.google.com/js/api:client.js"&gt;&lt;/script&gt;</w:t>
      </w:r>
    </w:p>
    <w:p w14:paraId="539704A9" w14:textId="77777777" w:rsidR="0048253E" w:rsidRDefault="0048253E" w:rsidP="0048253E">
      <w:r>
        <w:t xml:space="preserve">  &lt;script&gt;</w:t>
      </w:r>
    </w:p>
    <w:p w14:paraId="639AA4E7" w14:textId="77777777" w:rsidR="0048253E" w:rsidRDefault="0048253E" w:rsidP="0048253E">
      <w:r>
        <w:t xml:space="preserve">  var googleUser = {};</w:t>
      </w:r>
    </w:p>
    <w:p w14:paraId="3EB52622" w14:textId="77777777" w:rsidR="0048253E" w:rsidRDefault="0048253E" w:rsidP="0048253E">
      <w:r>
        <w:t xml:space="preserve">  var startApp = function() {</w:t>
      </w:r>
    </w:p>
    <w:p w14:paraId="4684B5A0" w14:textId="77777777" w:rsidR="0048253E" w:rsidRDefault="0048253E" w:rsidP="0048253E">
      <w:r>
        <w:t xml:space="preserve">    gapi.load('auth2', function(){</w:t>
      </w:r>
    </w:p>
    <w:p w14:paraId="6C389BB5" w14:textId="77777777" w:rsidR="0048253E" w:rsidRDefault="0048253E" w:rsidP="0048253E">
      <w:r>
        <w:t xml:space="preserve">      // Retrieve the singleton for the GoogleAuth library and set up the client.</w:t>
      </w:r>
    </w:p>
    <w:p w14:paraId="52BA4DC3" w14:textId="77777777" w:rsidR="0048253E" w:rsidRDefault="0048253E" w:rsidP="0048253E">
      <w:r>
        <w:t xml:space="preserve">      auth2 = gapi.auth2.init({</w:t>
      </w:r>
    </w:p>
    <w:p w14:paraId="504617F7" w14:textId="77777777" w:rsidR="0048253E" w:rsidRDefault="0048253E" w:rsidP="0048253E">
      <w:r>
        <w:t xml:space="preserve">        client_id: '953549100422-dh282r3i334d9gnstivdlr7bpu9l3a13.apps.googleusercontent.com',</w:t>
      </w:r>
    </w:p>
    <w:p w14:paraId="2C124EAD" w14:textId="77777777" w:rsidR="0048253E" w:rsidRDefault="0048253E" w:rsidP="0048253E">
      <w:r>
        <w:t xml:space="preserve">        cookiepolicy: 'single_host_origin',</w:t>
      </w:r>
    </w:p>
    <w:p w14:paraId="5561048F" w14:textId="77777777" w:rsidR="0048253E" w:rsidRDefault="0048253E" w:rsidP="0048253E">
      <w:r>
        <w:t xml:space="preserve">        // Request scopes in addition to 'profile' and 'email'</w:t>
      </w:r>
    </w:p>
    <w:p w14:paraId="05F8C742" w14:textId="77777777" w:rsidR="0048253E" w:rsidRDefault="0048253E" w:rsidP="0048253E">
      <w:r>
        <w:t xml:space="preserve">        //scope: 'additional_scope'</w:t>
      </w:r>
    </w:p>
    <w:p w14:paraId="3400D245" w14:textId="77777777" w:rsidR="0048253E" w:rsidRDefault="0048253E" w:rsidP="0048253E">
      <w:r>
        <w:t xml:space="preserve">      });</w:t>
      </w:r>
    </w:p>
    <w:p w14:paraId="1E8F69C0" w14:textId="77777777" w:rsidR="0048253E" w:rsidRDefault="0048253E" w:rsidP="0048253E">
      <w:r>
        <w:t xml:space="preserve">      attachSignin(document.getElementById('customBtn'));</w:t>
      </w:r>
    </w:p>
    <w:p w14:paraId="7ED8A591" w14:textId="77777777" w:rsidR="0048253E" w:rsidRDefault="0048253E" w:rsidP="0048253E">
      <w:r>
        <w:t xml:space="preserve">    });</w:t>
      </w:r>
    </w:p>
    <w:p w14:paraId="58549C11" w14:textId="77777777" w:rsidR="0048253E" w:rsidRDefault="0048253E" w:rsidP="0048253E">
      <w:r>
        <w:t xml:space="preserve">  };</w:t>
      </w:r>
    </w:p>
    <w:p w14:paraId="40F423B3" w14:textId="77777777" w:rsidR="0048253E" w:rsidRDefault="0048253E" w:rsidP="0048253E">
      <w:r>
        <w:t xml:space="preserve"> </w:t>
      </w:r>
    </w:p>
    <w:p w14:paraId="710A569A" w14:textId="77777777" w:rsidR="0048253E" w:rsidRDefault="0048253E" w:rsidP="0048253E">
      <w:r>
        <w:t xml:space="preserve">  function attachSignin(element) {</w:t>
      </w:r>
    </w:p>
    <w:p w14:paraId="34A94436" w14:textId="77777777" w:rsidR="0048253E" w:rsidRDefault="0048253E" w:rsidP="0048253E">
      <w:r>
        <w:lastRenderedPageBreak/>
        <w:t xml:space="preserve">    console.log(element.id);</w:t>
      </w:r>
    </w:p>
    <w:p w14:paraId="5CAAA59B" w14:textId="77777777" w:rsidR="0048253E" w:rsidRDefault="0048253E" w:rsidP="0048253E">
      <w:r>
        <w:t xml:space="preserve">    auth2.attachClickHandler(element, {},</w:t>
      </w:r>
    </w:p>
    <w:p w14:paraId="19A00AEB" w14:textId="77777777" w:rsidR="0048253E" w:rsidRDefault="0048253E" w:rsidP="0048253E">
      <w:r>
        <w:t xml:space="preserve">        function(googleUser) {</w:t>
      </w:r>
    </w:p>
    <w:p w14:paraId="2BCFAA85" w14:textId="77777777" w:rsidR="0048253E" w:rsidRDefault="0048253E" w:rsidP="0048253E">
      <w:r>
        <w:t xml:space="preserve">          document.getElementById('name').innerText = "Signed in: " +</w:t>
      </w:r>
    </w:p>
    <w:p w14:paraId="58CD7F4A" w14:textId="77777777" w:rsidR="0048253E" w:rsidRDefault="0048253E" w:rsidP="0048253E">
      <w:r>
        <w:t xml:space="preserve">              googleUser.getBasicProfile().getName()+ "token" + googleUser.getAuthResponse().id_token;</w:t>
      </w:r>
    </w:p>
    <w:p w14:paraId="5E9924F4" w14:textId="77777777" w:rsidR="0048253E" w:rsidRDefault="0048253E" w:rsidP="0048253E">
      <w:r>
        <w:tab/>
      </w:r>
      <w:r>
        <w:tab/>
      </w:r>
      <w:r>
        <w:tab/>
        <w:t xml:space="preserve">   $.ajax({</w:t>
      </w:r>
    </w:p>
    <w:p w14:paraId="342B9423" w14:textId="77777777" w:rsidR="0048253E" w:rsidRDefault="0048253E" w:rsidP="0048253E">
      <w:r>
        <w:t xml:space="preserve">              url: 'googleoauth2callback?token=googleUser.getAuthResponse().id_token',</w:t>
      </w:r>
    </w:p>
    <w:p w14:paraId="06DEC0FC" w14:textId="77777777" w:rsidR="0048253E" w:rsidRDefault="0048253E" w:rsidP="0048253E">
      <w:r>
        <w:t xml:space="preserve">              data: 'data',</w:t>
      </w:r>
    </w:p>
    <w:p w14:paraId="2A9E34DA" w14:textId="77777777" w:rsidR="0048253E" w:rsidRDefault="0048253E" w:rsidP="0048253E">
      <w:r>
        <w:t xml:space="preserve">              success: function (data) {</w:t>
      </w:r>
    </w:p>
    <w:p w14:paraId="125E569B" w14:textId="77777777" w:rsidR="0048253E" w:rsidRDefault="0048253E" w:rsidP="0048253E">
      <w:r>
        <w:t xml:space="preserve">                  alert(data);</w:t>
      </w:r>
    </w:p>
    <w:p w14:paraId="482D2FC1" w14:textId="77777777" w:rsidR="0048253E" w:rsidRDefault="0048253E" w:rsidP="0048253E">
      <w:r>
        <w:t xml:space="preserve">              }</w:t>
      </w:r>
    </w:p>
    <w:p w14:paraId="088DE8D7" w14:textId="77777777" w:rsidR="0048253E" w:rsidRDefault="0048253E" w:rsidP="0048253E">
      <w:r>
        <w:t xml:space="preserve">          });</w:t>
      </w:r>
    </w:p>
    <w:p w14:paraId="472A3EE5" w14:textId="77777777" w:rsidR="0048253E" w:rsidRDefault="0048253E" w:rsidP="0048253E">
      <w:r>
        <w:t xml:space="preserve">        }, function(error) {</w:t>
      </w:r>
    </w:p>
    <w:p w14:paraId="3ABBB946" w14:textId="77777777" w:rsidR="0048253E" w:rsidRDefault="0048253E" w:rsidP="0048253E">
      <w:r>
        <w:t xml:space="preserve">          alert(JSON.stringify(error, undefined, 2));</w:t>
      </w:r>
    </w:p>
    <w:p w14:paraId="4EBF835A" w14:textId="77777777" w:rsidR="0048253E" w:rsidRDefault="0048253E" w:rsidP="0048253E">
      <w:r>
        <w:t xml:space="preserve">        });</w:t>
      </w:r>
    </w:p>
    <w:p w14:paraId="241EF421" w14:textId="77777777" w:rsidR="0048253E" w:rsidRDefault="0048253E" w:rsidP="0048253E">
      <w:r>
        <w:t xml:space="preserve">  }</w:t>
      </w:r>
    </w:p>
    <w:p w14:paraId="5288670F" w14:textId="77777777" w:rsidR="0048253E" w:rsidRDefault="0048253E" w:rsidP="0048253E">
      <w:r>
        <w:t xml:space="preserve">  &lt;/script&gt;</w:t>
      </w:r>
    </w:p>
    <w:p w14:paraId="55E698D1" w14:textId="77777777" w:rsidR="0048253E" w:rsidRDefault="0048253E" w:rsidP="0048253E">
      <w:r>
        <w:t xml:space="preserve">  &lt;style type="text/css"&gt;</w:t>
      </w:r>
    </w:p>
    <w:p w14:paraId="0A81791F" w14:textId="77777777" w:rsidR="0048253E" w:rsidRDefault="0048253E" w:rsidP="0048253E">
      <w:r>
        <w:t xml:space="preserve">    #customBtn {</w:t>
      </w:r>
    </w:p>
    <w:p w14:paraId="24106305" w14:textId="77777777" w:rsidR="0048253E" w:rsidRDefault="0048253E" w:rsidP="0048253E">
      <w:r>
        <w:t xml:space="preserve">      display: inline-block;</w:t>
      </w:r>
    </w:p>
    <w:p w14:paraId="23B3789B" w14:textId="77777777" w:rsidR="0048253E" w:rsidRDefault="0048253E" w:rsidP="0048253E">
      <w:r>
        <w:t xml:space="preserve">      background: white;</w:t>
      </w:r>
    </w:p>
    <w:p w14:paraId="37269838" w14:textId="77777777" w:rsidR="0048253E" w:rsidRDefault="0048253E" w:rsidP="0048253E">
      <w:r>
        <w:t xml:space="preserve">      color: #444;</w:t>
      </w:r>
    </w:p>
    <w:p w14:paraId="5EAA61E0" w14:textId="77777777" w:rsidR="0048253E" w:rsidRDefault="0048253E" w:rsidP="0048253E">
      <w:r>
        <w:t xml:space="preserve">      width: 190px;</w:t>
      </w:r>
    </w:p>
    <w:p w14:paraId="4979BDCB" w14:textId="77777777" w:rsidR="0048253E" w:rsidRDefault="0048253E" w:rsidP="0048253E">
      <w:r>
        <w:t xml:space="preserve">      border-radius: 5px;</w:t>
      </w:r>
    </w:p>
    <w:p w14:paraId="5E72F268" w14:textId="77777777" w:rsidR="0048253E" w:rsidRDefault="0048253E" w:rsidP="0048253E">
      <w:r>
        <w:t xml:space="preserve">      border: thin solid #888;</w:t>
      </w:r>
    </w:p>
    <w:p w14:paraId="7ACA5B91" w14:textId="77777777" w:rsidR="0048253E" w:rsidRDefault="0048253E" w:rsidP="0048253E">
      <w:r>
        <w:t xml:space="preserve">      box-shadow: 1px 1px 1px grey;</w:t>
      </w:r>
    </w:p>
    <w:p w14:paraId="4027B712" w14:textId="77777777" w:rsidR="0048253E" w:rsidRDefault="0048253E" w:rsidP="0048253E">
      <w:r>
        <w:t xml:space="preserve">      white-space: nowrap;</w:t>
      </w:r>
    </w:p>
    <w:p w14:paraId="4EA70EDF" w14:textId="77777777" w:rsidR="0048253E" w:rsidRDefault="0048253E" w:rsidP="0048253E">
      <w:r>
        <w:t xml:space="preserve">    }</w:t>
      </w:r>
    </w:p>
    <w:p w14:paraId="79F258F9" w14:textId="77777777" w:rsidR="0048253E" w:rsidRDefault="0048253E" w:rsidP="0048253E">
      <w:r>
        <w:t xml:space="preserve">    #customBtn:hover {</w:t>
      </w:r>
    </w:p>
    <w:p w14:paraId="614C5219" w14:textId="77777777" w:rsidR="0048253E" w:rsidRDefault="0048253E" w:rsidP="0048253E">
      <w:r>
        <w:t xml:space="preserve">      cursor: pointer;</w:t>
      </w:r>
    </w:p>
    <w:p w14:paraId="47F67CD9" w14:textId="77777777" w:rsidR="0048253E" w:rsidRDefault="0048253E" w:rsidP="0048253E">
      <w:r>
        <w:t xml:space="preserve">    }</w:t>
      </w:r>
    </w:p>
    <w:p w14:paraId="56205CA9" w14:textId="77777777" w:rsidR="0048253E" w:rsidRDefault="0048253E" w:rsidP="0048253E">
      <w:r>
        <w:t xml:space="preserve">    span.label {</w:t>
      </w:r>
    </w:p>
    <w:p w14:paraId="328F9257" w14:textId="77777777" w:rsidR="0048253E" w:rsidRDefault="0048253E" w:rsidP="0048253E">
      <w:r>
        <w:t xml:space="preserve">      font-family: serif;</w:t>
      </w:r>
    </w:p>
    <w:p w14:paraId="48EDF05E" w14:textId="77777777" w:rsidR="0048253E" w:rsidRDefault="0048253E" w:rsidP="0048253E">
      <w:r>
        <w:t xml:space="preserve">      font-weight: normal;</w:t>
      </w:r>
    </w:p>
    <w:p w14:paraId="6B2B1B0A" w14:textId="77777777" w:rsidR="0048253E" w:rsidRDefault="0048253E" w:rsidP="0048253E">
      <w:r>
        <w:t xml:space="preserve">    }</w:t>
      </w:r>
    </w:p>
    <w:p w14:paraId="6FB9471D" w14:textId="77777777" w:rsidR="0048253E" w:rsidRDefault="0048253E" w:rsidP="0048253E">
      <w:r>
        <w:t xml:space="preserve">    span.icon {</w:t>
      </w:r>
    </w:p>
    <w:p w14:paraId="31EA26BC" w14:textId="77777777" w:rsidR="0048253E" w:rsidRDefault="0048253E" w:rsidP="0048253E">
      <w:r>
        <w:t xml:space="preserve">      background: url('/identity/sign-in/g-normal.png') transparent 5px 50% no-repeat;</w:t>
      </w:r>
    </w:p>
    <w:p w14:paraId="7EDCD63B" w14:textId="77777777" w:rsidR="0048253E" w:rsidRDefault="0048253E" w:rsidP="0048253E">
      <w:r>
        <w:t xml:space="preserve">      display: inline-block;</w:t>
      </w:r>
    </w:p>
    <w:p w14:paraId="791390C3" w14:textId="77777777" w:rsidR="0048253E" w:rsidRDefault="0048253E" w:rsidP="0048253E">
      <w:r>
        <w:t xml:space="preserve">      vertical-align: middle;</w:t>
      </w:r>
    </w:p>
    <w:p w14:paraId="7EA58870" w14:textId="77777777" w:rsidR="0048253E" w:rsidRDefault="0048253E" w:rsidP="0048253E">
      <w:r>
        <w:t xml:space="preserve">      width: 42px;</w:t>
      </w:r>
    </w:p>
    <w:p w14:paraId="2F703DC7" w14:textId="77777777" w:rsidR="0048253E" w:rsidRDefault="0048253E" w:rsidP="0048253E">
      <w:r>
        <w:t xml:space="preserve">      height: 42px;</w:t>
      </w:r>
    </w:p>
    <w:p w14:paraId="7FFED654" w14:textId="77777777" w:rsidR="0048253E" w:rsidRDefault="0048253E" w:rsidP="0048253E">
      <w:r>
        <w:t xml:space="preserve">    }</w:t>
      </w:r>
    </w:p>
    <w:p w14:paraId="6E7148F4" w14:textId="77777777" w:rsidR="0048253E" w:rsidRDefault="0048253E" w:rsidP="0048253E">
      <w:r>
        <w:t xml:space="preserve">    span.buttonText {</w:t>
      </w:r>
    </w:p>
    <w:p w14:paraId="0B089CF9" w14:textId="77777777" w:rsidR="0048253E" w:rsidRDefault="0048253E" w:rsidP="0048253E">
      <w:r>
        <w:t xml:space="preserve">      display: inline-block;</w:t>
      </w:r>
    </w:p>
    <w:p w14:paraId="647AB853" w14:textId="77777777" w:rsidR="0048253E" w:rsidRDefault="0048253E" w:rsidP="0048253E">
      <w:r>
        <w:t xml:space="preserve">      vertical-align: middle;</w:t>
      </w:r>
    </w:p>
    <w:p w14:paraId="52FE2703" w14:textId="77777777" w:rsidR="0048253E" w:rsidRDefault="0048253E" w:rsidP="0048253E">
      <w:r>
        <w:t xml:space="preserve">      padding-left: 42px;</w:t>
      </w:r>
    </w:p>
    <w:p w14:paraId="7B2B7647" w14:textId="77777777" w:rsidR="0048253E" w:rsidRDefault="0048253E" w:rsidP="0048253E">
      <w:r>
        <w:t xml:space="preserve">      padding-right: 42px;</w:t>
      </w:r>
    </w:p>
    <w:p w14:paraId="4D6579FA" w14:textId="77777777" w:rsidR="0048253E" w:rsidRDefault="0048253E" w:rsidP="0048253E">
      <w:r>
        <w:t xml:space="preserve">      font-size: 14px;</w:t>
      </w:r>
    </w:p>
    <w:p w14:paraId="49055325" w14:textId="77777777" w:rsidR="0048253E" w:rsidRDefault="0048253E" w:rsidP="0048253E">
      <w:r>
        <w:t xml:space="preserve">      font-weight: bold;</w:t>
      </w:r>
    </w:p>
    <w:p w14:paraId="6C539EC9" w14:textId="77777777" w:rsidR="0048253E" w:rsidRDefault="0048253E" w:rsidP="0048253E">
      <w:r>
        <w:lastRenderedPageBreak/>
        <w:t xml:space="preserve">      /* Use the Roboto font that is loaded in the &lt;head&gt; */</w:t>
      </w:r>
    </w:p>
    <w:p w14:paraId="5EFF77E2" w14:textId="77777777" w:rsidR="0048253E" w:rsidRDefault="0048253E" w:rsidP="0048253E">
      <w:r>
        <w:t xml:space="preserve">      font-family: 'Roboto', sans-serif;</w:t>
      </w:r>
    </w:p>
    <w:p w14:paraId="09A7047A" w14:textId="77777777" w:rsidR="0048253E" w:rsidRDefault="0048253E" w:rsidP="0048253E">
      <w:r>
        <w:t xml:space="preserve">    }</w:t>
      </w:r>
    </w:p>
    <w:p w14:paraId="67637AF5" w14:textId="77777777" w:rsidR="0048253E" w:rsidRDefault="0048253E" w:rsidP="0048253E">
      <w:r>
        <w:t xml:space="preserve">  &lt;/style&gt;</w:t>
      </w:r>
    </w:p>
    <w:p w14:paraId="6E710382" w14:textId="77777777" w:rsidR="0048253E" w:rsidRDefault="0048253E" w:rsidP="0048253E">
      <w:r>
        <w:t xml:space="preserve">  &lt;/head&gt;</w:t>
      </w:r>
    </w:p>
    <w:p w14:paraId="00A091C2" w14:textId="77777777" w:rsidR="0048253E" w:rsidRDefault="0048253E" w:rsidP="0048253E">
      <w:r>
        <w:t xml:space="preserve">  &lt;body&gt;</w:t>
      </w:r>
    </w:p>
    <w:p w14:paraId="2B0478F3" w14:textId="77777777" w:rsidR="0048253E" w:rsidRDefault="0048253E" w:rsidP="0048253E">
      <w:r>
        <w:t xml:space="preserve">  &lt;!-- In the callback, you would hide the gSignInWrapper element on a</w:t>
      </w:r>
    </w:p>
    <w:p w14:paraId="65A0C1F7" w14:textId="77777777" w:rsidR="0048253E" w:rsidRDefault="0048253E" w:rsidP="0048253E">
      <w:r>
        <w:t xml:space="preserve">  successful sign in --&gt;</w:t>
      </w:r>
    </w:p>
    <w:p w14:paraId="633E1534" w14:textId="77777777" w:rsidR="0048253E" w:rsidRDefault="0048253E" w:rsidP="0048253E">
      <w:r>
        <w:t xml:space="preserve">  &lt;div id="gSignInWrapper"&gt;</w:t>
      </w:r>
    </w:p>
    <w:p w14:paraId="5FC066C5" w14:textId="77777777" w:rsidR="0048253E" w:rsidRDefault="0048253E" w:rsidP="0048253E">
      <w:r>
        <w:t xml:space="preserve">    &lt;span class="label"&gt;Sign in with:&lt;/span&gt;</w:t>
      </w:r>
    </w:p>
    <w:p w14:paraId="73338F92" w14:textId="77777777" w:rsidR="0048253E" w:rsidRDefault="0048253E" w:rsidP="0048253E">
      <w:r>
        <w:t xml:space="preserve">    &lt;div id="customBtn" class="customGPlusSignIn"&gt;</w:t>
      </w:r>
    </w:p>
    <w:p w14:paraId="1C17C57C" w14:textId="77777777" w:rsidR="0048253E" w:rsidRDefault="0048253E" w:rsidP="0048253E">
      <w:r>
        <w:t xml:space="preserve">      &lt;span class="icon"&gt;&lt;/span&gt;</w:t>
      </w:r>
    </w:p>
    <w:p w14:paraId="56FFD9D2" w14:textId="77777777" w:rsidR="0048253E" w:rsidRDefault="0048253E" w:rsidP="0048253E">
      <w:r>
        <w:t xml:space="preserve">      &lt;span class="buttonText"&gt;Google&lt;/span&gt;</w:t>
      </w:r>
    </w:p>
    <w:p w14:paraId="30543AD6" w14:textId="77777777" w:rsidR="0048253E" w:rsidRDefault="0048253E" w:rsidP="0048253E">
      <w:r>
        <w:t xml:space="preserve">    &lt;/div&gt;</w:t>
      </w:r>
    </w:p>
    <w:p w14:paraId="2A61ECA6" w14:textId="77777777" w:rsidR="0048253E" w:rsidRDefault="0048253E" w:rsidP="0048253E">
      <w:r>
        <w:t xml:space="preserve">  &lt;/div&gt;</w:t>
      </w:r>
    </w:p>
    <w:p w14:paraId="09C06C08" w14:textId="77777777" w:rsidR="0048253E" w:rsidRDefault="0048253E" w:rsidP="0048253E">
      <w:r>
        <w:t xml:space="preserve">  &lt;div id="name"&gt;&lt;/div&gt;</w:t>
      </w:r>
    </w:p>
    <w:p w14:paraId="35FD2C93" w14:textId="77777777" w:rsidR="0048253E" w:rsidRDefault="0048253E" w:rsidP="0048253E">
      <w:r>
        <w:t xml:space="preserve">  &lt;script&gt;startApp();&lt;/script&gt;</w:t>
      </w:r>
    </w:p>
    <w:p w14:paraId="4CA3C9AF" w14:textId="77777777" w:rsidR="0048253E" w:rsidRDefault="0048253E" w:rsidP="0048253E">
      <w:r>
        <w:t>&lt;/body&gt;</w:t>
      </w:r>
    </w:p>
    <w:p w14:paraId="3261E32B" w14:textId="427D26F3" w:rsidR="0048253E" w:rsidRDefault="0048253E" w:rsidP="0048253E">
      <w:r>
        <w:t>&lt;/html&gt;</w:t>
      </w:r>
    </w:p>
    <w:p w14:paraId="06236DF7" w14:textId="77777777" w:rsidR="0048253E" w:rsidRDefault="0048253E" w:rsidP="0048253E"/>
    <w:p w14:paraId="183E4C3D" w14:textId="77777777" w:rsidR="0048253E" w:rsidRDefault="0048253E" w:rsidP="0048253E"/>
    <w:p w14:paraId="28FF79C8" w14:textId="66F099E3" w:rsidR="0048253E" w:rsidRDefault="0048253E" w:rsidP="0048253E">
      <w:r>
        <w:t xml:space="preserve">When added this code, the button looks like </w:t>
      </w:r>
    </w:p>
    <w:p w14:paraId="6BEFBB48" w14:textId="016EE645" w:rsidR="0048253E" w:rsidRDefault="0048253E" w:rsidP="0048253E">
      <w:r>
        <w:rPr>
          <w:noProof/>
          <w:lang w:val="en-US"/>
        </w:rPr>
        <w:drawing>
          <wp:inline distT="0" distB="0" distL="0" distR="0" wp14:anchorId="1B6CE4BA" wp14:editId="49F61ACC">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p w14:paraId="1684A210" w14:textId="77777777" w:rsidR="0048253E" w:rsidRDefault="0048253E" w:rsidP="0048253E"/>
    <w:p w14:paraId="23D98B32" w14:textId="72C186C3" w:rsidR="0048253E" w:rsidRDefault="0048253E" w:rsidP="0048253E">
      <w:r>
        <w:t xml:space="preserve">Need to add the js for which </w:t>
      </w:r>
      <w:r w:rsidR="00D90CDF">
        <w:t>button you need for, a</w:t>
      </w:r>
      <w:r w:rsidR="006A59EB">
        <w:t xml:space="preserve">nd this is the application id </w:t>
      </w:r>
    </w:p>
    <w:p w14:paraId="50659CFF" w14:textId="640E2B84" w:rsidR="006A59EB" w:rsidRDefault="006A59EB" w:rsidP="006A59EB">
      <w:r>
        <w:t>client_id: '953549100422-</w:t>
      </w:r>
      <w:r w:rsidR="00D90CDF">
        <w:t>d</w:t>
      </w:r>
      <w:r>
        <w:t>h282r3i334d9gnstivdlr7bpu9l3a13.apps.google</w:t>
      </w:r>
      <w:r w:rsidR="00D90CDF">
        <w:t xml:space="preserve">usercontent.com' </w:t>
      </w:r>
    </w:p>
    <w:p w14:paraId="2633F8DD" w14:textId="65D5DB84" w:rsidR="006A59EB" w:rsidRDefault="006A59EB" w:rsidP="0048253E">
      <w:r>
        <w:t>for the change in url need to create the application in</w:t>
      </w:r>
      <w:r w:rsidR="00D90CDF">
        <w:t xml:space="preserve"> developers</w:t>
      </w:r>
      <w:r>
        <w:t xml:space="preserve"> google </w:t>
      </w:r>
      <w:r w:rsidR="00D90CDF">
        <w:t xml:space="preserve">application </w:t>
      </w:r>
      <w:r>
        <w:t>and register the url and generate the client id. Generated client id should be added her in the js.</w:t>
      </w:r>
    </w:p>
    <w:p w14:paraId="05A49E41" w14:textId="77777777" w:rsidR="0048253E" w:rsidRDefault="0048253E" w:rsidP="0048253E"/>
    <w:p w14:paraId="02107E90" w14:textId="6C5B0EFA" w:rsidR="0048253E" w:rsidRPr="00D90CDF" w:rsidRDefault="0048253E" w:rsidP="00D90CDF">
      <w:pPr>
        <w:pStyle w:val="Heading2"/>
        <w:numPr>
          <w:ilvl w:val="0"/>
          <w:numId w:val="21"/>
        </w:numPr>
      </w:pPr>
      <w:r w:rsidRPr="00D90CDF">
        <w:t xml:space="preserve">Add the googleaddon and </w:t>
      </w:r>
      <w:r w:rsidR="006A59EB" w:rsidRPr="00D90CDF">
        <w:t>run addon install command</w:t>
      </w:r>
      <w:r w:rsidR="00D90CDF" w:rsidRPr="00D90CDF">
        <w:t>, already included in the git.</w:t>
      </w:r>
    </w:p>
    <w:p w14:paraId="4DD411C2" w14:textId="77777777" w:rsidR="0048253E" w:rsidRDefault="0048253E" w:rsidP="00D95540"/>
    <w:p w14:paraId="5BBA2934" w14:textId="77777777" w:rsidR="0048253E" w:rsidRPr="00827660" w:rsidRDefault="0048253E" w:rsidP="00D95540"/>
    <w:p w14:paraId="454CAB6C" w14:textId="3652F94A" w:rsidR="00790EEA" w:rsidRPr="00827660" w:rsidRDefault="00D90CDF" w:rsidP="00A7052B">
      <w:pPr>
        <w:rPr>
          <w:b/>
        </w:rPr>
      </w:pPr>
      <w:r>
        <w:rPr>
          <w:b/>
        </w:rPr>
        <w:t>Google</w:t>
      </w:r>
      <w:r w:rsidR="009052FA" w:rsidRPr="00827660">
        <w:rPr>
          <w:b/>
        </w:rPr>
        <w:t xml:space="preserve"> Login Implementation</w:t>
      </w:r>
    </w:p>
    <w:p w14:paraId="3F8D665D" w14:textId="21506709" w:rsidR="009052FA" w:rsidRPr="00827660" w:rsidRDefault="009052FA" w:rsidP="00A7052B">
      <w:pPr>
        <w:rPr>
          <w:color w:val="000000"/>
          <w:lang w:val="en-US"/>
        </w:rPr>
      </w:pPr>
      <w:r w:rsidRPr="00827660">
        <w:t xml:space="preserve">                The return response from the </w:t>
      </w:r>
      <w:r w:rsidR="007246BB">
        <w:t>google</w:t>
      </w:r>
      <w:r w:rsidRPr="00827660">
        <w:t xml:space="preserve"> authenticates again while login and </w:t>
      </w:r>
      <w:r w:rsidR="003069A0" w:rsidRPr="00827660">
        <w:t xml:space="preserve"> uses </w:t>
      </w:r>
      <w:r w:rsidR="007246BB">
        <w:rPr>
          <w:color w:val="000000"/>
          <w:highlight w:val="lightGray"/>
          <w:lang w:val="en-US"/>
        </w:rPr>
        <w:t>Google</w:t>
      </w:r>
      <w:r w:rsidRPr="00827660">
        <w:rPr>
          <w:color w:val="000000"/>
          <w:highlight w:val="lightGray"/>
          <w:lang w:val="en-US"/>
        </w:rPr>
        <w:t>AutoLoginStrategy</w:t>
      </w:r>
      <w:r w:rsidR="003069A0" w:rsidRPr="00827660">
        <w:rPr>
          <w:color w:val="000000"/>
          <w:lang w:val="en-US"/>
        </w:rPr>
        <w:t xml:space="preserve"> , </w:t>
      </w:r>
      <w:r w:rsidR="007246BB">
        <w:rPr>
          <w:color w:val="000000"/>
          <w:highlight w:val="lightGray"/>
          <w:lang w:val="en-US"/>
        </w:rPr>
        <w:t>Google</w:t>
      </w:r>
      <w:r w:rsidR="003069A0" w:rsidRPr="00827660">
        <w:rPr>
          <w:color w:val="000000"/>
          <w:highlight w:val="lightGray"/>
          <w:lang w:val="en-US"/>
        </w:rPr>
        <w:t>AuthenticationToken</w:t>
      </w:r>
      <w:r w:rsidR="003069A0" w:rsidRPr="00827660">
        <w:rPr>
          <w:color w:val="000000"/>
          <w:lang w:val="en-US"/>
        </w:rPr>
        <w:t xml:space="preserve">, </w:t>
      </w:r>
      <w:r w:rsidR="007246BB" w:rsidRPr="007246BB">
        <w:rPr>
          <w:color w:val="000000"/>
          <w:highlight w:val="lightGray"/>
          <w:lang w:val="en-US"/>
        </w:rPr>
        <w:t>GoogleAuthenticationProvider</w:t>
      </w:r>
      <w:r w:rsidR="003069A0" w:rsidRPr="00827660">
        <w:rPr>
          <w:color w:val="000000"/>
          <w:lang w:val="en-US"/>
        </w:rPr>
        <w:t xml:space="preserve">. </w:t>
      </w:r>
    </w:p>
    <w:p w14:paraId="62F27BF4" w14:textId="77777777" w:rsidR="003069A0" w:rsidRPr="00827660" w:rsidRDefault="003069A0" w:rsidP="00A7052B">
      <w:pPr>
        <w:rPr>
          <w:color w:val="000000"/>
          <w:sz w:val="20"/>
          <w:szCs w:val="20"/>
          <w:lang w:val="en-US"/>
        </w:rPr>
      </w:pPr>
    </w:p>
    <w:p w14:paraId="0B8A36C8" w14:textId="77777777" w:rsidR="003069A0" w:rsidRPr="00827660" w:rsidRDefault="003069A0" w:rsidP="00A7052B">
      <w:pPr>
        <w:rPr>
          <w:color w:val="000000"/>
          <w:sz w:val="20"/>
          <w:szCs w:val="20"/>
          <w:lang w:val="en-US"/>
        </w:rPr>
      </w:pPr>
    </w:p>
    <w:p w14:paraId="316318B3" w14:textId="77777777" w:rsidR="003069A0" w:rsidRPr="00827660" w:rsidRDefault="003069A0" w:rsidP="00A7052B">
      <w:pPr>
        <w:rPr>
          <w:color w:val="000000"/>
          <w:sz w:val="20"/>
          <w:szCs w:val="20"/>
          <w:lang w:val="en-US"/>
        </w:rPr>
      </w:pPr>
    </w:p>
    <w:p w14:paraId="194D62CF" w14:textId="476ACE9E" w:rsidR="00710F82" w:rsidRPr="00D90CDF" w:rsidRDefault="007246BB" w:rsidP="00603F00">
      <w:r w:rsidRPr="00D90CDF">
        <w:t>Once the google button is integrated.</w:t>
      </w:r>
    </w:p>
    <w:p w14:paraId="67855B70" w14:textId="77777777" w:rsidR="007246BB" w:rsidRPr="00D90CDF" w:rsidRDefault="007246BB" w:rsidP="00603F00"/>
    <w:p w14:paraId="0211C1F1" w14:textId="0F829363" w:rsidR="007246BB" w:rsidRPr="00D90CDF" w:rsidRDefault="007246BB" w:rsidP="00603F00">
      <w:r w:rsidRPr="00D90CDF">
        <w:t xml:space="preserve">On click of goggle login button, will be able to see the pop up to login and ask for the permeation to access the credential details. If allowed, will be able to login to the site. </w:t>
      </w:r>
    </w:p>
    <w:p w14:paraId="1F5D07F8" w14:textId="77777777" w:rsidR="007246BB" w:rsidRPr="00D90CDF" w:rsidRDefault="007246BB" w:rsidP="00603F00"/>
    <w:p w14:paraId="0C3EE108" w14:textId="14094F10" w:rsidR="00627523" w:rsidRPr="00D90CDF" w:rsidRDefault="00627523" w:rsidP="00603F00">
      <w:r w:rsidRPr="00D90CDF">
        <w:t>On click of gmail login button, if the gmail is not logged in, in the current session then gives the pop up to login into the gmail.</w:t>
      </w:r>
    </w:p>
    <w:p w14:paraId="442AC219" w14:textId="77777777" w:rsidR="00627523" w:rsidRPr="00D90CDF" w:rsidRDefault="00627523" w:rsidP="00603F00"/>
    <w:p w14:paraId="37651625" w14:textId="629190B2" w:rsidR="00627523" w:rsidRDefault="00627523" w:rsidP="00603F00">
      <w:pPr>
        <w:rPr>
          <w:b/>
        </w:rPr>
      </w:pPr>
      <w:r>
        <w:rPr>
          <w:b/>
          <w:noProof/>
          <w:lang w:val="en-US"/>
        </w:rPr>
        <w:lastRenderedPageBreak/>
        <w:drawing>
          <wp:inline distT="0" distB="0" distL="0" distR="0" wp14:anchorId="50C40A81" wp14:editId="63C047DB">
            <wp:extent cx="5600700" cy="545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457825"/>
                    </a:xfrm>
                    <a:prstGeom prst="rect">
                      <a:avLst/>
                    </a:prstGeom>
                    <a:noFill/>
                    <a:ln>
                      <a:noFill/>
                    </a:ln>
                  </pic:spPr>
                </pic:pic>
              </a:graphicData>
            </a:graphic>
          </wp:inline>
        </w:drawing>
      </w:r>
    </w:p>
    <w:p w14:paraId="28326B58" w14:textId="77777777" w:rsidR="00D90CDF" w:rsidRDefault="00D90CDF" w:rsidP="00603F00">
      <w:pPr>
        <w:rPr>
          <w:b/>
        </w:rPr>
      </w:pPr>
    </w:p>
    <w:p w14:paraId="314CD22E" w14:textId="77777777" w:rsidR="00D90CDF" w:rsidRDefault="00D90CDF" w:rsidP="00603F00">
      <w:pPr>
        <w:rPr>
          <w:b/>
        </w:rPr>
      </w:pPr>
    </w:p>
    <w:p w14:paraId="0568EB56" w14:textId="77777777" w:rsidR="00627523" w:rsidRDefault="00627523" w:rsidP="00603F00">
      <w:pPr>
        <w:rPr>
          <w:b/>
        </w:rPr>
      </w:pPr>
    </w:p>
    <w:p w14:paraId="14833599" w14:textId="2D06502F" w:rsidR="00627523" w:rsidRPr="00D90CDF" w:rsidRDefault="00627523" w:rsidP="00603F00">
      <w:r w:rsidRPr="00D90CDF">
        <w:t xml:space="preserve">For the first time to get the permeation to </w:t>
      </w:r>
      <w:r w:rsidR="00D90CDF">
        <w:t xml:space="preserve">access </w:t>
      </w:r>
      <w:r w:rsidRPr="00D90CDF">
        <w:t>the information</w:t>
      </w:r>
      <w:r w:rsidR="00D90CDF">
        <w:t>, it</w:t>
      </w:r>
      <w:r w:rsidRPr="00D90CDF">
        <w:t xml:space="preserve"> gives the pop up shown in below.</w:t>
      </w:r>
    </w:p>
    <w:p w14:paraId="4F07881D" w14:textId="77777777" w:rsidR="007246BB" w:rsidRPr="00D90CDF" w:rsidRDefault="007246BB" w:rsidP="00603F00"/>
    <w:p w14:paraId="1FDC48F7" w14:textId="77777777" w:rsidR="00627523" w:rsidRDefault="00627523" w:rsidP="00603F00">
      <w:pPr>
        <w:rPr>
          <w:b/>
        </w:rPr>
      </w:pPr>
    </w:p>
    <w:p w14:paraId="60E7F755" w14:textId="0CA66F06" w:rsidR="00627523" w:rsidRDefault="00627523" w:rsidP="00603F00">
      <w:pPr>
        <w:rPr>
          <w:b/>
        </w:rPr>
      </w:pPr>
      <w:r>
        <w:rPr>
          <w:b/>
          <w:noProof/>
          <w:lang w:val="en-US"/>
        </w:rPr>
        <w:lastRenderedPageBreak/>
        <w:drawing>
          <wp:inline distT="0" distB="0" distL="0" distR="0" wp14:anchorId="18FCD202" wp14:editId="6FDD0219">
            <wp:extent cx="56292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286125"/>
                    </a:xfrm>
                    <a:prstGeom prst="rect">
                      <a:avLst/>
                    </a:prstGeom>
                    <a:noFill/>
                    <a:ln>
                      <a:noFill/>
                    </a:ln>
                  </pic:spPr>
                </pic:pic>
              </a:graphicData>
            </a:graphic>
          </wp:inline>
        </w:drawing>
      </w:r>
    </w:p>
    <w:p w14:paraId="67FDE90F" w14:textId="77777777" w:rsidR="00627523" w:rsidRDefault="00627523" w:rsidP="00603F00">
      <w:pPr>
        <w:rPr>
          <w:b/>
        </w:rPr>
      </w:pPr>
    </w:p>
    <w:p w14:paraId="1BB1BA25" w14:textId="77777777" w:rsidR="00627523" w:rsidRDefault="00627523" w:rsidP="00603F00">
      <w:pPr>
        <w:rPr>
          <w:b/>
        </w:rPr>
      </w:pPr>
    </w:p>
    <w:p w14:paraId="436EDB3D" w14:textId="670F0CCC" w:rsidR="007246BB" w:rsidRDefault="007246BB" w:rsidP="00603F00">
      <w:pPr>
        <w:rPr>
          <w:b/>
        </w:rPr>
      </w:pPr>
      <w:r>
        <w:rPr>
          <w:b/>
        </w:rPr>
        <w:t xml:space="preserve">  </w:t>
      </w:r>
    </w:p>
    <w:p w14:paraId="3E4348E3" w14:textId="080C038B" w:rsidR="00A263BE" w:rsidRDefault="00627523" w:rsidP="000E6D58">
      <w:r>
        <w:t xml:space="preserve">On click of allow it logs in to the website. </w:t>
      </w:r>
    </w:p>
    <w:p w14:paraId="642C06C1" w14:textId="77777777" w:rsidR="00627523" w:rsidRPr="00827660" w:rsidRDefault="00627523" w:rsidP="000E6D58"/>
    <w:sectPr w:rsidR="00627523" w:rsidRPr="00827660" w:rsidSect="00CE66F4">
      <w:headerReference w:type="default" r:id="rId12"/>
      <w:footerReference w:type="default" r:id="rId13"/>
      <w:headerReference w:type="first" r:id="rId14"/>
      <w:pgSz w:w="11900" w:h="16840" w:code="9"/>
      <w:pgMar w:top="1440" w:right="1640" w:bottom="1440" w:left="1440" w:header="0" w:footer="556" w:gutter="0"/>
      <w:cols w:space="35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3DB07" w14:textId="77777777" w:rsidR="00200B01" w:rsidRDefault="00200B01">
      <w:r>
        <w:separator/>
      </w:r>
    </w:p>
  </w:endnote>
  <w:endnote w:type="continuationSeparator" w:id="0">
    <w:p w14:paraId="2B2E8B12" w14:textId="77777777" w:rsidR="00200B01" w:rsidRDefault="0020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Next Pro Light">
    <w:altName w:val="Arial"/>
    <w:panose1 w:val="00000000000000000000"/>
    <w:charset w:val="00"/>
    <w:family w:val="swiss"/>
    <w:notTrueType/>
    <w:pitch w:val="variable"/>
    <w:sig w:usb0="00000001" w:usb1="5000204B" w:usb2="00000000" w:usb3="00000000" w:csb0="0000009B"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Arial (W1)">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25719"/>
      <w:docPartObj>
        <w:docPartGallery w:val="Page Numbers (Bottom of Page)"/>
        <w:docPartUnique/>
      </w:docPartObj>
    </w:sdtPr>
    <w:sdtEndPr>
      <w:rPr>
        <w:color w:val="7F7F7F" w:themeColor="background1" w:themeShade="7F"/>
        <w:spacing w:val="60"/>
      </w:rPr>
    </w:sdtEndPr>
    <w:sdtContent>
      <w:p w14:paraId="7375F6DA" w14:textId="06A28A39" w:rsidR="009E0DFA" w:rsidRDefault="009E0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4449">
          <w:rPr>
            <w:noProof/>
          </w:rPr>
          <w:t>8</w:t>
        </w:r>
        <w:r>
          <w:rPr>
            <w:noProof/>
          </w:rPr>
          <w:fldChar w:fldCharType="end"/>
        </w:r>
        <w:r>
          <w:t xml:space="preserve"> | </w:t>
        </w:r>
        <w:r>
          <w:rPr>
            <w:color w:val="7F7F7F" w:themeColor="background1" w:themeShade="7F"/>
            <w:spacing w:val="60"/>
          </w:rPr>
          <w:t>Page</w:t>
        </w:r>
      </w:p>
    </w:sdtContent>
  </w:sdt>
  <w:p w14:paraId="2D730F1B" w14:textId="6F1E2B74" w:rsidR="006F117C" w:rsidRDefault="006F1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424AB" w14:textId="77777777" w:rsidR="00200B01" w:rsidRDefault="00200B01">
      <w:r>
        <w:separator/>
      </w:r>
    </w:p>
  </w:footnote>
  <w:footnote w:type="continuationSeparator" w:id="0">
    <w:p w14:paraId="3022F79E" w14:textId="77777777" w:rsidR="00200B01" w:rsidRDefault="00200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15D" w14:textId="77777777" w:rsidR="006F117C" w:rsidRDefault="006F117C">
    <w:pPr>
      <w:pStyle w:val="Header"/>
    </w:pPr>
    <w:r w:rsidRPr="007406AE">
      <w:rPr>
        <w:noProof/>
        <w:lang w:val="en-US" w:eastAsia="en-US"/>
      </w:rPr>
      <w:drawing>
        <wp:inline distT="0" distB="0" distL="0" distR="0" wp14:anchorId="6E7B6689" wp14:editId="0F1989D6">
          <wp:extent cx="914400" cy="461645"/>
          <wp:effectExtent l="0" t="0" r="0" b="0"/>
          <wp:docPr id="24" name="Picture 5" descr="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61645"/>
                  </a:xfrm>
                  <a:prstGeom prst="rect">
                    <a:avLst/>
                  </a:prstGeom>
                  <a:noFill/>
                  <a:ln>
                    <a:noFill/>
                  </a:ln>
                </pic:spPr>
              </pic:pic>
            </a:graphicData>
          </a:graphic>
        </wp:inline>
      </w:drawing>
    </w:r>
    <w:r>
      <w:t xml:space="preserve">                                                                                                                                                           </w:t>
    </w:r>
    <w:r w:rsidRPr="007406AE">
      <w:rPr>
        <w:noProof/>
        <w:lang w:val="en-US" w:eastAsia="en-US"/>
      </w:rPr>
      <w:drawing>
        <wp:inline distT="0" distB="0" distL="0" distR="0" wp14:anchorId="61C99827" wp14:editId="0DDEFFF7">
          <wp:extent cx="842010" cy="525145"/>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2010" cy="525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7792E" w14:textId="77777777" w:rsidR="006F117C" w:rsidRDefault="006F117C">
    <w:r w:rsidRPr="007406AE">
      <w:rPr>
        <w:noProof/>
        <w:lang w:val="en-US"/>
      </w:rPr>
      <w:drawing>
        <wp:inline distT="0" distB="0" distL="0" distR="0" wp14:anchorId="0057290E" wp14:editId="2ACEA773">
          <wp:extent cx="914400" cy="461645"/>
          <wp:effectExtent l="0" t="0" r="0" b="0"/>
          <wp:docPr id="26" name="Picture 5" descr="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61645"/>
                  </a:xfrm>
                  <a:prstGeom prst="rect">
                    <a:avLst/>
                  </a:prstGeom>
                  <a:noFill/>
                  <a:ln>
                    <a:noFill/>
                  </a:ln>
                </pic:spPr>
              </pic:pic>
            </a:graphicData>
          </a:graphic>
        </wp:inline>
      </w:drawing>
    </w:r>
    <w:r>
      <w:t xml:space="preserve">                                                                                                    </w:t>
    </w:r>
    <w:r w:rsidRPr="007406AE">
      <w:rPr>
        <w:noProof/>
        <w:lang w:val="en-US"/>
      </w:rPr>
      <w:drawing>
        <wp:inline distT="0" distB="0" distL="0" distR="0" wp14:anchorId="54FAA472" wp14:editId="2E837E16">
          <wp:extent cx="842010" cy="525145"/>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2010" cy="52514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8240" behindDoc="0" locked="0" layoutInCell="1" allowOverlap="1" wp14:anchorId="0588CF36" wp14:editId="6C820D73">
              <wp:simplePos x="0" y="0"/>
              <wp:positionH relativeFrom="column">
                <wp:posOffset>5943600</wp:posOffset>
              </wp:positionH>
              <wp:positionV relativeFrom="paragraph">
                <wp:posOffset>-238125</wp:posOffset>
              </wp:positionV>
              <wp:extent cx="1223645" cy="9850755"/>
              <wp:effectExtent l="0" t="0" r="0" b="0"/>
              <wp:wrapNone/>
              <wp:docPr id="1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9850755"/>
                      </a:xfrm>
                      <a:prstGeom prst="rect">
                        <a:avLst/>
                      </a:prstGeom>
                      <a:solidFill>
                        <a:srgbClr val="FFFFFF"/>
                      </a:solidFill>
                      <a:ln>
                        <a:noFill/>
                      </a:ln>
                      <a:extLst>
                        <a:ext uri="{91240B29-F687-4f45-9708-019B960494DF}"/>
                      </a:extLst>
                    </wps:spPr>
                    <wps:txbx>
                      <w:txbxContent>
                        <w:p w14:paraId="1591A1C3" w14:textId="77777777" w:rsidR="006F117C" w:rsidRPr="00433C3A" w:rsidRDefault="006F117C" w:rsidP="00D062E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8CF36" id="_x0000_t202" coordsize="21600,21600" o:spt="202" path="m,l,21600r21600,l21600,xe">
              <v:stroke joinstyle="miter"/>
              <v:path gradientshapeok="t" o:connecttype="rect"/>
            </v:shapetype>
            <v:shape id="Text Box 35" o:spid="_x0000_s1026" type="#_x0000_t202" style="position:absolute;margin-left:468pt;margin-top:-18.75pt;width:96.35pt;height:77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" stroked="f">
              <v:textbox inset="0,0,0,0">
                <w:txbxContent>
                  <w:p w14:paraId="1591A1C3" w14:textId="77777777" w:rsidR="006F117C" w:rsidRPr="00433C3A" w:rsidRDefault="006F117C" w:rsidP="00D062E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FEA26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38EA75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4283D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68616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F1C1D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09D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055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342A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E424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612A1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C483C"/>
    <w:multiLevelType w:val="multilevel"/>
    <w:tmpl w:val="8D08EE78"/>
    <w:lvl w:ilvl="0">
      <w:start w:val="1"/>
      <w:numFmt w:val="decimal"/>
      <w:pStyle w:val="Index1"/>
      <w:lvlText w:val="%1."/>
      <w:lvlJc w:val="left"/>
      <w:pPr>
        <w:tabs>
          <w:tab w:val="num" w:pos="454"/>
        </w:tabs>
        <w:ind w:left="454" w:hanging="454"/>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89600E"/>
    <w:multiLevelType w:val="hybridMultilevel"/>
    <w:tmpl w:val="8CD2EABA"/>
    <w:lvl w:ilvl="0" w:tplc="CFEAD25C">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14D85A2C"/>
    <w:multiLevelType w:val="hybridMultilevel"/>
    <w:tmpl w:val="C192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F6646"/>
    <w:multiLevelType w:val="hybridMultilevel"/>
    <w:tmpl w:val="E366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61062"/>
    <w:multiLevelType w:val="hybridMultilevel"/>
    <w:tmpl w:val="B03A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C5909"/>
    <w:multiLevelType w:val="hybridMultilevel"/>
    <w:tmpl w:val="5906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47435"/>
    <w:multiLevelType w:val="hybridMultilevel"/>
    <w:tmpl w:val="6456D472"/>
    <w:lvl w:ilvl="0" w:tplc="AEA8D022">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E4D7F"/>
    <w:multiLevelType w:val="hybridMultilevel"/>
    <w:tmpl w:val="ADCE53F0"/>
    <w:lvl w:ilvl="0" w:tplc="AB567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E77FC6"/>
    <w:multiLevelType w:val="hybridMultilevel"/>
    <w:tmpl w:val="A11E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81D82"/>
    <w:multiLevelType w:val="hybridMultilevel"/>
    <w:tmpl w:val="986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A3F4B"/>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25B6DCF"/>
    <w:multiLevelType w:val="hybridMultilevel"/>
    <w:tmpl w:val="038A411C"/>
    <w:lvl w:ilvl="0" w:tplc="81226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6A2F60"/>
    <w:multiLevelType w:val="multilevel"/>
    <w:tmpl w:val="143A71AC"/>
    <w:styleLink w:val="FormatvorlageNummerierteListe1"/>
    <w:lvl w:ilvl="0">
      <w:start w:val="1"/>
      <w:numFmt w:val="decimal"/>
      <w:lvlText w:val="%1."/>
      <w:lvlJc w:val="left"/>
      <w:pPr>
        <w:tabs>
          <w:tab w:val="num" w:pos="284"/>
        </w:tabs>
        <w:ind w:left="284" w:hanging="284"/>
      </w:pPr>
      <w:rPr>
        <w:rFonts w:ascii="Arial" w:hAnsi="Arial"/>
        <w:color w:val="1246C8"/>
        <w:sz w:val="17"/>
        <w:szCs w:val="24"/>
      </w:rPr>
    </w:lvl>
    <w:lvl w:ilvl="1">
      <w:start w:val="1"/>
      <w:numFmt w:val="lowerLetter"/>
      <w:lvlText w:val="%2."/>
      <w:lvlJc w:val="left"/>
      <w:pPr>
        <w:tabs>
          <w:tab w:val="num" w:pos="567"/>
        </w:tabs>
        <w:ind w:left="567" w:hanging="283"/>
      </w:pPr>
      <w:rPr>
        <w:color w:val="1246C8"/>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4623881"/>
    <w:multiLevelType w:val="multilevel"/>
    <w:tmpl w:val="7C683BF2"/>
    <w:styleLink w:val="FormatvorlageNummerierteListe"/>
    <w:lvl w:ilvl="0">
      <w:start w:val="1"/>
      <w:numFmt w:val="decimal"/>
      <w:lvlText w:val="%1."/>
      <w:lvlJc w:val="left"/>
      <w:pPr>
        <w:tabs>
          <w:tab w:val="num" w:pos="360"/>
        </w:tabs>
        <w:ind w:left="360" w:hanging="360"/>
      </w:pPr>
      <w:rPr>
        <w:rFonts w:ascii="Arial" w:hAnsi="Arial" w:hint="default"/>
        <w:bCs/>
        <w:i w:val="0"/>
        <w:color w:val="1150C8"/>
        <w:sz w:val="18"/>
        <w:szCs w:val="18"/>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449266D5"/>
    <w:multiLevelType w:val="hybridMultilevel"/>
    <w:tmpl w:val="3C9EDBA8"/>
    <w:lvl w:ilvl="0" w:tplc="7B5A8DF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20DCE"/>
    <w:multiLevelType w:val="hybridMultilevel"/>
    <w:tmpl w:val="B3ECE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72C3C"/>
    <w:multiLevelType w:val="hybridMultilevel"/>
    <w:tmpl w:val="0B029864"/>
    <w:lvl w:ilvl="0" w:tplc="FD04459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 w15:restartNumberingAfterBreak="0">
    <w:nsid w:val="50AF064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6512EE1"/>
    <w:multiLevelType w:val="multilevel"/>
    <w:tmpl w:val="94D8C72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FCC539D"/>
    <w:multiLevelType w:val="hybridMultilevel"/>
    <w:tmpl w:val="4832F9F6"/>
    <w:lvl w:ilvl="0" w:tplc="E9EA620E">
      <w:start w:val="1"/>
      <w:numFmt w:val="bullet"/>
      <w:pStyle w:val="Listehybris"/>
      <w:lvlText w:val=""/>
      <w:lvlJc w:val="left"/>
      <w:pPr>
        <w:tabs>
          <w:tab w:val="num" w:pos="720"/>
        </w:tabs>
        <w:ind w:left="720" w:hanging="360"/>
      </w:pPr>
      <w:rPr>
        <w:rFonts w:ascii="Wingdings" w:hAnsi="Wingdings" w:hint="default"/>
        <w:color w:val="1150C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446C70"/>
    <w:multiLevelType w:val="hybridMultilevel"/>
    <w:tmpl w:val="8C9CD08E"/>
    <w:lvl w:ilvl="0" w:tplc="739ED84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51C16"/>
    <w:multiLevelType w:val="multilevel"/>
    <w:tmpl w:val="2C447F36"/>
    <w:styleLink w:val="ArticleSection"/>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1726799"/>
    <w:multiLevelType w:val="multilevel"/>
    <w:tmpl w:val="BCBAC0A8"/>
    <w:styleLink w:val="FormatvAufgezhlt"/>
    <w:lvl w:ilvl="0">
      <w:numFmt w:val="bullet"/>
      <w:lvlText w:val=""/>
      <w:lvlJc w:val="left"/>
      <w:pPr>
        <w:tabs>
          <w:tab w:val="num" w:pos="170"/>
        </w:tabs>
        <w:ind w:left="170" w:hanging="170"/>
      </w:pPr>
      <w:rPr>
        <w:rFonts w:ascii="Wingdings" w:hAnsi="Wingdings" w:hint="default"/>
        <w:color w:val="1246C8"/>
        <w:sz w:val="17"/>
        <w:szCs w:val="28"/>
      </w:rPr>
    </w:lvl>
    <w:lvl w:ilvl="1">
      <w:start w:val="1"/>
      <w:numFmt w:val="bullet"/>
      <w:lvlText w:val=""/>
      <w:lvlJc w:val="left"/>
      <w:pPr>
        <w:tabs>
          <w:tab w:val="num" w:pos="340"/>
        </w:tabs>
        <w:ind w:left="340" w:hanging="170"/>
      </w:pPr>
      <w:rPr>
        <w:rFonts w:ascii="Wingdings" w:hAnsi="Wingdings" w:hint="default"/>
        <w:color w:val="1246C8"/>
      </w:rPr>
    </w:lvl>
    <w:lvl w:ilvl="2">
      <w:start w:val="1"/>
      <w:numFmt w:val="bullet"/>
      <w:lvlText w:val=""/>
      <w:lvlJc w:val="left"/>
      <w:pPr>
        <w:tabs>
          <w:tab w:val="num" w:pos="510"/>
        </w:tabs>
        <w:ind w:left="510" w:hanging="170"/>
      </w:pPr>
      <w:rPr>
        <w:rFonts w:ascii="Wingdings" w:hAnsi="Wingdings" w:hint="default"/>
        <w:color w:val="999999"/>
      </w:rPr>
    </w:lvl>
    <w:lvl w:ilvl="3">
      <w:start w:val="1"/>
      <w:numFmt w:val="bullet"/>
      <w:lvlText w:val=""/>
      <w:lvlJc w:val="left"/>
      <w:pPr>
        <w:tabs>
          <w:tab w:val="num" w:pos="680"/>
        </w:tabs>
        <w:ind w:left="680" w:hanging="170"/>
      </w:pPr>
      <w:rPr>
        <w:rFonts w:ascii="Wingdings" w:hAnsi="Wingdings" w:hint="default"/>
        <w:color w:val="999999"/>
      </w:rPr>
    </w:lvl>
    <w:lvl w:ilvl="4">
      <w:start w:val="1"/>
      <w:numFmt w:val="bullet"/>
      <w:lvlText w:val=""/>
      <w:lvlJc w:val="left"/>
      <w:pPr>
        <w:tabs>
          <w:tab w:val="num" w:pos="3771"/>
        </w:tabs>
        <w:ind w:left="3771" w:hanging="360"/>
      </w:pPr>
      <w:rPr>
        <w:rFonts w:ascii="Wingdings" w:hAnsi="Wingdings" w:hint="default"/>
      </w:rPr>
    </w:lvl>
    <w:lvl w:ilvl="5">
      <w:start w:val="1"/>
      <w:numFmt w:val="bullet"/>
      <w:lvlText w:val=""/>
      <w:lvlJc w:val="left"/>
      <w:pPr>
        <w:tabs>
          <w:tab w:val="num" w:pos="4491"/>
        </w:tabs>
        <w:ind w:left="4491" w:hanging="360"/>
      </w:pPr>
      <w:rPr>
        <w:rFonts w:ascii="Wingdings" w:hAnsi="Wingdings" w:hint="default"/>
      </w:rPr>
    </w:lvl>
    <w:lvl w:ilvl="6">
      <w:start w:val="1"/>
      <w:numFmt w:val="bullet"/>
      <w:lvlText w:val=""/>
      <w:lvlJc w:val="left"/>
      <w:pPr>
        <w:tabs>
          <w:tab w:val="num" w:pos="5211"/>
        </w:tabs>
        <w:ind w:left="5211" w:hanging="360"/>
      </w:pPr>
      <w:rPr>
        <w:rFonts w:ascii="Symbol" w:hAnsi="Symbol" w:hint="default"/>
      </w:rPr>
    </w:lvl>
    <w:lvl w:ilvl="7">
      <w:start w:val="1"/>
      <w:numFmt w:val="bullet"/>
      <w:lvlText w:val="o"/>
      <w:lvlJc w:val="left"/>
      <w:pPr>
        <w:tabs>
          <w:tab w:val="num" w:pos="5931"/>
        </w:tabs>
        <w:ind w:left="5931" w:hanging="360"/>
      </w:pPr>
      <w:rPr>
        <w:rFonts w:ascii="Courier New" w:hAnsi="Courier New" w:hint="default"/>
      </w:rPr>
    </w:lvl>
    <w:lvl w:ilvl="8">
      <w:start w:val="1"/>
      <w:numFmt w:val="bullet"/>
      <w:lvlText w:val=""/>
      <w:lvlJc w:val="left"/>
      <w:pPr>
        <w:tabs>
          <w:tab w:val="num" w:pos="6651"/>
        </w:tabs>
        <w:ind w:left="6651" w:hanging="360"/>
      </w:pPr>
      <w:rPr>
        <w:rFonts w:ascii="Wingdings" w:hAnsi="Wingdings" w:hint="default"/>
      </w:rPr>
    </w:lvl>
  </w:abstractNum>
  <w:num w:numId="1">
    <w:abstractNumId w:val="29"/>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20"/>
  </w:num>
  <w:num w:numId="15">
    <w:abstractNumId w:val="31"/>
  </w:num>
  <w:num w:numId="16">
    <w:abstractNumId w:val="10"/>
  </w:num>
  <w:num w:numId="17">
    <w:abstractNumId w:val="32"/>
  </w:num>
  <w:num w:numId="18">
    <w:abstractNumId w:val="22"/>
  </w:num>
  <w:num w:numId="19">
    <w:abstractNumId w:val="28"/>
  </w:num>
  <w:num w:numId="20">
    <w:abstractNumId w:val="30"/>
  </w:num>
  <w:num w:numId="21">
    <w:abstractNumId w:val="30"/>
    <w:lvlOverride w:ilvl="0">
      <w:startOverride w:val="1"/>
    </w:lvlOverride>
  </w:num>
  <w:num w:numId="22">
    <w:abstractNumId w:val="26"/>
  </w:num>
  <w:num w:numId="23">
    <w:abstractNumId w:val="16"/>
  </w:num>
  <w:num w:numId="24">
    <w:abstractNumId w:val="15"/>
  </w:num>
  <w:num w:numId="25">
    <w:abstractNumId w:val="11"/>
  </w:num>
  <w:num w:numId="26">
    <w:abstractNumId w:val="12"/>
  </w:num>
  <w:num w:numId="27">
    <w:abstractNumId w:val="25"/>
  </w:num>
  <w:num w:numId="28">
    <w:abstractNumId w:val="14"/>
  </w:num>
  <w:num w:numId="29">
    <w:abstractNumId w:val="13"/>
  </w:num>
  <w:num w:numId="30">
    <w:abstractNumId w:val="30"/>
    <w:lvlOverride w:ilvl="0">
      <w:startOverride w:val="1"/>
    </w:lvlOverride>
  </w:num>
  <w:num w:numId="31">
    <w:abstractNumId w:val="17"/>
  </w:num>
  <w:num w:numId="32">
    <w:abstractNumId w:val="30"/>
  </w:num>
  <w:num w:numId="33">
    <w:abstractNumId w:val="30"/>
  </w:num>
  <w:num w:numId="34">
    <w:abstractNumId w:val="24"/>
  </w:num>
  <w:num w:numId="35">
    <w:abstractNumId w:val="19"/>
  </w:num>
  <w:num w:numId="36">
    <w:abstractNumId w:val="21"/>
  </w:num>
  <w:num w:numId="3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n-US" w:vendorID="64" w:dllVersion="131078" w:nlCheck="1" w:checkStyle="0"/>
  <w:activeWritingStyle w:appName="MSWord" w:lang="it-IT" w:vendorID="64" w:dllVersion="131078" w:nlCheck="1" w:checkStyle="0"/>
  <w:activeWritingStyle w:appName="MSWord" w:lang="fi-FI" w:vendorID="64" w:dllVersion="131078" w:nlCheck="1" w:checkStyle="0"/>
  <w:activeWritingStyle w:appName="MSWord" w:lang="en-IN" w:vendorID="64" w:dllVersion="131078" w:nlCheck="1" w:checkStyle="1"/>
  <w:attachedTemplate r:id="rId1"/>
  <w:stylePaneFormatFilter w:val="0D04" w:allStyles="0" w:customStyles="0" w:latentStyles="1" w:stylesInUse="0" w:headingStyles="0" w:numberingStyles="0" w:tableStyles="0" w:directFormattingOnRuns="1" w:directFormattingOnParagraphs="0" w:directFormattingOnNumbering="1" w:directFormattingOnTables="1" w:clearFormatting="0" w:top3HeadingStyles="0" w:visibleStyles="0" w:alternateStyleNames="0"/>
  <w:defaultTabStop w:val="708"/>
  <w:hyphenationZone w:val="425"/>
  <w:noPunctuationKerning/>
  <w:characterSpacingControl w:val="doNotCompress"/>
  <w:hdrShapeDefaults>
    <o:shapedefaults v:ext="edit" spidmax="2049" style="mso-position-vertical-relative:page" fillcolor="white" stroke="f">
      <v:fill color="white"/>
      <v:stroke on="f"/>
      <v:textbox inset="0,0,0,0"/>
      <o:colormru v:ext="edit" colors="#1150c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9F"/>
    <w:rsid w:val="000002A4"/>
    <w:rsid w:val="00000937"/>
    <w:rsid w:val="00001565"/>
    <w:rsid w:val="00001AE7"/>
    <w:rsid w:val="00001DC8"/>
    <w:rsid w:val="000029C2"/>
    <w:rsid w:val="00002BC8"/>
    <w:rsid w:val="00002F0D"/>
    <w:rsid w:val="00002FB3"/>
    <w:rsid w:val="000030D3"/>
    <w:rsid w:val="0000340B"/>
    <w:rsid w:val="00003422"/>
    <w:rsid w:val="0000352D"/>
    <w:rsid w:val="000035D6"/>
    <w:rsid w:val="000039A5"/>
    <w:rsid w:val="00003E94"/>
    <w:rsid w:val="00003F0C"/>
    <w:rsid w:val="00004EEE"/>
    <w:rsid w:val="000054CA"/>
    <w:rsid w:val="00005770"/>
    <w:rsid w:val="0000593A"/>
    <w:rsid w:val="00005D48"/>
    <w:rsid w:val="00005DF6"/>
    <w:rsid w:val="00006522"/>
    <w:rsid w:val="0000672C"/>
    <w:rsid w:val="00006CFF"/>
    <w:rsid w:val="0000714B"/>
    <w:rsid w:val="000076BE"/>
    <w:rsid w:val="000077A4"/>
    <w:rsid w:val="00007A22"/>
    <w:rsid w:val="00007D9E"/>
    <w:rsid w:val="0001011F"/>
    <w:rsid w:val="00010CD2"/>
    <w:rsid w:val="00011957"/>
    <w:rsid w:val="00012332"/>
    <w:rsid w:val="00012812"/>
    <w:rsid w:val="000128B2"/>
    <w:rsid w:val="00012901"/>
    <w:rsid w:val="00012F01"/>
    <w:rsid w:val="000132AF"/>
    <w:rsid w:val="00013A65"/>
    <w:rsid w:val="0001401E"/>
    <w:rsid w:val="000159EA"/>
    <w:rsid w:val="00015A02"/>
    <w:rsid w:val="0001627F"/>
    <w:rsid w:val="00016525"/>
    <w:rsid w:val="00016739"/>
    <w:rsid w:val="00017491"/>
    <w:rsid w:val="00017913"/>
    <w:rsid w:val="00017A39"/>
    <w:rsid w:val="00017A91"/>
    <w:rsid w:val="00017EE0"/>
    <w:rsid w:val="0002027A"/>
    <w:rsid w:val="00020299"/>
    <w:rsid w:val="000208FA"/>
    <w:rsid w:val="00020D04"/>
    <w:rsid w:val="00020D77"/>
    <w:rsid w:val="000210A5"/>
    <w:rsid w:val="00022225"/>
    <w:rsid w:val="00022B62"/>
    <w:rsid w:val="00022B83"/>
    <w:rsid w:val="00022F91"/>
    <w:rsid w:val="000230E5"/>
    <w:rsid w:val="0002311E"/>
    <w:rsid w:val="000237C8"/>
    <w:rsid w:val="00023AEF"/>
    <w:rsid w:val="00025119"/>
    <w:rsid w:val="000257D8"/>
    <w:rsid w:val="00025B19"/>
    <w:rsid w:val="0002695D"/>
    <w:rsid w:val="00026AAC"/>
    <w:rsid w:val="00026BA6"/>
    <w:rsid w:val="00027009"/>
    <w:rsid w:val="000271FD"/>
    <w:rsid w:val="00027769"/>
    <w:rsid w:val="000309C5"/>
    <w:rsid w:val="00030E85"/>
    <w:rsid w:val="00030EEE"/>
    <w:rsid w:val="00030F99"/>
    <w:rsid w:val="000310F0"/>
    <w:rsid w:val="000312F7"/>
    <w:rsid w:val="00031CF4"/>
    <w:rsid w:val="00033DC5"/>
    <w:rsid w:val="00034E18"/>
    <w:rsid w:val="00035151"/>
    <w:rsid w:val="000351A0"/>
    <w:rsid w:val="000356A1"/>
    <w:rsid w:val="00035B37"/>
    <w:rsid w:val="00035DED"/>
    <w:rsid w:val="00035E10"/>
    <w:rsid w:val="00035EAD"/>
    <w:rsid w:val="00035FFC"/>
    <w:rsid w:val="00036DB4"/>
    <w:rsid w:val="00037AE9"/>
    <w:rsid w:val="00037F20"/>
    <w:rsid w:val="00040371"/>
    <w:rsid w:val="000404A3"/>
    <w:rsid w:val="00040501"/>
    <w:rsid w:val="000415D4"/>
    <w:rsid w:val="000425C6"/>
    <w:rsid w:val="000435DF"/>
    <w:rsid w:val="00044CFC"/>
    <w:rsid w:val="0004557B"/>
    <w:rsid w:val="00045905"/>
    <w:rsid w:val="00045AE4"/>
    <w:rsid w:val="00046430"/>
    <w:rsid w:val="000470C2"/>
    <w:rsid w:val="000477E0"/>
    <w:rsid w:val="000479D4"/>
    <w:rsid w:val="00047B1D"/>
    <w:rsid w:val="0005022F"/>
    <w:rsid w:val="0005031D"/>
    <w:rsid w:val="00051278"/>
    <w:rsid w:val="000516EA"/>
    <w:rsid w:val="000518CE"/>
    <w:rsid w:val="000538A6"/>
    <w:rsid w:val="000540E5"/>
    <w:rsid w:val="0005438B"/>
    <w:rsid w:val="00054C92"/>
    <w:rsid w:val="00054EAA"/>
    <w:rsid w:val="00055284"/>
    <w:rsid w:val="0005569A"/>
    <w:rsid w:val="0005672D"/>
    <w:rsid w:val="00056B01"/>
    <w:rsid w:val="00056B25"/>
    <w:rsid w:val="0005702D"/>
    <w:rsid w:val="000609A3"/>
    <w:rsid w:val="0006141A"/>
    <w:rsid w:val="00061656"/>
    <w:rsid w:val="00061B81"/>
    <w:rsid w:val="0006299A"/>
    <w:rsid w:val="00062B72"/>
    <w:rsid w:val="000637A9"/>
    <w:rsid w:val="00063C92"/>
    <w:rsid w:val="00064199"/>
    <w:rsid w:val="0006419B"/>
    <w:rsid w:val="000641DE"/>
    <w:rsid w:val="00065626"/>
    <w:rsid w:val="00066088"/>
    <w:rsid w:val="000678BC"/>
    <w:rsid w:val="000709AB"/>
    <w:rsid w:val="00072ADD"/>
    <w:rsid w:val="000734E4"/>
    <w:rsid w:val="00073B6F"/>
    <w:rsid w:val="000742B5"/>
    <w:rsid w:val="0007463B"/>
    <w:rsid w:val="000749E4"/>
    <w:rsid w:val="00075058"/>
    <w:rsid w:val="0007507B"/>
    <w:rsid w:val="00075423"/>
    <w:rsid w:val="000757F6"/>
    <w:rsid w:val="0007590D"/>
    <w:rsid w:val="00075CD4"/>
    <w:rsid w:val="00075D1E"/>
    <w:rsid w:val="00076ADA"/>
    <w:rsid w:val="00076C04"/>
    <w:rsid w:val="00076D18"/>
    <w:rsid w:val="00076F9E"/>
    <w:rsid w:val="0007723A"/>
    <w:rsid w:val="00077695"/>
    <w:rsid w:val="00077A3C"/>
    <w:rsid w:val="00077F60"/>
    <w:rsid w:val="00080428"/>
    <w:rsid w:val="00080507"/>
    <w:rsid w:val="00080574"/>
    <w:rsid w:val="00080D45"/>
    <w:rsid w:val="00080DB9"/>
    <w:rsid w:val="00081546"/>
    <w:rsid w:val="00081588"/>
    <w:rsid w:val="0008219A"/>
    <w:rsid w:val="00082897"/>
    <w:rsid w:val="000829F9"/>
    <w:rsid w:val="0008410E"/>
    <w:rsid w:val="000842BF"/>
    <w:rsid w:val="000849F3"/>
    <w:rsid w:val="00085090"/>
    <w:rsid w:val="00085178"/>
    <w:rsid w:val="0008561F"/>
    <w:rsid w:val="000866FC"/>
    <w:rsid w:val="00086AE7"/>
    <w:rsid w:val="00086ED8"/>
    <w:rsid w:val="0008725E"/>
    <w:rsid w:val="000902FC"/>
    <w:rsid w:val="000903C4"/>
    <w:rsid w:val="0009042C"/>
    <w:rsid w:val="00090808"/>
    <w:rsid w:val="00090878"/>
    <w:rsid w:val="000912CE"/>
    <w:rsid w:val="000919F5"/>
    <w:rsid w:val="00092126"/>
    <w:rsid w:val="000921C5"/>
    <w:rsid w:val="00092275"/>
    <w:rsid w:val="00092A15"/>
    <w:rsid w:val="00093248"/>
    <w:rsid w:val="0009348A"/>
    <w:rsid w:val="000934DF"/>
    <w:rsid w:val="00093F9B"/>
    <w:rsid w:val="000940CD"/>
    <w:rsid w:val="000942B6"/>
    <w:rsid w:val="00094341"/>
    <w:rsid w:val="00095182"/>
    <w:rsid w:val="000952F1"/>
    <w:rsid w:val="00095ABF"/>
    <w:rsid w:val="00095D7E"/>
    <w:rsid w:val="000971EF"/>
    <w:rsid w:val="0009798A"/>
    <w:rsid w:val="000A0628"/>
    <w:rsid w:val="000A0823"/>
    <w:rsid w:val="000A0A62"/>
    <w:rsid w:val="000A107F"/>
    <w:rsid w:val="000A15C3"/>
    <w:rsid w:val="000A1DAE"/>
    <w:rsid w:val="000A1E53"/>
    <w:rsid w:val="000A1F30"/>
    <w:rsid w:val="000A2A3E"/>
    <w:rsid w:val="000A2B59"/>
    <w:rsid w:val="000A38C8"/>
    <w:rsid w:val="000A46C4"/>
    <w:rsid w:val="000A49FD"/>
    <w:rsid w:val="000A51F5"/>
    <w:rsid w:val="000A5420"/>
    <w:rsid w:val="000A5446"/>
    <w:rsid w:val="000A554A"/>
    <w:rsid w:val="000A55C6"/>
    <w:rsid w:val="000A5CB6"/>
    <w:rsid w:val="000A68BF"/>
    <w:rsid w:val="000A6D7B"/>
    <w:rsid w:val="000A6FAB"/>
    <w:rsid w:val="000A72E6"/>
    <w:rsid w:val="000A7368"/>
    <w:rsid w:val="000A77F1"/>
    <w:rsid w:val="000A78E6"/>
    <w:rsid w:val="000A7B92"/>
    <w:rsid w:val="000A7DAA"/>
    <w:rsid w:val="000B02B8"/>
    <w:rsid w:val="000B0E1D"/>
    <w:rsid w:val="000B1191"/>
    <w:rsid w:val="000B133E"/>
    <w:rsid w:val="000B16B3"/>
    <w:rsid w:val="000B1744"/>
    <w:rsid w:val="000B2A8F"/>
    <w:rsid w:val="000B2B03"/>
    <w:rsid w:val="000B2F29"/>
    <w:rsid w:val="000B38EF"/>
    <w:rsid w:val="000B3BB8"/>
    <w:rsid w:val="000B3D98"/>
    <w:rsid w:val="000B4428"/>
    <w:rsid w:val="000B4DC0"/>
    <w:rsid w:val="000B4E62"/>
    <w:rsid w:val="000B5225"/>
    <w:rsid w:val="000B5301"/>
    <w:rsid w:val="000B5D54"/>
    <w:rsid w:val="000B6A16"/>
    <w:rsid w:val="000B7FAD"/>
    <w:rsid w:val="000C040D"/>
    <w:rsid w:val="000C096F"/>
    <w:rsid w:val="000C2488"/>
    <w:rsid w:val="000C2680"/>
    <w:rsid w:val="000C28E3"/>
    <w:rsid w:val="000C3BA6"/>
    <w:rsid w:val="000C3CB6"/>
    <w:rsid w:val="000C3CDB"/>
    <w:rsid w:val="000C45C9"/>
    <w:rsid w:val="000C4690"/>
    <w:rsid w:val="000C4EAB"/>
    <w:rsid w:val="000C5692"/>
    <w:rsid w:val="000C5C2A"/>
    <w:rsid w:val="000C5DCB"/>
    <w:rsid w:val="000C610E"/>
    <w:rsid w:val="000C6B6B"/>
    <w:rsid w:val="000C6EE6"/>
    <w:rsid w:val="000C7261"/>
    <w:rsid w:val="000C7748"/>
    <w:rsid w:val="000D02A3"/>
    <w:rsid w:val="000D1646"/>
    <w:rsid w:val="000D1E0F"/>
    <w:rsid w:val="000D1E54"/>
    <w:rsid w:val="000D20E4"/>
    <w:rsid w:val="000D212E"/>
    <w:rsid w:val="000D223B"/>
    <w:rsid w:val="000D2CA2"/>
    <w:rsid w:val="000D337C"/>
    <w:rsid w:val="000D354C"/>
    <w:rsid w:val="000D395A"/>
    <w:rsid w:val="000D3EC0"/>
    <w:rsid w:val="000D415B"/>
    <w:rsid w:val="000D4541"/>
    <w:rsid w:val="000D4605"/>
    <w:rsid w:val="000D48D8"/>
    <w:rsid w:val="000D4B91"/>
    <w:rsid w:val="000D5709"/>
    <w:rsid w:val="000D5F35"/>
    <w:rsid w:val="000D614A"/>
    <w:rsid w:val="000D6D48"/>
    <w:rsid w:val="000D72B4"/>
    <w:rsid w:val="000D738B"/>
    <w:rsid w:val="000D75D3"/>
    <w:rsid w:val="000D75FB"/>
    <w:rsid w:val="000D7817"/>
    <w:rsid w:val="000E06E3"/>
    <w:rsid w:val="000E0E28"/>
    <w:rsid w:val="000E121B"/>
    <w:rsid w:val="000E1D91"/>
    <w:rsid w:val="000E20B5"/>
    <w:rsid w:val="000E2803"/>
    <w:rsid w:val="000E2937"/>
    <w:rsid w:val="000E2B7F"/>
    <w:rsid w:val="000E2DF8"/>
    <w:rsid w:val="000E322F"/>
    <w:rsid w:val="000E34BF"/>
    <w:rsid w:val="000E3A06"/>
    <w:rsid w:val="000E3EC3"/>
    <w:rsid w:val="000E3FB6"/>
    <w:rsid w:val="000E4954"/>
    <w:rsid w:val="000E498E"/>
    <w:rsid w:val="000E4DB5"/>
    <w:rsid w:val="000E55C0"/>
    <w:rsid w:val="000E62B9"/>
    <w:rsid w:val="000E64C2"/>
    <w:rsid w:val="000E6D58"/>
    <w:rsid w:val="000E7790"/>
    <w:rsid w:val="000F0934"/>
    <w:rsid w:val="000F0954"/>
    <w:rsid w:val="000F0BC5"/>
    <w:rsid w:val="000F101B"/>
    <w:rsid w:val="000F1642"/>
    <w:rsid w:val="000F1923"/>
    <w:rsid w:val="000F1BC1"/>
    <w:rsid w:val="000F2AB0"/>
    <w:rsid w:val="000F3671"/>
    <w:rsid w:val="000F41BC"/>
    <w:rsid w:val="000F4309"/>
    <w:rsid w:val="000F44E3"/>
    <w:rsid w:val="000F482C"/>
    <w:rsid w:val="000F5515"/>
    <w:rsid w:val="000F5832"/>
    <w:rsid w:val="000F6295"/>
    <w:rsid w:val="000F643E"/>
    <w:rsid w:val="000F6893"/>
    <w:rsid w:val="000F6975"/>
    <w:rsid w:val="000F6DCB"/>
    <w:rsid w:val="000F72F1"/>
    <w:rsid w:val="000F78D4"/>
    <w:rsid w:val="001002F6"/>
    <w:rsid w:val="0010060A"/>
    <w:rsid w:val="00100D9F"/>
    <w:rsid w:val="00100DAA"/>
    <w:rsid w:val="00101279"/>
    <w:rsid w:val="00101397"/>
    <w:rsid w:val="001014D8"/>
    <w:rsid w:val="001015F9"/>
    <w:rsid w:val="001016FD"/>
    <w:rsid w:val="0010171A"/>
    <w:rsid w:val="00101AC3"/>
    <w:rsid w:val="00102090"/>
    <w:rsid w:val="001020A2"/>
    <w:rsid w:val="00102235"/>
    <w:rsid w:val="001030E4"/>
    <w:rsid w:val="00103574"/>
    <w:rsid w:val="0010382F"/>
    <w:rsid w:val="00103BB0"/>
    <w:rsid w:val="00103DB3"/>
    <w:rsid w:val="00103F21"/>
    <w:rsid w:val="00104338"/>
    <w:rsid w:val="001054E5"/>
    <w:rsid w:val="00105CD0"/>
    <w:rsid w:val="0010617D"/>
    <w:rsid w:val="00106BA1"/>
    <w:rsid w:val="00107305"/>
    <w:rsid w:val="0010738D"/>
    <w:rsid w:val="0010791C"/>
    <w:rsid w:val="0011009D"/>
    <w:rsid w:val="00110935"/>
    <w:rsid w:val="00110C8A"/>
    <w:rsid w:val="00110F02"/>
    <w:rsid w:val="00111D83"/>
    <w:rsid w:val="00111EFE"/>
    <w:rsid w:val="001145DD"/>
    <w:rsid w:val="00114EC2"/>
    <w:rsid w:val="00115134"/>
    <w:rsid w:val="001158AE"/>
    <w:rsid w:val="00115BE0"/>
    <w:rsid w:val="00115DD9"/>
    <w:rsid w:val="00116164"/>
    <w:rsid w:val="001161A4"/>
    <w:rsid w:val="00116665"/>
    <w:rsid w:val="00116D12"/>
    <w:rsid w:val="00116F01"/>
    <w:rsid w:val="00116F9A"/>
    <w:rsid w:val="00116FF2"/>
    <w:rsid w:val="001171E0"/>
    <w:rsid w:val="0011772E"/>
    <w:rsid w:val="001200DC"/>
    <w:rsid w:val="00120E14"/>
    <w:rsid w:val="0012126A"/>
    <w:rsid w:val="00121392"/>
    <w:rsid w:val="0012179F"/>
    <w:rsid w:val="0012236E"/>
    <w:rsid w:val="00122B35"/>
    <w:rsid w:val="0012317B"/>
    <w:rsid w:val="0012339B"/>
    <w:rsid w:val="00123ADF"/>
    <w:rsid w:val="00124B41"/>
    <w:rsid w:val="00125309"/>
    <w:rsid w:val="0012592A"/>
    <w:rsid w:val="00125FD0"/>
    <w:rsid w:val="00126318"/>
    <w:rsid w:val="00126554"/>
    <w:rsid w:val="00126D32"/>
    <w:rsid w:val="00126E83"/>
    <w:rsid w:val="00127853"/>
    <w:rsid w:val="00130C0F"/>
    <w:rsid w:val="00131306"/>
    <w:rsid w:val="0013168E"/>
    <w:rsid w:val="00131F90"/>
    <w:rsid w:val="001336D7"/>
    <w:rsid w:val="00133C9F"/>
    <w:rsid w:val="00133F22"/>
    <w:rsid w:val="00134342"/>
    <w:rsid w:val="00134997"/>
    <w:rsid w:val="00134AD1"/>
    <w:rsid w:val="00134B83"/>
    <w:rsid w:val="00134F2A"/>
    <w:rsid w:val="00135A97"/>
    <w:rsid w:val="00135C38"/>
    <w:rsid w:val="00136E3A"/>
    <w:rsid w:val="001370D9"/>
    <w:rsid w:val="00137A0A"/>
    <w:rsid w:val="00137B59"/>
    <w:rsid w:val="00141127"/>
    <w:rsid w:val="0014154C"/>
    <w:rsid w:val="00141CEC"/>
    <w:rsid w:val="00141FA3"/>
    <w:rsid w:val="00142577"/>
    <w:rsid w:val="0014261A"/>
    <w:rsid w:val="00142655"/>
    <w:rsid w:val="001443C3"/>
    <w:rsid w:val="00144BFA"/>
    <w:rsid w:val="001457CE"/>
    <w:rsid w:val="00145D04"/>
    <w:rsid w:val="001463E8"/>
    <w:rsid w:val="00146825"/>
    <w:rsid w:val="001468F8"/>
    <w:rsid w:val="001474A9"/>
    <w:rsid w:val="001475DC"/>
    <w:rsid w:val="001477EF"/>
    <w:rsid w:val="00147AF7"/>
    <w:rsid w:val="001501B3"/>
    <w:rsid w:val="00150461"/>
    <w:rsid w:val="00150741"/>
    <w:rsid w:val="00150A24"/>
    <w:rsid w:val="001512EC"/>
    <w:rsid w:val="00152F96"/>
    <w:rsid w:val="00153790"/>
    <w:rsid w:val="00153925"/>
    <w:rsid w:val="00153A4D"/>
    <w:rsid w:val="0015405D"/>
    <w:rsid w:val="0015450B"/>
    <w:rsid w:val="0015452F"/>
    <w:rsid w:val="001545FD"/>
    <w:rsid w:val="001547C7"/>
    <w:rsid w:val="00154A79"/>
    <w:rsid w:val="00154FDA"/>
    <w:rsid w:val="001558C6"/>
    <w:rsid w:val="001559EF"/>
    <w:rsid w:val="00155E9A"/>
    <w:rsid w:val="00156A72"/>
    <w:rsid w:val="001572E1"/>
    <w:rsid w:val="00157552"/>
    <w:rsid w:val="00157816"/>
    <w:rsid w:val="001601E0"/>
    <w:rsid w:val="001604B2"/>
    <w:rsid w:val="0016063E"/>
    <w:rsid w:val="001608EC"/>
    <w:rsid w:val="00160AF3"/>
    <w:rsid w:val="00160F30"/>
    <w:rsid w:val="00161257"/>
    <w:rsid w:val="001617E6"/>
    <w:rsid w:val="00161A91"/>
    <w:rsid w:val="00162217"/>
    <w:rsid w:val="00162CF9"/>
    <w:rsid w:val="00162F68"/>
    <w:rsid w:val="001630B2"/>
    <w:rsid w:val="00163175"/>
    <w:rsid w:val="00163341"/>
    <w:rsid w:val="00163BE0"/>
    <w:rsid w:val="001641EA"/>
    <w:rsid w:val="001643E4"/>
    <w:rsid w:val="00164567"/>
    <w:rsid w:val="0016460E"/>
    <w:rsid w:val="00164E60"/>
    <w:rsid w:val="001655B2"/>
    <w:rsid w:val="0016639C"/>
    <w:rsid w:val="001666DB"/>
    <w:rsid w:val="00166738"/>
    <w:rsid w:val="00166DAF"/>
    <w:rsid w:val="00167A7A"/>
    <w:rsid w:val="00167D1C"/>
    <w:rsid w:val="00167F34"/>
    <w:rsid w:val="00170381"/>
    <w:rsid w:val="00170416"/>
    <w:rsid w:val="001709F7"/>
    <w:rsid w:val="00170C40"/>
    <w:rsid w:val="00170CE8"/>
    <w:rsid w:val="00170DFC"/>
    <w:rsid w:val="001711D4"/>
    <w:rsid w:val="001715A5"/>
    <w:rsid w:val="00171C0E"/>
    <w:rsid w:val="00171CB6"/>
    <w:rsid w:val="001721DA"/>
    <w:rsid w:val="00172362"/>
    <w:rsid w:val="00172A1F"/>
    <w:rsid w:val="00172B38"/>
    <w:rsid w:val="00172D33"/>
    <w:rsid w:val="00172ECE"/>
    <w:rsid w:val="00173095"/>
    <w:rsid w:val="00174623"/>
    <w:rsid w:val="00174B02"/>
    <w:rsid w:val="001765D4"/>
    <w:rsid w:val="00176821"/>
    <w:rsid w:val="001768A0"/>
    <w:rsid w:val="00176BB4"/>
    <w:rsid w:val="001771BE"/>
    <w:rsid w:val="001771CD"/>
    <w:rsid w:val="001777E3"/>
    <w:rsid w:val="00177F85"/>
    <w:rsid w:val="00180748"/>
    <w:rsid w:val="001808A3"/>
    <w:rsid w:val="001815E9"/>
    <w:rsid w:val="00181DF0"/>
    <w:rsid w:val="001824A1"/>
    <w:rsid w:val="00182573"/>
    <w:rsid w:val="001826B0"/>
    <w:rsid w:val="00182ED0"/>
    <w:rsid w:val="0018339C"/>
    <w:rsid w:val="001836FB"/>
    <w:rsid w:val="001839A6"/>
    <w:rsid w:val="001841FA"/>
    <w:rsid w:val="00184462"/>
    <w:rsid w:val="0018526B"/>
    <w:rsid w:val="001858E2"/>
    <w:rsid w:val="00185984"/>
    <w:rsid w:val="00185FDD"/>
    <w:rsid w:val="001860A6"/>
    <w:rsid w:val="00186576"/>
    <w:rsid w:val="00186853"/>
    <w:rsid w:val="001868E6"/>
    <w:rsid w:val="00187048"/>
    <w:rsid w:val="001877E7"/>
    <w:rsid w:val="00187FF7"/>
    <w:rsid w:val="00190B85"/>
    <w:rsid w:val="00191559"/>
    <w:rsid w:val="0019165B"/>
    <w:rsid w:val="0019230B"/>
    <w:rsid w:val="0019310A"/>
    <w:rsid w:val="00193A66"/>
    <w:rsid w:val="00193B8A"/>
    <w:rsid w:val="001948A6"/>
    <w:rsid w:val="0019495B"/>
    <w:rsid w:val="001956DE"/>
    <w:rsid w:val="001967BE"/>
    <w:rsid w:val="00196824"/>
    <w:rsid w:val="00197DB9"/>
    <w:rsid w:val="00197E46"/>
    <w:rsid w:val="001A0ADC"/>
    <w:rsid w:val="001A0BF1"/>
    <w:rsid w:val="001A146A"/>
    <w:rsid w:val="001A19A8"/>
    <w:rsid w:val="001A2229"/>
    <w:rsid w:val="001A22DF"/>
    <w:rsid w:val="001A249F"/>
    <w:rsid w:val="001A5E0F"/>
    <w:rsid w:val="001A5E55"/>
    <w:rsid w:val="001A6453"/>
    <w:rsid w:val="001A64AC"/>
    <w:rsid w:val="001A65EA"/>
    <w:rsid w:val="001A6F65"/>
    <w:rsid w:val="001A728C"/>
    <w:rsid w:val="001B00F2"/>
    <w:rsid w:val="001B05BA"/>
    <w:rsid w:val="001B0D26"/>
    <w:rsid w:val="001B148C"/>
    <w:rsid w:val="001B193A"/>
    <w:rsid w:val="001B2F17"/>
    <w:rsid w:val="001B3242"/>
    <w:rsid w:val="001B37C2"/>
    <w:rsid w:val="001B3963"/>
    <w:rsid w:val="001B39A5"/>
    <w:rsid w:val="001B3ACC"/>
    <w:rsid w:val="001B4020"/>
    <w:rsid w:val="001B48EF"/>
    <w:rsid w:val="001B4A9C"/>
    <w:rsid w:val="001B4D73"/>
    <w:rsid w:val="001B51E9"/>
    <w:rsid w:val="001B5325"/>
    <w:rsid w:val="001B56FE"/>
    <w:rsid w:val="001B5E7F"/>
    <w:rsid w:val="001C042D"/>
    <w:rsid w:val="001C07D4"/>
    <w:rsid w:val="001C1318"/>
    <w:rsid w:val="001C14E2"/>
    <w:rsid w:val="001C1826"/>
    <w:rsid w:val="001C1A65"/>
    <w:rsid w:val="001C1C59"/>
    <w:rsid w:val="001C1DC2"/>
    <w:rsid w:val="001C26CF"/>
    <w:rsid w:val="001C274F"/>
    <w:rsid w:val="001C288A"/>
    <w:rsid w:val="001C2EC0"/>
    <w:rsid w:val="001C2FEA"/>
    <w:rsid w:val="001C3195"/>
    <w:rsid w:val="001C3FAB"/>
    <w:rsid w:val="001C4777"/>
    <w:rsid w:val="001C4782"/>
    <w:rsid w:val="001C4DD3"/>
    <w:rsid w:val="001C57A3"/>
    <w:rsid w:val="001C6015"/>
    <w:rsid w:val="001C644B"/>
    <w:rsid w:val="001C6643"/>
    <w:rsid w:val="001C6938"/>
    <w:rsid w:val="001C6BCB"/>
    <w:rsid w:val="001C7EE2"/>
    <w:rsid w:val="001D0A9B"/>
    <w:rsid w:val="001D0F4E"/>
    <w:rsid w:val="001D129B"/>
    <w:rsid w:val="001D1967"/>
    <w:rsid w:val="001D1C49"/>
    <w:rsid w:val="001D2837"/>
    <w:rsid w:val="001D2A06"/>
    <w:rsid w:val="001D2A5F"/>
    <w:rsid w:val="001D2CE9"/>
    <w:rsid w:val="001D3664"/>
    <w:rsid w:val="001D4047"/>
    <w:rsid w:val="001D43FF"/>
    <w:rsid w:val="001D445B"/>
    <w:rsid w:val="001D453D"/>
    <w:rsid w:val="001D457A"/>
    <w:rsid w:val="001D477D"/>
    <w:rsid w:val="001D5738"/>
    <w:rsid w:val="001D5960"/>
    <w:rsid w:val="001D5F91"/>
    <w:rsid w:val="001D7630"/>
    <w:rsid w:val="001E0545"/>
    <w:rsid w:val="001E055E"/>
    <w:rsid w:val="001E0565"/>
    <w:rsid w:val="001E089B"/>
    <w:rsid w:val="001E0A00"/>
    <w:rsid w:val="001E0B3C"/>
    <w:rsid w:val="001E0D25"/>
    <w:rsid w:val="001E0E75"/>
    <w:rsid w:val="001E1528"/>
    <w:rsid w:val="001E17B2"/>
    <w:rsid w:val="001E180C"/>
    <w:rsid w:val="001E2510"/>
    <w:rsid w:val="001E2BC7"/>
    <w:rsid w:val="001E2BDD"/>
    <w:rsid w:val="001E3B0C"/>
    <w:rsid w:val="001E3C9A"/>
    <w:rsid w:val="001E45DB"/>
    <w:rsid w:val="001E4C6B"/>
    <w:rsid w:val="001E5DD7"/>
    <w:rsid w:val="001E623B"/>
    <w:rsid w:val="001E6CB4"/>
    <w:rsid w:val="001E6F07"/>
    <w:rsid w:val="001E74AC"/>
    <w:rsid w:val="001E7B6A"/>
    <w:rsid w:val="001E7E81"/>
    <w:rsid w:val="001F004B"/>
    <w:rsid w:val="001F0470"/>
    <w:rsid w:val="001F052C"/>
    <w:rsid w:val="001F063A"/>
    <w:rsid w:val="001F1B1A"/>
    <w:rsid w:val="001F22CA"/>
    <w:rsid w:val="001F2C83"/>
    <w:rsid w:val="001F322C"/>
    <w:rsid w:val="001F3A82"/>
    <w:rsid w:val="001F3E5D"/>
    <w:rsid w:val="001F3F8C"/>
    <w:rsid w:val="001F4093"/>
    <w:rsid w:val="001F41C3"/>
    <w:rsid w:val="001F433D"/>
    <w:rsid w:val="001F4EE0"/>
    <w:rsid w:val="001F59B9"/>
    <w:rsid w:val="001F5C2E"/>
    <w:rsid w:val="001F68F9"/>
    <w:rsid w:val="001F788E"/>
    <w:rsid w:val="001F7A34"/>
    <w:rsid w:val="001F7B24"/>
    <w:rsid w:val="001F7BBB"/>
    <w:rsid w:val="00200799"/>
    <w:rsid w:val="002007ED"/>
    <w:rsid w:val="002009F6"/>
    <w:rsid w:val="00200B01"/>
    <w:rsid w:val="00200B07"/>
    <w:rsid w:val="00200B75"/>
    <w:rsid w:val="002014EE"/>
    <w:rsid w:val="002016F4"/>
    <w:rsid w:val="00201A51"/>
    <w:rsid w:val="00201DBD"/>
    <w:rsid w:val="00201F1F"/>
    <w:rsid w:val="00202206"/>
    <w:rsid w:val="0020260C"/>
    <w:rsid w:val="00202CE2"/>
    <w:rsid w:val="00203802"/>
    <w:rsid w:val="002042DF"/>
    <w:rsid w:val="002043C5"/>
    <w:rsid w:val="002046C3"/>
    <w:rsid w:val="00204976"/>
    <w:rsid w:val="002049B2"/>
    <w:rsid w:val="00205691"/>
    <w:rsid w:val="0020583B"/>
    <w:rsid w:val="002059E6"/>
    <w:rsid w:val="00205F0C"/>
    <w:rsid w:val="00206057"/>
    <w:rsid w:val="002064B0"/>
    <w:rsid w:val="002065DC"/>
    <w:rsid w:val="00206AE6"/>
    <w:rsid w:val="00206FB1"/>
    <w:rsid w:val="002074F3"/>
    <w:rsid w:val="0021024A"/>
    <w:rsid w:val="002102C9"/>
    <w:rsid w:val="00210804"/>
    <w:rsid w:val="002108A5"/>
    <w:rsid w:val="00210DDC"/>
    <w:rsid w:val="00211C27"/>
    <w:rsid w:val="00211EA9"/>
    <w:rsid w:val="0021257A"/>
    <w:rsid w:val="0021270C"/>
    <w:rsid w:val="00212793"/>
    <w:rsid w:val="00212DD2"/>
    <w:rsid w:val="00212EEC"/>
    <w:rsid w:val="00213937"/>
    <w:rsid w:val="00213D4E"/>
    <w:rsid w:val="0021453C"/>
    <w:rsid w:val="00214C7F"/>
    <w:rsid w:val="00214C80"/>
    <w:rsid w:val="00214EB3"/>
    <w:rsid w:val="0021559D"/>
    <w:rsid w:val="00215CC7"/>
    <w:rsid w:val="002160DA"/>
    <w:rsid w:val="00216BFB"/>
    <w:rsid w:val="002173F9"/>
    <w:rsid w:val="002174B4"/>
    <w:rsid w:val="0021777E"/>
    <w:rsid w:val="00217AF0"/>
    <w:rsid w:val="00221670"/>
    <w:rsid w:val="00221D45"/>
    <w:rsid w:val="002227D2"/>
    <w:rsid w:val="00223112"/>
    <w:rsid w:val="00223233"/>
    <w:rsid w:val="00223780"/>
    <w:rsid w:val="00223910"/>
    <w:rsid w:val="002239D3"/>
    <w:rsid w:val="00223C88"/>
    <w:rsid w:val="00223E60"/>
    <w:rsid w:val="002241D3"/>
    <w:rsid w:val="00224FE2"/>
    <w:rsid w:val="002251B8"/>
    <w:rsid w:val="0022560E"/>
    <w:rsid w:val="0022560F"/>
    <w:rsid w:val="002261D1"/>
    <w:rsid w:val="00226731"/>
    <w:rsid w:val="0022706A"/>
    <w:rsid w:val="00227411"/>
    <w:rsid w:val="0022759B"/>
    <w:rsid w:val="00227707"/>
    <w:rsid w:val="00230810"/>
    <w:rsid w:val="00230C13"/>
    <w:rsid w:val="00230E7E"/>
    <w:rsid w:val="00231C20"/>
    <w:rsid w:val="00231CC0"/>
    <w:rsid w:val="00232D6A"/>
    <w:rsid w:val="00232D9E"/>
    <w:rsid w:val="00232E89"/>
    <w:rsid w:val="0023304D"/>
    <w:rsid w:val="002330E1"/>
    <w:rsid w:val="002334FB"/>
    <w:rsid w:val="0023358B"/>
    <w:rsid w:val="002335D7"/>
    <w:rsid w:val="00234502"/>
    <w:rsid w:val="00235395"/>
    <w:rsid w:val="00235CAA"/>
    <w:rsid w:val="00235DDC"/>
    <w:rsid w:val="002363A1"/>
    <w:rsid w:val="002365F8"/>
    <w:rsid w:val="00236911"/>
    <w:rsid w:val="0023737B"/>
    <w:rsid w:val="0023746F"/>
    <w:rsid w:val="00240220"/>
    <w:rsid w:val="0024026B"/>
    <w:rsid w:val="002405C8"/>
    <w:rsid w:val="00241354"/>
    <w:rsid w:val="00241C94"/>
    <w:rsid w:val="002426F7"/>
    <w:rsid w:val="00242788"/>
    <w:rsid w:val="00242F7D"/>
    <w:rsid w:val="00243188"/>
    <w:rsid w:val="002433B3"/>
    <w:rsid w:val="002434CD"/>
    <w:rsid w:val="00243C44"/>
    <w:rsid w:val="002449D5"/>
    <w:rsid w:val="00244BB4"/>
    <w:rsid w:val="00244F64"/>
    <w:rsid w:val="002450E6"/>
    <w:rsid w:val="002451AE"/>
    <w:rsid w:val="00245744"/>
    <w:rsid w:val="002458EA"/>
    <w:rsid w:val="002459D9"/>
    <w:rsid w:val="00246018"/>
    <w:rsid w:val="00246278"/>
    <w:rsid w:val="00246422"/>
    <w:rsid w:val="00246DB4"/>
    <w:rsid w:val="00247B32"/>
    <w:rsid w:val="00247B80"/>
    <w:rsid w:val="00247F20"/>
    <w:rsid w:val="0025039E"/>
    <w:rsid w:val="0025081C"/>
    <w:rsid w:val="00251271"/>
    <w:rsid w:val="00251857"/>
    <w:rsid w:val="00251948"/>
    <w:rsid w:val="00251EEA"/>
    <w:rsid w:val="002522C8"/>
    <w:rsid w:val="002530A6"/>
    <w:rsid w:val="00253525"/>
    <w:rsid w:val="00253C53"/>
    <w:rsid w:val="00254801"/>
    <w:rsid w:val="00254FD3"/>
    <w:rsid w:val="00255972"/>
    <w:rsid w:val="00255A26"/>
    <w:rsid w:val="00255BD5"/>
    <w:rsid w:val="00256273"/>
    <w:rsid w:val="00256796"/>
    <w:rsid w:val="002568E0"/>
    <w:rsid w:val="002576AC"/>
    <w:rsid w:val="002578D7"/>
    <w:rsid w:val="00257E2B"/>
    <w:rsid w:val="002608AB"/>
    <w:rsid w:val="00260A86"/>
    <w:rsid w:val="002618A2"/>
    <w:rsid w:val="00261DB7"/>
    <w:rsid w:val="002624DE"/>
    <w:rsid w:val="00262A11"/>
    <w:rsid w:val="00262A4B"/>
    <w:rsid w:val="002630C1"/>
    <w:rsid w:val="002638A1"/>
    <w:rsid w:val="002639DB"/>
    <w:rsid w:val="00264128"/>
    <w:rsid w:val="00264289"/>
    <w:rsid w:val="0026508B"/>
    <w:rsid w:val="00265A70"/>
    <w:rsid w:val="00265EB1"/>
    <w:rsid w:val="002663A6"/>
    <w:rsid w:val="00266485"/>
    <w:rsid w:val="00266EC1"/>
    <w:rsid w:val="002671BD"/>
    <w:rsid w:val="002676C5"/>
    <w:rsid w:val="00267A2D"/>
    <w:rsid w:val="00267F12"/>
    <w:rsid w:val="00270053"/>
    <w:rsid w:val="00270C13"/>
    <w:rsid w:val="0027139A"/>
    <w:rsid w:val="002715E4"/>
    <w:rsid w:val="00271711"/>
    <w:rsid w:val="00272126"/>
    <w:rsid w:val="00272FAE"/>
    <w:rsid w:val="00273414"/>
    <w:rsid w:val="00273728"/>
    <w:rsid w:val="00273D33"/>
    <w:rsid w:val="00274872"/>
    <w:rsid w:val="0027515B"/>
    <w:rsid w:val="002755A6"/>
    <w:rsid w:val="00275F6A"/>
    <w:rsid w:val="0027617E"/>
    <w:rsid w:val="0027658D"/>
    <w:rsid w:val="002765DA"/>
    <w:rsid w:val="00276F8F"/>
    <w:rsid w:val="00277107"/>
    <w:rsid w:val="00277163"/>
    <w:rsid w:val="00277ACF"/>
    <w:rsid w:val="00277E41"/>
    <w:rsid w:val="0028010E"/>
    <w:rsid w:val="00281394"/>
    <w:rsid w:val="00281690"/>
    <w:rsid w:val="00281D71"/>
    <w:rsid w:val="0028200F"/>
    <w:rsid w:val="002825CA"/>
    <w:rsid w:val="00283817"/>
    <w:rsid w:val="00283E74"/>
    <w:rsid w:val="0028428F"/>
    <w:rsid w:val="002842D4"/>
    <w:rsid w:val="00284A3F"/>
    <w:rsid w:val="00284A5B"/>
    <w:rsid w:val="00284CB1"/>
    <w:rsid w:val="002853DC"/>
    <w:rsid w:val="002855CC"/>
    <w:rsid w:val="00285B88"/>
    <w:rsid w:val="00285D71"/>
    <w:rsid w:val="002861EA"/>
    <w:rsid w:val="00286C22"/>
    <w:rsid w:val="0028755C"/>
    <w:rsid w:val="0028756C"/>
    <w:rsid w:val="00287B6C"/>
    <w:rsid w:val="00287E2D"/>
    <w:rsid w:val="00287F76"/>
    <w:rsid w:val="00290172"/>
    <w:rsid w:val="0029131F"/>
    <w:rsid w:val="00292517"/>
    <w:rsid w:val="00292582"/>
    <w:rsid w:val="00292B33"/>
    <w:rsid w:val="0029431E"/>
    <w:rsid w:val="00294683"/>
    <w:rsid w:val="00294C38"/>
    <w:rsid w:val="002952CB"/>
    <w:rsid w:val="002958E0"/>
    <w:rsid w:val="00295AB1"/>
    <w:rsid w:val="00296243"/>
    <w:rsid w:val="0029646A"/>
    <w:rsid w:val="0029651B"/>
    <w:rsid w:val="00296772"/>
    <w:rsid w:val="00296BC8"/>
    <w:rsid w:val="00296E60"/>
    <w:rsid w:val="00297603"/>
    <w:rsid w:val="00297D23"/>
    <w:rsid w:val="002A0535"/>
    <w:rsid w:val="002A05CD"/>
    <w:rsid w:val="002A0A89"/>
    <w:rsid w:val="002A10C1"/>
    <w:rsid w:val="002A176B"/>
    <w:rsid w:val="002A3814"/>
    <w:rsid w:val="002A3CC8"/>
    <w:rsid w:val="002A3E39"/>
    <w:rsid w:val="002A41B8"/>
    <w:rsid w:val="002A4402"/>
    <w:rsid w:val="002A4409"/>
    <w:rsid w:val="002A4E01"/>
    <w:rsid w:val="002A4F16"/>
    <w:rsid w:val="002A568C"/>
    <w:rsid w:val="002A5819"/>
    <w:rsid w:val="002A5A19"/>
    <w:rsid w:val="002A69C6"/>
    <w:rsid w:val="002A77D1"/>
    <w:rsid w:val="002A79DC"/>
    <w:rsid w:val="002A7B63"/>
    <w:rsid w:val="002B0342"/>
    <w:rsid w:val="002B1003"/>
    <w:rsid w:val="002B25EA"/>
    <w:rsid w:val="002B2CC6"/>
    <w:rsid w:val="002B329E"/>
    <w:rsid w:val="002B3BE6"/>
    <w:rsid w:val="002B3E55"/>
    <w:rsid w:val="002B4047"/>
    <w:rsid w:val="002B43CC"/>
    <w:rsid w:val="002B445F"/>
    <w:rsid w:val="002B4780"/>
    <w:rsid w:val="002B4BAF"/>
    <w:rsid w:val="002B4C66"/>
    <w:rsid w:val="002B56C7"/>
    <w:rsid w:val="002B5D2F"/>
    <w:rsid w:val="002B5DCF"/>
    <w:rsid w:val="002B5DF6"/>
    <w:rsid w:val="002B6324"/>
    <w:rsid w:val="002B6ABB"/>
    <w:rsid w:val="002B775B"/>
    <w:rsid w:val="002B781B"/>
    <w:rsid w:val="002B7A7B"/>
    <w:rsid w:val="002B7C6D"/>
    <w:rsid w:val="002B7D23"/>
    <w:rsid w:val="002C033A"/>
    <w:rsid w:val="002C0581"/>
    <w:rsid w:val="002C096D"/>
    <w:rsid w:val="002C0B98"/>
    <w:rsid w:val="002C0EEF"/>
    <w:rsid w:val="002C150F"/>
    <w:rsid w:val="002C19E5"/>
    <w:rsid w:val="002C216A"/>
    <w:rsid w:val="002C2238"/>
    <w:rsid w:val="002C2753"/>
    <w:rsid w:val="002C2817"/>
    <w:rsid w:val="002C2A77"/>
    <w:rsid w:val="002C2FEC"/>
    <w:rsid w:val="002C3EE3"/>
    <w:rsid w:val="002C4E20"/>
    <w:rsid w:val="002C522C"/>
    <w:rsid w:val="002C53CE"/>
    <w:rsid w:val="002C614D"/>
    <w:rsid w:val="002C68E5"/>
    <w:rsid w:val="002C712C"/>
    <w:rsid w:val="002C7846"/>
    <w:rsid w:val="002C7C47"/>
    <w:rsid w:val="002C7CA6"/>
    <w:rsid w:val="002D05D8"/>
    <w:rsid w:val="002D097B"/>
    <w:rsid w:val="002D1537"/>
    <w:rsid w:val="002D193A"/>
    <w:rsid w:val="002D206B"/>
    <w:rsid w:val="002D2F63"/>
    <w:rsid w:val="002D5CA9"/>
    <w:rsid w:val="002D67FD"/>
    <w:rsid w:val="002D6BAD"/>
    <w:rsid w:val="002D6C49"/>
    <w:rsid w:val="002D6D3E"/>
    <w:rsid w:val="002D6E65"/>
    <w:rsid w:val="002D6F29"/>
    <w:rsid w:val="002D73A0"/>
    <w:rsid w:val="002D7680"/>
    <w:rsid w:val="002D7905"/>
    <w:rsid w:val="002E0090"/>
    <w:rsid w:val="002E044C"/>
    <w:rsid w:val="002E06BF"/>
    <w:rsid w:val="002E0701"/>
    <w:rsid w:val="002E0FDF"/>
    <w:rsid w:val="002E19C5"/>
    <w:rsid w:val="002E1B43"/>
    <w:rsid w:val="002E1F1E"/>
    <w:rsid w:val="002E2102"/>
    <w:rsid w:val="002E2158"/>
    <w:rsid w:val="002E2D99"/>
    <w:rsid w:val="002E3080"/>
    <w:rsid w:val="002E32DB"/>
    <w:rsid w:val="002E34D2"/>
    <w:rsid w:val="002E464C"/>
    <w:rsid w:val="002E47A8"/>
    <w:rsid w:val="002E4C61"/>
    <w:rsid w:val="002E4FBD"/>
    <w:rsid w:val="002E5634"/>
    <w:rsid w:val="002E60C2"/>
    <w:rsid w:val="002E6295"/>
    <w:rsid w:val="002E66B5"/>
    <w:rsid w:val="002E6B76"/>
    <w:rsid w:val="002E6CD7"/>
    <w:rsid w:val="002E6DC4"/>
    <w:rsid w:val="002E7050"/>
    <w:rsid w:val="002E7813"/>
    <w:rsid w:val="002E7AC8"/>
    <w:rsid w:val="002E7B09"/>
    <w:rsid w:val="002F0595"/>
    <w:rsid w:val="002F0B80"/>
    <w:rsid w:val="002F13FD"/>
    <w:rsid w:val="002F1A3E"/>
    <w:rsid w:val="002F1CB0"/>
    <w:rsid w:val="002F2876"/>
    <w:rsid w:val="002F2C35"/>
    <w:rsid w:val="002F37FF"/>
    <w:rsid w:val="002F3B3C"/>
    <w:rsid w:val="002F3CE8"/>
    <w:rsid w:val="002F4497"/>
    <w:rsid w:val="002F4ACA"/>
    <w:rsid w:val="002F4F35"/>
    <w:rsid w:val="002F583E"/>
    <w:rsid w:val="002F5D0F"/>
    <w:rsid w:val="002F639A"/>
    <w:rsid w:val="002F66F4"/>
    <w:rsid w:val="002F6EE5"/>
    <w:rsid w:val="002F7126"/>
    <w:rsid w:val="002F7A20"/>
    <w:rsid w:val="002F7E5E"/>
    <w:rsid w:val="002F7FD4"/>
    <w:rsid w:val="003002CE"/>
    <w:rsid w:val="00300C1E"/>
    <w:rsid w:val="00300CAD"/>
    <w:rsid w:val="00300F9E"/>
    <w:rsid w:val="00301D51"/>
    <w:rsid w:val="00302EAA"/>
    <w:rsid w:val="003031A4"/>
    <w:rsid w:val="00303339"/>
    <w:rsid w:val="00303BD1"/>
    <w:rsid w:val="00304697"/>
    <w:rsid w:val="003054F7"/>
    <w:rsid w:val="0030668B"/>
    <w:rsid w:val="00306841"/>
    <w:rsid w:val="00306882"/>
    <w:rsid w:val="003069A0"/>
    <w:rsid w:val="00306CD1"/>
    <w:rsid w:val="0030717E"/>
    <w:rsid w:val="00307353"/>
    <w:rsid w:val="0030750D"/>
    <w:rsid w:val="00307DD9"/>
    <w:rsid w:val="0031007D"/>
    <w:rsid w:val="003106F2"/>
    <w:rsid w:val="00310726"/>
    <w:rsid w:val="00310A52"/>
    <w:rsid w:val="00311019"/>
    <w:rsid w:val="00311225"/>
    <w:rsid w:val="003113CA"/>
    <w:rsid w:val="003118BF"/>
    <w:rsid w:val="00311D2B"/>
    <w:rsid w:val="00312266"/>
    <w:rsid w:val="00312B42"/>
    <w:rsid w:val="0031343F"/>
    <w:rsid w:val="0031364F"/>
    <w:rsid w:val="00313C08"/>
    <w:rsid w:val="00313C81"/>
    <w:rsid w:val="0031429F"/>
    <w:rsid w:val="0031453B"/>
    <w:rsid w:val="00314594"/>
    <w:rsid w:val="0031495E"/>
    <w:rsid w:val="003152BC"/>
    <w:rsid w:val="003152DA"/>
    <w:rsid w:val="00315843"/>
    <w:rsid w:val="003165D7"/>
    <w:rsid w:val="00316B43"/>
    <w:rsid w:val="00317801"/>
    <w:rsid w:val="00317A15"/>
    <w:rsid w:val="00317E69"/>
    <w:rsid w:val="003201D0"/>
    <w:rsid w:val="00320C50"/>
    <w:rsid w:val="00320D18"/>
    <w:rsid w:val="00320DA5"/>
    <w:rsid w:val="00321E67"/>
    <w:rsid w:val="00322319"/>
    <w:rsid w:val="0032252A"/>
    <w:rsid w:val="00322E0F"/>
    <w:rsid w:val="00322F08"/>
    <w:rsid w:val="00323129"/>
    <w:rsid w:val="00323528"/>
    <w:rsid w:val="00323630"/>
    <w:rsid w:val="003239AC"/>
    <w:rsid w:val="0032413C"/>
    <w:rsid w:val="003243D9"/>
    <w:rsid w:val="00324432"/>
    <w:rsid w:val="00324953"/>
    <w:rsid w:val="00324A5E"/>
    <w:rsid w:val="00325368"/>
    <w:rsid w:val="00325BDA"/>
    <w:rsid w:val="00325E46"/>
    <w:rsid w:val="00326388"/>
    <w:rsid w:val="003267C2"/>
    <w:rsid w:val="00327222"/>
    <w:rsid w:val="0032783F"/>
    <w:rsid w:val="00327EE1"/>
    <w:rsid w:val="003302D1"/>
    <w:rsid w:val="00330C4E"/>
    <w:rsid w:val="00330C98"/>
    <w:rsid w:val="003314FE"/>
    <w:rsid w:val="00331849"/>
    <w:rsid w:val="00331939"/>
    <w:rsid w:val="00331BCC"/>
    <w:rsid w:val="003326CF"/>
    <w:rsid w:val="003327AE"/>
    <w:rsid w:val="00332A19"/>
    <w:rsid w:val="00332ED8"/>
    <w:rsid w:val="00332F41"/>
    <w:rsid w:val="00333819"/>
    <w:rsid w:val="00333DC7"/>
    <w:rsid w:val="00335078"/>
    <w:rsid w:val="003352BB"/>
    <w:rsid w:val="003360A7"/>
    <w:rsid w:val="00336179"/>
    <w:rsid w:val="00336E9A"/>
    <w:rsid w:val="0034004E"/>
    <w:rsid w:val="003405BC"/>
    <w:rsid w:val="00340623"/>
    <w:rsid w:val="003407EC"/>
    <w:rsid w:val="00340933"/>
    <w:rsid w:val="00340A83"/>
    <w:rsid w:val="003421DD"/>
    <w:rsid w:val="003421FD"/>
    <w:rsid w:val="00342325"/>
    <w:rsid w:val="00342330"/>
    <w:rsid w:val="0034242B"/>
    <w:rsid w:val="0034289C"/>
    <w:rsid w:val="00342E12"/>
    <w:rsid w:val="00342F8C"/>
    <w:rsid w:val="00343314"/>
    <w:rsid w:val="00343A27"/>
    <w:rsid w:val="00343AA0"/>
    <w:rsid w:val="003441F6"/>
    <w:rsid w:val="003443C2"/>
    <w:rsid w:val="0034476F"/>
    <w:rsid w:val="00345668"/>
    <w:rsid w:val="003457DF"/>
    <w:rsid w:val="00345C30"/>
    <w:rsid w:val="00345C36"/>
    <w:rsid w:val="00345F33"/>
    <w:rsid w:val="003469B3"/>
    <w:rsid w:val="00347364"/>
    <w:rsid w:val="00347622"/>
    <w:rsid w:val="0035009B"/>
    <w:rsid w:val="0035077A"/>
    <w:rsid w:val="00350A02"/>
    <w:rsid w:val="00350CEE"/>
    <w:rsid w:val="00351289"/>
    <w:rsid w:val="00351635"/>
    <w:rsid w:val="003524C9"/>
    <w:rsid w:val="00352EFF"/>
    <w:rsid w:val="003532C2"/>
    <w:rsid w:val="003537F2"/>
    <w:rsid w:val="00353869"/>
    <w:rsid w:val="00354711"/>
    <w:rsid w:val="00354B0E"/>
    <w:rsid w:val="00354E91"/>
    <w:rsid w:val="0035539C"/>
    <w:rsid w:val="00355F49"/>
    <w:rsid w:val="003568D6"/>
    <w:rsid w:val="00357003"/>
    <w:rsid w:val="00357926"/>
    <w:rsid w:val="00357B2B"/>
    <w:rsid w:val="00360D9A"/>
    <w:rsid w:val="00361F65"/>
    <w:rsid w:val="003629A1"/>
    <w:rsid w:val="00362BFD"/>
    <w:rsid w:val="00362D34"/>
    <w:rsid w:val="003632F2"/>
    <w:rsid w:val="003633A2"/>
    <w:rsid w:val="003649B5"/>
    <w:rsid w:val="003649EA"/>
    <w:rsid w:val="00364BC9"/>
    <w:rsid w:val="0036552A"/>
    <w:rsid w:val="003658EC"/>
    <w:rsid w:val="00365FDB"/>
    <w:rsid w:val="00366277"/>
    <w:rsid w:val="003669B9"/>
    <w:rsid w:val="00366FBF"/>
    <w:rsid w:val="003670CC"/>
    <w:rsid w:val="00367A54"/>
    <w:rsid w:val="00367B15"/>
    <w:rsid w:val="00370898"/>
    <w:rsid w:val="00370C5F"/>
    <w:rsid w:val="00370C6C"/>
    <w:rsid w:val="00370E47"/>
    <w:rsid w:val="00371557"/>
    <w:rsid w:val="003724BC"/>
    <w:rsid w:val="003724DF"/>
    <w:rsid w:val="003729B3"/>
    <w:rsid w:val="00372E97"/>
    <w:rsid w:val="00373018"/>
    <w:rsid w:val="00373A07"/>
    <w:rsid w:val="0037430E"/>
    <w:rsid w:val="0037458D"/>
    <w:rsid w:val="00374947"/>
    <w:rsid w:val="00374C5D"/>
    <w:rsid w:val="00374FC0"/>
    <w:rsid w:val="00375D2C"/>
    <w:rsid w:val="003763F5"/>
    <w:rsid w:val="003764DC"/>
    <w:rsid w:val="00376B55"/>
    <w:rsid w:val="00377553"/>
    <w:rsid w:val="00377671"/>
    <w:rsid w:val="003776F9"/>
    <w:rsid w:val="00377895"/>
    <w:rsid w:val="00377D2D"/>
    <w:rsid w:val="00377DC1"/>
    <w:rsid w:val="003806FF"/>
    <w:rsid w:val="00380F24"/>
    <w:rsid w:val="00381174"/>
    <w:rsid w:val="0038180F"/>
    <w:rsid w:val="003824DC"/>
    <w:rsid w:val="00382750"/>
    <w:rsid w:val="00383391"/>
    <w:rsid w:val="00384314"/>
    <w:rsid w:val="003847F7"/>
    <w:rsid w:val="00384E02"/>
    <w:rsid w:val="00385944"/>
    <w:rsid w:val="003859DB"/>
    <w:rsid w:val="00385F2B"/>
    <w:rsid w:val="003865BA"/>
    <w:rsid w:val="0038676A"/>
    <w:rsid w:val="0038687B"/>
    <w:rsid w:val="00386D19"/>
    <w:rsid w:val="0038728F"/>
    <w:rsid w:val="00387CF1"/>
    <w:rsid w:val="00387DD5"/>
    <w:rsid w:val="003903F6"/>
    <w:rsid w:val="003906AE"/>
    <w:rsid w:val="003911A2"/>
    <w:rsid w:val="00391F26"/>
    <w:rsid w:val="0039217C"/>
    <w:rsid w:val="00392509"/>
    <w:rsid w:val="003929A9"/>
    <w:rsid w:val="00392B26"/>
    <w:rsid w:val="00393387"/>
    <w:rsid w:val="003938CE"/>
    <w:rsid w:val="0039454F"/>
    <w:rsid w:val="0039490C"/>
    <w:rsid w:val="00394BD2"/>
    <w:rsid w:val="00394F02"/>
    <w:rsid w:val="00394F76"/>
    <w:rsid w:val="003951BC"/>
    <w:rsid w:val="003952D0"/>
    <w:rsid w:val="003956C2"/>
    <w:rsid w:val="00395784"/>
    <w:rsid w:val="00395F5F"/>
    <w:rsid w:val="00396030"/>
    <w:rsid w:val="003961BC"/>
    <w:rsid w:val="00396515"/>
    <w:rsid w:val="00397595"/>
    <w:rsid w:val="003979DC"/>
    <w:rsid w:val="00397BE1"/>
    <w:rsid w:val="003A0BC2"/>
    <w:rsid w:val="003A0F7B"/>
    <w:rsid w:val="003A158E"/>
    <w:rsid w:val="003A22BC"/>
    <w:rsid w:val="003A23FC"/>
    <w:rsid w:val="003A248C"/>
    <w:rsid w:val="003A25F1"/>
    <w:rsid w:val="003A2CB4"/>
    <w:rsid w:val="003A3038"/>
    <w:rsid w:val="003A31CE"/>
    <w:rsid w:val="003A3B74"/>
    <w:rsid w:val="003A49BE"/>
    <w:rsid w:val="003A4DC7"/>
    <w:rsid w:val="003A5B2E"/>
    <w:rsid w:val="003A672F"/>
    <w:rsid w:val="003A6F07"/>
    <w:rsid w:val="003A6F2A"/>
    <w:rsid w:val="003A7156"/>
    <w:rsid w:val="003A7226"/>
    <w:rsid w:val="003A79E0"/>
    <w:rsid w:val="003A7DBA"/>
    <w:rsid w:val="003B0552"/>
    <w:rsid w:val="003B090B"/>
    <w:rsid w:val="003B096E"/>
    <w:rsid w:val="003B0FCE"/>
    <w:rsid w:val="003B2552"/>
    <w:rsid w:val="003B272F"/>
    <w:rsid w:val="003B30C5"/>
    <w:rsid w:val="003B3486"/>
    <w:rsid w:val="003B3A1A"/>
    <w:rsid w:val="003B3D89"/>
    <w:rsid w:val="003B3E7E"/>
    <w:rsid w:val="003B4E94"/>
    <w:rsid w:val="003B4F1B"/>
    <w:rsid w:val="003B5B61"/>
    <w:rsid w:val="003B5C92"/>
    <w:rsid w:val="003B6729"/>
    <w:rsid w:val="003B692E"/>
    <w:rsid w:val="003B6BEF"/>
    <w:rsid w:val="003C026C"/>
    <w:rsid w:val="003C03A8"/>
    <w:rsid w:val="003C0D79"/>
    <w:rsid w:val="003C0FB2"/>
    <w:rsid w:val="003C1946"/>
    <w:rsid w:val="003C19DB"/>
    <w:rsid w:val="003C2C0F"/>
    <w:rsid w:val="003C2E51"/>
    <w:rsid w:val="003C348F"/>
    <w:rsid w:val="003C3766"/>
    <w:rsid w:val="003C39C8"/>
    <w:rsid w:val="003C3A57"/>
    <w:rsid w:val="003C4779"/>
    <w:rsid w:val="003C47F3"/>
    <w:rsid w:val="003C4878"/>
    <w:rsid w:val="003C56EA"/>
    <w:rsid w:val="003C6019"/>
    <w:rsid w:val="003C611A"/>
    <w:rsid w:val="003C6444"/>
    <w:rsid w:val="003C7BCA"/>
    <w:rsid w:val="003C7C11"/>
    <w:rsid w:val="003C7C1D"/>
    <w:rsid w:val="003C7D0C"/>
    <w:rsid w:val="003C7F7D"/>
    <w:rsid w:val="003D0750"/>
    <w:rsid w:val="003D0BA1"/>
    <w:rsid w:val="003D0BF2"/>
    <w:rsid w:val="003D1032"/>
    <w:rsid w:val="003D128C"/>
    <w:rsid w:val="003D1D8E"/>
    <w:rsid w:val="003D246D"/>
    <w:rsid w:val="003D2EC1"/>
    <w:rsid w:val="003D368B"/>
    <w:rsid w:val="003D3DF9"/>
    <w:rsid w:val="003D4232"/>
    <w:rsid w:val="003D4330"/>
    <w:rsid w:val="003D45CC"/>
    <w:rsid w:val="003D465D"/>
    <w:rsid w:val="003D4791"/>
    <w:rsid w:val="003D5B1E"/>
    <w:rsid w:val="003D5BD7"/>
    <w:rsid w:val="003D5D8D"/>
    <w:rsid w:val="003D5E23"/>
    <w:rsid w:val="003D659F"/>
    <w:rsid w:val="003D706D"/>
    <w:rsid w:val="003E0D6B"/>
    <w:rsid w:val="003E1713"/>
    <w:rsid w:val="003E1819"/>
    <w:rsid w:val="003E18B5"/>
    <w:rsid w:val="003E1A46"/>
    <w:rsid w:val="003E241E"/>
    <w:rsid w:val="003E2610"/>
    <w:rsid w:val="003E44CE"/>
    <w:rsid w:val="003E4EA5"/>
    <w:rsid w:val="003E5772"/>
    <w:rsid w:val="003E60FE"/>
    <w:rsid w:val="003E733C"/>
    <w:rsid w:val="003E76E6"/>
    <w:rsid w:val="003F0C9B"/>
    <w:rsid w:val="003F1CD0"/>
    <w:rsid w:val="003F23B6"/>
    <w:rsid w:val="003F2A70"/>
    <w:rsid w:val="003F34B7"/>
    <w:rsid w:val="003F34C5"/>
    <w:rsid w:val="003F4253"/>
    <w:rsid w:val="003F44EB"/>
    <w:rsid w:val="003F5415"/>
    <w:rsid w:val="003F5524"/>
    <w:rsid w:val="003F5762"/>
    <w:rsid w:val="003F58C2"/>
    <w:rsid w:val="003F59D2"/>
    <w:rsid w:val="003F6048"/>
    <w:rsid w:val="003F62B4"/>
    <w:rsid w:val="003F62D3"/>
    <w:rsid w:val="003F7065"/>
    <w:rsid w:val="003F7802"/>
    <w:rsid w:val="003F78D6"/>
    <w:rsid w:val="003F7CF3"/>
    <w:rsid w:val="003F7EA9"/>
    <w:rsid w:val="003F7ED1"/>
    <w:rsid w:val="003F7F97"/>
    <w:rsid w:val="004011CF"/>
    <w:rsid w:val="004017EB"/>
    <w:rsid w:val="00401C0B"/>
    <w:rsid w:val="00401D85"/>
    <w:rsid w:val="004020CC"/>
    <w:rsid w:val="004026E5"/>
    <w:rsid w:val="00402966"/>
    <w:rsid w:val="00402A34"/>
    <w:rsid w:val="004033EE"/>
    <w:rsid w:val="00403B5C"/>
    <w:rsid w:val="00403FA8"/>
    <w:rsid w:val="0040415E"/>
    <w:rsid w:val="004041F1"/>
    <w:rsid w:val="00404EFA"/>
    <w:rsid w:val="00404FFA"/>
    <w:rsid w:val="004051CF"/>
    <w:rsid w:val="004052BE"/>
    <w:rsid w:val="0040592E"/>
    <w:rsid w:val="00410330"/>
    <w:rsid w:val="00410779"/>
    <w:rsid w:val="00410B57"/>
    <w:rsid w:val="004123C7"/>
    <w:rsid w:val="004139BB"/>
    <w:rsid w:val="00413F84"/>
    <w:rsid w:val="00414167"/>
    <w:rsid w:val="00414DC8"/>
    <w:rsid w:val="00414EA6"/>
    <w:rsid w:val="00414F36"/>
    <w:rsid w:val="004152F3"/>
    <w:rsid w:val="00415734"/>
    <w:rsid w:val="00415C72"/>
    <w:rsid w:val="004160A3"/>
    <w:rsid w:val="00416105"/>
    <w:rsid w:val="0041620B"/>
    <w:rsid w:val="00416380"/>
    <w:rsid w:val="00416864"/>
    <w:rsid w:val="00417213"/>
    <w:rsid w:val="00417861"/>
    <w:rsid w:val="00417C46"/>
    <w:rsid w:val="0042030C"/>
    <w:rsid w:val="00420469"/>
    <w:rsid w:val="00420843"/>
    <w:rsid w:val="00420A7E"/>
    <w:rsid w:val="0042129E"/>
    <w:rsid w:val="00421441"/>
    <w:rsid w:val="004216CD"/>
    <w:rsid w:val="00421831"/>
    <w:rsid w:val="00421B30"/>
    <w:rsid w:val="00423BB8"/>
    <w:rsid w:val="00423F82"/>
    <w:rsid w:val="00424352"/>
    <w:rsid w:val="004251DA"/>
    <w:rsid w:val="004255B3"/>
    <w:rsid w:val="00425C9A"/>
    <w:rsid w:val="00426E91"/>
    <w:rsid w:val="00427303"/>
    <w:rsid w:val="0042733F"/>
    <w:rsid w:val="00427366"/>
    <w:rsid w:val="004274A0"/>
    <w:rsid w:val="00427831"/>
    <w:rsid w:val="00427B3E"/>
    <w:rsid w:val="00430056"/>
    <w:rsid w:val="00430127"/>
    <w:rsid w:val="00430134"/>
    <w:rsid w:val="0043072F"/>
    <w:rsid w:val="00430F25"/>
    <w:rsid w:val="0043193D"/>
    <w:rsid w:val="00431B53"/>
    <w:rsid w:val="00431F56"/>
    <w:rsid w:val="00431FD0"/>
    <w:rsid w:val="004326BD"/>
    <w:rsid w:val="00433735"/>
    <w:rsid w:val="00433BB0"/>
    <w:rsid w:val="00433C3A"/>
    <w:rsid w:val="00434237"/>
    <w:rsid w:val="004348DD"/>
    <w:rsid w:val="00435401"/>
    <w:rsid w:val="00435416"/>
    <w:rsid w:val="004355A6"/>
    <w:rsid w:val="00435741"/>
    <w:rsid w:val="0043628A"/>
    <w:rsid w:val="00436547"/>
    <w:rsid w:val="00436B4B"/>
    <w:rsid w:val="00436CA7"/>
    <w:rsid w:val="00436E34"/>
    <w:rsid w:val="00436F35"/>
    <w:rsid w:val="0043729E"/>
    <w:rsid w:val="00437869"/>
    <w:rsid w:val="0043789C"/>
    <w:rsid w:val="00437A90"/>
    <w:rsid w:val="00437E82"/>
    <w:rsid w:val="004405A5"/>
    <w:rsid w:val="00440BF7"/>
    <w:rsid w:val="0044141E"/>
    <w:rsid w:val="0044351B"/>
    <w:rsid w:val="00443603"/>
    <w:rsid w:val="00443BFF"/>
    <w:rsid w:val="00444483"/>
    <w:rsid w:val="0044470E"/>
    <w:rsid w:val="00444907"/>
    <w:rsid w:val="00444BB2"/>
    <w:rsid w:val="00444BC4"/>
    <w:rsid w:val="004452A4"/>
    <w:rsid w:val="004453E5"/>
    <w:rsid w:val="00445607"/>
    <w:rsid w:val="004463E6"/>
    <w:rsid w:val="00446801"/>
    <w:rsid w:val="00447D69"/>
    <w:rsid w:val="0045014A"/>
    <w:rsid w:val="004507F4"/>
    <w:rsid w:val="00450AA2"/>
    <w:rsid w:val="00450B38"/>
    <w:rsid w:val="00450CB2"/>
    <w:rsid w:val="0045165E"/>
    <w:rsid w:val="00451919"/>
    <w:rsid w:val="0045204B"/>
    <w:rsid w:val="00452882"/>
    <w:rsid w:val="00453025"/>
    <w:rsid w:val="004537CA"/>
    <w:rsid w:val="00454156"/>
    <w:rsid w:val="004545E4"/>
    <w:rsid w:val="00454E77"/>
    <w:rsid w:val="00455012"/>
    <w:rsid w:val="004550A1"/>
    <w:rsid w:val="004553D9"/>
    <w:rsid w:val="004555DA"/>
    <w:rsid w:val="004561CD"/>
    <w:rsid w:val="00456429"/>
    <w:rsid w:val="004565A2"/>
    <w:rsid w:val="00456750"/>
    <w:rsid w:val="00456791"/>
    <w:rsid w:val="00456974"/>
    <w:rsid w:val="00456A82"/>
    <w:rsid w:val="00456CE2"/>
    <w:rsid w:val="00457069"/>
    <w:rsid w:val="004570CD"/>
    <w:rsid w:val="00457998"/>
    <w:rsid w:val="00457BD5"/>
    <w:rsid w:val="004600B2"/>
    <w:rsid w:val="00460313"/>
    <w:rsid w:val="0046069A"/>
    <w:rsid w:val="00460CC3"/>
    <w:rsid w:val="00460EBB"/>
    <w:rsid w:val="00460F48"/>
    <w:rsid w:val="00461543"/>
    <w:rsid w:val="00461616"/>
    <w:rsid w:val="004628E2"/>
    <w:rsid w:val="00462985"/>
    <w:rsid w:val="004629F1"/>
    <w:rsid w:val="00462C39"/>
    <w:rsid w:val="0046314D"/>
    <w:rsid w:val="004632BB"/>
    <w:rsid w:val="00463498"/>
    <w:rsid w:val="004639D3"/>
    <w:rsid w:val="00463BA6"/>
    <w:rsid w:val="00463FEE"/>
    <w:rsid w:val="0046479D"/>
    <w:rsid w:val="0046494A"/>
    <w:rsid w:val="00464BDC"/>
    <w:rsid w:val="004654D4"/>
    <w:rsid w:val="00465A02"/>
    <w:rsid w:val="00465BD7"/>
    <w:rsid w:val="004670E1"/>
    <w:rsid w:val="00467120"/>
    <w:rsid w:val="00467646"/>
    <w:rsid w:val="00467705"/>
    <w:rsid w:val="0046780D"/>
    <w:rsid w:val="00467B92"/>
    <w:rsid w:val="00467FD8"/>
    <w:rsid w:val="00470269"/>
    <w:rsid w:val="00470934"/>
    <w:rsid w:val="00470E39"/>
    <w:rsid w:val="00471A5E"/>
    <w:rsid w:val="00471AEE"/>
    <w:rsid w:val="0047208F"/>
    <w:rsid w:val="00472A2B"/>
    <w:rsid w:val="00472C73"/>
    <w:rsid w:val="00473CCD"/>
    <w:rsid w:val="00474541"/>
    <w:rsid w:val="00475AE1"/>
    <w:rsid w:val="00475DCA"/>
    <w:rsid w:val="00476327"/>
    <w:rsid w:val="0047656E"/>
    <w:rsid w:val="00476720"/>
    <w:rsid w:val="004770ED"/>
    <w:rsid w:val="00477870"/>
    <w:rsid w:val="00480FAB"/>
    <w:rsid w:val="00481131"/>
    <w:rsid w:val="00481C67"/>
    <w:rsid w:val="00481CBE"/>
    <w:rsid w:val="0048253E"/>
    <w:rsid w:val="0048337A"/>
    <w:rsid w:val="00483AFB"/>
    <w:rsid w:val="004847CC"/>
    <w:rsid w:val="00484DB8"/>
    <w:rsid w:val="0048513F"/>
    <w:rsid w:val="004862A1"/>
    <w:rsid w:val="0048682F"/>
    <w:rsid w:val="00486994"/>
    <w:rsid w:val="004869DD"/>
    <w:rsid w:val="0048761B"/>
    <w:rsid w:val="004878C1"/>
    <w:rsid w:val="00487C1F"/>
    <w:rsid w:val="00490339"/>
    <w:rsid w:val="00490E8A"/>
    <w:rsid w:val="0049112E"/>
    <w:rsid w:val="00491529"/>
    <w:rsid w:val="004915E0"/>
    <w:rsid w:val="00491EAD"/>
    <w:rsid w:val="00491FA4"/>
    <w:rsid w:val="004922EF"/>
    <w:rsid w:val="00492649"/>
    <w:rsid w:val="004935BC"/>
    <w:rsid w:val="004935E5"/>
    <w:rsid w:val="004937D7"/>
    <w:rsid w:val="00493A43"/>
    <w:rsid w:val="00493EC8"/>
    <w:rsid w:val="00493FD6"/>
    <w:rsid w:val="004940E3"/>
    <w:rsid w:val="00494321"/>
    <w:rsid w:val="00494FC9"/>
    <w:rsid w:val="00495771"/>
    <w:rsid w:val="00495817"/>
    <w:rsid w:val="00495B0C"/>
    <w:rsid w:val="00496FF1"/>
    <w:rsid w:val="0049761B"/>
    <w:rsid w:val="00497E24"/>
    <w:rsid w:val="00497E7A"/>
    <w:rsid w:val="004A02DA"/>
    <w:rsid w:val="004A0CEC"/>
    <w:rsid w:val="004A1BF6"/>
    <w:rsid w:val="004A23BC"/>
    <w:rsid w:val="004A3AC5"/>
    <w:rsid w:val="004A4864"/>
    <w:rsid w:val="004A4B77"/>
    <w:rsid w:val="004A51FB"/>
    <w:rsid w:val="004A52DB"/>
    <w:rsid w:val="004A6353"/>
    <w:rsid w:val="004A6699"/>
    <w:rsid w:val="004A68DC"/>
    <w:rsid w:val="004A7176"/>
    <w:rsid w:val="004A7483"/>
    <w:rsid w:val="004A7B7E"/>
    <w:rsid w:val="004A7C0C"/>
    <w:rsid w:val="004B0157"/>
    <w:rsid w:val="004B07CD"/>
    <w:rsid w:val="004B0A0D"/>
    <w:rsid w:val="004B0BF3"/>
    <w:rsid w:val="004B0C13"/>
    <w:rsid w:val="004B0D58"/>
    <w:rsid w:val="004B1281"/>
    <w:rsid w:val="004B1644"/>
    <w:rsid w:val="004B2308"/>
    <w:rsid w:val="004B2541"/>
    <w:rsid w:val="004B27B8"/>
    <w:rsid w:val="004B343F"/>
    <w:rsid w:val="004B3451"/>
    <w:rsid w:val="004B3869"/>
    <w:rsid w:val="004B3B5B"/>
    <w:rsid w:val="004B3EFC"/>
    <w:rsid w:val="004B4189"/>
    <w:rsid w:val="004B459F"/>
    <w:rsid w:val="004B480C"/>
    <w:rsid w:val="004B4D63"/>
    <w:rsid w:val="004B56FE"/>
    <w:rsid w:val="004B57B5"/>
    <w:rsid w:val="004B584F"/>
    <w:rsid w:val="004B646A"/>
    <w:rsid w:val="004B65BB"/>
    <w:rsid w:val="004B78BB"/>
    <w:rsid w:val="004B79CD"/>
    <w:rsid w:val="004B7EE1"/>
    <w:rsid w:val="004C0376"/>
    <w:rsid w:val="004C083D"/>
    <w:rsid w:val="004C08EA"/>
    <w:rsid w:val="004C0942"/>
    <w:rsid w:val="004C1082"/>
    <w:rsid w:val="004C1776"/>
    <w:rsid w:val="004C2138"/>
    <w:rsid w:val="004C2D7F"/>
    <w:rsid w:val="004C2F73"/>
    <w:rsid w:val="004C304E"/>
    <w:rsid w:val="004C3354"/>
    <w:rsid w:val="004C379B"/>
    <w:rsid w:val="004C3CE0"/>
    <w:rsid w:val="004C5288"/>
    <w:rsid w:val="004C53BB"/>
    <w:rsid w:val="004C592B"/>
    <w:rsid w:val="004C5D9D"/>
    <w:rsid w:val="004C5DD3"/>
    <w:rsid w:val="004C659A"/>
    <w:rsid w:val="004C68EE"/>
    <w:rsid w:val="004C76FC"/>
    <w:rsid w:val="004C7BE8"/>
    <w:rsid w:val="004D0210"/>
    <w:rsid w:val="004D0375"/>
    <w:rsid w:val="004D0FDA"/>
    <w:rsid w:val="004D1123"/>
    <w:rsid w:val="004D185E"/>
    <w:rsid w:val="004D1F50"/>
    <w:rsid w:val="004D24A0"/>
    <w:rsid w:val="004D27F1"/>
    <w:rsid w:val="004D2B08"/>
    <w:rsid w:val="004D321C"/>
    <w:rsid w:val="004D34C6"/>
    <w:rsid w:val="004D374C"/>
    <w:rsid w:val="004D37C0"/>
    <w:rsid w:val="004D3A28"/>
    <w:rsid w:val="004D3A83"/>
    <w:rsid w:val="004D3DE0"/>
    <w:rsid w:val="004D41A5"/>
    <w:rsid w:val="004D45F6"/>
    <w:rsid w:val="004D4AA8"/>
    <w:rsid w:val="004D4E97"/>
    <w:rsid w:val="004D64D0"/>
    <w:rsid w:val="004D675B"/>
    <w:rsid w:val="004D79CC"/>
    <w:rsid w:val="004E0403"/>
    <w:rsid w:val="004E0860"/>
    <w:rsid w:val="004E0ACC"/>
    <w:rsid w:val="004E24BD"/>
    <w:rsid w:val="004E2768"/>
    <w:rsid w:val="004E2A7C"/>
    <w:rsid w:val="004E2B81"/>
    <w:rsid w:val="004E358F"/>
    <w:rsid w:val="004E3CEA"/>
    <w:rsid w:val="004E45BB"/>
    <w:rsid w:val="004E4DDF"/>
    <w:rsid w:val="004E5145"/>
    <w:rsid w:val="004E604F"/>
    <w:rsid w:val="004E6169"/>
    <w:rsid w:val="004E72B7"/>
    <w:rsid w:val="004E74C3"/>
    <w:rsid w:val="004E7FF1"/>
    <w:rsid w:val="004F0868"/>
    <w:rsid w:val="004F0E02"/>
    <w:rsid w:val="004F1360"/>
    <w:rsid w:val="004F1EC5"/>
    <w:rsid w:val="004F1F7B"/>
    <w:rsid w:val="004F260C"/>
    <w:rsid w:val="004F3345"/>
    <w:rsid w:val="004F37DA"/>
    <w:rsid w:val="004F4423"/>
    <w:rsid w:val="004F44E8"/>
    <w:rsid w:val="004F463B"/>
    <w:rsid w:val="004F513E"/>
    <w:rsid w:val="004F54D3"/>
    <w:rsid w:val="004F55FC"/>
    <w:rsid w:val="004F5D55"/>
    <w:rsid w:val="004F6089"/>
    <w:rsid w:val="004F6700"/>
    <w:rsid w:val="004F67A1"/>
    <w:rsid w:val="004F7179"/>
    <w:rsid w:val="004F7185"/>
    <w:rsid w:val="004F7C27"/>
    <w:rsid w:val="004F7D8D"/>
    <w:rsid w:val="004F7EA3"/>
    <w:rsid w:val="004F7EF4"/>
    <w:rsid w:val="00500227"/>
    <w:rsid w:val="00500286"/>
    <w:rsid w:val="005003CE"/>
    <w:rsid w:val="00500740"/>
    <w:rsid w:val="005017F2"/>
    <w:rsid w:val="005018B5"/>
    <w:rsid w:val="00501910"/>
    <w:rsid w:val="00501DA3"/>
    <w:rsid w:val="0050235D"/>
    <w:rsid w:val="005024A1"/>
    <w:rsid w:val="00502FE2"/>
    <w:rsid w:val="00503898"/>
    <w:rsid w:val="00503D07"/>
    <w:rsid w:val="00503EA9"/>
    <w:rsid w:val="00504784"/>
    <w:rsid w:val="00504944"/>
    <w:rsid w:val="00505375"/>
    <w:rsid w:val="0050593D"/>
    <w:rsid w:val="00505AB1"/>
    <w:rsid w:val="00505DD0"/>
    <w:rsid w:val="00506130"/>
    <w:rsid w:val="00506357"/>
    <w:rsid w:val="005067C2"/>
    <w:rsid w:val="00506B23"/>
    <w:rsid w:val="00506C6F"/>
    <w:rsid w:val="00507C95"/>
    <w:rsid w:val="00507F61"/>
    <w:rsid w:val="00510202"/>
    <w:rsid w:val="005104DE"/>
    <w:rsid w:val="00510BC4"/>
    <w:rsid w:val="00510E16"/>
    <w:rsid w:val="00511183"/>
    <w:rsid w:val="005114D8"/>
    <w:rsid w:val="0051174F"/>
    <w:rsid w:val="00512198"/>
    <w:rsid w:val="005121EA"/>
    <w:rsid w:val="005122D2"/>
    <w:rsid w:val="00512621"/>
    <w:rsid w:val="00512AB8"/>
    <w:rsid w:val="00513311"/>
    <w:rsid w:val="0051370D"/>
    <w:rsid w:val="00513FD3"/>
    <w:rsid w:val="0051478A"/>
    <w:rsid w:val="00514C0D"/>
    <w:rsid w:val="005159CD"/>
    <w:rsid w:val="00515D9A"/>
    <w:rsid w:val="00515E1F"/>
    <w:rsid w:val="00516B68"/>
    <w:rsid w:val="0051735C"/>
    <w:rsid w:val="00517BD9"/>
    <w:rsid w:val="00517E3B"/>
    <w:rsid w:val="005206FB"/>
    <w:rsid w:val="00520FE2"/>
    <w:rsid w:val="005215D0"/>
    <w:rsid w:val="00521615"/>
    <w:rsid w:val="005218BE"/>
    <w:rsid w:val="005219C1"/>
    <w:rsid w:val="00521DDA"/>
    <w:rsid w:val="005220BC"/>
    <w:rsid w:val="00522116"/>
    <w:rsid w:val="0052292C"/>
    <w:rsid w:val="005232E4"/>
    <w:rsid w:val="00523524"/>
    <w:rsid w:val="005238F7"/>
    <w:rsid w:val="00524302"/>
    <w:rsid w:val="005245FE"/>
    <w:rsid w:val="00524611"/>
    <w:rsid w:val="005254C5"/>
    <w:rsid w:val="00525FB7"/>
    <w:rsid w:val="005266E9"/>
    <w:rsid w:val="0052672A"/>
    <w:rsid w:val="00527946"/>
    <w:rsid w:val="005306B3"/>
    <w:rsid w:val="00530A4D"/>
    <w:rsid w:val="00531251"/>
    <w:rsid w:val="00531901"/>
    <w:rsid w:val="0053199A"/>
    <w:rsid w:val="00532B6E"/>
    <w:rsid w:val="00532E3C"/>
    <w:rsid w:val="00532E63"/>
    <w:rsid w:val="005333D6"/>
    <w:rsid w:val="00533793"/>
    <w:rsid w:val="00533938"/>
    <w:rsid w:val="00533C8B"/>
    <w:rsid w:val="00533EC1"/>
    <w:rsid w:val="005343A5"/>
    <w:rsid w:val="00534938"/>
    <w:rsid w:val="00534DB7"/>
    <w:rsid w:val="00535670"/>
    <w:rsid w:val="0053773F"/>
    <w:rsid w:val="00540054"/>
    <w:rsid w:val="00541138"/>
    <w:rsid w:val="0054169C"/>
    <w:rsid w:val="00542E3B"/>
    <w:rsid w:val="00542FB4"/>
    <w:rsid w:val="0054340B"/>
    <w:rsid w:val="00543478"/>
    <w:rsid w:val="00543A73"/>
    <w:rsid w:val="005441B2"/>
    <w:rsid w:val="00544295"/>
    <w:rsid w:val="00544EEF"/>
    <w:rsid w:val="005456DF"/>
    <w:rsid w:val="00545A25"/>
    <w:rsid w:val="00545A77"/>
    <w:rsid w:val="00545C77"/>
    <w:rsid w:val="00545CE0"/>
    <w:rsid w:val="005461FB"/>
    <w:rsid w:val="00546365"/>
    <w:rsid w:val="0054651D"/>
    <w:rsid w:val="0054689E"/>
    <w:rsid w:val="00546B33"/>
    <w:rsid w:val="00546D8A"/>
    <w:rsid w:val="005478E4"/>
    <w:rsid w:val="00547E64"/>
    <w:rsid w:val="00547E99"/>
    <w:rsid w:val="005502D6"/>
    <w:rsid w:val="0055086F"/>
    <w:rsid w:val="005509B4"/>
    <w:rsid w:val="00551221"/>
    <w:rsid w:val="00551303"/>
    <w:rsid w:val="0055170D"/>
    <w:rsid w:val="00551B79"/>
    <w:rsid w:val="00551D7D"/>
    <w:rsid w:val="005531A9"/>
    <w:rsid w:val="005532CC"/>
    <w:rsid w:val="005535D5"/>
    <w:rsid w:val="005541E0"/>
    <w:rsid w:val="00554210"/>
    <w:rsid w:val="00554CA1"/>
    <w:rsid w:val="00554CB8"/>
    <w:rsid w:val="005552BD"/>
    <w:rsid w:val="005568AB"/>
    <w:rsid w:val="00556D0E"/>
    <w:rsid w:val="00557068"/>
    <w:rsid w:val="005602B5"/>
    <w:rsid w:val="00560335"/>
    <w:rsid w:val="00560662"/>
    <w:rsid w:val="00560785"/>
    <w:rsid w:val="00561A4E"/>
    <w:rsid w:val="005623BF"/>
    <w:rsid w:val="00562A8B"/>
    <w:rsid w:val="00562C74"/>
    <w:rsid w:val="00562EF9"/>
    <w:rsid w:val="005632BC"/>
    <w:rsid w:val="005633A5"/>
    <w:rsid w:val="00563421"/>
    <w:rsid w:val="00563E11"/>
    <w:rsid w:val="00564943"/>
    <w:rsid w:val="00565342"/>
    <w:rsid w:val="00565422"/>
    <w:rsid w:val="005656AE"/>
    <w:rsid w:val="00565E6F"/>
    <w:rsid w:val="00566592"/>
    <w:rsid w:val="0056669E"/>
    <w:rsid w:val="00566CB8"/>
    <w:rsid w:val="00566E7A"/>
    <w:rsid w:val="00566F35"/>
    <w:rsid w:val="00566F94"/>
    <w:rsid w:val="00567449"/>
    <w:rsid w:val="005675A1"/>
    <w:rsid w:val="00567954"/>
    <w:rsid w:val="00567E56"/>
    <w:rsid w:val="0057014A"/>
    <w:rsid w:val="00570334"/>
    <w:rsid w:val="00570A13"/>
    <w:rsid w:val="0057169C"/>
    <w:rsid w:val="00571C14"/>
    <w:rsid w:val="00571DD3"/>
    <w:rsid w:val="00572E63"/>
    <w:rsid w:val="005735F0"/>
    <w:rsid w:val="00573845"/>
    <w:rsid w:val="005740A6"/>
    <w:rsid w:val="00574658"/>
    <w:rsid w:val="0057509C"/>
    <w:rsid w:val="005758AC"/>
    <w:rsid w:val="005758E3"/>
    <w:rsid w:val="00575EB2"/>
    <w:rsid w:val="005772FB"/>
    <w:rsid w:val="00577AA5"/>
    <w:rsid w:val="00580486"/>
    <w:rsid w:val="0058122F"/>
    <w:rsid w:val="00581AFB"/>
    <w:rsid w:val="0058251A"/>
    <w:rsid w:val="00582A5E"/>
    <w:rsid w:val="00582E65"/>
    <w:rsid w:val="005830D9"/>
    <w:rsid w:val="00583402"/>
    <w:rsid w:val="00583720"/>
    <w:rsid w:val="00583B19"/>
    <w:rsid w:val="005843A3"/>
    <w:rsid w:val="005843EA"/>
    <w:rsid w:val="0058521B"/>
    <w:rsid w:val="0058547E"/>
    <w:rsid w:val="00585481"/>
    <w:rsid w:val="0058583C"/>
    <w:rsid w:val="0058598B"/>
    <w:rsid w:val="00586139"/>
    <w:rsid w:val="00586512"/>
    <w:rsid w:val="00586765"/>
    <w:rsid w:val="00586E3E"/>
    <w:rsid w:val="0058799D"/>
    <w:rsid w:val="00587B0B"/>
    <w:rsid w:val="00587B64"/>
    <w:rsid w:val="005909C1"/>
    <w:rsid w:val="00590CA9"/>
    <w:rsid w:val="00590F71"/>
    <w:rsid w:val="00591380"/>
    <w:rsid w:val="00591803"/>
    <w:rsid w:val="00593D51"/>
    <w:rsid w:val="00593FA5"/>
    <w:rsid w:val="0059422B"/>
    <w:rsid w:val="005942B6"/>
    <w:rsid w:val="0059548B"/>
    <w:rsid w:val="0059605E"/>
    <w:rsid w:val="0059630E"/>
    <w:rsid w:val="005967AC"/>
    <w:rsid w:val="00597FDA"/>
    <w:rsid w:val="005A037E"/>
    <w:rsid w:val="005A0715"/>
    <w:rsid w:val="005A1256"/>
    <w:rsid w:val="005A192A"/>
    <w:rsid w:val="005A1C45"/>
    <w:rsid w:val="005A2950"/>
    <w:rsid w:val="005A2CBA"/>
    <w:rsid w:val="005A3908"/>
    <w:rsid w:val="005A3E66"/>
    <w:rsid w:val="005A4355"/>
    <w:rsid w:val="005A450C"/>
    <w:rsid w:val="005A463D"/>
    <w:rsid w:val="005A46A8"/>
    <w:rsid w:val="005A5B13"/>
    <w:rsid w:val="005A5BE6"/>
    <w:rsid w:val="005A5FC8"/>
    <w:rsid w:val="005A69E8"/>
    <w:rsid w:val="005A6D66"/>
    <w:rsid w:val="005A7341"/>
    <w:rsid w:val="005A7477"/>
    <w:rsid w:val="005A7B14"/>
    <w:rsid w:val="005A7D77"/>
    <w:rsid w:val="005A7F7F"/>
    <w:rsid w:val="005B0A36"/>
    <w:rsid w:val="005B0DCE"/>
    <w:rsid w:val="005B1166"/>
    <w:rsid w:val="005B1AE7"/>
    <w:rsid w:val="005B22DA"/>
    <w:rsid w:val="005B3354"/>
    <w:rsid w:val="005B4048"/>
    <w:rsid w:val="005B4470"/>
    <w:rsid w:val="005B4CC1"/>
    <w:rsid w:val="005B4E2A"/>
    <w:rsid w:val="005B5501"/>
    <w:rsid w:val="005B5B18"/>
    <w:rsid w:val="005B6F0D"/>
    <w:rsid w:val="005B70A2"/>
    <w:rsid w:val="005B7584"/>
    <w:rsid w:val="005B770E"/>
    <w:rsid w:val="005C033F"/>
    <w:rsid w:val="005C05E0"/>
    <w:rsid w:val="005C0911"/>
    <w:rsid w:val="005C0AA9"/>
    <w:rsid w:val="005C0C46"/>
    <w:rsid w:val="005C1B22"/>
    <w:rsid w:val="005C3691"/>
    <w:rsid w:val="005C39C8"/>
    <w:rsid w:val="005C39E7"/>
    <w:rsid w:val="005C3BF9"/>
    <w:rsid w:val="005C3C66"/>
    <w:rsid w:val="005C3DD8"/>
    <w:rsid w:val="005C4837"/>
    <w:rsid w:val="005C4A2C"/>
    <w:rsid w:val="005C4A42"/>
    <w:rsid w:val="005C5515"/>
    <w:rsid w:val="005C55EC"/>
    <w:rsid w:val="005C5EBB"/>
    <w:rsid w:val="005C5F19"/>
    <w:rsid w:val="005C608F"/>
    <w:rsid w:val="005C626E"/>
    <w:rsid w:val="005C671C"/>
    <w:rsid w:val="005C6B1B"/>
    <w:rsid w:val="005C6B7D"/>
    <w:rsid w:val="005C6F3B"/>
    <w:rsid w:val="005C7624"/>
    <w:rsid w:val="005C79A4"/>
    <w:rsid w:val="005C7D65"/>
    <w:rsid w:val="005D025F"/>
    <w:rsid w:val="005D090D"/>
    <w:rsid w:val="005D1095"/>
    <w:rsid w:val="005D11E1"/>
    <w:rsid w:val="005D13C5"/>
    <w:rsid w:val="005D192A"/>
    <w:rsid w:val="005D1DE5"/>
    <w:rsid w:val="005D255A"/>
    <w:rsid w:val="005D2EB3"/>
    <w:rsid w:val="005D396C"/>
    <w:rsid w:val="005D3BCD"/>
    <w:rsid w:val="005D434C"/>
    <w:rsid w:val="005D4602"/>
    <w:rsid w:val="005D4C63"/>
    <w:rsid w:val="005D4F7F"/>
    <w:rsid w:val="005D50DA"/>
    <w:rsid w:val="005D55EE"/>
    <w:rsid w:val="005D5938"/>
    <w:rsid w:val="005D5C71"/>
    <w:rsid w:val="005D6475"/>
    <w:rsid w:val="005D68B5"/>
    <w:rsid w:val="005D6E6D"/>
    <w:rsid w:val="005D6EAC"/>
    <w:rsid w:val="005D7253"/>
    <w:rsid w:val="005E074D"/>
    <w:rsid w:val="005E0B18"/>
    <w:rsid w:val="005E0B55"/>
    <w:rsid w:val="005E11A7"/>
    <w:rsid w:val="005E3E59"/>
    <w:rsid w:val="005E3F02"/>
    <w:rsid w:val="005E4549"/>
    <w:rsid w:val="005E46A4"/>
    <w:rsid w:val="005E4C2F"/>
    <w:rsid w:val="005E4C54"/>
    <w:rsid w:val="005E5371"/>
    <w:rsid w:val="005E544C"/>
    <w:rsid w:val="005E57E1"/>
    <w:rsid w:val="005E666E"/>
    <w:rsid w:val="005E6BF0"/>
    <w:rsid w:val="005E6CAE"/>
    <w:rsid w:val="005E78E7"/>
    <w:rsid w:val="005E7F97"/>
    <w:rsid w:val="005F03E8"/>
    <w:rsid w:val="005F1F58"/>
    <w:rsid w:val="005F216B"/>
    <w:rsid w:val="005F2DE1"/>
    <w:rsid w:val="005F386A"/>
    <w:rsid w:val="005F41E6"/>
    <w:rsid w:val="005F478D"/>
    <w:rsid w:val="005F4860"/>
    <w:rsid w:val="005F4A01"/>
    <w:rsid w:val="005F604C"/>
    <w:rsid w:val="005F61D0"/>
    <w:rsid w:val="005F7E7B"/>
    <w:rsid w:val="0060008E"/>
    <w:rsid w:val="00600148"/>
    <w:rsid w:val="00600636"/>
    <w:rsid w:val="006008D5"/>
    <w:rsid w:val="0060094E"/>
    <w:rsid w:val="00600A9C"/>
    <w:rsid w:val="006012DD"/>
    <w:rsid w:val="00601A7C"/>
    <w:rsid w:val="00601B8F"/>
    <w:rsid w:val="0060251F"/>
    <w:rsid w:val="00602AEE"/>
    <w:rsid w:val="00602F81"/>
    <w:rsid w:val="00603158"/>
    <w:rsid w:val="006032A4"/>
    <w:rsid w:val="00603C28"/>
    <w:rsid w:val="00603D66"/>
    <w:rsid w:val="00603F00"/>
    <w:rsid w:val="006043A7"/>
    <w:rsid w:val="006046A5"/>
    <w:rsid w:val="00604845"/>
    <w:rsid w:val="00604E33"/>
    <w:rsid w:val="00605002"/>
    <w:rsid w:val="006057EE"/>
    <w:rsid w:val="0060586A"/>
    <w:rsid w:val="0060698B"/>
    <w:rsid w:val="00606C45"/>
    <w:rsid w:val="0060705A"/>
    <w:rsid w:val="0060798B"/>
    <w:rsid w:val="006079EB"/>
    <w:rsid w:val="00607EB8"/>
    <w:rsid w:val="00610024"/>
    <w:rsid w:val="00610038"/>
    <w:rsid w:val="00610104"/>
    <w:rsid w:val="00610805"/>
    <w:rsid w:val="00611132"/>
    <w:rsid w:val="00611812"/>
    <w:rsid w:val="00611D3E"/>
    <w:rsid w:val="00612026"/>
    <w:rsid w:val="006127BE"/>
    <w:rsid w:val="00613030"/>
    <w:rsid w:val="00613239"/>
    <w:rsid w:val="00613C2A"/>
    <w:rsid w:val="00613DC4"/>
    <w:rsid w:val="00613F92"/>
    <w:rsid w:val="006147EE"/>
    <w:rsid w:val="0061498D"/>
    <w:rsid w:val="0061510C"/>
    <w:rsid w:val="00615534"/>
    <w:rsid w:val="0061573B"/>
    <w:rsid w:val="006159D4"/>
    <w:rsid w:val="00615C4D"/>
    <w:rsid w:val="006161D6"/>
    <w:rsid w:val="00616483"/>
    <w:rsid w:val="006164CD"/>
    <w:rsid w:val="00620E25"/>
    <w:rsid w:val="0062180A"/>
    <w:rsid w:val="00621AA4"/>
    <w:rsid w:val="00621B25"/>
    <w:rsid w:val="00622374"/>
    <w:rsid w:val="006223F9"/>
    <w:rsid w:val="0062255E"/>
    <w:rsid w:val="0062273A"/>
    <w:rsid w:val="00622D09"/>
    <w:rsid w:val="00622D39"/>
    <w:rsid w:val="00623120"/>
    <w:rsid w:val="0062352F"/>
    <w:rsid w:val="00623A15"/>
    <w:rsid w:val="00623F38"/>
    <w:rsid w:val="00623FB6"/>
    <w:rsid w:val="0062474B"/>
    <w:rsid w:val="00624C7F"/>
    <w:rsid w:val="00625158"/>
    <w:rsid w:val="00625162"/>
    <w:rsid w:val="00625B7F"/>
    <w:rsid w:val="00625F5B"/>
    <w:rsid w:val="00626AF6"/>
    <w:rsid w:val="00627523"/>
    <w:rsid w:val="00627D60"/>
    <w:rsid w:val="00627EF4"/>
    <w:rsid w:val="00627FB1"/>
    <w:rsid w:val="006311EF"/>
    <w:rsid w:val="006314BE"/>
    <w:rsid w:val="00631B0A"/>
    <w:rsid w:val="00632197"/>
    <w:rsid w:val="006322B1"/>
    <w:rsid w:val="006323A6"/>
    <w:rsid w:val="00633E51"/>
    <w:rsid w:val="00634491"/>
    <w:rsid w:val="006346D8"/>
    <w:rsid w:val="006346E7"/>
    <w:rsid w:val="0063506A"/>
    <w:rsid w:val="0063543F"/>
    <w:rsid w:val="006359DB"/>
    <w:rsid w:val="00635C9E"/>
    <w:rsid w:val="0063694F"/>
    <w:rsid w:val="00636A94"/>
    <w:rsid w:val="00636D02"/>
    <w:rsid w:val="00637109"/>
    <w:rsid w:val="00640400"/>
    <w:rsid w:val="00640408"/>
    <w:rsid w:val="006407DA"/>
    <w:rsid w:val="006410E8"/>
    <w:rsid w:val="006416F1"/>
    <w:rsid w:val="00641A56"/>
    <w:rsid w:val="00641AC5"/>
    <w:rsid w:val="00641B8F"/>
    <w:rsid w:val="0064202B"/>
    <w:rsid w:val="006423D2"/>
    <w:rsid w:val="00642690"/>
    <w:rsid w:val="00642B1B"/>
    <w:rsid w:val="00642CF7"/>
    <w:rsid w:val="006430CB"/>
    <w:rsid w:val="006433C4"/>
    <w:rsid w:val="006439FE"/>
    <w:rsid w:val="00643C93"/>
    <w:rsid w:val="006451E4"/>
    <w:rsid w:val="00645507"/>
    <w:rsid w:val="00646C54"/>
    <w:rsid w:val="00646F0C"/>
    <w:rsid w:val="0064704D"/>
    <w:rsid w:val="00647588"/>
    <w:rsid w:val="00647956"/>
    <w:rsid w:val="006479D9"/>
    <w:rsid w:val="00647A84"/>
    <w:rsid w:val="00647BBD"/>
    <w:rsid w:val="006500CF"/>
    <w:rsid w:val="00650CB7"/>
    <w:rsid w:val="0065100F"/>
    <w:rsid w:val="006510E7"/>
    <w:rsid w:val="00651218"/>
    <w:rsid w:val="00651374"/>
    <w:rsid w:val="006516E9"/>
    <w:rsid w:val="00651D16"/>
    <w:rsid w:val="00652089"/>
    <w:rsid w:val="00652250"/>
    <w:rsid w:val="00652534"/>
    <w:rsid w:val="006526A4"/>
    <w:rsid w:val="00653040"/>
    <w:rsid w:val="00653083"/>
    <w:rsid w:val="0065320C"/>
    <w:rsid w:val="006538B5"/>
    <w:rsid w:val="00653EE0"/>
    <w:rsid w:val="006542B6"/>
    <w:rsid w:val="00654435"/>
    <w:rsid w:val="00654711"/>
    <w:rsid w:val="0065562B"/>
    <w:rsid w:val="00655C77"/>
    <w:rsid w:val="00655FC2"/>
    <w:rsid w:val="00655FDF"/>
    <w:rsid w:val="00656CAB"/>
    <w:rsid w:val="00656DE2"/>
    <w:rsid w:val="006570A5"/>
    <w:rsid w:val="00657DB6"/>
    <w:rsid w:val="0066080D"/>
    <w:rsid w:val="0066130E"/>
    <w:rsid w:val="006614D6"/>
    <w:rsid w:val="00661B45"/>
    <w:rsid w:val="006631C1"/>
    <w:rsid w:val="00663305"/>
    <w:rsid w:val="006635F3"/>
    <w:rsid w:val="0066383D"/>
    <w:rsid w:val="006638D2"/>
    <w:rsid w:val="0066423E"/>
    <w:rsid w:val="00664288"/>
    <w:rsid w:val="00664871"/>
    <w:rsid w:val="00664B28"/>
    <w:rsid w:val="00665DEA"/>
    <w:rsid w:val="006661C2"/>
    <w:rsid w:val="00666567"/>
    <w:rsid w:val="00666DD6"/>
    <w:rsid w:val="00667A29"/>
    <w:rsid w:val="00667D42"/>
    <w:rsid w:val="00670F92"/>
    <w:rsid w:val="006710FD"/>
    <w:rsid w:val="0067133D"/>
    <w:rsid w:val="00671C12"/>
    <w:rsid w:val="00672380"/>
    <w:rsid w:val="00672816"/>
    <w:rsid w:val="00672B1E"/>
    <w:rsid w:val="00673277"/>
    <w:rsid w:val="00673904"/>
    <w:rsid w:val="00673FF2"/>
    <w:rsid w:val="006753E4"/>
    <w:rsid w:val="00675671"/>
    <w:rsid w:val="00675688"/>
    <w:rsid w:val="0067777B"/>
    <w:rsid w:val="0067794F"/>
    <w:rsid w:val="0068047C"/>
    <w:rsid w:val="0068057D"/>
    <w:rsid w:val="006807FF"/>
    <w:rsid w:val="00680B33"/>
    <w:rsid w:val="00680F71"/>
    <w:rsid w:val="006815D9"/>
    <w:rsid w:val="00681F4E"/>
    <w:rsid w:val="0068207A"/>
    <w:rsid w:val="0068208D"/>
    <w:rsid w:val="00682488"/>
    <w:rsid w:val="00682501"/>
    <w:rsid w:val="006827D6"/>
    <w:rsid w:val="0068329D"/>
    <w:rsid w:val="0068338B"/>
    <w:rsid w:val="00683F62"/>
    <w:rsid w:val="006840B8"/>
    <w:rsid w:val="006844B0"/>
    <w:rsid w:val="00684C8B"/>
    <w:rsid w:val="00685127"/>
    <w:rsid w:val="006856B2"/>
    <w:rsid w:val="006858ED"/>
    <w:rsid w:val="0068621A"/>
    <w:rsid w:val="0068662E"/>
    <w:rsid w:val="00686829"/>
    <w:rsid w:val="0068682B"/>
    <w:rsid w:val="00686CD3"/>
    <w:rsid w:val="00686F6B"/>
    <w:rsid w:val="00687DD1"/>
    <w:rsid w:val="00687E62"/>
    <w:rsid w:val="0069051E"/>
    <w:rsid w:val="006909A4"/>
    <w:rsid w:val="00690E09"/>
    <w:rsid w:val="00690F84"/>
    <w:rsid w:val="006911A4"/>
    <w:rsid w:val="00691546"/>
    <w:rsid w:val="00691DEF"/>
    <w:rsid w:val="0069261D"/>
    <w:rsid w:val="00692639"/>
    <w:rsid w:val="006926AB"/>
    <w:rsid w:val="0069361B"/>
    <w:rsid w:val="00693A0C"/>
    <w:rsid w:val="00694AED"/>
    <w:rsid w:val="0069500F"/>
    <w:rsid w:val="00695171"/>
    <w:rsid w:val="006954EB"/>
    <w:rsid w:val="00695C81"/>
    <w:rsid w:val="006968E8"/>
    <w:rsid w:val="006969A8"/>
    <w:rsid w:val="0069733B"/>
    <w:rsid w:val="00697563"/>
    <w:rsid w:val="00697D90"/>
    <w:rsid w:val="006A0267"/>
    <w:rsid w:val="006A053B"/>
    <w:rsid w:val="006A0C30"/>
    <w:rsid w:val="006A1158"/>
    <w:rsid w:val="006A18A2"/>
    <w:rsid w:val="006A18DB"/>
    <w:rsid w:val="006A1AFB"/>
    <w:rsid w:val="006A2485"/>
    <w:rsid w:val="006A2727"/>
    <w:rsid w:val="006A2D82"/>
    <w:rsid w:val="006A2F88"/>
    <w:rsid w:val="006A33F6"/>
    <w:rsid w:val="006A3AD3"/>
    <w:rsid w:val="006A3B10"/>
    <w:rsid w:val="006A42C7"/>
    <w:rsid w:val="006A4367"/>
    <w:rsid w:val="006A47B8"/>
    <w:rsid w:val="006A4DD3"/>
    <w:rsid w:val="006A55AA"/>
    <w:rsid w:val="006A58BD"/>
    <w:rsid w:val="006A59EB"/>
    <w:rsid w:val="006A6143"/>
    <w:rsid w:val="006A61D0"/>
    <w:rsid w:val="006A64EB"/>
    <w:rsid w:val="006A6AA7"/>
    <w:rsid w:val="006B0075"/>
    <w:rsid w:val="006B009F"/>
    <w:rsid w:val="006B03C4"/>
    <w:rsid w:val="006B0BE6"/>
    <w:rsid w:val="006B1123"/>
    <w:rsid w:val="006B1B6B"/>
    <w:rsid w:val="006B2AED"/>
    <w:rsid w:val="006B2B23"/>
    <w:rsid w:val="006B2C69"/>
    <w:rsid w:val="006B3FFC"/>
    <w:rsid w:val="006B4318"/>
    <w:rsid w:val="006B4E12"/>
    <w:rsid w:val="006B52FE"/>
    <w:rsid w:val="006B5F17"/>
    <w:rsid w:val="006B7E8C"/>
    <w:rsid w:val="006C0068"/>
    <w:rsid w:val="006C0354"/>
    <w:rsid w:val="006C0DAA"/>
    <w:rsid w:val="006C1128"/>
    <w:rsid w:val="006C119F"/>
    <w:rsid w:val="006C1DF9"/>
    <w:rsid w:val="006C31E3"/>
    <w:rsid w:val="006C4D4C"/>
    <w:rsid w:val="006C5233"/>
    <w:rsid w:val="006C565B"/>
    <w:rsid w:val="006C5ED8"/>
    <w:rsid w:val="006C638F"/>
    <w:rsid w:val="006C6EC2"/>
    <w:rsid w:val="006C7B2D"/>
    <w:rsid w:val="006C7EBB"/>
    <w:rsid w:val="006D05D6"/>
    <w:rsid w:val="006D0EB1"/>
    <w:rsid w:val="006D0F41"/>
    <w:rsid w:val="006D1316"/>
    <w:rsid w:val="006D146E"/>
    <w:rsid w:val="006D166A"/>
    <w:rsid w:val="006D1698"/>
    <w:rsid w:val="006D1A50"/>
    <w:rsid w:val="006D28FC"/>
    <w:rsid w:val="006D2A23"/>
    <w:rsid w:val="006D2DAF"/>
    <w:rsid w:val="006D3284"/>
    <w:rsid w:val="006D333B"/>
    <w:rsid w:val="006D4621"/>
    <w:rsid w:val="006D479F"/>
    <w:rsid w:val="006D4FEF"/>
    <w:rsid w:val="006D5208"/>
    <w:rsid w:val="006D5849"/>
    <w:rsid w:val="006D5C6F"/>
    <w:rsid w:val="006D5DB6"/>
    <w:rsid w:val="006D63AB"/>
    <w:rsid w:val="006D6ED7"/>
    <w:rsid w:val="006D6FEF"/>
    <w:rsid w:val="006D72F6"/>
    <w:rsid w:val="006D7AE3"/>
    <w:rsid w:val="006D7DF5"/>
    <w:rsid w:val="006E0FF4"/>
    <w:rsid w:val="006E16AD"/>
    <w:rsid w:val="006E1D0D"/>
    <w:rsid w:val="006E1EAE"/>
    <w:rsid w:val="006E22C9"/>
    <w:rsid w:val="006E27C3"/>
    <w:rsid w:val="006E27DF"/>
    <w:rsid w:val="006E2897"/>
    <w:rsid w:val="006E2C80"/>
    <w:rsid w:val="006E35E3"/>
    <w:rsid w:val="006E3727"/>
    <w:rsid w:val="006E404C"/>
    <w:rsid w:val="006E415F"/>
    <w:rsid w:val="006E4A80"/>
    <w:rsid w:val="006E5D6B"/>
    <w:rsid w:val="006E619E"/>
    <w:rsid w:val="006E62D2"/>
    <w:rsid w:val="006E7700"/>
    <w:rsid w:val="006E7951"/>
    <w:rsid w:val="006E7D6D"/>
    <w:rsid w:val="006F045C"/>
    <w:rsid w:val="006F054B"/>
    <w:rsid w:val="006F0835"/>
    <w:rsid w:val="006F0ABC"/>
    <w:rsid w:val="006F0D59"/>
    <w:rsid w:val="006F117C"/>
    <w:rsid w:val="006F174E"/>
    <w:rsid w:val="006F1997"/>
    <w:rsid w:val="006F1A27"/>
    <w:rsid w:val="006F2037"/>
    <w:rsid w:val="006F2D64"/>
    <w:rsid w:val="006F30B0"/>
    <w:rsid w:val="006F31B6"/>
    <w:rsid w:val="006F343F"/>
    <w:rsid w:val="006F40E3"/>
    <w:rsid w:val="006F48C0"/>
    <w:rsid w:val="006F4D7A"/>
    <w:rsid w:val="006F4EEE"/>
    <w:rsid w:val="006F4F57"/>
    <w:rsid w:val="006F5C59"/>
    <w:rsid w:val="006F64CE"/>
    <w:rsid w:val="006F6822"/>
    <w:rsid w:val="006F7777"/>
    <w:rsid w:val="006F7C6C"/>
    <w:rsid w:val="007001B4"/>
    <w:rsid w:val="00700315"/>
    <w:rsid w:val="00701383"/>
    <w:rsid w:val="007017D8"/>
    <w:rsid w:val="00701873"/>
    <w:rsid w:val="00701FDC"/>
    <w:rsid w:val="00702235"/>
    <w:rsid w:val="00702658"/>
    <w:rsid w:val="00702A1E"/>
    <w:rsid w:val="00702EE1"/>
    <w:rsid w:val="0070354F"/>
    <w:rsid w:val="007038B8"/>
    <w:rsid w:val="007038F8"/>
    <w:rsid w:val="00703B64"/>
    <w:rsid w:val="00703BA7"/>
    <w:rsid w:val="00705234"/>
    <w:rsid w:val="00705B05"/>
    <w:rsid w:val="007065F4"/>
    <w:rsid w:val="00706D7C"/>
    <w:rsid w:val="00706E66"/>
    <w:rsid w:val="007077FE"/>
    <w:rsid w:val="00707875"/>
    <w:rsid w:val="00707D52"/>
    <w:rsid w:val="0071024D"/>
    <w:rsid w:val="00710839"/>
    <w:rsid w:val="00710B14"/>
    <w:rsid w:val="00710C5E"/>
    <w:rsid w:val="00710D29"/>
    <w:rsid w:val="00710D8C"/>
    <w:rsid w:val="00710F82"/>
    <w:rsid w:val="007112F8"/>
    <w:rsid w:val="00712012"/>
    <w:rsid w:val="0071304F"/>
    <w:rsid w:val="00713844"/>
    <w:rsid w:val="00713F01"/>
    <w:rsid w:val="00713FDB"/>
    <w:rsid w:val="0071418C"/>
    <w:rsid w:val="00714417"/>
    <w:rsid w:val="00714C08"/>
    <w:rsid w:val="0071515A"/>
    <w:rsid w:val="00715A40"/>
    <w:rsid w:val="00715C3D"/>
    <w:rsid w:val="00716894"/>
    <w:rsid w:val="0071725B"/>
    <w:rsid w:val="007178A2"/>
    <w:rsid w:val="00720837"/>
    <w:rsid w:val="00720D8B"/>
    <w:rsid w:val="00722BE7"/>
    <w:rsid w:val="0072427E"/>
    <w:rsid w:val="007246BB"/>
    <w:rsid w:val="007248DC"/>
    <w:rsid w:val="00724F29"/>
    <w:rsid w:val="0072521E"/>
    <w:rsid w:val="007252E2"/>
    <w:rsid w:val="00725F6B"/>
    <w:rsid w:val="007261E0"/>
    <w:rsid w:val="0072645C"/>
    <w:rsid w:val="00726E37"/>
    <w:rsid w:val="0072735E"/>
    <w:rsid w:val="007275DB"/>
    <w:rsid w:val="00727B03"/>
    <w:rsid w:val="00730C59"/>
    <w:rsid w:val="007314AD"/>
    <w:rsid w:val="00731F14"/>
    <w:rsid w:val="00732478"/>
    <w:rsid w:val="007324BF"/>
    <w:rsid w:val="00732698"/>
    <w:rsid w:val="00733397"/>
    <w:rsid w:val="00734292"/>
    <w:rsid w:val="00734AD9"/>
    <w:rsid w:val="007359E7"/>
    <w:rsid w:val="00735CDC"/>
    <w:rsid w:val="0073613C"/>
    <w:rsid w:val="007363F3"/>
    <w:rsid w:val="00736427"/>
    <w:rsid w:val="007365B6"/>
    <w:rsid w:val="00737278"/>
    <w:rsid w:val="00737A6A"/>
    <w:rsid w:val="00737D53"/>
    <w:rsid w:val="00740037"/>
    <w:rsid w:val="0074053E"/>
    <w:rsid w:val="00740564"/>
    <w:rsid w:val="007406AE"/>
    <w:rsid w:val="00740F1F"/>
    <w:rsid w:val="007410C0"/>
    <w:rsid w:val="00741222"/>
    <w:rsid w:val="00741B17"/>
    <w:rsid w:val="00741FE7"/>
    <w:rsid w:val="007420AF"/>
    <w:rsid w:val="0074261D"/>
    <w:rsid w:val="00742753"/>
    <w:rsid w:val="00742AD5"/>
    <w:rsid w:val="00742EA8"/>
    <w:rsid w:val="0074303B"/>
    <w:rsid w:val="00743250"/>
    <w:rsid w:val="00743408"/>
    <w:rsid w:val="0074357F"/>
    <w:rsid w:val="007435D2"/>
    <w:rsid w:val="00743B62"/>
    <w:rsid w:val="00743E33"/>
    <w:rsid w:val="00743F79"/>
    <w:rsid w:val="00744DE8"/>
    <w:rsid w:val="007453D9"/>
    <w:rsid w:val="00745767"/>
    <w:rsid w:val="00745D89"/>
    <w:rsid w:val="00746362"/>
    <w:rsid w:val="00746D33"/>
    <w:rsid w:val="00746DFC"/>
    <w:rsid w:val="0074722E"/>
    <w:rsid w:val="00747232"/>
    <w:rsid w:val="007472F9"/>
    <w:rsid w:val="00747B5D"/>
    <w:rsid w:val="0075035E"/>
    <w:rsid w:val="007506C6"/>
    <w:rsid w:val="00750CA8"/>
    <w:rsid w:val="00750ED0"/>
    <w:rsid w:val="007511A8"/>
    <w:rsid w:val="007518B5"/>
    <w:rsid w:val="00751930"/>
    <w:rsid w:val="00751B8B"/>
    <w:rsid w:val="00752FD0"/>
    <w:rsid w:val="0075340C"/>
    <w:rsid w:val="00753A02"/>
    <w:rsid w:val="00754D80"/>
    <w:rsid w:val="00754D99"/>
    <w:rsid w:val="00755866"/>
    <w:rsid w:val="007606B8"/>
    <w:rsid w:val="0076078B"/>
    <w:rsid w:val="00760A28"/>
    <w:rsid w:val="007611B4"/>
    <w:rsid w:val="00761842"/>
    <w:rsid w:val="007618B1"/>
    <w:rsid w:val="00762376"/>
    <w:rsid w:val="007628FD"/>
    <w:rsid w:val="00762AE2"/>
    <w:rsid w:val="007636F1"/>
    <w:rsid w:val="00763CFF"/>
    <w:rsid w:val="0076409B"/>
    <w:rsid w:val="00764590"/>
    <w:rsid w:val="007648A4"/>
    <w:rsid w:val="00764983"/>
    <w:rsid w:val="00765E49"/>
    <w:rsid w:val="007661CE"/>
    <w:rsid w:val="0076686E"/>
    <w:rsid w:val="00767507"/>
    <w:rsid w:val="007702AB"/>
    <w:rsid w:val="0077035C"/>
    <w:rsid w:val="0077064E"/>
    <w:rsid w:val="007716AB"/>
    <w:rsid w:val="00771834"/>
    <w:rsid w:val="00771A2C"/>
    <w:rsid w:val="00771B0D"/>
    <w:rsid w:val="00771E06"/>
    <w:rsid w:val="007735C1"/>
    <w:rsid w:val="0077369B"/>
    <w:rsid w:val="00773DF2"/>
    <w:rsid w:val="007743BC"/>
    <w:rsid w:val="00774D59"/>
    <w:rsid w:val="0077505E"/>
    <w:rsid w:val="00775279"/>
    <w:rsid w:val="0077566C"/>
    <w:rsid w:val="007756AB"/>
    <w:rsid w:val="00775750"/>
    <w:rsid w:val="0077594F"/>
    <w:rsid w:val="00775BA5"/>
    <w:rsid w:val="00776905"/>
    <w:rsid w:val="0077739A"/>
    <w:rsid w:val="00777BF1"/>
    <w:rsid w:val="00777C71"/>
    <w:rsid w:val="00780761"/>
    <w:rsid w:val="00780DA2"/>
    <w:rsid w:val="0078110A"/>
    <w:rsid w:val="007825E4"/>
    <w:rsid w:val="007827A4"/>
    <w:rsid w:val="007832DF"/>
    <w:rsid w:val="00783332"/>
    <w:rsid w:val="007836E7"/>
    <w:rsid w:val="00783767"/>
    <w:rsid w:val="00784BE1"/>
    <w:rsid w:val="007862F3"/>
    <w:rsid w:val="00786D12"/>
    <w:rsid w:val="007874CD"/>
    <w:rsid w:val="007908DF"/>
    <w:rsid w:val="00790EEA"/>
    <w:rsid w:val="0079146A"/>
    <w:rsid w:val="0079161F"/>
    <w:rsid w:val="007918F1"/>
    <w:rsid w:val="00791D95"/>
    <w:rsid w:val="00791F9A"/>
    <w:rsid w:val="007924A9"/>
    <w:rsid w:val="007925EC"/>
    <w:rsid w:val="007931C9"/>
    <w:rsid w:val="00793390"/>
    <w:rsid w:val="007936A5"/>
    <w:rsid w:val="00794130"/>
    <w:rsid w:val="0079414B"/>
    <w:rsid w:val="00794CC0"/>
    <w:rsid w:val="0079552E"/>
    <w:rsid w:val="0079590F"/>
    <w:rsid w:val="00795CD6"/>
    <w:rsid w:val="00795DE1"/>
    <w:rsid w:val="00795EBA"/>
    <w:rsid w:val="007961C4"/>
    <w:rsid w:val="007977B2"/>
    <w:rsid w:val="007A013E"/>
    <w:rsid w:val="007A08B4"/>
    <w:rsid w:val="007A0A1F"/>
    <w:rsid w:val="007A105B"/>
    <w:rsid w:val="007A125E"/>
    <w:rsid w:val="007A12F5"/>
    <w:rsid w:val="007A16EE"/>
    <w:rsid w:val="007A19EE"/>
    <w:rsid w:val="007A1AC6"/>
    <w:rsid w:val="007A270D"/>
    <w:rsid w:val="007A2B80"/>
    <w:rsid w:val="007A3D0A"/>
    <w:rsid w:val="007A3FE6"/>
    <w:rsid w:val="007A5A2D"/>
    <w:rsid w:val="007A693A"/>
    <w:rsid w:val="007A7128"/>
    <w:rsid w:val="007A759E"/>
    <w:rsid w:val="007A79F0"/>
    <w:rsid w:val="007B039B"/>
    <w:rsid w:val="007B049F"/>
    <w:rsid w:val="007B0A19"/>
    <w:rsid w:val="007B0E3E"/>
    <w:rsid w:val="007B0ED3"/>
    <w:rsid w:val="007B0F39"/>
    <w:rsid w:val="007B14CB"/>
    <w:rsid w:val="007B15C8"/>
    <w:rsid w:val="007B1688"/>
    <w:rsid w:val="007B19F9"/>
    <w:rsid w:val="007B2219"/>
    <w:rsid w:val="007B26FC"/>
    <w:rsid w:val="007B2764"/>
    <w:rsid w:val="007B2B89"/>
    <w:rsid w:val="007B2CCC"/>
    <w:rsid w:val="007B3B55"/>
    <w:rsid w:val="007B4886"/>
    <w:rsid w:val="007B4A15"/>
    <w:rsid w:val="007B5170"/>
    <w:rsid w:val="007B5525"/>
    <w:rsid w:val="007B5565"/>
    <w:rsid w:val="007B5917"/>
    <w:rsid w:val="007B5A65"/>
    <w:rsid w:val="007B75E4"/>
    <w:rsid w:val="007C011B"/>
    <w:rsid w:val="007C0811"/>
    <w:rsid w:val="007C0B25"/>
    <w:rsid w:val="007C1153"/>
    <w:rsid w:val="007C11E0"/>
    <w:rsid w:val="007C149D"/>
    <w:rsid w:val="007C175C"/>
    <w:rsid w:val="007C1DFA"/>
    <w:rsid w:val="007C20EA"/>
    <w:rsid w:val="007C271A"/>
    <w:rsid w:val="007C2790"/>
    <w:rsid w:val="007C35D3"/>
    <w:rsid w:val="007C370C"/>
    <w:rsid w:val="007C387C"/>
    <w:rsid w:val="007C3A4D"/>
    <w:rsid w:val="007C406D"/>
    <w:rsid w:val="007C4650"/>
    <w:rsid w:val="007C471B"/>
    <w:rsid w:val="007C4F7B"/>
    <w:rsid w:val="007C5264"/>
    <w:rsid w:val="007C580F"/>
    <w:rsid w:val="007C5E4B"/>
    <w:rsid w:val="007C633C"/>
    <w:rsid w:val="007C659E"/>
    <w:rsid w:val="007C6994"/>
    <w:rsid w:val="007C6ADC"/>
    <w:rsid w:val="007C7A23"/>
    <w:rsid w:val="007C7D93"/>
    <w:rsid w:val="007D001E"/>
    <w:rsid w:val="007D0685"/>
    <w:rsid w:val="007D0CA5"/>
    <w:rsid w:val="007D1478"/>
    <w:rsid w:val="007D1BFE"/>
    <w:rsid w:val="007D215D"/>
    <w:rsid w:val="007D28CF"/>
    <w:rsid w:val="007D2B97"/>
    <w:rsid w:val="007D3102"/>
    <w:rsid w:val="007D334F"/>
    <w:rsid w:val="007D34EA"/>
    <w:rsid w:val="007D3691"/>
    <w:rsid w:val="007D384C"/>
    <w:rsid w:val="007D3F44"/>
    <w:rsid w:val="007D4FCA"/>
    <w:rsid w:val="007D50EA"/>
    <w:rsid w:val="007D6AFB"/>
    <w:rsid w:val="007D6B01"/>
    <w:rsid w:val="007D6C54"/>
    <w:rsid w:val="007D6D9C"/>
    <w:rsid w:val="007D7699"/>
    <w:rsid w:val="007D79C4"/>
    <w:rsid w:val="007D7C52"/>
    <w:rsid w:val="007D7CAE"/>
    <w:rsid w:val="007E071B"/>
    <w:rsid w:val="007E0C4D"/>
    <w:rsid w:val="007E1C4B"/>
    <w:rsid w:val="007E1C9B"/>
    <w:rsid w:val="007E20F7"/>
    <w:rsid w:val="007E2A83"/>
    <w:rsid w:val="007E4726"/>
    <w:rsid w:val="007E4C79"/>
    <w:rsid w:val="007E5037"/>
    <w:rsid w:val="007E5B5F"/>
    <w:rsid w:val="007E5EA2"/>
    <w:rsid w:val="007E61EA"/>
    <w:rsid w:val="007E6CCD"/>
    <w:rsid w:val="007E701B"/>
    <w:rsid w:val="007E788D"/>
    <w:rsid w:val="007E7A4C"/>
    <w:rsid w:val="007F0A94"/>
    <w:rsid w:val="007F0CC8"/>
    <w:rsid w:val="007F1089"/>
    <w:rsid w:val="007F1807"/>
    <w:rsid w:val="007F1A11"/>
    <w:rsid w:val="007F1F14"/>
    <w:rsid w:val="007F37B3"/>
    <w:rsid w:val="007F3D52"/>
    <w:rsid w:val="007F574D"/>
    <w:rsid w:val="007F5A0C"/>
    <w:rsid w:val="007F6446"/>
    <w:rsid w:val="007F64DB"/>
    <w:rsid w:val="007F69C1"/>
    <w:rsid w:val="007F6FCB"/>
    <w:rsid w:val="007F7236"/>
    <w:rsid w:val="007F7B26"/>
    <w:rsid w:val="00800224"/>
    <w:rsid w:val="0080045F"/>
    <w:rsid w:val="0080130C"/>
    <w:rsid w:val="00801FD5"/>
    <w:rsid w:val="0080252D"/>
    <w:rsid w:val="008025DE"/>
    <w:rsid w:val="008027DD"/>
    <w:rsid w:val="00802A86"/>
    <w:rsid w:val="00802D6F"/>
    <w:rsid w:val="00802E13"/>
    <w:rsid w:val="00802E27"/>
    <w:rsid w:val="0080310C"/>
    <w:rsid w:val="00803202"/>
    <w:rsid w:val="00804321"/>
    <w:rsid w:val="0080454E"/>
    <w:rsid w:val="00804BED"/>
    <w:rsid w:val="0080537C"/>
    <w:rsid w:val="00805FC6"/>
    <w:rsid w:val="00806587"/>
    <w:rsid w:val="00806E7B"/>
    <w:rsid w:val="00806F73"/>
    <w:rsid w:val="00806F75"/>
    <w:rsid w:val="00806F7A"/>
    <w:rsid w:val="0080725B"/>
    <w:rsid w:val="00807BFC"/>
    <w:rsid w:val="008101CB"/>
    <w:rsid w:val="00810334"/>
    <w:rsid w:val="0081053E"/>
    <w:rsid w:val="008111F1"/>
    <w:rsid w:val="008114F9"/>
    <w:rsid w:val="0081150E"/>
    <w:rsid w:val="00811F32"/>
    <w:rsid w:val="00812AA4"/>
    <w:rsid w:val="00812E1F"/>
    <w:rsid w:val="00814532"/>
    <w:rsid w:val="0081498F"/>
    <w:rsid w:val="00814EFE"/>
    <w:rsid w:val="0081512B"/>
    <w:rsid w:val="008157BC"/>
    <w:rsid w:val="0081590A"/>
    <w:rsid w:val="0081596E"/>
    <w:rsid w:val="00815B2A"/>
    <w:rsid w:val="00816822"/>
    <w:rsid w:val="008177D5"/>
    <w:rsid w:val="00817C58"/>
    <w:rsid w:val="0082028E"/>
    <w:rsid w:val="008202E7"/>
    <w:rsid w:val="008207D2"/>
    <w:rsid w:val="008209F1"/>
    <w:rsid w:val="008212A0"/>
    <w:rsid w:val="008212D9"/>
    <w:rsid w:val="008213CF"/>
    <w:rsid w:val="0082166D"/>
    <w:rsid w:val="008222BC"/>
    <w:rsid w:val="00823078"/>
    <w:rsid w:val="00823813"/>
    <w:rsid w:val="00823B9C"/>
    <w:rsid w:val="00823FEB"/>
    <w:rsid w:val="00824088"/>
    <w:rsid w:val="0082435E"/>
    <w:rsid w:val="008247A8"/>
    <w:rsid w:val="00824886"/>
    <w:rsid w:val="00824AAC"/>
    <w:rsid w:val="00824C39"/>
    <w:rsid w:val="00824C66"/>
    <w:rsid w:val="00824FE1"/>
    <w:rsid w:val="00825B84"/>
    <w:rsid w:val="0082607E"/>
    <w:rsid w:val="0082638A"/>
    <w:rsid w:val="00826569"/>
    <w:rsid w:val="00826CEF"/>
    <w:rsid w:val="00826DC2"/>
    <w:rsid w:val="00826FFF"/>
    <w:rsid w:val="008273F3"/>
    <w:rsid w:val="00827598"/>
    <w:rsid w:val="00827660"/>
    <w:rsid w:val="0082796E"/>
    <w:rsid w:val="00830870"/>
    <w:rsid w:val="008316AA"/>
    <w:rsid w:val="00832EA0"/>
    <w:rsid w:val="00833081"/>
    <w:rsid w:val="0083326D"/>
    <w:rsid w:val="00833344"/>
    <w:rsid w:val="00833E21"/>
    <w:rsid w:val="00834147"/>
    <w:rsid w:val="00834D18"/>
    <w:rsid w:val="00834F75"/>
    <w:rsid w:val="0083517D"/>
    <w:rsid w:val="008354A7"/>
    <w:rsid w:val="00835533"/>
    <w:rsid w:val="00835832"/>
    <w:rsid w:val="00835EBE"/>
    <w:rsid w:val="00835F7B"/>
    <w:rsid w:val="008364C6"/>
    <w:rsid w:val="00836882"/>
    <w:rsid w:val="00836C26"/>
    <w:rsid w:val="00837B23"/>
    <w:rsid w:val="0084016C"/>
    <w:rsid w:val="0084032D"/>
    <w:rsid w:val="0084040D"/>
    <w:rsid w:val="00840681"/>
    <w:rsid w:val="00840A27"/>
    <w:rsid w:val="00841148"/>
    <w:rsid w:val="00841B5D"/>
    <w:rsid w:val="00841C18"/>
    <w:rsid w:val="00841CDC"/>
    <w:rsid w:val="008423FD"/>
    <w:rsid w:val="00843429"/>
    <w:rsid w:val="00843898"/>
    <w:rsid w:val="0084389A"/>
    <w:rsid w:val="00843F12"/>
    <w:rsid w:val="00843FD7"/>
    <w:rsid w:val="00844CEB"/>
    <w:rsid w:val="00845AC6"/>
    <w:rsid w:val="00845E25"/>
    <w:rsid w:val="00845FCD"/>
    <w:rsid w:val="008466D7"/>
    <w:rsid w:val="008467BF"/>
    <w:rsid w:val="008472AC"/>
    <w:rsid w:val="0085003F"/>
    <w:rsid w:val="008508D9"/>
    <w:rsid w:val="00850C7E"/>
    <w:rsid w:val="00850E23"/>
    <w:rsid w:val="00851222"/>
    <w:rsid w:val="00852781"/>
    <w:rsid w:val="00852B14"/>
    <w:rsid w:val="0085315C"/>
    <w:rsid w:val="008534AC"/>
    <w:rsid w:val="00853ACC"/>
    <w:rsid w:val="00853EB6"/>
    <w:rsid w:val="008541A0"/>
    <w:rsid w:val="008542F6"/>
    <w:rsid w:val="00854A48"/>
    <w:rsid w:val="00856BD4"/>
    <w:rsid w:val="008573B0"/>
    <w:rsid w:val="00857565"/>
    <w:rsid w:val="00857EDB"/>
    <w:rsid w:val="0086062A"/>
    <w:rsid w:val="008606BB"/>
    <w:rsid w:val="00860AA0"/>
    <w:rsid w:val="00860C77"/>
    <w:rsid w:val="00861AEF"/>
    <w:rsid w:val="008620DC"/>
    <w:rsid w:val="0086231C"/>
    <w:rsid w:val="00863053"/>
    <w:rsid w:val="008637D5"/>
    <w:rsid w:val="008639B7"/>
    <w:rsid w:val="0086418C"/>
    <w:rsid w:val="008648A6"/>
    <w:rsid w:val="00864B52"/>
    <w:rsid w:val="00865555"/>
    <w:rsid w:val="00865B2C"/>
    <w:rsid w:val="00865C34"/>
    <w:rsid w:val="0086678E"/>
    <w:rsid w:val="00866E2F"/>
    <w:rsid w:val="008678D6"/>
    <w:rsid w:val="008679BB"/>
    <w:rsid w:val="00870071"/>
    <w:rsid w:val="008701B4"/>
    <w:rsid w:val="008703F6"/>
    <w:rsid w:val="0087051B"/>
    <w:rsid w:val="00870ECE"/>
    <w:rsid w:val="00872698"/>
    <w:rsid w:val="00872736"/>
    <w:rsid w:val="00872FA3"/>
    <w:rsid w:val="008733CE"/>
    <w:rsid w:val="008737F2"/>
    <w:rsid w:val="00873DE9"/>
    <w:rsid w:val="00873EDF"/>
    <w:rsid w:val="00873F19"/>
    <w:rsid w:val="008740FD"/>
    <w:rsid w:val="008745DB"/>
    <w:rsid w:val="00874821"/>
    <w:rsid w:val="00875FBC"/>
    <w:rsid w:val="0087642B"/>
    <w:rsid w:val="00876982"/>
    <w:rsid w:val="00876A12"/>
    <w:rsid w:val="00876C54"/>
    <w:rsid w:val="00876E13"/>
    <w:rsid w:val="00876E74"/>
    <w:rsid w:val="008776A4"/>
    <w:rsid w:val="008776ED"/>
    <w:rsid w:val="008801E4"/>
    <w:rsid w:val="008802A7"/>
    <w:rsid w:val="00880C80"/>
    <w:rsid w:val="00881AB6"/>
    <w:rsid w:val="00882264"/>
    <w:rsid w:val="00882461"/>
    <w:rsid w:val="0088281D"/>
    <w:rsid w:val="008835DD"/>
    <w:rsid w:val="00883814"/>
    <w:rsid w:val="00883AB4"/>
    <w:rsid w:val="00883FE1"/>
    <w:rsid w:val="00884159"/>
    <w:rsid w:val="00884A20"/>
    <w:rsid w:val="00885A96"/>
    <w:rsid w:val="00885BAE"/>
    <w:rsid w:val="00885C0A"/>
    <w:rsid w:val="0088622D"/>
    <w:rsid w:val="008863BC"/>
    <w:rsid w:val="00886618"/>
    <w:rsid w:val="0088703A"/>
    <w:rsid w:val="00887982"/>
    <w:rsid w:val="00887EF7"/>
    <w:rsid w:val="0089099D"/>
    <w:rsid w:val="00890C81"/>
    <w:rsid w:val="00890CF8"/>
    <w:rsid w:val="00890DBF"/>
    <w:rsid w:val="00891522"/>
    <w:rsid w:val="00891A5C"/>
    <w:rsid w:val="00891CF1"/>
    <w:rsid w:val="00892CD3"/>
    <w:rsid w:val="0089327A"/>
    <w:rsid w:val="008938C6"/>
    <w:rsid w:val="00893AB8"/>
    <w:rsid w:val="00893CBC"/>
    <w:rsid w:val="00893D7B"/>
    <w:rsid w:val="008940DE"/>
    <w:rsid w:val="00894955"/>
    <w:rsid w:val="00894DA8"/>
    <w:rsid w:val="00894E36"/>
    <w:rsid w:val="00895215"/>
    <w:rsid w:val="0089588A"/>
    <w:rsid w:val="00895AC5"/>
    <w:rsid w:val="00895C2E"/>
    <w:rsid w:val="008962D9"/>
    <w:rsid w:val="0089637F"/>
    <w:rsid w:val="00896A64"/>
    <w:rsid w:val="008971A4"/>
    <w:rsid w:val="0089724C"/>
    <w:rsid w:val="00897450"/>
    <w:rsid w:val="008974FF"/>
    <w:rsid w:val="0089752F"/>
    <w:rsid w:val="008A01AB"/>
    <w:rsid w:val="008A0871"/>
    <w:rsid w:val="008A0B7F"/>
    <w:rsid w:val="008A0C87"/>
    <w:rsid w:val="008A1526"/>
    <w:rsid w:val="008A1F8F"/>
    <w:rsid w:val="008A2207"/>
    <w:rsid w:val="008A27A0"/>
    <w:rsid w:val="008A4315"/>
    <w:rsid w:val="008A468F"/>
    <w:rsid w:val="008A4A0C"/>
    <w:rsid w:val="008A4B51"/>
    <w:rsid w:val="008A4CFE"/>
    <w:rsid w:val="008A4E75"/>
    <w:rsid w:val="008A5063"/>
    <w:rsid w:val="008A506F"/>
    <w:rsid w:val="008A564C"/>
    <w:rsid w:val="008A6228"/>
    <w:rsid w:val="008A6876"/>
    <w:rsid w:val="008A6F04"/>
    <w:rsid w:val="008A716B"/>
    <w:rsid w:val="008A71E5"/>
    <w:rsid w:val="008A7309"/>
    <w:rsid w:val="008A7B4A"/>
    <w:rsid w:val="008A7F27"/>
    <w:rsid w:val="008B099A"/>
    <w:rsid w:val="008B1201"/>
    <w:rsid w:val="008B136B"/>
    <w:rsid w:val="008B15EF"/>
    <w:rsid w:val="008B1FFA"/>
    <w:rsid w:val="008B2868"/>
    <w:rsid w:val="008B288F"/>
    <w:rsid w:val="008B2B6A"/>
    <w:rsid w:val="008B37A1"/>
    <w:rsid w:val="008B3F5C"/>
    <w:rsid w:val="008B4049"/>
    <w:rsid w:val="008B4782"/>
    <w:rsid w:val="008B4983"/>
    <w:rsid w:val="008B4A00"/>
    <w:rsid w:val="008B4A2B"/>
    <w:rsid w:val="008B5219"/>
    <w:rsid w:val="008B5434"/>
    <w:rsid w:val="008B5ABB"/>
    <w:rsid w:val="008B5C72"/>
    <w:rsid w:val="008B6503"/>
    <w:rsid w:val="008B6B5A"/>
    <w:rsid w:val="008B6C57"/>
    <w:rsid w:val="008B736A"/>
    <w:rsid w:val="008B76ED"/>
    <w:rsid w:val="008C00B1"/>
    <w:rsid w:val="008C0213"/>
    <w:rsid w:val="008C055E"/>
    <w:rsid w:val="008C12EE"/>
    <w:rsid w:val="008C19B0"/>
    <w:rsid w:val="008C21C9"/>
    <w:rsid w:val="008C298E"/>
    <w:rsid w:val="008C2EA7"/>
    <w:rsid w:val="008C3192"/>
    <w:rsid w:val="008C39CD"/>
    <w:rsid w:val="008C4AB7"/>
    <w:rsid w:val="008C51D2"/>
    <w:rsid w:val="008C55DE"/>
    <w:rsid w:val="008C597F"/>
    <w:rsid w:val="008C5A3C"/>
    <w:rsid w:val="008C628E"/>
    <w:rsid w:val="008C639A"/>
    <w:rsid w:val="008C6AF7"/>
    <w:rsid w:val="008C79CF"/>
    <w:rsid w:val="008C7AF5"/>
    <w:rsid w:val="008C7F1B"/>
    <w:rsid w:val="008D0167"/>
    <w:rsid w:val="008D0579"/>
    <w:rsid w:val="008D11FF"/>
    <w:rsid w:val="008D1825"/>
    <w:rsid w:val="008D1F67"/>
    <w:rsid w:val="008D21F2"/>
    <w:rsid w:val="008D23DE"/>
    <w:rsid w:val="008D261F"/>
    <w:rsid w:val="008D2DFB"/>
    <w:rsid w:val="008D3736"/>
    <w:rsid w:val="008D38EC"/>
    <w:rsid w:val="008D4033"/>
    <w:rsid w:val="008D41C2"/>
    <w:rsid w:val="008D439F"/>
    <w:rsid w:val="008D46DC"/>
    <w:rsid w:val="008D471C"/>
    <w:rsid w:val="008D54E7"/>
    <w:rsid w:val="008D5D46"/>
    <w:rsid w:val="008D602E"/>
    <w:rsid w:val="008D69C5"/>
    <w:rsid w:val="008D6BF7"/>
    <w:rsid w:val="008D71D2"/>
    <w:rsid w:val="008D738C"/>
    <w:rsid w:val="008E0423"/>
    <w:rsid w:val="008E04D6"/>
    <w:rsid w:val="008E05DF"/>
    <w:rsid w:val="008E0A9B"/>
    <w:rsid w:val="008E1759"/>
    <w:rsid w:val="008E20AC"/>
    <w:rsid w:val="008E28F7"/>
    <w:rsid w:val="008E31FB"/>
    <w:rsid w:val="008E369E"/>
    <w:rsid w:val="008E3E33"/>
    <w:rsid w:val="008E43C3"/>
    <w:rsid w:val="008E4468"/>
    <w:rsid w:val="008E446F"/>
    <w:rsid w:val="008E44FB"/>
    <w:rsid w:val="008E4FE0"/>
    <w:rsid w:val="008E50C4"/>
    <w:rsid w:val="008E54EE"/>
    <w:rsid w:val="008E5C13"/>
    <w:rsid w:val="008E5CCC"/>
    <w:rsid w:val="008E5D26"/>
    <w:rsid w:val="008E5E0F"/>
    <w:rsid w:val="008E5E18"/>
    <w:rsid w:val="008E5FDB"/>
    <w:rsid w:val="008E61EA"/>
    <w:rsid w:val="008E6350"/>
    <w:rsid w:val="008E63BB"/>
    <w:rsid w:val="008E6460"/>
    <w:rsid w:val="008E6996"/>
    <w:rsid w:val="008E69D1"/>
    <w:rsid w:val="008E6B7E"/>
    <w:rsid w:val="008E6D61"/>
    <w:rsid w:val="008E7B7C"/>
    <w:rsid w:val="008F03BC"/>
    <w:rsid w:val="008F1105"/>
    <w:rsid w:val="008F139D"/>
    <w:rsid w:val="008F1799"/>
    <w:rsid w:val="008F2298"/>
    <w:rsid w:val="008F2625"/>
    <w:rsid w:val="008F2A82"/>
    <w:rsid w:val="008F2BC6"/>
    <w:rsid w:val="008F3789"/>
    <w:rsid w:val="008F394C"/>
    <w:rsid w:val="008F3A25"/>
    <w:rsid w:val="008F3B3A"/>
    <w:rsid w:val="008F3F0A"/>
    <w:rsid w:val="008F40EE"/>
    <w:rsid w:val="008F48AE"/>
    <w:rsid w:val="008F5202"/>
    <w:rsid w:val="008F54B6"/>
    <w:rsid w:val="008F5C28"/>
    <w:rsid w:val="008F5D22"/>
    <w:rsid w:val="008F671A"/>
    <w:rsid w:val="008F7474"/>
    <w:rsid w:val="008F7780"/>
    <w:rsid w:val="008F79A2"/>
    <w:rsid w:val="008F79B6"/>
    <w:rsid w:val="00900523"/>
    <w:rsid w:val="00901958"/>
    <w:rsid w:val="00901ACD"/>
    <w:rsid w:val="0090202E"/>
    <w:rsid w:val="009035DD"/>
    <w:rsid w:val="0090371F"/>
    <w:rsid w:val="00904136"/>
    <w:rsid w:val="0090458D"/>
    <w:rsid w:val="009052FA"/>
    <w:rsid w:val="00905C95"/>
    <w:rsid w:val="00906726"/>
    <w:rsid w:val="00906B42"/>
    <w:rsid w:val="00906C1C"/>
    <w:rsid w:val="0090704F"/>
    <w:rsid w:val="009071BA"/>
    <w:rsid w:val="00907C89"/>
    <w:rsid w:val="0091060A"/>
    <w:rsid w:val="00910E2C"/>
    <w:rsid w:val="0091135F"/>
    <w:rsid w:val="009117A1"/>
    <w:rsid w:val="00911CFD"/>
    <w:rsid w:val="00911FCE"/>
    <w:rsid w:val="00912EE6"/>
    <w:rsid w:val="009130AF"/>
    <w:rsid w:val="0091317F"/>
    <w:rsid w:val="009135FF"/>
    <w:rsid w:val="00913BB6"/>
    <w:rsid w:val="00913C51"/>
    <w:rsid w:val="00914034"/>
    <w:rsid w:val="00914368"/>
    <w:rsid w:val="009144DC"/>
    <w:rsid w:val="00915353"/>
    <w:rsid w:val="00915E9A"/>
    <w:rsid w:val="00917250"/>
    <w:rsid w:val="00917645"/>
    <w:rsid w:val="009179C7"/>
    <w:rsid w:val="00917E5D"/>
    <w:rsid w:val="0092033E"/>
    <w:rsid w:val="00920664"/>
    <w:rsid w:val="0092095E"/>
    <w:rsid w:val="00920C17"/>
    <w:rsid w:val="00920EDA"/>
    <w:rsid w:val="009210CA"/>
    <w:rsid w:val="00921B59"/>
    <w:rsid w:val="009222EE"/>
    <w:rsid w:val="00922434"/>
    <w:rsid w:val="0092272C"/>
    <w:rsid w:val="00922828"/>
    <w:rsid w:val="00922DC0"/>
    <w:rsid w:val="00923EDF"/>
    <w:rsid w:val="00924840"/>
    <w:rsid w:val="00925031"/>
    <w:rsid w:val="009251F4"/>
    <w:rsid w:val="00925758"/>
    <w:rsid w:val="009264CA"/>
    <w:rsid w:val="00926739"/>
    <w:rsid w:val="00926C71"/>
    <w:rsid w:val="00926FC2"/>
    <w:rsid w:val="009271C5"/>
    <w:rsid w:val="00927C1E"/>
    <w:rsid w:val="009302CC"/>
    <w:rsid w:val="00930492"/>
    <w:rsid w:val="00930621"/>
    <w:rsid w:val="009307EE"/>
    <w:rsid w:val="009309A4"/>
    <w:rsid w:val="00930BDC"/>
    <w:rsid w:val="00931470"/>
    <w:rsid w:val="0093216B"/>
    <w:rsid w:val="0093251E"/>
    <w:rsid w:val="00932D6E"/>
    <w:rsid w:val="00932E28"/>
    <w:rsid w:val="009339B3"/>
    <w:rsid w:val="00933A7C"/>
    <w:rsid w:val="0093429D"/>
    <w:rsid w:val="0093490C"/>
    <w:rsid w:val="00934B29"/>
    <w:rsid w:val="00934C6B"/>
    <w:rsid w:val="00934D88"/>
    <w:rsid w:val="009352E3"/>
    <w:rsid w:val="009354D5"/>
    <w:rsid w:val="009361EA"/>
    <w:rsid w:val="00936453"/>
    <w:rsid w:val="00936BE8"/>
    <w:rsid w:val="00936E69"/>
    <w:rsid w:val="00937045"/>
    <w:rsid w:val="00937406"/>
    <w:rsid w:val="009379FB"/>
    <w:rsid w:val="00937BD6"/>
    <w:rsid w:val="00941D81"/>
    <w:rsid w:val="00942D2A"/>
    <w:rsid w:val="00942D6A"/>
    <w:rsid w:val="0094310C"/>
    <w:rsid w:val="0094316A"/>
    <w:rsid w:val="00943535"/>
    <w:rsid w:val="00943C73"/>
    <w:rsid w:val="00944150"/>
    <w:rsid w:val="009445D7"/>
    <w:rsid w:val="00945AD1"/>
    <w:rsid w:val="009461A5"/>
    <w:rsid w:val="00946408"/>
    <w:rsid w:val="009470DA"/>
    <w:rsid w:val="00947392"/>
    <w:rsid w:val="00947447"/>
    <w:rsid w:val="009474DD"/>
    <w:rsid w:val="00947866"/>
    <w:rsid w:val="00947E0C"/>
    <w:rsid w:val="00950078"/>
    <w:rsid w:val="00950B3D"/>
    <w:rsid w:val="009513E3"/>
    <w:rsid w:val="00951979"/>
    <w:rsid w:val="00951AEB"/>
    <w:rsid w:val="009523B6"/>
    <w:rsid w:val="00952669"/>
    <w:rsid w:val="00952972"/>
    <w:rsid w:val="009531C3"/>
    <w:rsid w:val="009532D2"/>
    <w:rsid w:val="00953418"/>
    <w:rsid w:val="0095379E"/>
    <w:rsid w:val="00953A02"/>
    <w:rsid w:val="00953EB8"/>
    <w:rsid w:val="009544E9"/>
    <w:rsid w:val="00954DDD"/>
    <w:rsid w:val="00955292"/>
    <w:rsid w:val="009558FF"/>
    <w:rsid w:val="00955A45"/>
    <w:rsid w:val="0095672E"/>
    <w:rsid w:val="009569B9"/>
    <w:rsid w:val="00956A7E"/>
    <w:rsid w:val="00957CB5"/>
    <w:rsid w:val="009611E4"/>
    <w:rsid w:val="009615E5"/>
    <w:rsid w:val="00961673"/>
    <w:rsid w:val="00961734"/>
    <w:rsid w:val="0096186E"/>
    <w:rsid w:val="00961E3A"/>
    <w:rsid w:val="00962FE1"/>
    <w:rsid w:val="00963566"/>
    <w:rsid w:val="009637D3"/>
    <w:rsid w:val="009646B5"/>
    <w:rsid w:val="00964A77"/>
    <w:rsid w:val="00965071"/>
    <w:rsid w:val="009654EB"/>
    <w:rsid w:val="009672FC"/>
    <w:rsid w:val="00967693"/>
    <w:rsid w:val="00970140"/>
    <w:rsid w:val="00970245"/>
    <w:rsid w:val="0097182E"/>
    <w:rsid w:val="00972331"/>
    <w:rsid w:val="009725E3"/>
    <w:rsid w:val="00972BCC"/>
    <w:rsid w:val="00972BEB"/>
    <w:rsid w:val="009731F5"/>
    <w:rsid w:val="00973335"/>
    <w:rsid w:val="009737AB"/>
    <w:rsid w:val="009738ED"/>
    <w:rsid w:val="00974176"/>
    <w:rsid w:val="009743CD"/>
    <w:rsid w:val="009746D6"/>
    <w:rsid w:val="009746FF"/>
    <w:rsid w:val="00974AD6"/>
    <w:rsid w:val="00974DB4"/>
    <w:rsid w:val="00975285"/>
    <w:rsid w:val="00975BC9"/>
    <w:rsid w:val="0097616D"/>
    <w:rsid w:val="00976657"/>
    <w:rsid w:val="00976C5C"/>
    <w:rsid w:val="00977345"/>
    <w:rsid w:val="0097739F"/>
    <w:rsid w:val="009807BA"/>
    <w:rsid w:val="0098087A"/>
    <w:rsid w:val="00980BC2"/>
    <w:rsid w:val="00980DCB"/>
    <w:rsid w:val="00980E72"/>
    <w:rsid w:val="00981E49"/>
    <w:rsid w:val="009827A3"/>
    <w:rsid w:val="009835EC"/>
    <w:rsid w:val="00983818"/>
    <w:rsid w:val="00984123"/>
    <w:rsid w:val="00984396"/>
    <w:rsid w:val="009844B5"/>
    <w:rsid w:val="00984713"/>
    <w:rsid w:val="0098548B"/>
    <w:rsid w:val="00985B22"/>
    <w:rsid w:val="00985FBC"/>
    <w:rsid w:val="00986B29"/>
    <w:rsid w:val="00986D07"/>
    <w:rsid w:val="00987287"/>
    <w:rsid w:val="0098736B"/>
    <w:rsid w:val="009876DB"/>
    <w:rsid w:val="009907C1"/>
    <w:rsid w:val="00991135"/>
    <w:rsid w:val="009914B5"/>
    <w:rsid w:val="009914B8"/>
    <w:rsid w:val="009916E0"/>
    <w:rsid w:val="009924EB"/>
    <w:rsid w:val="009928BF"/>
    <w:rsid w:val="0099290A"/>
    <w:rsid w:val="00993425"/>
    <w:rsid w:val="009949B6"/>
    <w:rsid w:val="00995C68"/>
    <w:rsid w:val="0099620D"/>
    <w:rsid w:val="00996638"/>
    <w:rsid w:val="00996907"/>
    <w:rsid w:val="00997538"/>
    <w:rsid w:val="009978F5"/>
    <w:rsid w:val="00997B24"/>
    <w:rsid w:val="00997F95"/>
    <w:rsid w:val="009A12D7"/>
    <w:rsid w:val="009A1505"/>
    <w:rsid w:val="009A1F33"/>
    <w:rsid w:val="009A2339"/>
    <w:rsid w:val="009A251E"/>
    <w:rsid w:val="009A2C32"/>
    <w:rsid w:val="009A317A"/>
    <w:rsid w:val="009A38BD"/>
    <w:rsid w:val="009A39A7"/>
    <w:rsid w:val="009A4076"/>
    <w:rsid w:val="009A4564"/>
    <w:rsid w:val="009A5013"/>
    <w:rsid w:val="009A5199"/>
    <w:rsid w:val="009A5ABE"/>
    <w:rsid w:val="009A61D3"/>
    <w:rsid w:val="009A678E"/>
    <w:rsid w:val="009A6983"/>
    <w:rsid w:val="009A6E59"/>
    <w:rsid w:val="009A72AC"/>
    <w:rsid w:val="009A7386"/>
    <w:rsid w:val="009B0024"/>
    <w:rsid w:val="009B009D"/>
    <w:rsid w:val="009B074D"/>
    <w:rsid w:val="009B0A4B"/>
    <w:rsid w:val="009B0B1C"/>
    <w:rsid w:val="009B0DC8"/>
    <w:rsid w:val="009B11BA"/>
    <w:rsid w:val="009B145A"/>
    <w:rsid w:val="009B1790"/>
    <w:rsid w:val="009B20A2"/>
    <w:rsid w:val="009B26C6"/>
    <w:rsid w:val="009B2A74"/>
    <w:rsid w:val="009B2EE6"/>
    <w:rsid w:val="009B3CD4"/>
    <w:rsid w:val="009B3F16"/>
    <w:rsid w:val="009B426A"/>
    <w:rsid w:val="009B4C29"/>
    <w:rsid w:val="009B4C9A"/>
    <w:rsid w:val="009B5C64"/>
    <w:rsid w:val="009B5EE9"/>
    <w:rsid w:val="009B6126"/>
    <w:rsid w:val="009B6D0E"/>
    <w:rsid w:val="009B73DE"/>
    <w:rsid w:val="009B7AE1"/>
    <w:rsid w:val="009C045F"/>
    <w:rsid w:val="009C10E1"/>
    <w:rsid w:val="009C13B1"/>
    <w:rsid w:val="009C17AE"/>
    <w:rsid w:val="009C1912"/>
    <w:rsid w:val="009C1DC6"/>
    <w:rsid w:val="009C1FF4"/>
    <w:rsid w:val="009C21EB"/>
    <w:rsid w:val="009C2A1B"/>
    <w:rsid w:val="009C2A47"/>
    <w:rsid w:val="009C2B7B"/>
    <w:rsid w:val="009C2C38"/>
    <w:rsid w:val="009C2F64"/>
    <w:rsid w:val="009C3B37"/>
    <w:rsid w:val="009C3BA8"/>
    <w:rsid w:val="009C3D89"/>
    <w:rsid w:val="009C3E5B"/>
    <w:rsid w:val="009C45D7"/>
    <w:rsid w:val="009C4762"/>
    <w:rsid w:val="009C4B5C"/>
    <w:rsid w:val="009C4E02"/>
    <w:rsid w:val="009C572E"/>
    <w:rsid w:val="009C5975"/>
    <w:rsid w:val="009C5B8B"/>
    <w:rsid w:val="009C665C"/>
    <w:rsid w:val="009C6BF8"/>
    <w:rsid w:val="009C7317"/>
    <w:rsid w:val="009C788B"/>
    <w:rsid w:val="009C78CA"/>
    <w:rsid w:val="009C7C97"/>
    <w:rsid w:val="009C7D81"/>
    <w:rsid w:val="009D0A2D"/>
    <w:rsid w:val="009D131B"/>
    <w:rsid w:val="009D161F"/>
    <w:rsid w:val="009D2E33"/>
    <w:rsid w:val="009D2FAC"/>
    <w:rsid w:val="009D37B6"/>
    <w:rsid w:val="009D3D17"/>
    <w:rsid w:val="009D3FE8"/>
    <w:rsid w:val="009D4308"/>
    <w:rsid w:val="009D4713"/>
    <w:rsid w:val="009D5864"/>
    <w:rsid w:val="009D59AF"/>
    <w:rsid w:val="009D6098"/>
    <w:rsid w:val="009D6926"/>
    <w:rsid w:val="009D6AAE"/>
    <w:rsid w:val="009D6B3C"/>
    <w:rsid w:val="009D7019"/>
    <w:rsid w:val="009D748B"/>
    <w:rsid w:val="009D757D"/>
    <w:rsid w:val="009D783C"/>
    <w:rsid w:val="009D7850"/>
    <w:rsid w:val="009D790D"/>
    <w:rsid w:val="009D7C1E"/>
    <w:rsid w:val="009D7E69"/>
    <w:rsid w:val="009E04B7"/>
    <w:rsid w:val="009E0715"/>
    <w:rsid w:val="009E0D59"/>
    <w:rsid w:val="009E0DFA"/>
    <w:rsid w:val="009E0F9A"/>
    <w:rsid w:val="009E1012"/>
    <w:rsid w:val="009E1581"/>
    <w:rsid w:val="009E186A"/>
    <w:rsid w:val="009E216C"/>
    <w:rsid w:val="009E2600"/>
    <w:rsid w:val="009E50AC"/>
    <w:rsid w:val="009E6533"/>
    <w:rsid w:val="009E69A3"/>
    <w:rsid w:val="009E6B56"/>
    <w:rsid w:val="009E6E07"/>
    <w:rsid w:val="009E6FDD"/>
    <w:rsid w:val="009E73F2"/>
    <w:rsid w:val="009E7764"/>
    <w:rsid w:val="009F05F9"/>
    <w:rsid w:val="009F090F"/>
    <w:rsid w:val="009F09F6"/>
    <w:rsid w:val="009F1456"/>
    <w:rsid w:val="009F1AD4"/>
    <w:rsid w:val="009F1B6D"/>
    <w:rsid w:val="009F1C3C"/>
    <w:rsid w:val="009F1F1F"/>
    <w:rsid w:val="009F1FEB"/>
    <w:rsid w:val="009F22C0"/>
    <w:rsid w:val="009F29B4"/>
    <w:rsid w:val="009F2E9C"/>
    <w:rsid w:val="009F326B"/>
    <w:rsid w:val="009F3920"/>
    <w:rsid w:val="009F4144"/>
    <w:rsid w:val="009F44D0"/>
    <w:rsid w:val="009F51A1"/>
    <w:rsid w:val="009F51F2"/>
    <w:rsid w:val="009F537B"/>
    <w:rsid w:val="009F6C15"/>
    <w:rsid w:val="009F7D47"/>
    <w:rsid w:val="00A00066"/>
    <w:rsid w:val="00A009FF"/>
    <w:rsid w:val="00A019C8"/>
    <w:rsid w:val="00A024A7"/>
    <w:rsid w:val="00A02C84"/>
    <w:rsid w:val="00A0314A"/>
    <w:rsid w:val="00A03BF6"/>
    <w:rsid w:val="00A0400D"/>
    <w:rsid w:val="00A04AD5"/>
    <w:rsid w:val="00A04BDB"/>
    <w:rsid w:val="00A0553C"/>
    <w:rsid w:val="00A056D8"/>
    <w:rsid w:val="00A05716"/>
    <w:rsid w:val="00A05835"/>
    <w:rsid w:val="00A058CB"/>
    <w:rsid w:val="00A06D09"/>
    <w:rsid w:val="00A06D7E"/>
    <w:rsid w:val="00A0715F"/>
    <w:rsid w:val="00A071C0"/>
    <w:rsid w:val="00A106EE"/>
    <w:rsid w:val="00A11182"/>
    <w:rsid w:val="00A1159E"/>
    <w:rsid w:val="00A11628"/>
    <w:rsid w:val="00A1189E"/>
    <w:rsid w:val="00A12344"/>
    <w:rsid w:val="00A1285F"/>
    <w:rsid w:val="00A1296F"/>
    <w:rsid w:val="00A1316C"/>
    <w:rsid w:val="00A139DB"/>
    <w:rsid w:val="00A13BB9"/>
    <w:rsid w:val="00A13FBB"/>
    <w:rsid w:val="00A146E0"/>
    <w:rsid w:val="00A14742"/>
    <w:rsid w:val="00A14B0E"/>
    <w:rsid w:val="00A15348"/>
    <w:rsid w:val="00A1577D"/>
    <w:rsid w:val="00A160F1"/>
    <w:rsid w:val="00A1628F"/>
    <w:rsid w:val="00A178BE"/>
    <w:rsid w:val="00A17E26"/>
    <w:rsid w:val="00A20078"/>
    <w:rsid w:val="00A203FD"/>
    <w:rsid w:val="00A20B6E"/>
    <w:rsid w:val="00A20B6F"/>
    <w:rsid w:val="00A20B72"/>
    <w:rsid w:val="00A20F29"/>
    <w:rsid w:val="00A21134"/>
    <w:rsid w:val="00A21AED"/>
    <w:rsid w:val="00A21B31"/>
    <w:rsid w:val="00A22429"/>
    <w:rsid w:val="00A2292E"/>
    <w:rsid w:val="00A22F58"/>
    <w:rsid w:val="00A23812"/>
    <w:rsid w:val="00A2569C"/>
    <w:rsid w:val="00A25C7D"/>
    <w:rsid w:val="00A260C2"/>
    <w:rsid w:val="00A263BE"/>
    <w:rsid w:val="00A26907"/>
    <w:rsid w:val="00A26B63"/>
    <w:rsid w:val="00A26D78"/>
    <w:rsid w:val="00A26DDF"/>
    <w:rsid w:val="00A27633"/>
    <w:rsid w:val="00A27DDE"/>
    <w:rsid w:val="00A27E24"/>
    <w:rsid w:val="00A27FA4"/>
    <w:rsid w:val="00A27FF8"/>
    <w:rsid w:val="00A30A3B"/>
    <w:rsid w:val="00A30DF2"/>
    <w:rsid w:val="00A316B4"/>
    <w:rsid w:val="00A31AF5"/>
    <w:rsid w:val="00A31B2B"/>
    <w:rsid w:val="00A31FA3"/>
    <w:rsid w:val="00A332F3"/>
    <w:rsid w:val="00A33533"/>
    <w:rsid w:val="00A335A9"/>
    <w:rsid w:val="00A33C01"/>
    <w:rsid w:val="00A33F77"/>
    <w:rsid w:val="00A3410B"/>
    <w:rsid w:val="00A341CE"/>
    <w:rsid w:val="00A342CF"/>
    <w:rsid w:val="00A34EFB"/>
    <w:rsid w:val="00A34FBE"/>
    <w:rsid w:val="00A350E9"/>
    <w:rsid w:val="00A35442"/>
    <w:rsid w:val="00A35C99"/>
    <w:rsid w:val="00A361A0"/>
    <w:rsid w:val="00A361FE"/>
    <w:rsid w:val="00A362CB"/>
    <w:rsid w:val="00A36572"/>
    <w:rsid w:val="00A37321"/>
    <w:rsid w:val="00A375E1"/>
    <w:rsid w:val="00A377D0"/>
    <w:rsid w:val="00A3783B"/>
    <w:rsid w:val="00A3790C"/>
    <w:rsid w:val="00A405D9"/>
    <w:rsid w:val="00A407CC"/>
    <w:rsid w:val="00A40A33"/>
    <w:rsid w:val="00A41063"/>
    <w:rsid w:val="00A410AA"/>
    <w:rsid w:val="00A41271"/>
    <w:rsid w:val="00A4185E"/>
    <w:rsid w:val="00A42614"/>
    <w:rsid w:val="00A426E1"/>
    <w:rsid w:val="00A4301C"/>
    <w:rsid w:val="00A43248"/>
    <w:rsid w:val="00A4344C"/>
    <w:rsid w:val="00A43795"/>
    <w:rsid w:val="00A43C95"/>
    <w:rsid w:val="00A43C9E"/>
    <w:rsid w:val="00A43EBE"/>
    <w:rsid w:val="00A44A59"/>
    <w:rsid w:val="00A44BAE"/>
    <w:rsid w:val="00A44F9B"/>
    <w:rsid w:val="00A4557A"/>
    <w:rsid w:val="00A45D6D"/>
    <w:rsid w:val="00A461AE"/>
    <w:rsid w:val="00A463BD"/>
    <w:rsid w:val="00A46AD7"/>
    <w:rsid w:val="00A46C5D"/>
    <w:rsid w:val="00A47417"/>
    <w:rsid w:val="00A47EF1"/>
    <w:rsid w:val="00A5015E"/>
    <w:rsid w:val="00A5024C"/>
    <w:rsid w:val="00A505BA"/>
    <w:rsid w:val="00A507F3"/>
    <w:rsid w:val="00A50962"/>
    <w:rsid w:val="00A509BF"/>
    <w:rsid w:val="00A50FD2"/>
    <w:rsid w:val="00A5166F"/>
    <w:rsid w:val="00A5196D"/>
    <w:rsid w:val="00A51E27"/>
    <w:rsid w:val="00A522F3"/>
    <w:rsid w:val="00A52503"/>
    <w:rsid w:val="00A5407E"/>
    <w:rsid w:val="00A549E3"/>
    <w:rsid w:val="00A54D51"/>
    <w:rsid w:val="00A551BF"/>
    <w:rsid w:val="00A5522C"/>
    <w:rsid w:val="00A55915"/>
    <w:rsid w:val="00A56701"/>
    <w:rsid w:val="00A5671F"/>
    <w:rsid w:val="00A56E08"/>
    <w:rsid w:val="00A57ED2"/>
    <w:rsid w:val="00A60B00"/>
    <w:rsid w:val="00A60C64"/>
    <w:rsid w:val="00A61083"/>
    <w:rsid w:val="00A61CF8"/>
    <w:rsid w:val="00A62062"/>
    <w:rsid w:val="00A6219F"/>
    <w:rsid w:val="00A62625"/>
    <w:rsid w:val="00A62A38"/>
    <w:rsid w:val="00A62D98"/>
    <w:rsid w:val="00A637D7"/>
    <w:rsid w:val="00A637FF"/>
    <w:rsid w:val="00A63C54"/>
    <w:rsid w:val="00A64244"/>
    <w:rsid w:val="00A64B5A"/>
    <w:rsid w:val="00A64F85"/>
    <w:rsid w:val="00A6535C"/>
    <w:rsid w:val="00A658CB"/>
    <w:rsid w:val="00A65A60"/>
    <w:rsid w:val="00A66239"/>
    <w:rsid w:val="00A66955"/>
    <w:rsid w:val="00A66FAF"/>
    <w:rsid w:val="00A67D55"/>
    <w:rsid w:val="00A70096"/>
    <w:rsid w:val="00A70168"/>
    <w:rsid w:val="00A7052B"/>
    <w:rsid w:val="00A70594"/>
    <w:rsid w:val="00A70E5D"/>
    <w:rsid w:val="00A715BE"/>
    <w:rsid w:val="00A72568"/>
    <w:rsid w:val="00A726FB"/>
    <w:rsid w:val="00A72C7F"/>
    <w:rsid w:val="00A72E04"/>
    <w:rsid w:val="00A73168"/>
    <w:rsid w:val="00A7319A"/>
    <w:rsid w:val="00A734E0"/>
    <w:rsid w:val="00A74705"/>
    <w:rsid w:val="00A747E7"/>
    <w:rsid w:val="00A74CB5"/>
    <w:rsid w:val="00A75A86"/>
    <w:rsid w:val="00A760DB"/>
    <w:rsid w:val="00A76351"/>
    <w:rsid w:val="00A76A8C"/>
    <w:rsid w:val="00A76D01"/>
    <w:rsid w:val="00A76D30"/>
    <w:rsid w:val="00A770A5"/>
    <w:rsid w:val="00A8056C"/>
    <w:rsid w:val="00A807B5"/>
    <w:rsid w:val="00A808A6"/>
    <w:rsid w:val="00A809C8"/>
    <w:rsid w:val="00A81D5D"/>
    <w:rsid w:val="00A81F47"/>
    <w:rsid w:val="00A835C1"/>
    <w:rsid w:val="00A84594"/>
    <w:rsid w:val="00A85688"/>
    <w:rsid w:val="00A8597D"/>
    <w:rsid w:val="00A85ED7"/>
    <w:rsid w:val="00A85FD2"/>
    <w:rsid w:val="00A86238"/>
    <w:rsid w:val="00A8636E"/>
    <w:rsid w:val="00A86CA9"/>
    <w:rsid w:val="00A86DF5"/>
    <w:rsid w:val="00A90951"/>
    <w:rsid w:val="00A90AEA"/>
    <w:rsid w:val="00A90BE2"/>
    <w:rsid w:val="00A90C98"/>
    <w:rsid w:val="00A90DD2"/>
    <w:rsid w:val="00A910DD"/>
    <w:rsid w:val="00A917AF"/>
    <w:rsid w:val="00A92245"/>
    <w:rsid w:val="00A924EB"/>
    <w:rsid w:val="00A92927"/>
    <w:rsid w:val="00A92B72"/>
    <w:rsid w:val="00A9307F"/>
    <w:rsid w:val="00A9330C"/>
    <w:rsid w:val="00A9390E"/>
    <w:rsid w:val="00A94352"/>
    <w:rsid w:val="00A94D14"/>
    <w:rsid w:val="00A957D7"/>
    <w:rsid w:val="00A9599D"/>
    <w:rsid w:val="00A95B4A"/>
    <w:rsid w:val="00A95CEA"/>
    <w:rsid w:val="00A968F7"/>
    <w:rsid w:val="00A9690C"/>
    <w:rsid w:val="00A96C63"/>
    <w:rsid w:val="00A96E60"/>
    <w:rsid w:val="00A96E98"/>
    <w:rsid w:val="00A9733D"/>
    <w:rsid w:val="00A97389"/>
    <w:rsid w:val="00A97391"/>
    <w:rsid w:val="00A9747F"/>
    <w:rsid w:val="00A9752D"/>
    <w:rsid w:val="00A9776F"/>
    <w:rsid w:val="00A979D3"/>
    <w:rsid w:val="00AA0EE3"/>
    <w:rsid w:val="00AA0F56"/>
    <w:rsid w:val="00AA13DC"/>
    <w:rsid w:val="00AA13EB"/>
    <w:rsid w:val="00AA1510"/>
    <w:rsid w:val="00AA154E"/>
    <w:rsid w:val="00AA15DE"/>
    <w:rsid w:val="00AA1A48"/>
    <w:rsid w:val="00AA2993"/>
    <w:rsid w:val="00AA2D40"/>
    <w:rsid w:val="00AA2FBF"/>
    <w:rsid w:val="00AA37F7"/>
    <w:rsid w:val="00AA3964"/>
    <w:rsid w:val="00AA4253"/>
    <w:rsid w:val="00AA4476"/>
    <w:rsid w:val="00AA4E59"/>
    <w:rsid w:val="00AA5B36"/>
    <w:rsid w:val="00AA5C41"/>
    <w:rsid w:val="00AA6343"/>
    <w:rsid w:val="00AA66E8"/>
    <w:rsid w:val="00AA6853"/>
    <w:rsid w:val="00AA6EAD"/>
    <w:rsid w:val="00AA6FB4"/>
    <w:rsid w:val="00AA7572"/>
    <w:rsid w:val="00AB001F"/>
    <w:rsid w:val="00AB03D9"/>
    <w:rsid w:val="00AB0675"/>
    <w:rsid w:val="00AB0B3B"/>
    <w:rsid w:val="00AB1584"/>
    <w:rsid w:val="00AB15D5"/>
    <w:rsid w:val="00AB183E"/>
    <w:rsid w:val="00AB1A73"/>
    <w:rsid w:val="00AB1BE6"/>
    <w:rsid w:val="00AB253E"/>
    <w:rsid w:val="00AB2574"/>
    <w:rsid w:val="00AB2632"/>
    <w:rsid w:val="00AB3219"/>
    <w:rsid w:val="00AB3524"/>
    <w:rsid w:val="00AB3A35"/>
    <w:rsid w:val="00AB42D5"/>
    <w:rsid w:val="00AB42F5"/>
    <w:rsid w:val="00AB4B51"/>
    <w:rsid w:val="00AB537F"/>
    <w:rsid w:val="00AB5ACD"/>
    <w:rsid w:val="00AB5B28"/>
    <w:rsid w:val="00AB5E75"/>
    <w:rsid w:val="00AB61E0"/>
    <w:rsid w:val="00AB6489"/>
    <w:rsid w:val="00AB6C95"/>
    <w:rsid w:val="00AB758F"/>
    <w:rsid w:val="00AB78A5"/>
    <w:rsid w:val="00AB7A1A"/>
    <w:rsid w:val="00AC050B"/>
    <w:rsid w:val="00AC1308"/>
    <w:rsid w:val="00AC16AE"/>
    <w:rsid w:val="00AC2477"/>
    <w:rsid w:val="00AC441F"/>
    <w:rsid w:val="00AC47BC"/>
    <w:rsid w:val="00AC4C2C"/>
    <w:rsid w:val="00AC580C"/>
    <w:rsid w:val="00AC5C11"/>
    <w:rsid w:val="00AC5C63"/>
    <w:rsid w:val="00AC6407"/>
    <w:rsid w:val="00AC650B"/>
    <w:rsid w:val="00AC6DBB"/>
    <w:rsid w:val="00AC7EE2"/>
    <w:rsid w:val="00AD08CB"/>
    <w:rsid w:val="00AD0A64"/>
    <w:rsid w:val="00AD1257"/>
    <w:rsid w:val="00AD1382"/>
    <w:rsid w:val="00AD1AF6"/>
    <w:rsid w:val="00AD286A"/>
    <w:rsid w:val="00AD2C18"/>
    <w:rsid w:val="00AD2DC3"/>
    <w:rsid w:val="00AD3291"/>
    <w:rsid w:val="00AD32B0"/>
    <w:rsid w:val="00AD3DEF"/>
    <w:rsid w:val="00AD3F1B"/>
    <w:rsid w:val="00AD4581"/>
    <w:rsid w:val="00AD4716"/>
    <w:rsid w:val="00AD47D8"/>
    <w:rsid w:val="00AD4929"/>
    <w:rsid w:val="00AD5036"/>
    <w:rsid w:val="00AD50B9"/>
    <w:rsid w:val="00AD512C"/>
    <w:rsid w:val="00AD5645"/>
    <w:rsid w:val="00AD5BA3"/>
    <w:rsid w:val="00AD5FD3"/>
    <w:rsid w:val="00AD673C"/>
    <w:rsid w:val="00AD73A4"/>
    <w:rsid w:val="00AD7895"/>
    <w:rsid w:val="00AD7E71"/>
    <w:rsid w:val="00AE0259"/>
    <w:rsid w:val="00AE0271"/>
    <w:rsid w:val="00AE02F2"/>
    <w:rsid w:val="00AE077B"/>
    <w:rsid w:val="00AE0C02"/>
    <w:rsid w:val="00AE2052"/>
    <w:rsid w:val="00AE2A89"/>
    <w:rsid w:val="00AE2F22"/>
    <w:rsid w:val="00AE36E5"/>
    <w:rsid w:val="00AE4767"/>
    <w:rsid w:val="00AE4BAD"/>
    <w:rsid w:val="00AE4CB6"/>
    <w:rsid w:val="00AE4E20"/>
    <w:rsid w:val="00AE50BE"/>
    <w:rsid w:val="00AE55CC"/>
    <w:rsid w:val="00AE55F8"/>
    <w:rsid w:val="00AE5A88"/>
    <w:rsid w:val="00AE6871"/>
    <w:rsid w:val="00AE7647"/>
    <w:rsid w:val="00AE7E30"/>
    <w:rsid w:val="00AE7ED4"/>
    <w:rsid w:val="00AF08EB"/>
    <w:rsid w:val="00AF0BB6"/>
    <w:rsid w:val="00AF121E"/>
    <w:rsid w:val="00AF1385"/>
    <w:rsid w:val="00AF1BA9"/>
    <w:rsid w:val="00AF1C41"/>
    <w:rsid w:val="00AF1D2F"/>
    <w:rsid w:val="00AF2568"/>
    <w:rsid w:val="00AF2897"/>
    <w:rsid w:val="00AF2C46"/>
    <w:rsid w:val="00AF3176"/>
    <w:rsid w:val="00AF32A6"/>
    <w:rsid w:val="00AF3BBD"/>
    <w:rsid w:val="00AF40E0"/>
    <w:rsid w:val="00AF418C"/>
    <w:rsid w:val="00AF42D3"/>
    <w:rsid w:val="00AF4CB4"/>
    <w:rsid w:val="00AF5EF8"/>
    <w:rsid w:val="00AF62AC"/>
    <w:rsid w:val="00AF6E0B"/>
    <w:rsid w:val="00AF7175"/>
    <w:rsid w:val="00AF75C1"/>
    <w:rsid w:val="00AF7ACF"/>
    <w:rsid w:val="00B00003"/>
    <w:rsid w:val="00B000FE"/>
    <w:rsid w:val="00B0060A"/>
    <w:rsid w:val="00B00A0E"/>
    <w:rsid w:val="00B00B40"/>
    <w:rsid w:val="00B01F19"/>
    <w:rsid w:val="00B02A7E"/>
    <w:rsid w:val="00B02BB2"/>
    <w:rsid w:val="00B02D39"/>
    <w:rsid w:val="00B038ED"/>
    <w:rsid w:val="00B03ADC"/>
    <w:rsid w:val="00B03F1B"/>
    <w:rsid w:val="00B042E2"/>
    <w:rsid w:val="00B04D09"/>
    <w:rsid w:val="00B04D69"/>
    <w:rsid w:val="00B051E2"/>
    <w:rsid w:val="00B05AEC"/>
    <w:rsid w:val="00B05F03"/>
    <w:rsid w:val="00B0658B"/>
    <w:rsid w:val="00B06EE3"/>
    <w:rsid w:val="00B06F44"/>
    <w:rsid w:val="00B07AE6"/>
    <w:rsid w:val="00B07CCE"/>
    <w:rsid w:val="00B103ED"/>
    <w:rsid w:val="00B10672"/>
    <w:rsid w:val="00B11B71"/>
    <w:rsid w:val="00B11F8C"/>
    <w:rsid w:val="00B12079"/>
    <w:rsid w:val="00B122D0"/>
    <w:rsid w:val="00B12B12"/>
    <w:rsid w:val="00B13242"/>
    <w:rsid w:val="00B1382B"/>
    <w:rsid w:val="00B1448D"/>
    <w:rsid w:val="00B1543A"/>
    <w:rsid w:val="00B16333"/>
    <w:rsid w:val="00B168C1"/>
    <w:rsid w:val="00B16BFE"/>
    <w:rsid w:val="00B17298"/>
    <w:rsid w:val="00B17C57"/>
    <w:rsid w:val="00B20291"/>
    <w:rsid w:val="00B2031D"/>
    <w:rsid w:val="00B21AD3"/>
    <w:rsid w:val="00B21C4E"/>
    <w:rsid w:val="00B21F3D"/>
    <w:rsid w:val="00B221CF"/>
    <w:rsid w:val="00B228AC"/>
    <w:rsid w:val="00B2296D"/>
    <w:rsid w:val="00B22996"/>
    <w:rsid w:val="00B2327E"/>
    <w:rsid w:val="00B2347D"/>
    <w:rsid w:val="00B247F1"/>
    <w:rsid w:val="00B24AC5"/>
    <w:rsid w:val="00B24CF6"/>
    <w:rsid w:val="00B24E1B"/>
    <w:rsid w:val="00B25206"/>
    <w:rsid w:val="00B25246"/>
    <w:rsid w:val="00B2573A"/>
    <w:rsid w:val="00B258F7"/>
    <w:rsid w:val="00B259A0"/>
    <w:rsid w:val="00B2651E"/>
    <w:rsid w:val="00B2693A"/>
    <w:rsid w:val="00B269FE"/>
    <w:rsid w:val="00B26A29"/>
    <w:rsid w:val="00B26BAF"/>
    <w:rsid w:val="00B26D56"/>
    <w:rsid w:val="00B27239"/>
    <w:rsid w:val="00B272F5"/>
    <w:rsid w:val="00B275A4"/>
    <w:rsid w:val="00B27B26"/>
    <w:rsid w:val="00B301AF"/>
    <w:rsid w:val="00B30731"/>
    <w:rsid w:val="00B307A8"/>
    <w:rsid w:val="00B31373"/>
    <w:rsid w:val="00B321CB"/>
    <w:rsid w:val="00B3296B"/>
    <w:rsid w:val="00B32EFD"/>
    <w:rsid w:val="00B33635"/>
    <w:rsid w:val="00B33899"/>
    <w:rsid w:val="00B34187"/>
    <w:rsid w:val="00B342C6"/>
    <w:rsid w:val="00B35133"/>
    <w:rsid w:val="00B35619"/>
    <w:rsid w:val="00B3653D"/>
    <w:rsid w:val="00B36872"/>
    <w:rsid w:val="00B36CAF"/>
    <w:rsid w:val="00B3725C"/>
    <w:rsid w:val="00B37C5B"/>
    <w:rsid w:val="00B37E94"/>
    <w:rsid w:val="00B405E4"/>
    <w:rsid w:val="00B40940"/>
    <w:rsid w:val="00B41158"/>
    <w:rsid w:val="00B41D92"/>
    <w:rsid w:val="00B426A9"/>
    <w:rsid w:val="00B42D48"/>
    <w:rsid w:val="00B43557"/>
    <w:rsid w:val="00B43608"/>
    <w:rsid w:val="00B43991"/>
    <w:rsid w:val="00B43B5A"/>
    <w:rsid w:val="00B445AA"/>
    <w:rsid w:val="00B44E68"/>
    <w:rsid w:val="00B44EFF"/>
    <w:rsid w:val="00B4501C"/>
    <w:rsid w:val="00B452CF"/>
    <w:rsid w:val="00B454A0"/>
    <w:rsid w:val="00B46C5F"/>
    <w:rsid w:val="00B46E98"/>
    <w:rsid w:val="00B46EF6"/>
    <w:rsid w:val="00B47082"/>
    <w:rsid w:val="00B4733D"/>
    <w:rsid w:val="00B47371"/>
    <w:rsid w:val="00B478C4"/>
    <w:rsid w:val="00B47B82"/>
    <w:rsid w:val="00B47F54"/>
    <w:rsid w:val="00B5008A"/>
    <w:rsid w:val="00B50352"/>
    <w:rsid w:val="00B5036C"/>
    <w:rsid w:val="00B50427"/>
    <w:rsid w:val="00B50992"/>
    <w:rsid w:val="00B50C88"/>
    <w:rsid w:val="00B50E73"/>
    <w:rsid w:val="00B512A9"/>
    <w:rsid w:val="00B51577"/>
    <w:rsid w:val="00B51F81"/>
    <w:rsid w:val="00B526F5"/>
    <w:rsid w:val="00B52DD9"/>
    <w:rsid w:val="00B5311E"/>
    <w:rsid w:val="00B53417"/>
    <w:rsid w:val="00B534CD"/>
    <w:rsid w:val="00B54842"/>
    <w:rsid w:val="00B55198"/>
    <w:rsid w:val="00B5550D"/>
    <w:rsid w:val="00B55F0E"/>
    <w:rsid w:val="00B56D91"/>
    <w:rsid w:val="00B572A3"/>
    <w:rsid w:val="00B57955"/>
    <w:rsid w:val="00B57A2B"/>
    <w:rsid w:val="00B57CCC"/>
    <w:rsid w:val="00B61075"/>
    <w:rsid w:val="00B617AC"/>
    <w:rsid w:val="00B6205E"/>
    <w:rsid w:val="00B628BD"/>
    <w:rsid w:val="00B62AE6"/>
    <w:rsid w:val="00B634CA"/>
    <w:rsid w:val="00B64136"/>
    <w:rsid w:val="00B6485C"/>
    <w:rsid w:val="00B64E1E"/>
    <w:rsid w:val="00B651ED"/>
    <w:rsid w:val="00B65234"/>
    <w:rsid w:val="00B654F6"/>
    <w:rsid w:val="00B6585B"/>
    <w:rsid w:val="00B67292"/>
    <w:rsid w:val="00B67399"/>
    <w:rsid w:val="00B67431"/>
    <w:rsid w:val="00B674BE"/>
    <w:rsid w:val="00B67564"/>
    <w:rsid w:val="00B677EF"/>
    <w:rsid w:val="00B67EF2"/>
    <w:rsid w:val="00B67F5E"/>
    <w:rsid w:val="00B7029D"/>
    <w:rsid w:val="00B70C44"/>
    <w:rsid w:val="00B70C85"/>
    <w:rsid w:val="00B70D56"/>
    <w:rsid w:val="00B713F3"/>
    <w:rsid w:val="00B71B8B"/>
    <w:rsid w:val="00B72DF6"/>
    <w:rsid w:val="00B736C3"/>
    <w:rsid w:val="00B73705"/>
    <w:rsid w:val="00B73816"/>
    <w:rsid w:val="00B73F38"/>
    <w:rsid w:val="00B742E7"/>
    <w:rsid w:val="00B7457D"/>
    <w:rsid w:val="00B74AE3"/>
    <w:rsid w:val="00B74BEB"/>
    <w:rsid w:val="00B7544C"/>
    <w:rsid w:val="00B756DC"/>
    <w:rsid w:val="00B7585E"/>
    <w:rsid w:val="00B758E4"/>
    <w:rsid w:val="00B7593E"/>
    <w:rsid w:val="00B76438"/>
    <w:rsid w:val="00B766BF"/>
    <w:rsid w:val="00B770BE"/>
    <w:rsid w:val="00B814EC"/>
    <w:rsid w:val="00B818A8"/>
    <w:rsid w:val="00B825E9"/>
    <w:rsid w:val="00B826DA"/>
    <w:rsid w:val="00B83D96"/>
    <w:rsid w:val="00B83F09"/>
    <w:rsid w:val="00B840D1"/>
    <w:rsid w:val="00B84646"/>
    <w:rsid w:val="00B84F61"/>
    <w:rsid w:val="00B852E6"/>
    <w:rsid w:val="00B852F1"/>
    <w:rsid w:val="00B85F78"/>
    <w:rsid w:val="00B86523"/>
    <w:rsid w:val="00B869C0"/>
    <w:rsid w:val="00B86B52"/>
    <w:rsid w:val="00B87520"/>
    <w:rsid w:val="00B87674"/>
    <w:rsid w:val="00B91162"/>
    <w:rsid w:val="00B9125C"/>
    <w:rsid w:val="00B91608"/>
    <w:rsid w:val="00B917A0"/>
    <w:rsid w:val="00B91E4F"/>
    <w:rsid w:val="00B91F09"/>
    <w:rsid w:val="00B91F75"/>
    <w:rsid w:val="00B92418"/>
    <w:rsid w:val="00B927F4"/>
    <w:rsid w:val="00B936CC"/>
    <w:rsid w:val="00B9374B"/>
    <w:rsid w:val="00B9378C"/>
    <w:rsid w:val="00B9404E"/>
    <w:rsid w:val="00B942F7"/>
    <w:rsid w:val="00B943BE"/>
    <w:rsid w:val="00B952EF"/>
    <w:rsid w:val="00B958A4"/>
    <w:rsid w:val="00B964FA"/>
    <w:rsid w:val="00B96A77"/>
    <w:rsid w:val="00BA00B4"/>
    <w:rsid w:val="00BA03B6"/>
    <w:rsid w:val="00BA03FD"/>
    <w:rsid w:val="00BA0748"/>
    <w:rsid w:val="00BA0AA9"/>
    <w:rsid w:val="00BA0B47"/>
    <w:rsid w:val="00BA0BBA"/>
    <w:rsid w:val="00BA0C26"/>
    <w:rsid w:val="00BA0F11"/>
    <w:rsid w:val="00BA1A45"/>
    <w:rsid w:val="00BA3128"/>
    <w:rsid w:val="00BA35A8"/>
    <w:rsid w:val="00BA395A"/>
    <w:rsid w:val="00BA3986"/>
    <w:rsid w:val="00BA3F39"/>
    <w:rsid w:val="00BA4205"/>
    <w:rsid w:val="00BA48A5"/>
    <w:rsid w:val="00BA4D5E"/>
    <w:rsid w:val="00BA4F16"/>
    <w:rsid w:val="00BA54B6"/>
    <w:rsid w:val="00BA58D3"/>
    <w:rsid w:val="00BA5984"/>
    <w:rsid w:val="00BA6415"/>
    <w:rsid w:val="00BA6BA7"/>
    <w:rsid w:val="00BA6ECC"/>
    <w:rsid w:val="00BA6FFC"/>
    <w:rsid w:val="00BA71FD"/>
    <w:rsid w:val="00BA7493"/>
    <w:rsid w:val="00BA7ADD"/>
    <w:rsid w:val="00BA7E0D"/>
    <w:rsid w:val="00BB023E"/>
    <w:rsid w:val="00BB038A"/>
    <w:rsid w:val="00BB0DDE"/>
    <w:rsid w:val="00BB112C"/>
    <w:rsid w:val="00BB1D31"/>
    <w:rsid w:val="00BB28F2"/>
    <w:rsid w:val="00BB290A"/>
    <w:rsid w:val="00BB2972"/>
    <w:rsid w:val="00BB2C49"/>
    <w:rsid w:val="00BB2DC0"/>
    <w:rsid w:val="00BB33FE"/>
    <w:rsid w:val="00BB375D"/>
    <w:rsid w:val="00BB4750"/>
    <w:rsid w:val="00BB4800"/>
    <w:rsid w:val="00BB49CC"/>
    <w:rsid w:val="00BB4DF8"/>
    <w:rsid w:val="00BB4E92"/>
    <w:rsid w:val="00BB5417"/>
    <w:rsid w:val="00BB5730"/>
    <w:rsid w:val="00BB5815"/>
    <w:rsid w:val="00BB69FA"/>
    <w:rsid w:val="00BB7435"/>
    <w:rsid w:val="00BB7CE8"/>
    <w:rsid w:val="00BC00A8"/>
    <w:rsid w:val="00BC055A"/>
    <w:rsid w:val="00BC0B20"/>
    <w:rsid w:val="00BC0D81"/>
    <w:rsid w:val="00BC0DC2"/>
    <w:rsid w:val="00BC118B"/>
    <w:rsid w:val="00BC123F"/>
    <w:rsid w:val="00BC154C"/>
    <w:rsid w:val="00BC1846"/>
    <w:rsid w:val="00BC1A38"/>
    <w:rsid w:val="00BC1DA3"/>
    <w:rsid w:val="00BC233C"/>
    <w:rsid w:val="00BC37DA"/>
    <w:rsid w:val="00BC492C"/>
    <w:rsid w:val="00BC4B8F"/>
    <w:rsid w:val="00BC4DA8"/>
    <w:rsid w:val="00BC4DAD"/>
    <w:rsid w:val="00BC5181"/>
    <w:rsid w:val="00BC563B"/>
    <w:rsid w:val="00BC5B4C"/>
    <w:rsid w:val="00BC656D"/>
    <w:rsid w:val="00BC65AE"/>
    <w:rsid w:val="00BC687F"/>
    <w:rsid w:val="00BC6F68"/>
    <w:rsid w:val="00BC74A5"/>
    <w:rsid w:val="00BC7518"/>
    <w:rsid w:val="00BC7A19"/>
    <w:rsid w:val="00BC7DDD"/>
    <w:rsid w:val="00BD0EE5"/>
    <w:rsid w:val="00BD0F7C"/>
    <w:rsid w:val="00BD148E"/>
    <w:rsid w:val="00BD14AB"/>
    <w:rsid w:val="00BD1ADA"/>
    <w:rsid w:val="00BD1BC5"/>
    <w:rsid w:val="00BD2B21"/>
    <w:rsid w:val="00BD2B69"/>
    <w:rsid w:val="00BD2F9B"/>
    <w:rsid w:val="00BD3C6C"/>
    <w:rsid w:val="00BD3D52"/>
    <w:rsid w:val="00BD4345"/>
    <w:rsid w:val="00BD4E2F"/>
    <w:rsid w:val="00BD51F4"/>
    <w:rsid w:val="00BD5866"/>
    <w:rsid w:val="00BD5C6B"/>
    <w:rsid w:val="00BD5E31"/>
    <w:rsid w:val="00BD6634"/>
    <w:rsid w:val="00BD669A"/>
    <w:rsid w:val="00BE002E"/>
    <w:rsid w:val="00BE045A"/>
    <w:rsid w:val="00BE0C22"/>
    <w:rsid w:val="00BE1F60"/>
    <w:rsid w:val="00BE44F9"/>
    <w:rsid w:val="00BE499F"/>
    <w:rsid w:val="00BE5E3D"/>
    <w:rsid w:val="00BE5F66"/>
    <w:rsid w:val="00BE657D"/>
    <w:rsid w:val="00BE6C8F"/>
    <w:rsid w:val="00BE6F5F"/>
    <w:rsid w:val="00BE7096"/>
    <w:rsid w:val="00BE76F6"/>
    <w:rsid w:val="00BE79D2"/>
    <w:rsid w:val="00BE7B64"/>
    <w:rsid w:val="00BE7DDF"/>
    <w:rsid w:val="00BE7FD1"/>
    <w:rsid w:val="00BF00CF"/>
    <w:rsid w:val="00BF04DE"/>
    <w:rsid w:val="00BF12B6"/>
    <w:rsid w:val="00BF1F0D"/>
    <w:rsid w:val="00BF254C"/>
    <w:rsid w:val="00BF396A"/>
    <w:rsid w:val="00BF3FC6"/>
    <w:rsid w:val="00BF489F"/>
    <w:rsid w:val="00BF49E2"/>
    <w:rsid w:val="00BF51EB"/>
    <w:rsid w:val="00BF5228"/>
    <w:rsid w:val="00BF5710"/>
    <w:rsid w:val="00BF5E4F"/>
    <w:rsid w:val="00BF6DF5"/>
    <w:rsid w:val="00BF7637"/>
    <w:rsid w:val="00C00624"/>
    <w:rsid w:val="00C00B8D"/>
    <w:rsid w:val="00C00E7A"/>
    <w:rsid w:val="00C0103E"/>
    <w:rsid w:val="00C0113A"/>
    <w:rsid w:val="00C01297"/>
    <w:rsid w:val="00C01EE8"/>
    <w:rsid w:val="00C0240E"/>
    <w:rsid w:val="00C02949"/>
    <w:rsid w:val="00C03684"/>
    <w:rsid w:val="00C03E47"/>
    <w:rsid w:val="00C040D6"/>
    <w:rsid w:val="00C045A6"/>
    <w:rsid w:val="00C05187"/>
    <w:rsid w:val="00C05FA4"/>
    <w:rsid w:val="00C05FD8"/>
    <w:rsid w:val="00C0664E"/>
    <w:rsid w:val="00C075A7"/>
    <w:rsid w:val="00C07A71"/>
    <w:rsid w:val="00C1041D"/>
    <w:rsid w:val="00C108BA"/>
    <w:rsid w:val="00C109BF"/>
    <w:rsid w:val="00C10AA4"/>
    <w:rsid w:val="00C112D7"/>
    <w:rsid w:val="00C11524"/>
    <w:rsid w:val="00C11528"/>
    <w:rsid w:val="00C1166E"/>
    <w:rsid w:val="00C116F9"/>
    <w:rsid w:val="00C1214C"/>
    <w:rsid w:val="00C1243E"/>
    <w:rsid w:val="00C1280B"/>
    <w:rsid w:val="00C12C63"/>
    <w:rsid w:val="00C12F96"/>
    <w:rsid w:val="00C13912"/>
    <w:rsid w:val="00C13AA5"/>
    <w:rsid w:val="00C14082"/>
    <w:rsid w:val="00C144A4"/>
    <w:rsid w:val="00C1512D"/>
    <w:rsid w:val="00C151D0"/>
    <w:rsid w:val="00C157BD"/>
    <w:rsid w:val="00C160B7"/>
    <w:rsid w:val="00C1657C"/>
    <w:rsid w:val="00C166A3"/>
    <w:rsid w:val="00C16AE1"/>
    <w:rsid w:val="00C16D02"/>
    <w:rsid w:val="00C16DB5"/>
    <w:rsid w:val="00C178B9"/>
    <w:rsid w:val="00C17B71"/>
    <w:rsid w:val="00C20762"/>
    <w:rsid w:val="00C20BD3"/>
    <w:rsid w:val="00C20C21"/>
    <w:rsid w:val="00C210CE"/>
    <w:rsid w:val="00C21579"/>
    <w:rsid w:val="00C21624"/>
    <w:rsid w:val="00C2426F"/>
    <w:rsid w:val="00C25422"/>
    <w:rsid w:val="00C2562E"/>
    <w:rsid w:val="00C25751"/>
    <w:rsid w:val="00C26623"/>
    <w:rsid w:val="00C26DD9"/>
    <w:rsid w:val="00C27CD5"/>
    <w:rsid w:val="00C3028B"/>
    <w:rsid w:val="00C308C4"/>
    <w:rsid w:val="00C30BBF"/>
    <w:rsid w:val="00C30D2D"/>
    <w:rsid w:val="00C312C9"/>
    <w:rsid w:val="00C316C8"/>
    <w:rsid w:val="00C31C04"/>
    <w:rsid w:val="00C31C68"/>
    <w:rsid w:val="00C31C75"/>
    <w:rsid w:val="00C31DDE"/>
    <w:rsid w:val="00C31F13"/>
    <w:rsid w:val="00C31FF7"/>
    <w:rsid w:val="00C3218B"/>
    <w:rsid w:val="00C32C9A"/>
    <w:rsid w:val="00C32FAE"/>
    <w:rsid w:val="00C33B1D"/>
    <w:rsid w:val="00C33FDC"/>
    <w:rsid w:val="00C346C2"/>
    <w:rsid w:val="00C347DE"/>
    <w:rsid w:val="00C348C0"/>
    <w:rsid w:val="00C35CFA"/>
    <w:rsid w:val="00C35F7C"/>
    <w:rsid w:val="00C36603"/>
    <w:rsid w:val="00C36A24"/>
    <w:rsid w:val="00C36F53"/>
    <w:rsid w:val="00C36FE1"/>
    <w:rsid w:val="00C37A61"/>
    <w:rsid w:val="00C4005E"/>
    <w:rsid w:val="00C4031B"/>
    <w:rsid w:val="00C40879"/>
    <w:rsid w:val="00C40D59"/>
    <w:rsid w:val="00C41743"/>
    <w:rsid w:val="00C41831"/>
    <w:rsid w:val="00C41F25"/>
    <w:rsid w:val="00C420B2"/>
    <w:rsid w:val="00C439C4"/>
    <w:rsid w:val="00C43CFA"/>
    <w:rsid w:val="00C443C0"/>
    <w:rsid w:val="00C443DA"/>
    <w:rsid w:val="00C44EA1"/>
    <w:rsid w:val="00C451B9"/>
    <w:rsid w:val="00C457EE"/>
    <w:rsid w:val="00C45C4F"/>
    <w:rsid w:val="00C45D8B"/>
    <w:rsid w:val="00C45EE4"/>
    <w:rsid w:val="00C46E4F"/>
    <w:rsid w:val="00C474D7"/>
    <w:rsid w:val="00C477D4"/>
    <w:rsid w:val="00C504B1"/>
    <w:rsid w:val="00C5092F"/>
    <w:rsid w:val="00C50D63"/>
    <w:rsid w:val="00C515F5"/>
    <w:rsid w:val="00C5191B"/>
    <w:rsid w:val="00C51950"/>
    <w:rsid w:val="00C51F76"/>
    <w:rsid w:val="00C522C9"/>
    <w:rsid w:val="00C5276E"/>
    <w:rsid w:val="00C52AD4"/>
    <w:rsid w:val="00C53369"/>
    <w:rsid w:val="00C53EEE"/>
    <w:rsid w:val="00C53F36"/>
    <w:rsid w:val="00C53F9A"/>
    <w:rsid w:val="00C541DC"/>
    <w:rsid w:val="00C5443F"/>
    <w:rsid w:val="00C54501"/>
    <w:rsid w:val="00C54A8A"/>
    <w:rsid w:val="00C54DFD"/>
    <w:rsid w:val="00C55006"/>
    <w:rsid w:val="00C55A1C"/>
    <w:rsid w:val="00C55E80"/>
    <w:rsid w:val="00C564EC"/>
    <w:rsid w:val="00C5685E"/>
    <w:rsid w:val="00C56C67"/>
    <w:rsid w:val="00C5731E"/>
    <w:rsid w:val="00C57558"/>
    <w:rsid w:val="00C57CC3"/>
    <w:rsid w:val="00C60A9D"/>
    <w:rsid w:val="00C60C40"/>
    <w:rsid w:val="00C61540"/>
    <w:rsid w:val="00C615A9"/>
    <w:rsid w:val="00C61669"/>
    <w:rsid w:val="00C6191A"/>
    <w:rsid w:val="00C61D70"/>
    <w:rsid w:val="00C61EAB"/>
    <w:rsid w:val="00C61F52"/>
    <w:rsid w:val="00C6220C"/>
    <w:rsid w:val="00C62CD3"/>
    <w:rsid w:val="00C62E4D"/>
    <w:rsid w:val="00C632A3"/>
    <w:rsid w:val="00C633F6"/>
    <w:rsid w:val="00C63CE7"/>
    <w:rsid w:val="00C640DA"/>
    <w:rsid w:val="00C64479"/>
    <w:rsid w:val="00C64639"/>
    <w:rsid w:val="00C64804"/>
    <w:rsid w:val="00C64FF9"/>
    <w:rsid w:val="00C65049"/>
    <w:rsid w:val="00C65346"/>
    <w:rsid w:val="00C66352"/>
    <w:rsid w:val="00C66CE8"/>
    <w:rsid w:val="00C67B1A"/>
    <w:rsid w:val="00C67C1E"/>
    <w:rsid w:val="00C67C33"/>
    <w:rsid w:val="00C701AC"/>
    <w:rsid w:val="00C7023A"/>
    <w:rsid w:val="00C70B05"/>
    <w:rsid w:val="00C70ED2"/>
    <w:rsid w:val="00C71162"/>
    <w:rsid w:val="00C71295"/>
    <w:rsid w:val="00C71798"/>
    <w:rsid w:val="00C71831"/>
    <w:rsid w:val="00C71BE4"/>
    <w:rsid w:val="00C72475"/>
    <w:rsid w:val="00C726E5"/>
    <w:rsid w:val="00C72BE5"/>
    <w:rsid w:val="00C72DEB"/>
    <w:rsid w:val="00C737D9"/>
    <w:rsid w:val="00C73947"/>
    <w:rsid w:val="00C7424D"/>
    <w:rsid w:val="00C742AA"/>
    <w:rsid w:val="00C74A2D"/>
    <w:rsid w:val="00C74F4D"/>
    <w:rsid w:val="00C7678C"/>
    <w:rsid w:val="00C773BA"/>
    <w:rsid w:val="00C805E4"/>
    <w:rsid w:val="00C80644"/>
    <w:rsid w:val="00C81146"/>
    <w:rsid w:val="00C81415"/>
    <w:rsid w:val="00C81642"/>
    <w:rsid w:val="00C81FE9"/>
    <w:rsid w:val="00C8206D"/>
    <w:rsid w:val="00C8277E"/>
    <w:rsid w:val="00C8308A"/>
    <w:rsid w:val="00C83CC4"/>
    <w:rsid w:val="00C8417D"/>
    <w:rsid w:val="00C845CF"/>
    <w:rsid w:val="00C85139"/>
    <w:rsid w:val="00C85757"/>
    <w:rsid w:val="00C85D7F"/>
    <w:rsid w:val="00C85E5A"/>
    <w:rsid w:val="00C85F2E"/>
    <w:rsid w:val="00C860D5"/>
    <w:rsid w:val="00C8616D"/>
    <w:rsid w:val="00C86DCC"/>
    <w:rsid w:val="00C872AF"/>
    <w:rsid w:val="00C87883"/>
    <w:rsid w:val="00C90328"/>
    <w:rsid w:val="00C905B6"/>
    <w:rsid w:val="00C91BCE"/>
    <w:rsid w:val="00C91D94"/>
    <w:rsid w:val="00C92753"/>
    <w:rsid w:val="00C92A8A"/>
    <w:rsid w:val="00C9301C"/>
    <w:rsid w:val="00C9311F"/>
    <w:rsid w:val="00C93548"/>
    <w:rsid w:val="00C9383F"/>
    <w:rsid w:val="00C9396B"/>
    <w:rsid w:val="00C93C18"/>
    <w:rsid w:val="00C93EE8"/>
    <w:rsid w:val="00C944F7"/>
    <w:rsid w:val="00C95082"/>
    <w:rsid w:val="00C95694"/>
    <w:rsid w:val="00C9570B"/>
    <w:rsid w:val="00C95E7C"/>
    <w:rsid w:val="00C95FC1"/>
    <w:rsid w:val="00C9608D"/>
    <w:rsid w:val="00C978A0"/>
    <w:rsid w:val="00CA012B"/>
    <w:rsid w:val="00CA0E44"/>
    <w:rsid w:val="00CA1344"/>
    <w:rsid w:val="00CA20A4"/>
    <w:rsid w:val="00CA28DC"/>
    <w:rsid w:val="00CA29AC"/>
    <w:rsid w:val="00CA302B"/>
    <w:rsid w:val="00CA35FB"/>
    <w:rsid w:val="00CA36E9"/>
    <w:rsid w:val="00CA3799"/>
    <w:rsid w:val="00CA4087"/>
    <w:rsid w:val="00CA42A8"/>
    <w:rsid w:val="00CA55FF"/>
    <w:rsid w:val="00CA56CB"/>
    <w:rsid w:val="00CA5815"/>
    <w:rsid w:val="00CA6AF6"/>
    <w:rsid w:val="00CA6C69"/>
    <w:rsid w:val="00CA7200"/>
    <w:rsid w:val="00CA7414"/>
    <w:rsid w:val="00CA783D"/>
    <w:rsid w:val="00CB0ACE"/>
    <w:rsid w:val="00CB0FDC"/>
    <w:rsid w:val="00CB154D"/>
    <w:rsid w:val="00CB187D"/>
    <w:rsid w:val="00CB206D"/>
    <w:rsid w:val="00CB23B4"/>
    <w:rsid w:val="00CB26F5"/>
    <w:rsid w:val="00CB2EA8"/>
    <w:rsid w:val="00CB3D9F"/>
    <w:rsid w:val="00CB42F1"/>
    <w:rsid w:val="00CB49EF"/>
    <w:rsid w:val="00CB4D34"/>
    <w:rsid w:val="00CB52CD"/>
    <w:rsid w:val="00CB53AF"/>
    <w:rsid w:val="00CB5624"/>
    <w:rsid w:val="00CB5A63"/>
    <w:rsid w:val="00CB5CF8"/>
    <w:rsid w:val="00CB5F39"/>
    <w:rsid w:val="00CB613A"/>
    <w:rsid w:val="00CB7933"/>
    <w:rsid w:val="00CC0E2A"/>
    <w:rsid w:val="00CC11B9"/>
    <w:rsid w:val="00CC1879"/>
    <w:rsid w:val="00CC23FC"/>
    <w:rsid w:val="00CC26B7"/>
    <w:rsid w:val="00CC2A63"/>
    <w:rsid w:val="00CC2F4E"/>
    <w:rsid w:val="00CC2FC2"/>
    <w:rsid w:val="00CC3102"/>
    <w:rsid w:val="00CC46CD"/>
    <w:rsid w:val="00CC4906"/>
    <w:rsid w:val="00CC5312"/>
    <w:rsid w:val="00CC5508"/>
    <w:rsid w:val="00CC5F6A"/>
    <w:rsid w:val="00CC606E"/>
    <w:rsid w:val="00CC6844"/>
    <w:rsid w:val="00CC736C"/>
    <w:rsid w:val="00CC74A6"/>
    <w:rsid w:val="00CC7B64"/>
    <w:rsid w:val="00CD0566"/>
    <w:rsid w:val="00CD0BE6"/>
    <w:rsid w:val="00CD0E69"/>
    <w:rsid w:val="00CD15A1"/>
    <w:rsid w:val="00CD1C18"/>
    <w:rsid w:val="00CD2172"/>
    <w:rsid w:val="00CD2D02"/>
    <w:rsid w:val="00CD30F6"/>
    <w:rsid w:val="00CD33F1"/>
    <w:rsid w:val="00CD3504"/>
    <w:rsid w:val="00CD4C96"/>
    <w:rsid w:val="00CD5C96"/>
    <w:rsid w:val="00CD6976"/>
    <w:rsid w:val="00CD75AF"/>
    <w:rsid w:val="00CD784C"/>
    <w:rsid w:val="00CD7CC8"/>
    <w:rsid w:val="00CE0535"/>
    <w:rsid w:val="00CE0A04"/>
    <w:rsid w:val="00CE102C"/>
    <w:rsid w:val="00CE11A9"/>
    <w:rsid w:val="00CE1247"/>
    <w:rsid w:val="00CE132B"/>
    <w:rsid w:val="00CE1436"/>
    <w:rsid w:val="00CE21EF"/>
    <w:rsid w:val="00CE2273"/>
    <w:rsid w:val="00CE348D"/>
    <w:rsid w:val="00CE36C9"/>
    <w:rsid w:val="00CE4A9F"/>
    <w:rsid w:val="00CE5765"/>
    <w:rsid w:val="00CE6456"/>
    <w:rsid w:val="00CE66F4"/>
    <w:rsid w:val="00CE6B24"/>
    <w:rsid w:val="00CE7293"/>
    <w:rsid w:val="00CE730E"/>
    <w:rsid w:val="00CE7642"/>
    <w:rsid w:val="00CF013F"/>
    <w:rsid w:val="00CF0377"/>
    <w:rsid w:val="00CF0DC8"/>
    <w:rsid w:val="00CF14BB"/>
    <w:rsid w:val="00CF1537"/>
    <w:rsid w:val="00CF1DCE"/>
    <w:rsid w:val="00CF1E4B"/>
    <w:rsid w:val="00CF206A"/>
    <w:rsid w:val="00CF27F4"/>
    <w:rsid w:val="00CF27FC"/>
    <w:rsid w:val="00CF374E"/>
    <w:rsid w:val="00CF418A"/>
    <w:rsid w:val="00CF422C"/>
    <w:rsid w:val="00CF455F"/>
    <w:rsid w:val="00CF46D8"/>
    <w:rsid w:val="00CF47D5"/>
    <w:rsid w:val="00CF4AE4"/>
    <w:rsid w:val="00CF4D85"/>
    <w:rsid w:val="00CF5342"/>
    <w:rsid w:val="00CF53BA"/>
    <w:rsid w:val="00CF6439"/>
    <w:rsid w:val="00CF6458"/>
    <w:rsid w:val="00CF6677"/>
    <w:rsid w:val="00CF68E5"/>
    <w:rsid w:val="00CF72BA"/>
    <w:rsid w:val="00D0017E"/>
    <w:rsid w:val="00D001DF"/>
    <w:rsid w:val="00D00422"/>
    <w:rsid w:val="00D00F19"/>
    <w:rsid w:val="00D0100F"/>
    <w:rsid w:val="00D01149"/>
    <w:rsid w:val="00D01EAF"/>
    <w:rsid w:val="00D03324"/>
    <w:rsid w:val="00D033E9"/>
    <w:rsid w:val="00D039D9"/>
    <w:rsid w:val="00D03D00"/>
    <w:rsid w:val="00D03FA1"/>
    <w:rsid w:val="00D04436"/>
    <w:rsid w:val="00D04517"/>
    <w:rsid w:val="00D04C80"/>
    <w:rsid w:val="00D0507A"/>
    <w:rsid w:val="00D05952"/>
    <w:rsid w:val="00D05D5E"/>
    <w:rsid w:val="00D05EA9"/>
    <w:rsid w:val="00D05F10"/>
    <w:rsid w:val="00D062B4"/>
    <w:rsid w:val="00D062E5"/>
    <w:rsid w:val="00D06B90"/>
    <w:rsid w:val="00D06E37"/>
    <w:rsid w:val="00D0700A"/>
    <w:rsid w:val="00D07079"/>
    <w:rsid w:val="00D071AA"/>
    <w:rsid w:val="00D0721D"/>
    <w:rsid w:val="00D072CB"/>
    <w:rsid w:val="00D078A7"/>
    <w:rsid w:val="00D10504"/>
    <w:rsid w:val="00D109F0"/>
    <w:rsid w:val="00D10B29"/>
    <w:rsid w:val="00D10D55"/>
    <w:rsid w:val="00D11000"/>
    <w:rsid w:val="00D1109E"/>
    <w:rsid w:val="00D13189"/>
    <w:rsid w:val="00D13F55"/>
    <w:rsid w:val="00D1435E"/>
    <w:rsid w:val="00D1506B"/>
    <w:rsid w:val="00D156ED"/>
    <w:rsid w:val="00D15785"/>
    <w:rsid w:val="00D16A4B"/>
    <w:rsid w:val="00D16CF5"/>
    <w:rsid w:val="00D16F58"/>
    <w:rsid w:val="00D1760F"/>
    <w:rsid w:val="00D179E0"/>
    <w:rsid w:val="00D20D23"/>
    <w:rsid w:val="00D21949"/>
    <w:rsid w:val="00D219C7"/>
    <w:rsid w:val="00D21DC6"/>
    <w:rsid w:val="00D22FD0"/>
    <w:rsid w:val="00D230A4"/>
    <w:rsid w:val="00D23634"/>
    <w:rsid w:val="00D23BD6"/>
    <w:rsid w:val="00D245C3"/>
    <w:rsid w:val="00D24A78"/>
    <w:rsid w:val="00D26FA8"/>
    <w:rsid w:val="00D27128"/>
    <w:rsid w:val="00D279A6"/>
    <w:rsid w:val="00D27A3F"/>
    <w:rsid w:val="00D30487"/>
    <w:rsid w:val="00D30982"/>
    <w:rsid w:val="00D31157"/>
    <w:rsid w:val="00D3146E"/>
    <w:rsid w:val="00D314F9"/>
    <w:rsid w:val="00D319AF"/>
    <w:rsid w:val="00D31F5B"/>
    <w:rsid w:val="00D32491"/>
    <w:rsid w:val="00D324ED"/>
    <w:rsid w:val="00D32578"/>
    <w:rsid w:val="00D32993"/>
    <w:rsid w:val="00D32A0A"/>
    <w:rsid w:val="00D33001"/>
    <w:rsid w:val="00D33285"/>
    <w:rsid w:val="00D336E0"/>
    <w:rsid w:val="00D33750"/>
    <w:rsid w:val="00D33B2D"/>
    <w:rsid w:val="00D33B4A"/>
    <w:rsid w:val="00D33B7D"/>
    <w:rsid w:val="00D345D6"/>
    <w:rsid w:val="00D35EB2"/>
    <w:rsid w:val="00D36A58"/>
    <w:rsid w:val="00D36E01"/>
    <w:rsid w:val="00D37961"/>
    <w:rsid w:val="00D37C68"/>
    <w:rsid w:val="00D410BA"/>
    <w:rsid w:val="00D4123C"/>
    <w:rsid w:val="00D41EEF"/>
    <w:rsid w:val="00D4238B"/>
    <w:rsid w:val="00D42392"/>
    <w:rsid w:val="00D42DF7"/>
    <w:rsid w:val="00D43C99"/>
    <w:rsid w:val="00D44154"/>
    <w:rsid w:val="00D441C2"/>
    <w:rsid w:val="00D443B1"/>
    <w:rsid w:val="00D45B7D"/>
    <w:rsid w:val="00D45D9D"/>
    <w:rsid w:val="00D463C8"/>
    <w:rsid w:val="00D46475"/>
    <w:rsid w:val="00D468AC"/>
    <w:rsid w:val="00D46AEE"/>
    <w:rsid w:val="00D46BDA"/>
    <w:rsid w:val="00D50026"/>
    <w:rsid w:val="00D501D2"/>
    <w:rsid w:val="00D5064B"/>
    <w:rsid w:val="00D50C80"/>
    <w:rsid w:val="00D50CF2"/>
    <w:rsid w:val="00D5134A"/>
    <w:rsid w:val="00D51A4C"/>
    <w:rsid w:val="00D51C30"/>
    <w:rsid w:val="00D547D1"/>
    <w:rsid w:val="00D549C5"/>
    <w:rsid w:val="00D54EE5"/>
    <w:rsid w:val="00D568A7"/>
    <w:rsid w:val="00D56B5F"/>
    <w:rsid w:val="00D57291"/>
    <w:rsid w:val="00D5783A"/>
    <w:rsid w:val="00D57842"/>
    <w:rsid w:val="00D57F58"/>
    <w:rsid w:val="00D60762"/>
    <w:rsid w:val="00D6091A"/>
    <w:rsid w:val="00D60DDC"/>
    <w:rsid w:val="00D60E5B"/>
    <w:rsid w:val="00D61511"/>
    <w:rsid w:val="00D6176A"/>
    <w:rsid w:val="00D618AF"/>
    <w:rsid w:val="00D6205A"/>
    <w:rsid w:val="00D627B4"/>
    <w:rsid w:val="00D6312B"/>
    <w:rsid w:val="00D6314A"/>
    <w:rsid w:val="00D63B0D"/>
    <w:rsid w:val="00D64A5B"/>
    <w:rsid w:val="00D64F99"/>
    <w:rsid w:val="00D65098"/>
    <w:rsid w:val="00D651C3"/>
    <w:rsid w:val="00D655B7"/>
    <w:rsid w:val="00D65966"/>
    <w:rsid w:val="00D65AC0"/>
    <w:rsid w:val="00D66743"/>
    <w:rsid w:val="00D667E0"/>
    <w:rsid w:val="00D66FFD"/>
    <w:rsid w:val="00D67006"/>
    <w:rsid w:val="00D672AA"/>
    <w:rsid w:val="00D6730B"/>
    <w:rsid w:val="00D67526"/>
    <w:rsid w:val="00D67C0A"/>
    <w:rsid w:val="00D67D78"/>
    <w:rsid w:val="00D67F38"/>
    <w:rsid w:val="00D67FB6"/>
    <w:rsid w:val="00D7001E"/>
    <w:rsid w:val="00D70886"/>
    <w:rsid w:val="00D70D9E"/>
    <w:rsid w:val="00D70DEC"/>
    <w:rsid w:val="00D70F05"/>
    <w:rsid w:val="00D715C3"/>
    <w:rsid w:val="00D715FF"/>
    <w:rsid w:val="00D71B8F"/>
    <w:rsid w:val="00D71E36"/>
    <w:rsid w:val="00D73BFB"/>
    <w:rsid w:val="00D74033"/>
    <w:rsid w:val="00D748B4"/>
    <w:rsid w:val="00D74B95"/>
    <w:rsid w:val="00D7504D"/>
    <w:rsid w:val="00D7558E"/>
    <w:rsid w:val="00D75D9F"/>
    <w:rsid w:val="00D764B9"/>
    <w:rsid w:val="00D76B62"/>
    <w:rsid w:val="00D779AB"/>
    <w:rsid w:val="00D77A16"/>
    <w:rsid w:val="00D77AD9"/>
    <w:rsid w:val="00D77E1C"/>
    <w:rsid w:val="00D77F63"/>
    <w:rsid w:val="00D800A9"/>
    <w:rsid w:val="00D81AAA"/>
    <w:rsid w:val="00D822E0"/>
    <w:rsid w:val="00D825C5"/>
    <w:rsid w:val="00D827D1"/>
    <w:rsid w:val="00D82D08"/>
    <w:rsid w:val="00D83241"/>
    <w:rsid w:val="00D83368"/>
    <w:rsid w:val="00D835B3"/>
    <w:rsid w:val="00D83673"/>
    <w:rsid w:val="00D8425F"/>
    <w:rsid w:val="00D844A0"/>
    <w:rsid w:val="00D84887"/>
    <w:rsid w:val="00D84A40"/>
    <w:rsid w:val="00D86CE8"/>
    <w:rsid w:val="00D87451"/>
    <w:rsid w:val="00D87BB8"/>
    <w:rsid w:val="00D90619"/>
    <w:rsid w:val="00D90C1E"/>
    <w:rsid w:val="00D90C63"/>
    <w:rsid w:val="00D90CDF"/>
    <w:rsid w:val="00D90E13"/>
    <w:rsid w:val="00D9168B"/>
    <w:rsid w:val="00D91817"/>
    <w:rsid w:val="00D924E6"/>
    <w:rsid w:val="00D9266E"/>
    <w:rsid w:val="00D92B49"/>
    <w:rsid w:val="00D92F4E"/>
    <w:rsid w:val="00D92F94"/>
    <w:rsid w:val="00D930DD"/>
    <w:rsid w:val="00D93282"/>
    <w:rsid w:val="00D93918"/>
    <w:rsid w:val="00D93D0B"/>
    <w:rsid w:val="00D94342"/>
    <w:rsid w:val="00D94756"/>
    <w:rsid w:val="00D947C7"/>
    <w:rsid w:val="00D948C6"/>
    <w:rsid w:val="00D94EBE"/>
    <w:rsid w:val="00D95540"/>
    <w:rsid w:val="00D9576B"/>
    <w:rsid w:val="00D95798"/>
    <w:rsid w:val="00D96719"/>
    <w:rsid w:val="00D96A08"/>
    <w:rsid w:val="00D9737D"/>
    <w:rsid w:val="00D97926"/>
    <w:rsid w:val="00D97946"/>
    <w:rsid w:val="00D97CC5"/>
    <w:rsid w:val="00DA0355"/>
    <w:rsid w:val="00DA0CCF"/>
    <w:rsid w:val="00DA0FA0"/>
    <w:rsid w:val="00DA1298"/>
    <w:rsid w:val="00DA1AEB"/>
    <w:rsid w:val="00DA2591"/>
    <w:rsid w:val="00DA259C"/>
    <w:rsid w:val="00DA28CE"/>
    <w:rsid w:val="00DA2AB7"/>
    <w:rsid w:val="00DA2E3D"/>
    <w:rsid w:val="00DA42A5"/>
    <w:rsid w:val="00DA42B3"/>
    <w:rsid w:val="00DA4840"/>
    <w:rsid w:val="00DA4D45"/>
    <w:rsid w:val="00DA4F42"/>
    <w:rsid w:val="00DA4FE2"/>
    <w:rsid w:val="00DA50B1"/>
    <w:rsid w:val="00DA53A7"/>
    <w:rsid w:val="00DA5B38"/>
    <w:rsid w:val="00DA5D74"/>
    <w:rsid w:val="00DA5DAF"/>
    <w:rsid w:val="00DA616A"/>
    <w:rsid w:val="00DA6A58"/>
    <w:rsid w:val="00DA6EDA"/>
    <w:rsid w:val="00DB026D"/>
    <w:rsid w:val="00DB0442"/>
    <w:rsid w:val="00DB08CA"/>
    <w:rsid w:val="00DB0F10"/>
    <w:rsid w:val="00DB1DFA"/>
    <w:rsid w:val="00DB1E33"/>
    <w:rsid w:val="00DB24B5"/>
    <w:rsid w:val="00DB29DE"/>
    <w:rsid w:val="00DB2F4C"/>
    <w:rsid w:val="00DB30CF"/>
    <w:rsid w:val="00DB3C76"/>
    <w:rsid w:val="00DB4705"/>
    <w:rsid w:val="00DB4A74"/>
    <w:rsid w:val="00DB5380"/>
    <w:rsid w:val="00DB554A"/>
    <w:rsid w:val="00DB59EB"/>
    <w:rsid w:val="00DB61CE"/>
    <w:rsid w:val="00DB62DF"/>
    <w:rsid w:val="00DB6C62"/>
    <w:rsid w:val="00DB7924"/>
    <w:rsid w:val="00DB7948"/>
    <w:rsid w:val="00DB7DFA"/>
    <w:rsid w:val="00DB7FBA"/>
    <w:rsid w:val="00DC054F"/>
    <w:rsid w:val="00DC05E4"/>
    <w:rsid w:val="00DC082B"/>
    <w:rsid w:val="00DC0CD7"/>
    <w:rsid w:val="00DC1FA5"/>
    <w:rsid w:val="00DC2CC0"/>
    <w:rsid w:val="00DC3008"/>
    <w:rsid w:val="00DC35D6"/>
    <w:rsid w:val="00DC3A26"/>
    <w:rsid w:val="00DC3A3C"/>
    <w:rsid w:val="00DC3FE5"/>
    <w:rsid w:val="00DC41A3"/>
    <w:rsid w:val="00DC46C6"/>
    <w:rsid w:val="00DC46CB"/>
    <w:rsid w:val="00DC5599"/>
    <w:rsid w:val="00DC66BF"/>
    <w:rsid w:val="00DC66CD"/>
    <w:rsid w:val="00DC6A40"/>
    <w:rsid w:val="00DC6B21"/>
    <w:rsid w:val="00DC6C22"/>
    <w:rsid w:val="00DC702D"/>
    <w:rsid w:val="00DC70B8"/>
    <w:rsid w:val="00DC7CBB"/>
    <w:rsid w:val="00DD05BC"/>
    <w:rsid w:val="00DD170B"/>
    <w:rsid w:val="00DD1892"/>
    <w:rsid w:val="00DD1AE2"/>
    <w:rsid w:val="00DD2CC0"/>
    <w:rsid w:val="00DD2D30"/>
    <w:rsid w:val="00DD3342"/>
    <w:rsid w:val="00DD426A"/>
    <w:rsid w:val="00DD42E0"/>
    <w:rsid w:val="00DD49E7"/>
    <w:rsid w:val="00DD4DC5"/>
    <w:rsid w:val="00DD4E57"/>
    <w:rsid w:val="00DD55C0"/>
    <w:rsid w:val="00DD572E"/>
    <w:rsid w:val="00DD5F63"/>
    <w:rsid w:val="00DD5FA2"/>
    <w:rsid w:val="00DD63FE"/>
    <w:rsid w:val="00DD67DC"/>
    <w:rsid w:val="00DD6B5F"/>
    <w:rsid w:val="00DD6D1B"/>
    <w:rsid w:val="00DD73AD"/>
    <w:rsid w:val="00DE0117"/>
    <w:rsid w:val="00DE03D7"/>
    <w:rsid w:val="00DE0800"/>
    <w:rsid w:val="00DE092E"/>
    <w:rsid w:val="00DE13B0"/>
    <w:rsid w:val="00DE2131"/>
    <w:rsid w:val="00DE21EE"/>
    <w:rsid w:val="00DE3421"/>
    <w:rsid w:val="00DE429E"/>
    <w:rsid w:val="00DE47AC"/>
    <w:rsid w:val="00DE49B0"/>
    <w:rsid w:val="00DE4BEC"/>
    <w:rsid w:val="00DE521D"/>
    <w:rsid w:val="00DE530C"/>
    <w:rsid w:val="00DE54EB"/>
    <w:rsid w:val="00DE5712"/>
    <w:rsid w:val="00DE6286"/>
    <w:rsid w:val="00DE6315"/>
    <w:rsid w:val="00DE6483"/>
    <w:rsid w:val="00DE64A3"/>
    <w:rsid w:val="00DE6599"/>
    <w:rsid w:val="00DE7172"/>
    <w:rsid w:val="00DE72C0"/>
    <w:rsid w:val="00DF0414"/>
    <w:rsid w:val="00DF0A23"/>
    <w:rsid w:val="00DF0BFC"/>
    <w:rsid w:val="00DF153E"/>
    <w:rsid w:val="00DF159A"/>
    <w:rsid w:val="00DF15A4"/>
    <w:rsid w:val="00DF1817"/>
    <w:rsid w:val="00DF259B"/>
    <w:rsid w:val="00DF282D"/>
    <w:rsid w:val="00DF2C35"/>
    <w:rsid w:val="00DF2F89"/>
    <w:rsid w:val="00DF2FFA"/>
    <w:rsid w:val="00DF3185"/>
    <w:rsid w:val="00DF34E6"/>
    <w:rsid w:val="00DF40BD"/>
    <w:rsid w:val="00DF437D"/>
    <w:rsid w:val="00DF45CE"/>
    <w:rsid w:val="00DF4CBF"/>
    <w:rsid w:val="00DF4CF6"/>
    <w:rsid w:val="00DF4DDA"/>
    <w:rsid w:val="00DF51EC"/>
    <w:rsid w:val="00DF562E"/>
    <w:rsid w:val="00DF70A9"/>
    <w:rsid w:val="00DF7159"/>
    <w:rsid w:val="00DF73DD"/>
    <w:rsid w:val="00DF74B7"/>
    <w:rsid w:val="00DF7951"/>
    <w:rsid w:val="00DF7A3A"/>
    <w:rsid w:val="00DF7A6E"/>
    <w:rsid w:val="00DF7EF6"/>
    <w:rsid w:val="00DF7F4E"/>
    <w:rsid w:val="00E0048C"/>
    <w:rsid w:val="00E00C44"/>
    <w:rsid w:val="00E00DC1"/>
    <w:rsid w:val="00E00FE4"/>
    <w:rsid w:val="00E017B6"/>
    <w:rsid w:val="00E0186E"/>
    <w:rsid w:val="00E01D76"/>
    <w:rsid w:val="00E02E58"/>
    <w:rsid w:val="00E03BC9"/>
    <w:rsid w:val="00E03BF7"/>
    <w:rsid w:val="00E042F3"/>
    <w:rsid w:val="00E046EC"/>
    <w:rsid w:val="00E0471E"/>
    <w:rsid w:val="00E047DA"/>
    <w:rsid w:val="00E049B9"/>
    <w:rsid w:val="00E05D37"/>
    <w:rsid w:val="00E062A6"/>
    <w:rsid w:val="00E06C4C"/>
    <w:rsid w:val="00E073D3"/>
    <w:rsid w:val="00E076F0"/>
    <w:rsid w:val="00E1068E"/>
    <w:rsid w:val="00E11344"/>
    <w:rsid w:val="00E116A0"/>
    <w:rsid w:val="00E11787"/>
    <w:rsid w:val="00E118FC"/>
    <w:rsid w:val="00E11F9D"/>
    <w:rsid w:val="00E12045"/>
    <w:rsid w:val="00E1207D"/>
    <w:rsid w:val="00E126DF"/>
    <w:rsid w:val="00E12DF7"/>
    <w:rsid w:val="00E12E31"/>
    <w:rsid w:val="00E12ECD"/>
    <w:rsid w:val="00E138ED"/>
    <w:rsid w:val="00E13A66"/>
    <w:rsid w:val="00E13C5F"/>
    <w:rsid w:val="00E13E59"/>
    <w:rsid w:val="00E14449"/>
    <w:rsid w:val="00E15CE8"/>
    <w:rsid w:val="00E15DC0"/>
    <w:rsid w:val="00E15E95"/>
    <w:rsid w:val="00E16AF4"/>
    <w:rsid w:val="00E16E44"/>
    <w:rsid w:val="00E16F58"/>
    <w:rsid w:val="00E17456"/>
    <w:rsid w:val="00E17A34"/>
    <w:rsid w:val="00E17C01"/>
    <w:rsid w:val="00E17DD9"/>
    <w:rsid w:val="00E17E44"/>
    <w:rsid w:val="00E17E56"/>
    <w:rsid w:val="00E17FD8"/>
    <w:rsid w:val="00E204C2"/>
    <w:rsid w:val="00E21335"/>
    <w:rsid w:val="00E215FD"/>
    <w:rsid w:val="00E21935"/>
    <w:rsid w:val="00E21CA6"/>
    <w:rsid w:val="00E21D35"/>
    <w:rsid w:val="00E21EAA"/>
    <w:rsid w:val="00E2217D"/>
    <w:rsid w:val="00E225CE"/>
    <w:rsid w:val="00E22608"/>
    <w:rsid w:val="00E228DC"/>
    <w:rsid w:val="00E22CAF"/>
    <w:rsid w:val="00E22DE6"/>
    <w:rsid w:val="00E231C3"/>
    <w:rsid w:val="00E236F9"/>
    <w:rsid w:val="00E23D72"/>
    <w:rsid w:val="00E2419C"/>
    <w:rsid w:val="00E2462E"/>
    <w:rsid w:val="00E24A07"/>
    <w:rsid w:val="00E24D00"/>
    <w:rsid w:val="00E24FD3"/>
    <w:rsid w:val="00E258DB"/>
    <w:rsid w:val="00E2686E"/>
    <w:rsid w:val="00E268A3"/>
    <w:rsid w:val="00E2741A"/>
    <w:rsid w:val="00E27497"/>
    <w:rsid w:val="00E27B82"/>
    <w:rsid w:val="00E301E2"/>
    <w:rsid w:val="00E30651"/>
    <w:rsid w:val="00E306FF"/>
    <w:rsid w:val="00E30EB4"/>
    <w:rsid w:val="00E312BF"/>
    <w:rsid w:val="00E32AA5"/>
    <w:rsid w:val="00E3304C"/>
    <w:rsid w:val="00E33290"/>
    <w:rsid w:val="00E33CC6"/>
    <w:rsid w:val="00E3479D"/>
    <w:rsid w:val="00E34AE2"/>
    <w:rsid w:val="00E350BA"/>
    <w:rsid w:val="00E36166"/>
    <w:rsid w:val="00E36A26"/>
    <w:rsid w:val="00E36A6F"/>
    <w:rsid w:val="00E37766"/>
    <w:rsid w:val="00E37F25"/>
    <w:rsid w:val="00E405AC"/>
    <w:rsid w:val="00E40C09"/>
    <w:rsid w:val="00E40DE4"/>
    <w:rsid w:val="00E40E51"/>
    <w:rsid w:val="00E40F2F"/>
    <w:rsid w:val="00E41C3A"/>
    <w:rsid w:val="00E41D71"/>
    <w:rsid w:val="00E41DF6"/>
    <w:rsid w:val="00E42276"/>
    <w:rsid w:val="00E424EA"/>
    <w:rsid w:val="00E426F8"/>
    <w:rsid w:val="00E42E5E"/>
    <w:rsid w:val="00E43576"/>
    <w:rsid w:val="00E43704"/>
    <w:rsid w:val="00E4386D"/>
    <w:rsid w:val="00E44319"/>
    <w:rsid w:val="00E444B7"/>
    <w:rsid w:val="00E44549"/>
    <w:rsid w:val="00E44AB4"/>
    <w:rsid w:val="00E44CC1"/>
    <w:rsid w:val="00E4710C"/>
    <w:rsid w:val="00E503DD"/>
    <w:rsid w:val="00E50465"/>
    <w:rsid w:val="00E50E2F"/>
    <w:rsid w:val="00E5101D"/>
    <w:rsid w:val="00E51479"/>
    <w:rsid w:val="00E516DD"/>
    <w:rsid w:val="00E517B0"/>
    <w:rsid w:val="00E518B9"/>
    <w:rsid w:val="00E518D8"/>
    <w:rsid w:val="00E519AF"/>
    <w:rsid w:val="00E51ACB"/>
    <w:rsid w:val="00E52C13"/>
    <w:rsid w:val="00E53E19"/>
    <w:rsid w:val="00E53E9B"/>
    <w:rsid w:val="00E54409"/>
    <w:rsid w:val="00E54423"/>
    <w:rsid w:val="00E56380"/>
    <w:rsid w:val="00E563DF"/>
    <w:rsid w:val="00E56CA0"/>
    <w:rsid w:val="00E577A5"/>
    <w:rsid w:val="00E57F97"/>
    <w:rsid w:val="00E600B7"/>
    <w:rsid w:val="00E60125"/>
    <w:rsid w:val="00E60239"/>
    <w:rsid w:val="00E602D1"/>
    <w:rsid w:val="00E60434"/>
    <w:rsid w:val="00E60AC0"/>
    <w:rsid w:val="00E610A8"/>
    <w:rsid w:val="00E61CB0"/>
    <w:rsid w:val="00E620A5"/>
    <w:rsid w:val="00E62436"/>
    <w:rsid w:val="00E62CC7"/>
    <w:rsid w:val="00E63544"/>
    <w:rsid w:val="00E63A6E"/>
    <w:rsid w:val="00E63C90"/>
    <w:rsid w:val="00E643BF"/>
    <w:rsid w:val="00E6509F"/>
    <w:rsid w:val="00E667DE"/>
    <w:rsid w:val="00E671CB"/>
    <w:rsid w:val="00E67C15"/>
    <w:rsid w:val="00E7051C"/>
    <w:rsid w:val="00E7104F"/>
    <w:rsid w:val="00E72DEF"/>
    <w:rsid w:val="00E73098"/>
    <w:rsid w:val="00E73352"/>
    <w:rsid w:val="00E73368"/>
    <w:rsid w:val="00E7393F"/>
    <w:rsid w:val="00E73973"/>
    <w:rsid w:val="00E73C0C"/>
    <w:rsid w:val="00E74854"/>
    <w:rsid w:val="00E74A58"/>
    <w:rsid w:val="00E7509B"/>
    <w:rsid w:val="00E755C9"/>
    <w:rsid w:val="00E75B87"/>
    <w:rsid w:val="00E76A5B"/>
    <w:rsid w:val="00E76D72"/>
    <w:rsid w:val="00E76E45"/>
    <w:rsid w:val="00E7765A"/>
    <w:rsid w:val="00E776DF"/>
    <w:rsid w:val="00E7775E"/>
    <w:rsid w:val="00E777DD"/>
    <w:rsid w:val="00E77902"/>
    <w:rsid w:val="00E77D86"/>
    <w:rsid w:val="00E77E48"/>
    <w:rsid w:val="00E8007F"/>
    <w:rsid w:val="00E80A82"/>
    <w:rsid w:val="00E8121E"/>
    <w:rsid w:val="00E81CE9"/>
    <w:rsid w:val="00E823F7"/>
    <w:rsid w:val="00E82400"/>
    <w:rsid w:val="00E83733"/>
    <w:rsid w:val="00E83868"/>
    <w:rsid w:val="00E8426F"/>
    <w:rsid w:val="00E852B1"/>
    <w:rsid w:val="00E8564A"/>
    <w:rsid w:val="00E8622D"/>
    <w:rsid w:val="00E87345"/>
    <w:rsid w:val="00E87633"/>
    <w:rsid w:val="00E9038A"/>
    <w:rsid w:val="00E91117"/>
    <w:rsid w:val="00E915DD"/>
    <w:rsid w:val="00E91884"/>
    <w:rsid w:val="00E928A0"/>
    <w:rsid w:val="00E92CDA"/>
    <w:rsid w:val="00E9371D"/>
    <w:rsid w:val="00E93AE4"/>
    <w:rsid w:val="00E93F94"/>
    <w:rsid w:val="00E94253"/>
    <w:rsid w:val="00E944F9"/>
    <w:rsid w:val="00E94706"/>
    <w:rsid w:val="00E94744"/>
    <w:rsid w:val="00E947AB"/>
    <w:rsid w:val="00E94C13"/>
    <w:rsid w:val="00E95966"/>
    <w:rsid w:val="00E959D9"/>
    <w:rsid w:val="00E9605A"/>
    <w:rsid w:val="00E96BE2"/>
    <w:rsid w:val="00E96EC5"/>
    <w:rsid w:val="00E97147"/>
    <w:rsid w:val="00E97A17"/>
    <w:rsid w:val="00E97D50"/>
    <w:rsid w:val="00EA03D0"/>
    <w:rsid w:val="00EA0730"/>
    <w:rsid w:val="00EA0B7C"/>
    <w:rsid w:val="00EA0BB1"/>
    <w:rsid w:val="00EA0BB2"/>
    <w:rsid w:val="00EA0DA4"/>
    <w:rsid w:val="00EA1A46"/>
    <w:rsid w:val="00EA1DBB"/>
    <w:rsid w:val="00EA2476"/>
    <w:rsid w:val="00EA2543"/>
    <w:rsid w:val="00EA2C10"/>
    <w:rsid w:val="00EA2DEB"/>
    <w:rsid w:val="00EA2F1E"/>
    <w:rsid w:val="00EA3350"/>
    <w:rsid w:val="00EA3362"/>
    <w:rsid w:val="00EA429E"/>
    <w:rsid w:val="00EA5BBF"/>
    <w:rsid w:val="00EA5D86"/>
    <w:rsid w:val="00EA68CA"/>
    <w:rsid w:val="00EA6A19"/>
    <w:rsid w:val="00EA71FB"/>
    <w:rsid w:val="00EA7615"/>
    <w:rsid w:val="00EB0C2F"/>
    <w:rsid w:val="00EB12FA"/>
    <w:rsid w:val="00EB153C"/>
    <w:rsid w:val="00EB1D07"/>
    <w:rsid w:val="00EB236D"/>
    <w:rsid w:val="00EB28BD"/>
    <w:rsid w:val="00EB29C6"/>
    <w:rsid w:val="00EB34F0"/>
    <w:rsid w:val="00EB3B28"/>
    <w:rsid w:val="00EB3D7C"/>
    <w:rsid w:val="00EB3FC1"/>
    <w:rsid w:val="00EB4459"/>
    <w:rsid w:val="00EB4631"/>
    <w:rsid w:val="00EB463D"/>
    <w:rsid w:val="00EB4939"/>
    <w:rsid w:val="00EB4AB6"/>
    <w:rsid w:val="00EB4B01"/>
    <w:rsid w:val="00EB5372"/>
    <w:rsid w:val="00EB797B"/>
    <w:rsid w:val="00EB7A92"/>
    <w:rsid w:val="00EB7B41"/>
    <w:rsid w:val="00EB7ED1"/>
    <w:rsid w:val="00EC0984"/>
    <w:rsid w:val="00EC0B52"/>
    <w:rsid w:val="00EC0BDF"/>
    <w:rsid w:val="00EC0C59"/>
    <w:rsid w:val="00EC1148"/>
    <w:rsid w:val="00EC1346"/>
    <w:rsid w:val="00EC15FA"/>
    <w:rsid w:val="00EC1C94"/>
    <w:rsid w:val="00EC2404"/>
    <w:rsid w:val="00EC2861"/>
    <w:rsid w:val="00EC3620"/>
    <w:rsid w:val="00EC38AE"/>
    <w:rsid w:val="00EC3BE6"/>
    <w:rsid w:val="00EC430D"/>
    <w:rsid w:val="00EC43AD"/>
    <w:rsid w:val="00EC4EA1"/>
    <w:rsid w:val="00EC4EFC"/>
    <w:rsid w:val="00EC4F12"/>
    <w:rsid w:val="00EC50F8"/>
    <w:rsid w:val="00EC59DA"/>
    <w:rsid w:val="00EC5DB5"/>
    <w:rsid w:val="00EC62CD"/>
    <w:rsid w:val="00EC72D5"/>
    <w:rsid w:val="00EC76B1"/>
    <w:rsid w:val="00ED1938"/>
    <w:rsid w:val="00ED25FC"/>
    <w:rsid w:val="00ED2939"/>
    <w:rsid w:val="00ED30E4"/>
    <w:rsid w:val="00ED367D"/>
    <w:rsid w:val="00ED3E7B"/>
    <w:rsid w:val="00ED4253"/>
    <w:rsid w:val="00ED4382"/>
    <w:rsid w:val="00ED4663"/>
    <w:rsid w:val="00ED4736"/>
    <w:rsid w:val="00ED5730"/>
    <w:rsid w:val="00ED5776"/>
    <w:rsid w:val="00ED5C2A"/>
    <w:rsid w:val="00ED639C"/>
    <w:rsid w:val="00ED6ADC"/>
    <w:rsid w:val="00ED7BC8"/>
    <w:rsid w:val="00EE0C11"/>
    <w:rsid w:val="00EE12DC"/>
    <w:rsid w:val="00EE1553"/>
    <w:rsid w:val="00EE16F9"/>
    <w:rsid w:val="00EE1E9E"/>
    <w:rsid w:val="00EE233E"/>
    <w:rsid w:val="00EE24C7"/>
    <w:rsid w:val="00EE2A2A"/>
    <w:rsid w:val="00EE31E1"/>
    <w:rsid w:val="00EE340A"/>
    <w:rsid w:val="00EE34EC"/>
    <w:rsid w:val="00EE3799"/>
    <w:rsid w:val="00EE41AC"/>
    <w:rsid w:val="00EE4686"/>
    <w:rsid w:val="00EE5112"/>
    <w:rsid w:val="00EE52CA"/>
    <w:rsid w:val="00EE601C"/>
    <w:rsid w:val="00EE66F1"/>
    <w:rsid w:val="00EE6E5B"/>
    <w:rsid w:val="00EE73C9"/>
    <w:rsid w:val="00EE7517"/>
    <w:rsid w:val="00EE7828"/>
    <w:rsid w:val="00EE7A90"/>
    <w:rsid w:val="00EE7D46"/>
    <w:rsid w:val="00EE7DD3"/>
    <w:rsid w:val="00EF056B"/>
    <w:rsid w:val="00EF1C1B"/>
    <w:rsid w:val="00EF1E50"/>
    <w:rsid w:val="00EF23CB"/>
    <w:rsid w:val="00EF2C94"/>
    <w:rsid w:val="00EF2E01"/>
    <w:rsid w:val="00EF3145"/>
    <w:rsid w:val="00EF37AE"/>
    <w:rsid w:val="00EF3A42"/>
    <w:rsid w:val="00EF3B8B"/>
    <w:rsid w:val="00EF3C4A"/>
    <w:rsid w:val="00EF3D19"/>
    <w:rsid w:val="00EF4145"/>
    <w:rsid w:val="00EF42F6"/>
    <w:rsid w:val="00EF4EC1"/>
    <w:rsid w:val="00EF51A8"/>
    <w:rsid w:val="00EF5687"/>
    <w:rsid w:val="00EF57EE"/>
    <w:rsid w:val="00EF6EE6"/>
    <w:rsid w:val="00EF6FE4"/>
    <w:rsid w:val="00EF7860"/>
    <w:rsid w:val="00EF7B9B"/>
    <w:rsid w:val="00EF7D98"/>
    <w:rsid w:val="00EF7E27"/>
    <w:rsid w:val="00EF7E60"/>
    <w:rsid w:val="00F00617"/>
    <w:rsid w:val="00F00C78"/>
    <w:rsid w:val="00F0127C"/>
    <w:rsid w:val="00F01349"/>
    <w:rsid w:val="00F01C35"/>
    <w:rsid w:val="00F01FB0"/>
    <w:rsid w:val="00F020AC"/>
    <w:rsid w:val="00F02AD1"/>
    <w:rsid w:val="00F02CF5"/>
    <w:rsid w:val="00F033E8"/>
    <w:rsid w:val="00F034B1"/>
    <w:rsid w:val="00F03885"/>
    <w:rsid w:val="00F03AE7"/>
    <w:rsid w:val="00F03BD5"/>
    <w:rsid w:val="00F041EB"/>
    <w:rsid w:val="00F04A7B"/>
    <w:rsid w:val="00F04DC7"/>
    <w:rsid w:val="00F05034"/>
    <w:rsid w:val="00F05452"/>
    <w:rsid w:val="00F060C2"/>
    <w:rsid w:val="00F06310"/>
    <w:rsid w:val="00F076EE"/>
    <w:rsid w:val="00F078F1"/>
    <w:rsid w:val="00F10660"/>
    <w:rsid w:val="00F10860"/>
    <w:rsid w:val="00F10938"/>
    <w:rsid w:val="00F109CB"/>
    <w:rsid w:val="00F10E65"/>
    <w:rsid w:val="00F126C5"/>
    <w:rsid w:val="00F12EEB"/>
    <w:rsid w:val="00F1342A"/>
    <w:rsid w:val="00F1377A"/>
    <w:rsid w:val="00F138C0"/>
    <w:rsid w:val="00F14407"/>
    <w:rsid w:val="00F1496E"/>
    <w:rsid w:val="00F15C83"/>
    <w:rsid w:val="00F16218"/>
    <w:rsid w:val="00F16D58"/>
    <w:rsid w:val="00F16E50"/>
    <w:rsid w:val="00F172FE"/>
    <w:rsid w:val="00F202EF"/>
    <w:rsid w:val="00F208BF"/>
    <w:rsid w:val="00F20F3E"/>
    <w:rsid w:val="00F21485"/>
    <w:rsid w:val="00F216AB"/>
    <w:rsid w:val="00F217B0"/>
    <w:rsid w:val="00F21DA7"/>
    <w:rsid w:val="00F220E6"/>
    <w:rsid w:val="00F2364E"/>
    <w:rsid w:val="00F23F0F"/>
    <w:rsid w:val="00F24133"/>
    <w:rsid w:val="00F24182"/>
    <w:rsid w:val="00F24325"/>
    <w:rsid w:val="00F2455F"/>
    <w:rsid w:val="00F2474B"/>
    <w:rsid w:val="00F247D8"/>
    <w:rsid w:val="00F24A68"/>
    <w:rsid w:val="00F24B8F"/>
    <w:rsid w:val="00F24D26"/>
    <w:rsid w:val="00F25564"/>
    <w:rsid w:val="00F25EC9"/>
    <w:rsid w:val="00F26750"/>
    <w:rsid w:val="00F26CC6"/>
    <w:rsid w:val="00F302BB"/>
    <w:rsid w:val="00F3047C"/>
    <w:rsid w:val="00F304ED"/>
    <w:rsid w:val="00F30775"/>
    <w:rsid w:val="00F30A92"/>
    <w:rsid w:val="00F30E1A"/>
    <w:rsid w:val="00F3111D"/>
    <w:rsid w:val="00F31885"/>
    <w:rsid w:val="00F31E9A"/>
    <w:rsid w:val="00F31F4E"/>
    <w:rsid w:val="00F32DF6"/>
    <w:rsid w:val="00F3301A"/>
    <w:rsid w:val="00F33131"/>
    <w:rsid w:val="00F345F2"/>
    <w:rsid w:val="00F346B0"/>
    <w:rsid w:val="00F362FC"/>
    <w:rsid w:val="00F36B95"/>
    <w:rsid w:val="00F40A49"/>
    <w:rsid w:val="00F40D4F"/>
    <w:rsid w:val="00F40F75"/>
    <w:rsid w:val="00F41A4E"/>
    <w:rsid w:val="00F41B89"/>
    <w:rsid w:val="00F41E5D"/>
    <w:rsid w:val="00F41EDB"/>
    <w:rsid w:val="00F425D1"/>
    <w:rsid w:val="00F426FA"/>
    <w:rsid w:val="00F4318D"/>
    <w:rsid w:val="00F431F5"/>
    <w:rsid w:val="00F43388"/>
    <w:rsid w:val="00F44389"/>
    <w:rsid w:val="00F44625"/>
    <w:rsid w:val="00F44692"/>
    <w:rsid w:val="00F44764"/>
    <w:rsid w:val="00F44843"/>
    <w:rsid w:val="00F44DC1"/>
    <w:rsid w:val="00F453C6"/>
    <w:rsid w:val="00F457E8"/>
    <w:rsid w:val="00F45947"/>
    <w:rsid w:val="00F4602D"/>
    <w:rsid w:val="00F4657C"/>
    <w:rsid w:val="00F4690A"/>
    <w:rsid w:val="00F47340"/>
    <w:rsid w:val="00F476E0"/>
    <w:rsid w:val="00F506B7"/>
    <w:rsid w:val="00F5072B"/>
    <w:rsid w:val="00F50DF9"/>
    <w:rsid w:val="00F50F73"/>
    <w:rsid w:val="00F5191C"/>
    <w:rsid w:val="00F51C83"/>
    <w:rsid w:val="00F51E79"/>
    <w:rsid w:val="00F52019"/>
    <w:rsid w:val="00F52976"/>
    <w:rsid w:val="00F54CC6"/>
    <w:rsid w:val="00F550EE"/>
    <w:rsid w:val="00F5531D"/>
    <w:rsid w:val="00F55473"/>
    <w:rsid w:val="00F55A7C"/>
    <w:rsid w:val="00F55B42"/>
    <w:rsid w:val="00F5626E"/>
    <w:rsid w:val="00F56696"/>
    <w:rsid w:val="00F56C2A"/>
    <w:rsid w:val="00F56F57"/>
    <w:rsid w:val="00F57F5D"/>
    <w:rsid w:val="00F601AF"/>
    <w:rsid w:val="00F60AB8"/>
    <w:rsid w:val="00F61563"/>
    <w:rsid w:val="00F61840"/>
    <w:rsid w:val="00F61F6B"/>
    <w:rsid w:val="00F630E2"/>
    <w:rsid w:val="00F636FA"/>
    <w:rsid w:val="00F638D6"/>
    <w:rsid w:val="00F643CF"/>
    <w:rsid w:val="00F6457C"/>
    <w:rsid w:val="00F6574E"/>
    <w:rsid w:val="00F65E9B"/>
    <w:rsid w:val="00F668FA"/>
    <w:rsid w:val="00F67846"/>
    <w:rsid w:val="00F67B18"/>
    <w:rsid w:val="00F67B5F"/>
    <w:rsid w:val="00F70DBF"/>
    <w:rsid w:val="00F71A0A"/>
    <w:rsid w:val="00F71F7D"/>
    <w:rsid w:val="00F727A9"/>
    <w:rsid w:val="00F729B7"/>
    <w:rsid w:val="00F7313F"/>
    <w:rsid w:val="00F73B20"/>
    <w:rsid w:val="00F73D3F"/>
    <w:rsid w:val="00F742EC"/>
    <w:rsid w:val="00F74A39"/>
    <w:rsid w:val="00F7594E"/>
    <w:rsid w:val="00F7596C"/>
    <w:rsid w:val="00F759FF"/>
    <w:rsid w:val="00F7631C"/>
    <w:rsid w:val="00F76828"/>
    <w:rsid w:val="00F768EA"/>
    <w:rsid w:val="00F76916"/>
    <w:rsid w:val="00F77B40"/>
    <w:rsid w:val="00F80091"/>
    <w:rsid w:val="00F8191B"/>
    <w:rsid w:val="00F81A14"/>
    <w:rsid w:val="00F81ED3"/>
    <w:rsid w:val="00F81F95"/>
    <w:rsid w:val="00F82182"/>
    <w:rsid w:val="00F823BB"/>
    <w:rsid w:val="00F83D8E"/>
    <w:rsid w:val="00F84357"/>
    <w:rsid w:val="00F84363"/>
    <w:rsid w:val="00F84D77"/>
    <w:rsid w:val="00F84ED3"/>
    <w:rsid w:val="00F84F97"/>
    <w:rsid w:val="00F851D7"/>
    <w:rsid w:val="00F85C31"/>
    <w:rsid w:val="00F860B0"/>
    <w:rsid w:val="00F860B4"/>
    <w:rsid w:val="00F8650F"/>
    <w:rsid w:val="00F86622"/>
    <w:rsid w:val="00F87096"/>
    <w:rsid w:val="00F909EB"/>
    <w:rsid w:val="00F90A5E"/>
    <w:rsid w:val="00F919AC"/>
    <w:rsid w:val="00F91A63"/>
    <w:rsid w:val="00F9234A"/>
    <w:rsid w:val="00F923B2"/>
    <w:rsid w:val="00F93811"/>
    <w:rsid w:val="00F94AA6"/>
    <w:rsid w:val="00F959B7"/>
    <w:rsid w:val="00F96427"/>
    <w:rsid w:val="00F96E2E"/>
    <w:rsid w:val="00F979D2"/>
    <w:rsid w:val="00F97A7A"/>
    <w:rsid w:val="00FA033F"/>
    <w:rsid w:val="00FA0406"/>
    <w:rsid w:val="00FA0CFD"/>
    <w:rsid w:val="00FA0F95"/>
    <w:rsid w:val="00FA1950"/>
    <w:rsid w:val="00FA19D9"/>
    <w:rsid w:val="00FA222F"/>
    <w:rsid w:val="00FA23AA"/>
    <w:rsid w:val="00FA23ED"/>
    <w:rsid w:val="00FA2702"/>
    <w:rsid w:val="00FA361B"/>
    <w:rsid w:val="00FA3C84"/>
    <w:rsid w:val="00FA4131"/>
    <w:rsid w:val="00FA4417"/>
    <w:rsid w:val="00FA4683"/>
    <w:rsid w:val="00FA46B7"/>
    <w:rsid w:val="00FA4DB3"/>
    <w:rsid w:val="00FA529B"/>
    <w:rsid w:val="00FA5335"/>
    <w:rsid w:val="00FA587D"/>
    <w:rsid w:val="00FA599F"/>
    <w:rsid w:val="00FA59E3"/>
    <w:rsid w:val="00FA5EBB"/>
    <w:rsid w:val="00FA6804"/>
    <w:rsid w:val="00FA77C5"/>
    <w:rsid w:val="00FA7B9D"/>
    <w:rsid w:val="00FA7CDB"/>
    <w:rsid w:val="00FA7EB1"/>
    <w:rsid w:val="00FB032C"/>
    <w:rsid w:val="00FB03E2"/>
    <w:rsid w:val="00FB04AD"/>
    <w:rsid w:val="00FB085F"/>
    <w:rsid w:val="00FB0D87"/>
    <w:rsid w:val="00FB119B"/>
    <w:rsid w:val="00FB1597"/>
    <w:rsid w:val="00FB16D2"/>
    <w:rsid w:val="00FB1F33"/>
    <w:rsid w:val="00FB29B0"/>
    <w:rsid w:val="00FB2CD7"/>
    <w:rsid w:val="00FB304D"/>
    <w:rsid w:val="00FB3D1E"/>
    <w:rsid w:val="00FB438B"/>
    <w:rsid w:val="00FB5290"/>
    <w:rsid w:val="00FB52F0"/>
    <w:rsid w:val="00FB5303"/>
    <w:rsid w:val="00FB5FE0"/>
    <w:rsid w:val="00FB7F07"/>
    <w:rsid w:val="00FC0268"/>
    <w:rsid w:val="00FC079F"/>
    <w:rsid w:val="00FC0FF1"/>
    <w:rsid w:val="00FC1057"/>
    <w:rsid w:val="00FC1305"/>
    <w:rsid w:val="00FC160D"/>
    <w:rsid w:val="00FC2A62"/>
    <w:rsid w:val="00FC32F2"/>
    <w:rsid w:val="00FC3539"/>
    <w:rsid w:val="00FC3B6B"/>
    <w:rsid w:val="00FC3BA8"/>
    <w:rsid w:val="00FC45D9"/>
    <w:rsid w:val="00FC4A43"/>
    <w:rsid w:val="00FC4D4E"/>
    <w:rsid w:val="00FC5216"/>
    <w:rsid w:val="00FC560E"/>
    <w:rsid w:val="00FC5AD9"/>
    <w:rsid w:val="00FC607B"/>
    <w:rsid w:val="00FC615D"/>
    <w:rsid w:val="00FC6E61"/>
    <w:rsid w:val="00FC73A8"/>
    <w:rsid w:val="00FC7728"/>
    <w:rsid w:val="00FC79CB"/>
    <w:rsid w:val="00FD01EC"/>
    <w:rsid w:val="00FD0C11"/>
    <w:rsid w:val="00FD116C"/>
    <w:rsid w:val="00FD240B"/>
    <w:rsid w:val="00FD2AD0"/>
    <w:rsid w:val="00FD32E1"/>
    <w:rsid w:val="00FD3477"/>
    <w:rsid w:val="00FD3CB7"/>
    <w:rsid w:val="00FD494E"/>
    <w:rsid w:val="00FD4BAD"/>
    <w:rsid w:val="00FD57CD"/>
    <w:rsid w:val="00FD5BF1"/>
    <w:rsid w:val="00FD5DE0"/>
    <w:rsid w:val="00FD5F4C"/>
    <w:rsid w:val="00FD6AD3"/>
    <w:rsid w:val="00FD722C"/>
    <w:rsid w:val="00FD7A06"/>
    <w:rsid w:val="00FE045F"/>
    <w:rsid w:val="00FE0902"/>
    <w:rsid w:val="00FE0F61"/>
    <w:rsid w:val="00FE1397"/>
    <w:rsid w:val="00FE1D0D"/>
    <w:rsid w:val="00FE2320"/>
    <w:rsid w:val="00FE294E"/>
    <w:rsid w:val="00FE2CD2"/>
    <w:rsid w:val="00FE2D67"/>
    <w:rsid w:val="00FE31BD"/>
    <w:rsid w:val="00FE34E4"/>
    <w:rsid w:val="00FE369A"/>
    <w:rsid w:val="00FE36B9"/>
    <w:rsid w:val="00FE3CE4"/>
    <w:rsid w:val="00FE3FB1"/>
    <w:rsid w:val="00FE4391"/>
    <w:rsid w:val="00FE46EC"/>
    <w:rsid w:val="00FE4CB0"/>
    <w:rsid w:val="00FE5523"/>
    <w:rsid w:val="00FE57BD"/>
    <w:rsid w:val="00FE58A8"/>
    <w:rsid w:val="00FE5BB6"/>
    <w:rsid w:val="00FE5E00"/>
    <w:rsid w:val="00FE6843"/>
    <w:rsid w:val="00FE6975"/>
    <w:rsid w:val="00FE69C8"/>
    <w:rsid w:val="00FE6DF3"/>
    <w:rsid w:val="00FE6E05"/>
    <w:rsid w:val="00FE74E9"/>
    <w:rsid w:val="00FE7669"/>
    <w:rsid w:val="00FE7DE4"/>
    <w:rsid w:val="00FE7E53"/>
    <w:rsid w:val="00FF0471"/>
    <w:rsid w:val="00FF0586"/>
    <w:rsid w:val="00FF0E8D"/>
    <w:rsid w:val="00FF10E5"/>
    <w:rsid w:val="00FF1159"/>
    <w:rsid w:val="00FF11DC"/>
    <w:rsid w:val="00FF17DC"/>
    <w:rsid w:val="00FF1B54"/>
    <w:rsid w:val="00FF1F26"/>
    <w:rsid w:val="00FF239A"/>
    <w:rsid w:val="00FF2693"/>
    <w:rsid w:val="00FF27EC"/>
    <w:rsid w:val="00FF2DF3"/>
    <w:rsid w:val="00FF3245"/>
    <w:rsid w:val="00FF3394"/>
    <w:rsid w:val="00FF3E61"/>
    <w:rsid w:val="00FF46EC"/>
    <w:rsid w:val="00FF4B69"/>
    <w:rsid w:val="00FF4F9E"/>
    <w:rsid w:val="00FF507B"/>
    <w:rsid w:val="00FF5235"/>
    <w:rsid w:val="00FF56CD"/>
    <w:rsid w:val="00FF5E52"/>
    <w:rsid w:val="00FF5EDE"/>
    <w:rsid w:val="00FF602B"/>
    <w:rsid w:val="00FF6778"/>
    <w:rsid w:val="00FF7728"/>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 fillcolor="white" stroke="f">
      <v:fill color="white"/>
      <v:stroke on="f"/>
      <v:textbox inset="0,0,0,0"/>
      <o:colormru v:ext="edit" colors="#1150c8"/>
    </o:shapedefaults>
    <o:shapelayout v:ext="edit">
      <o:idmap v:ext="edit" data="1"/>
    </o:shapelayout>
  </w:shapeDefaults>
  <w:decimalSymbol w:val="."/>
  <w:listSeparator w:val=","/>
  <w14:docId w14:val="79591F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sid w:val="00354B0E"/>
    <w:rPr>
      <w:sz w:val="24"/>
      <w:szCs w:val="24"/>
      <w:lang w:val="en-GB"/>
    </w:rPr>
  </w:style>
  <w:style w:type="paragraph" w:styleId="Heading1">
    <w:name w:val="heading 1"/>
    <w:next w:val="Normal"/>
    <w:link w:val="Heading1Char"/>
    <w:autoRedefine/>
    <w:qFormat/>
    <w:rsid w:val="002522C8"/>
    <w:pPr>
      <w:numPr>
        <w:numId w:val="19"/>
      </w:numPr>
      <w:spacing w:after="240"/>
      <w:jc w:val="both"/>
      <w:outlineLvl w:val="0"/>
    </w:pPr>
    <w:rPr>
      <w:rFonts w:ascii="Arial" w:hAnsi="Arial"/>
      <w:b/>
      <w:bCs/>
      <w:iCs/>
      <w:position w:val="4"/>
      <w:sz w:val="36"/>
      <w:szCs w:val="31"/>
      <w:lang w:val="en-GB" w:eastAsia="en-IN"/>
    </w:rPr>
  </w:style>
  <w:style w:type="paragraph" w:styleId="Heading2">
    <w:name w:val="heading 2"/>
    <w:basedOn w:val="Normal"/>
    <w:next w:val="Normal"/>
    <w:link w:val="Heading2Char"/>
    <w:autoRedefine/>
    <w:qFormat/>
    <w:rsid w:val="00D90CDF"/>
    <w:pPr>
      <w:keepNext/>
      <w:numPr>
        <w:numId w:val="20"/>
      </w:numPr>
      <w:spacing w:before="120" w:after="180" w:line="216" w:lineRule="auto"/>
      <w:jc w:val="both"/>
      <w:outlineLvl w:val="1"/>
    </w:pPr>
    <w:rPr>
      <w:bCs/>
      <w:iCs/>
    </w:rPr>
  </w:style>
  <w:style w:type="paragraph" w:styleId="Heading3">
    <w:name w:val="heading 3"/>
    <w:basedOn w:val="Normal"/>
    <w:next w:val="Normal"/>
    <w:link w:val="Heading3Char"/>
    <w:autoRedefine/>
    <w:qFormat/>
    <w:rsid w:val="00FC0FF1"/>
    <w:pPr>
      <w:keepNext/>
      <w:numPr>
        <w:ilvl w:val="2"/>
        <w:numId w:val="19"/>
      </w:numPr>
      <w:spacing w:before="120" w:after="180" w:line="216" w:lineRule="auto"/>
      <w:outlineLvl w:val="2"/>
    </w:pPr>
    <w:rPr>
      <w:rFonts w:asciiTheme="minorHAnsi" w:hAnsiTheme="minorHAnsi"/>
      <w:b/>
      <w:bCs/>
      <w:color w:val="000000"/>
      <w:spacing w:val="-4"/>
    </w:rPr>
  </w:style>
  <w:style w:type="paragraph" w:styleId="Heading4">
    <w:name w:val="heading 4"/>
    <w:basedOn w:val="Heading5"/>
    <w:next w:val="Normal"/>
    <w:link w:val="Heading4Char"/>
    <w:autoRedefine/>
    <w:qFormat/>
    <w:rsid w:val="00187FF7"/>
    <w:pPr>
      <w:numPr>
        <w:ilvl w:val="3"/>
      </w:numPr>
      <w:outlineLvl w:val="3"/>
    </w:pPr>
    <w:rPr>
      <w:rFonts w:cs="Times New Roman"/>
      <w:lang w:val="en-US" w:eastAsia="x-none"/>
    </w:rPr>
  </w:style>
  <w:style w:type="paragraph" w:styleId="Heading5">
    <w:name w:val="heading 5"/>
    <w:basedOn w:val="Normal"/>
    <w:next w:val="Normal"/>
    <w:link w:val="Heading5Char"/>
    <w:qFormat/>
    <w:rsid w:val="00001DC8"/>
    <w:pPr>
      <w:numPr>
        <w:ilvl w:val="4"/>
        <w:numId w:val="19"/>
      </w:numPr>
      <w:spacing w:before="240" w:after="60" w:line="360" w:lineRule="auto"/>
      <w:outlineLvl w:val="4"/>
    </w:pPr>
    <w:rPr>
      <w:rFonts w:ascii="Arial" w:hAnsi="Arial" w:cs="Arial"/>
      <w:b/>
      <w:bCs/>
      <w:color w:val="000000"/>
      <w:spacing w:val="-4"/>
      <w:sz w:val="22"/>
      <w:szCs w:val="22"/>
      <w:lang w:eastAsia="de-DE"/>
    </w:rPr>
  </w:style>
  <w:style w:type="paragraph" w:styleId="Heading6">
    <w:name w:val="heading 6"/>
    <w:basedOn w:val="Normal"/>
    <w:next w:val="Normal"/>
    <w:link w:val="Heading6Char"/>
    <w:qFormat/>
    <w:rsid w:val="00D468AC"/>
    <w:pPr>
      <w:numPr>
        <w:ilvl w:val="5"/>
        <w:numId w:val="19"/>
      </w:numPr>
      <w:spacing w:before="240" w:after="60" w:line="360" w:lineRule="auto"/>
      <w:outlineLvl w:val="5"/>
    </w:pPr>
    <w:rPr>
      <w:b/>
      <w:bCs/>
      <w:sz w:val="22"/>
      <w:szCs w:val="22"/>
      <w:lang w:eastAsia="de-DE"/>
    </w:rPr>
  </w:style>
  <w:style w:type="paragraph" w:styleId="Heading7">
    <w:name w:val="heading 7"/>
    <w:basedOn w:val="Normal"/>
    <w:next w:val="Normal"/>
    <w:link w:val="Heading7Char"/>
    <w:qFormat/>
    <w:rsid w:val="00D468AC"/>
    <w:pPr>
      <w:numPr>
        <w:ilvl w:val="6"/>
        <w:numId w:val="19"/>
      </w:numPr>
      <w:spacing w:before="240" w:after="60" w:line="360" w:lineRule="auto"/>
      <w:outlineLvl w:val="6"/>
    </w:pPr>
    <w:rPr>
      <w:lang w:eastAsia="de-DE"/>
    </w:rPr>
  </w:style>
  <w:style w:type="paragraph" w:styleId="Heading8">
    <w:name w:val="heading 8"/>
    <w:basedOn w:val="Normal"/>
    <w:next w:val="Normal"/>
    <w:link w:val="Heading8Char"/>
    <w:qFormat/>
    <w:rsid w:val="00D468AC"/>
    <w:pPr>
      <w:numPr>
        <w:ilvl w:val="7"/>
        <w:numId w:val="19"/>
      </w:numPr>
      <w:spacing w:before="240" w:after="60" w:line="360" w:lineRule="auto"/>
      <w:outlineLvl w:val="7"/>
    </w:pPr>
    <w:rPr>
      <w:i/>
      <w:iCs/>
      <w:lang w:eastAsia="de-DE"/>
    </w:rPr>
  </w:style>
  <w:style w:type="paragraph" w:styleId="Heading9">
    <w:name w:val="heading 9"/>
    <w:basedOn w:val="Normal"/>
    <w:next w:val="Normal"/>
    <w:link w:val="Heading9Char"/>
    <w:qFormat/>
    <w:rsid w:val="00D468AC"/>
    <w:pPr>
      <w:numPr>
        <w:ilvl w:val="8"/>
        <w:numId w:val="19"/>
      </w:numPr>
      <w:spacing w:before="240" w:after="60" w:line="360" w:lineRule="auto"/>
      <w:outlineLvl w:val="8"/>
    </w:pPr>
    <w:rPr>
      <w:rFonts w:ascii="Arial" w:hAnsi="Arial"/>
      <w:sz w:val="22"/>
      <w:szCs w:val="2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C0FF1"/>
    <w:rPr>
      <w:rFonts w:asciiTheme="minorHAnsi" w:hAnsiTheme="minorHAnsi"/>
      <w:b/>
      <w:bCs/>
      <w:color w:val="000000"/>
      <w:spacing w:val="-4"/>
      <w:sz w:val="24"/>
      <w:szCs w:val="24"/>
      <w:lang w:val="en-GB"/>
    </w:rPr>
  </w:style>
  <w:style w:type="paragraph" w:customStyle="1" w:styleId="CoverHeader">
    <w:name w:val="CoverHeader"/>
    <w:autoRedefine/>
    <w:rsid w:val="00B0658B"/>
    <w:pPr>
      <w:spacing w:line="560" w:lineRule="exact"/>
      <w:ind w:right="125"/>
      <w:jc w:val="right"/>
    </w:pPr>
    <w:rPr>
      <w:rFonts w:ascii="Arial" w:hAnsi="Arial" w:cs="Arial"/>
      <w:b/>
      <w:bCs/>
      <w:color w:val="FFFFFF"/>
      <w:kern w:val="32"/>
      <w:sz w:val="42"/>
      <w:szCs w:val="42"/>
      <w:lang w:val="en-GB" w:eastAsia="de-DE"/>
    </w:rPr>
  </w:style>
  <w:style w:type="paragraph" w:customStyle="1" w:styleId="Listehybris">
    <w:name w:val="Liste hybris"/>
    <w:basedOn w:val="Normal"/>
    <w:link w:val="ListehybrisZchn"/>
    <w:semiHidden/>
    <w:rsid w:val="002B329E"/>
    <w:pPr>
      <w:numPr>
        <w:numId w:val="1"/>
      </w:numPr>
      <w:tabs>
        <w:tab w:val="clear" w:pos="720"/>
        <w:tab w:val="left" w:pos="227"/>
      </w:tabs>
      <w:spacing w:line="360" w:lineRule="auto"/>
      <w:ind w:left="227" w:hanging="170"/>
    </w:pPr>
    <w:rPr>
      <w:rFonts w:ascii="Arial" w:hAnsi="Arial"/>
      <w:sz w:val="20"/>
      <w:szCs w:val="20"/>
      <w:lang w:eastAsia="x-none"/>
    </w:rPr>
  </w:style>
  <w:style w:type="numbering" w:styleId="111111">
    <w:name w:val="Outline List 2"/>
    <w:basedOn w:val="NoList"/>
    <w:semiHidden/>
    <w:rsid w:val="00E44319"/>
    <w:pPr>
      <w:numPr>
        <w:numId w:val="13"/>
      </w:numPr>
    </w:pPr>
  </w:style>
  <w:style w:type="numbering" w:styleId="1ai">
    <w:name w:val="Outline List 1"/>
    <w:basedOn w:val="NoList"/>
    <w:semiHidden/>
    <w:rsid w:val="00E44319"/>
    <w:pPr>
      <w:numPr>
        <w:numId w:val="14"/>
      </w:numPr>
    </w:pPr>
  </w:style>
  <w:style w:type="paragraph" w:styleId="Salutation">
    <w:name w:val="Salutation"/>
    <w:basedOn w:val="Normal"/>
    <w:next w:val="Normal"/>
    <w:link w:val="SalutationChar"/>
    <w:semiHidden/>
    <w:rsid w:val="00E44319"/>
    <w:pPr>
      <w:spacing w:line="360" w:lineRule="auto"/>
    </w:pPr>
    <w:rPr>
      <w:rFonts w:ascii="Arial" w:hAnsi="Arial"/>
      <w:lang w:eastAsia="de-DE"/>
    </w:rPr>
  </w:style>
  <w:style w:type="paragraph" w:styleId="Caption">
    <w:name w:val="caption"/>
    <w:basedOn w:val="Normal"/>
    <w:next w:val="Normal"/>
    <w:qFormat/>
    <w:rsid w:val="005E7F97"/>
    <w:pPr>
      <w:ind w:left="2124"/>
    </w:pPr>
    <w:rPr>
      <w:rFonts w:ascii="Arial" w:hAnsi="Arial" w:cs="Arial"/>
      <w:b/>
      <w:sz w:val="20"/>
      <w:szCs w:val="20"/>
      <w:u w:val="single"/>
      <w:lang w:eastAsia="de-DE"/>
    </w:rPr>
  </w:style>
  <w:style w:type="character" w:customStyle="1" w:styleId="ListehybrisZchn">
    <w:name w:val="Liste hybris Zchn"/>
    <w:link w:val="Listehybris"/>
    <w:semiHidden/>
    <w:rsid w:val="002B329E"/>
    <w:rPr>
      <w:rFonts w:ascii="Arial" w:hAnsi="Arial"/>
      <w:lang w:val="en-GB" w:eastAsia="x-none"/>
    </w:rPr>
  </w:style>
  <w:style w:type="numbering" w:styleId="ArticleSection">
    <w:name w:val="Outline List 3"/>
    <w:basedOn w:val="NoList"/>
    <w:semiHidden/>
    <w:rsid w:val="00E44319"/>
    <w:pPr>
      <w:numPr>
        <w:numId w:val="15"/>
      </w:numPr>
    </w:pPr>
  </w:style>
  <w:style w:type="paragraph" w:styleId="ListBullet5">
    <w:name w:val="List Bullet 5"/>
    <w:basedOn w:val="Normal"/>
    <w:autoRedefine/>
    <w:semiHidden/>
    <w:rsid w:val="00E44319"/>
    <w:pPr>
      <w:numPr>
        <w:numId w:val="7"/>
      </w:numPr>
      <w:spacing w:line="360" w:lineRule="auto"/>
    </w:pPr>
    <w:rPr>
      <w:rFonts w:ascii="Arial" w:hAnsi="Arial"/>
      <w:lang w:eastAsia="de-DE"/>
    </w:rPr>
  </w:style>
  <w:style w:type="paragraph" w:styleId="BlockText">
    <w:name w:val="Block Text"/>
    <w:basedOn w:val="Normal"/>
    <w:semiHidden/>
    <w:rsid w:val="00E44319"/>
    <w:pPr>
      <w:spacing w:after="120" w:line="360" w:lineRule="auto"/>
      <w:ind w:left="1440" w:right="1440"/>
    </w:pPr>
    <w:rPr>
      <w:rFonts w:ascii="Arial" w:hAnsi="Arial"/>
      <w:lang w:eastAsia="de-DE"/>
    </w:rPr>
  </w:style>
  <w:style w:type="paragraph" w:styleId="Date">
    <w:name w:val="Date"/>
    <w:basedOn w:val="Normal"/>
    <w:next w:val="Normal"/>
    <w:link w:val="DateChar"/>
    <w:semiHidden/>
    <w:rsid w:val="00E44319"/>
    <w:pPr>
      <w:spacing w:line="360" w:lineRule="auto"/>
    </w:pPr>
    <w:rPr>
      <w:rFonts w:ascii="Arial" w:hAnsi="Arial"/>
      <w:lang w:eastAsia="de-DE"/>
    </w:rPr>
  </w:style>
  <w:style w:type="paragraph" w:styleId="E-mailSignature">
    <w:name w:val="E-mail Signature"/>
    <w:basedOn w:val="Normal"/>
    <w:link w:val="E-mailSignatureChar"/>
    <w:semiHidden/>
    <w:rsid w:val="00E44319"/>
    <w:pPr>
      <w:spacing w:line="360" w:lineRule="auto"/>
    </w:pPr>
    <w:rPr>
      <w:rFonts w:ascii="Arial" w:hAnsi="Arial"/>
      <w:lang w:eastAsia="de-DE"/>
    </w:rPr>
  </w:style>
  <w:style w:type="paragraph" w:customStyle="1" w:styleId="Bildbeschreibungetc">
    <w:name w:val="Bildbeschreibung etc"/>
    <w:basedOn w:val="Normal"/>
    <w:next w:val="Normal"/>
    <w:rsid w:val="003152DA"/>
    <w:pPr>
      <w:spacing w:line="200" w:lineRule="exact"/>
    </w:pPr>
    <w:rPr>
      <w:rFonts w:ascii="Arial" w:hAnsi="Arial"/>
      <w:b/>
      <w:spacing w:val="2"/>
      <w:sz w:val="15"/>
      <w:szCs w:val="20"/>
      <w:lang w:eastAsia="de-DE"/>
    </w:rPr>
  </w:style>
  <w:style w:type="numbering" w:customStyle="1" w:styleId="FormatvorlageNummerierteListe">
    <w:name w:val="Formatvorlage Nummerierte Liste"/>
    <w:basedOn w:val="NoList"/>
    <w:semiHidden/>
    <w:rsid w:val="00E74A58"/>
    <w:pPr>
      <w:numPr>
        <w:numId w:val="2"/>
      </w:numPr>
    </w:pPr>
  </w:style>
  <w:style w:type="paragraph" w:styleId="FootnoteText">
    <w:name w:val="footnote text"/>
    <w:basedOn w:val="Normal"/>
    <w:link w:val="FootnoteTextChar"/>
    <w:autoRedefine/>
    <w:rsid w:val="008A7309"/>
    <w:rPr>
      <w:rFonts w:ascii="Arial" w:hAnsi="Arial"/>
      <w:sz w:val="15"/>
      <w:szCs w:val="20"/>
      <w:lang w:eastAsia="de-DE"/>
    </w:rPr>
  </w:style>
  <w:style w:type="character" w:styleId="FootnoteReference">
    <w:name w:val="footnote reference"/>
    <w:semiHidden/>
    <w:rsid w:val="00A70E5D"/>
    <w:rPr>
      <w:vertAlign w:val="superscript"/>
    </w:rPr>
  </w:style>
  <w:style w:type="paragraph" w:styleId="NoteHeading">
    <w:name w:val="Note Heading"/>
    <w:basedOn w:val="Normal"/>
    <w:next w:val="Normal"/>
    <w:link w:val="NoteHeadingChar"/>
    <w:autoRedefine/>
    <w:semiHidden/>
    <w:rsid w:val="008A7309"/>
    <w:pPr>
      <w:spacing w:line="360" w:lineRule="auto"/>
    </w:pPr>
    <w:rPr>
      <w:rFonts w:ascii="Arial" w:hAnsi="Arial"/>
      <w:b/>
      <w:lang w:eastAsia="de-DE"/>
    </w:rPr>
  </w:style>
  <w:style w:type="paragraph" w:styleId="Closing">
    <w:name w:val="Closing"/>
    <w:basedOn w:val="Normal"/>
    <w:link w:val="ClosingChar"/>
    <w:semiHidden/>
    <w:rsid w:val="00E44319"/>
    <w:pPr>
      <w:spacing w:line="360" w:lineRule="auto"/>
      <w:ind w:left="4252"/>
    </w:pPr>
    <w:rPr>
      <w:rFonts w:ascii="Arial" w:hAnsi="Arial"/>
      <w:lang w:eastAsia="de-DE"/>
    </w:rPr>
  </w:style>
  <w:style w:type="character" w:styleId="Emphasis">
    <w:name w:val="Emphasis"/>
    <w:uiPriority w:val="20"/>
    <w:qFormat/>
    <w:rsid w:val="00E44319"/>
    <w:rPr>
      <w:i/>
      <w:iCs/>
    </w:rPr>
  </w:style>
  <w:style w:type="paragraph" w:styleId="HTMLAddress">
    <w:name w:val="HTML Address"/>
    <w:basedOn w:val="Normal"/>
    <w:link w:val="HTMLAddressChar"/>
    <w:semiHidden/>
    <w:rsid w:val="00E44319"/>
    <w:pPr>
      <w:spacing w:line="360" w:lineRule="auto"/>
    </w:pPr>
    <w:rPr>
      <w:rFonts w:ascii="Arial" w:hAnsi="Arial"/>
      <w:i/>
      <w:iCs/>
      <w:lang w:eastAsia="de-DE"/>
    </w:rPr>
  </w:style>
  <w:style w:type="character" w:styleId="HTMLAcronym">
    <w:name w:val="HTML Acronym"/>
    <w:basedOn w:val="DefaultParagraphFont"/>
    <w:semiHidden/>
    <w:rsid w:val="00E44319"/>
  </w:style>
  <w:style w:type="character" w:styleId="HTMLSample">
    <w:name w:val="HTML Sample"/>
    <w:semiHidden/>
    <w:rsid w:val="00E44319"/>
    <w:rPr>
      <w:rFonts w:ascii="Courier New" w:hAnsi="Courier New"/>
    </w:rPr>
  </w:style>
  <w:style w:type="character" w:styleId="HTMLCode">
    <w:name w:val="HTML Code"/>
    <w:semiHidden/>
    <w:rsid w:val="00E44319"/>
    <w:rPr>
      <w:rFonts w:ascii="Courier New" w:hAnsi="Courier New"/>
      <w:sz w:val="20"/>
      <w:szCs w:val="20"/>
    </w:rPr>
  </w:style>
  <w:style w:type="character" w:styleId="HTMLDefinition">
    <w:name w:val="HTML Definition"/>
    <w:semiHidden/>
    <w:rsid w:val="00E44319"/>
    <w:rPr>
      <w:i/>
      <w:iCs/>
    </w:rPr>
  </w:style>
  <w:style w:type="character" w:styleId="HTMLTypewriter">
    <w:name w:val="HTML Typewriter"/>
    <w:uiPriority w:val="99"/>
    <w:rsid w:val="00E44319"/>
    <w:rPr>
      <w:rFonts w:ascii="Courier New" w:hAnsi="Courier New"/>
      <w:sz w:val="20"/>
      <w:szCs w:val="20"/>
    </w:rPr>
  </w:style>
  <w:style w:type="character" w:styleId="HTMLKeyboard">
    <w:name w:val="HTML Keyboard"/>
    <w:semiHidden/>
    <w:rsid w:val="00E44319"/>
    <w:rPr>
      <w:rFonts w:ascii="Courier New" w:hAnsi="Courier New"/>
      <w:sz w:val="20"/>
      <w:szCs w:val="20"/>
    </w:rPr>
  </w:style>
  <w:style w:type="character" w:styleId="HTMLVariable">
    <w:name w:val="HTML Variable"/>
    <w:semiHidden/>
    <w:rsid w:val="00E44319"/>
    <w:rPr>
      <w:i/>
      <w:iCs/>
    </w:rPr>
  </w:style>
  <w:style w:type="paragraph" w:styleId="HTMLPreformatted">
    <w:name w:val="HTML Preformatted"/>
    <w:basedOn w:val="Normal"/>
    <w:link w:val="HTMLPreformattedChar"/>
    <w:semiHidden/>
    <w:rsid w:val="00E44319"/>
    <w:pPr>
      <w:spacing w:line="360" w:lineRule="auto"/>
    </w:pPr>
    <w:rPr>
      <w:rFonts w:ascii="Courier New" w:hAnsi="Courier New"/>
      <w:szCs w:val="20"/>
      <w:lang w:eastAsia="de-DE"/>
    </w:rPr>
  </w:style>
  <w:style w:type="character" w:styleId="HTMLCite">
    <w:name w:val="HTML Cite"/>
    <w:semiHidden/>
    <w:rsid w:val="00E44319"/>
    <w:rPr>
      <w:i/>
      <w:iCs/>
    </w:rPr>
  </w:style>
  <w:style w:type="paragraph" w:styleId="List4">
    <w:name w:val="List 4"/>
    <w:basedOn w:val="Normal"/>
    <w:semiHidden/>
    <w:rsid w:val="00E44319"/>
    <w:pPr>
      <w:spacing w:line="360" w:lineRule="auto"/>
      <w:ind w:left="1132" w:hanging="283"/>
    </w:pPr>
    <w:rPr>
      <w:rFonts w:ascii="Arial" w:hAnsi="Arial"/>
      <w:lang w:eastAsia="de-DE"/>
    </w:rPr>
  </w:style>
  <w:style w:type="paragraph" w:styleId="List5">
    <w:name w:val="List 5"/>
    <w:basedOn w:val="Normal"/>
    <w:semiHidden/>
    <w:rsid w:val="00E44319"/>
    <w:pPr>
      <w:spacing w:line="360" w:lineRule="auto"/>
      <w:ind w:left="1415" w:hanging="283"/>
    </w:pPr>
    <w:rPr>
      <w:rFonts w:ascii="Arial" w:hAnsi="Arial"/>
      <w:lang w:eastAsia="de-DE"/>
    </w:rPr>
  </w:style>
  <w:style w:type="paragraph" w:styleId="ListContinue3">
    <w:name w:val="List Continue 3"/>
    <w:basedOn w:val="Normal"/>
    <w:semiHidden/>
    <w:rsid w:val="00E44319"/>
    <w:pPr>
      <w:spacing w:after="120" w:line="360" w:lineRule="auto"/>
      <w:ind w:left="849"/>
    </w:pPr>
    <w:rPr>
      <w:rFonts w:ascii="Arial" w:hAnsi="Arial"/>
      <w:lang w:eastAsia="de-DE"/>
    </w:rPr>
  </w:style>
  <w:style w:type="paragraph" w:styleId="ListContinue4">
    <w:name w:val="List Continue 4"/>
    <w:basedOn w:val="Normal"/>
    <w:semiHidden/>
    <w:rsid w:val="00E44319"/>
    <w:pPr>
      <w:spacing w:after="120" w:line="360" w:lineRule="auto"/>
      <w:ind w:left="1132"/>
    </w:pPr>
    <w:rPr>
      <w:rFonts w:ascii="Arial" w:hAnsi="Arial"/>
      <w:lang w:eastAsia="de-DE"/>
    </w:rPr>
  </w:style>
  <w:style w:type="paragraph" w:styleId="ListContinue5">
    <w:name w:val="List Continue 5"/>
    <w:basedOn w:val="Normal"/>
    <w:semiHidden/>
    <w:rsid w:val="00E44319"/>
    <w:pPr>
      <w:spacing w:after="120" w:line="360" w:lineRule="auto"/>
      <w:ind w:left="1415"/>
    </w:pPr>
    <w:rPr>
      <w:rFonts w:ascii="Arial" w:hAnsi="Arial"/>
      <w:lang w:eastAsia="de-DE"/>
    </w:rPr>
  </w:style>
  <w:style w:type="paragraph" w:styleId="ListNumber3">
    <w:name w:val="List Number 3"/>
    <w:basedOn w:val="Normal"/>
    <w:semiHidden/>
    <w:rsid w:val="00E44319"/>
    <w:pPr>
      <w:numPr>
        <w:numId w:val="10"/>
      </w:numPr>
      <w:spacing w:line="360" w:lineRule="auto"/>
    </w:pPr>
    <w:rPr>
      <w:rFonts w:ascii="Arial" w:hAnsi="Arial"/>
      <w:lang w:eastAsia="de-DE"/>
    </w:rPr>
  </w:style>
  <w:style w:type="paragraph" w:styleId="ListNumber4">
    <w:name w:val="List Number 4"/>
    <w:basedOn w:val="Normal"/>
    <w:semiHidden/>
    <w:rsid w:val="00E44319"/>
    <w:pPr>
      <w:numPr>
        <w:numId w:val="11"/>
      </w:numPr>
      <w:spacing w:line="360" w:lineRule="auto"/>
    </w:pPr>
    <w:rPr>
      <w:rFonts w:ascii="Arial" w:hAnsi="Arial"/>
      <w:lang w:eastAsia="de-DE"/>
    </w:rPr>
  </w:style>
  <w:style w:type="paragraph" w:styleId="ListNumber5">
    <w:name w:val="List Number 5"/>
    <w:basedOn w:val="Normal"/>
    <w:semiHidden/>
    <w:rsid w:val="00E44319"/>
    <w:pPr>
      <w:numPr>
        <w:numId w:val="12"/>
      </w:numPr>
      <w:spacing w:line="360" w:lineRule="auto"/>
    </w:pPr>
    <w:rPr>
      <w:rFonts w:ascii="Arial" w:hAnsi="Arial"/>
      <w:lang w:eastAsia="de-DE"/>
    </w:rPr>
  </w:style>
  <w:style w:type="paragraph" w:styleId="MessageHeader">
    <w:name w:val="Message Header"/>
    <w:basedOn w:val="Normal"/>
    <w:link w:val="MessageHeaderChar"/>
    <w:semiHidden/>
    <w:rsid w:val="00E44319"/>
    <w:pPr>
      <w:pBdr>
        <w:top w:val="single" w:sz="6" w:space="1" w:color="auto"/>
        <w:left w:val="single" w:sz="6" w:space="1" w:color="auto"/>
        <w:bottom w:val="single" w:sz="6" w:space="1" w:color="auto"/>
        <w:right w:val="single" w:sz="6" w:space="1" w:color="auto"/>
      </w:pBdr>
      <w:shd w:val="pct20" w:color="auto" w:fill="auto"/>
      <w:spacing w:line="360" w:lineRule="auto"/>
      <w:ind w:left="1134" w:hanging="1134"/>
    </w:pPr>
    <w:rPr>
      <w:rFonts w:ascii="Arial" w:hAnsi="Arial"/>
      <w:lang w:eastAsia="de-DE"/>
    </w:rPr>
  </w:style>
  <w:style w:type="paragraph" w:styleId="PlainText">
    <w:name w:val="Plain Text"/>
    <w:basedOn w:val="Normal"/>
    <w:link w:val="PlainTextChar"/>
    <w:uiPriority w:val="99"/>
    <w:rsid w:val="00E44319"/>
    <w:pPr>
      <w:spacing w:line="360" w:lineRule="auto"/>
    </w:pPr>
    <w:rPr>
      <w:rFonts w:ascii="Courier New" w:hAnsi="Courier New"/>
      <w:szCs w:val="20"/>
      <w:lang w:eastAsia="de-DE"/>
    </w:rPr>
  </w:style>
  <w:style w:type="paragraph" w:styleId="NormalWeb">
    <w:name w:val="Normal (Web)"/>
    <w:basedOn w:val="Normal"/>
    <w:uiPriority w:val="99"/>
    <w:rsid w:val="00E44319"/>
    <w:pPr>
      <w:spacing w:line="360" w:lineRule="auto"/>
    </w:pPr>
    <w:rPr>
      <w:lang w:eastAsia="de-DE"/>
    </w:rPr>
  </w:style>
  <w:style w:type="paragraph" w:styleId="NormalIndent">
    <w:name w:val="Normal Indent"/>
    <w:basedOn w:val="Normal"/>
    <w:semiHidden/>
    <w:rsid w:val="00E44319"/>
    <w:pPr>
      <w:spacing w:line="360" w:lineRule="auto"/>
      <w:ind w:left="708"/>
    </w:pPr>
    <w:rPr>
      <w:rFonts w:ascii="Arial" w:hAnsi="Arial"/>
      <w:lang w:eastAsia="de-DE"/>
    </w:rPr>
  </w:style>
  <w:style w:type="table" w:styleId="Table3Deffects1">
    <w:name w:val="Table 3D effects 1"/>
    <w:basedOn w:val="TableNormal"/>
    <w:semiHidden/>
    <w:rsid w:val="00E44319"/>
    <w:pPr>
      <w:spacing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44319"/>
    <w:pPr>
      <w:spacing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44319"/>
    <w:pPr>
      <w:spacing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E44319"/>
    <w:pPr>
      <w:spacing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E44319"/>
    <w:pPr>
      <w:spacing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44319"/>
    <w:pPr>
      <w:spacing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44319"/>
    <w:pPr>
      <w:spacing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E44319"/>
    <w:pPr>
      <w:spacing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E44319"/>
    <w:pPr>
      <w:spacing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44319"/>
    <w:pPr>
      <w:spacing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44319"/>
    <w:pPr>
      <w:spacing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E44319"/>
    <w:pPr>
      <w:spacing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44319"/>
    <w:pPr>
      <w:spacing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44319"/>
    <w:pPr>
      <w:spacing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44319"/>
    <w:pPr>
      <w:spacing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E44319"/>
    <w:pPr>
      <w:spacing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44319"/>
    <w:pPr>
      <w:spacing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44319"/>
    <w:pPr>
      <w:spacing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44319"/>
    <w:pPr>
      <w:spacing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44319"/>
    <w:pPr>
      <w:spacing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44319"/>
    <w:pPr>
      <w:spacing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44319"/>
    <w:pPr>
      <w:spacing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44319"/>
    <w:pPr>
      <w:spacing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44389"/>
    <w:pPr>
      <w:spacing w:line="216" w:lineRule="auto"/>
    </w:pPr>
    <w:rPr>
      <w:rFonts w:ascii="Arial" w:hAnsi="Arial"/>
      <w:sz w:val="16"/>
    </w:rPr>
    <w:tblPr>
      <w:tblBorders>
        <w:insideH w:val="single" w:sz="4" w:space="0" w:color="1150C8"/>
        <w:insideV w:val="single" w:sz="4" w:space="0" w:color="1150C8"/>
      </w:tblBorders>
      <w:tblCellMar>
        <w:top w:w="57" w:type="dxa"/>
        <w:left w:w="57" w:type="dxa"/>
        <w:right w:w="57" w:type="dxa"/>
      </w:tblCellMar>
    </w:tblPr>
    <w:tcPr>
      <w:shd w:val="clear" w:color="auto" w:fill="auto"/>
    </w:tcPr>
    <w:tblStylePr w:type="firstRow">
      <w:rPr>
        <w:rFonts w:ascii="Symbol" w:hAnsi="Symbol"/>
        <w:b/>
        <w:bCs/>
        <w:i w:val="0"/>
        <w:color w:val="1150C8"/>
        <w:position w:val="-6"/>
        <w:sz w:val="17"/>
        <w:szCs w:val="17"/>
      </w:rPr>
      <w:tblPr/>
      <w:tcPr>
        <w:tcBorders>
          <w:top w:val="nil"/>
          <w:left w:val="nil"/>
          <w:bottom w:val="single" w:sz="8" w:space="0" w:color="1150C8"/>
          <w:right w:val="nil"/>
          <w:insideH w:val="nil"/>
          <w:insideV w:val="single" w:sz="4" w:space="0" w:color="1150C8"/>
          <w:tl2br w:val="nil"/>
          <w:tr2bl w:val="nil"/>
        </w:tcBorders>
        <w:shd w:val="clear" w:color="auto" w:fill="auto"/>
      </w:tcPr>
    </w:tblStylePr>
  </w:style>
  <w:style w:type="table" w:styleId="TableGrid1">
    <w:name w:val="Table Grid 1"/>
    <w:basedOn w:val="TableNormal"/>
    <w:semiHidden/>
    <w:rsid w:val="00E44319"/>
    <w:pPr>
      <w:spacing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44319"/>
    <w:pPr>
      <w:spacing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44319"/>
    <w:pPr>
      <w:spacing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44319"/>
    <w:pPr>
      <w:spacing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44319"/>
    <w:pPr>
      <w:spacing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44319"/>
    <w:pPr>
      <w:spacing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44319"/>
    <w:pPr>
      <w:spacing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44319"/>
    <w:pPr>
      <w:spacing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E44319"/>
    <w:pPr>
      <w:spacing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44319"/>
    <w:pPr>
      <w:spacing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44319"/>
    <w:pPr>
      <w:spacing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44319"/>
    <w:pPr>
      <w:spacing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44319"/>
    <w:pPr>
      <w:spacing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E44319"/>
    <w:pPr>
      <w:spacing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44319"/>
    <w:pPr>
      <w:spacing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E44319"/>
    <w:pPr>
      <w:spacing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44319"/>
    <w:pPr>
      <w:spacing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44319"/>
    <w:pPr>
      <w:spacing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E4431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E4431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44319"/>
    <w:pPr>
      <w:spacing w:after="120" w:line="360" w:lineRule="auto"/>
    </w:pPr>
    <w:rPr>
      <w:rFonts w:ascii="Arial" w:hAnsi="Arial"/>
      <w:lang w:eastAsia="de-DE"/>
    </w:rPr>
  </w:style>
  <w:style w:type="paragraph" w:styleId="BodyText2">
    <w:name w:val="Body Text 2"/>
    <w:basedOn w:val="Normal"/>
    <w:link w:val="BodyText2Char"/>
    <w:semiHidden/>
    <w:rsid w:val="00E44319"/>
    <w:pPr>
      <w:spacing w:after="120" w:line="480" w:lineRule="auto"/>
    </w:pPr>
    <w:rPr>
      <w:rFonts w:ascii="Arial" w:hAnsi="Arial"/>
      <w:lang w:eastAsia="de-DE"/>
    </w:rPr>
  </w:style>
  <w:style w:type="paragraph" w:styleId="BodyText3">
    <w:name w:val="Body Text 3"/>
    <w:basedOn w:val="Normal"/>
    <w:link w:val="BodyText3Char"/>
    <w:semiHidden/>
    <w:rsid w:val="00E44319"/>
    <w:pPr>
      <w:spacing w:after="120" w:line="360" w:lineRule="auto"/>
    </w:pPr>
    <w:rPr>
      <w:rFonts w:ascii="Arial" w:hAnsi="Arial"/>
      <w:sz w:val="16"/>
      <w:szCs w:val="16"/>
      <w:lang w:eastAsia="de-DE"/>
    </w:rPr>
  </w:style>
  <w:style w:type="paragraph" w:styleId="BodyTextIndent2">
    <w:name w:val="Body Text Indent 2"/>
    <w:basedOn w:val="Normal"/>
    <w:link w:val="BodyTextIndent2Char"/>
    <w:semiHidden/>
    <w:rsid w:val="00E44319"/>
    <w:pPr>
      <w:spacing w:after="120" w:line="480" w:lineRule="auto"/>
      <w:ind w:left="283"/>
    </w:pPr>
    <w:rPr>
      <w:rFonts w:ascii="Arial" w:hAnsi="Arial"/>
      <w:lang w:eastAsia="de-DE"/>
    </w:rPr>
  </w:style>
  <w:style w:type="paragraph" w:styleId="BodyTextIndent3">
    <w:name w:val="Body Text Indent 3"/>
    <w:basedOn w:val="Normal"/>
    <w:link w:val="BodyTextIndent3Char"/>
    <w:semiHidden/>
    <w:rsid w:val="00E44319"/>
    <w:pPr>
      <w:spacing w:after="120" w:line="360" w:lineRule="auto"/>
      <w:ind w:left="283"/>
    </w:pPr>
    <w:rPr>
      <w:rFonts w:ascii="Arial" w:hAnsi="Arial"/>
      <w:sz w:val="16"/>
      <w:szCs w:val="16"/>
      <w:lang w:eastAsia="de-DE"/>
    </w:rPr>
  </w:style>
  <w:style w:type="paragraph" w:styleId="BodyTextFirstIndent">
    <w:name w:val="Body Text First Indent"/>
    <w:basedOn w:val="BodyText"/>
    <w:link w:val="BodyTextFirstIndentChar"/>
    <w:semiHidden/>
    <w:rsid w:val="00E44319"/>
    <w:pPr>
      <w:ind w:firstLine="210"/>
    </w:pPr>
  </w:style>
  <w:style w:type="paragraph" w:styleId="BodyTextIndent">
    <w:name w:val="Body Text Indent"/>
    <w:basedOn w:val="Normal"/>
    <w:link w:val="BodyTextIndentChar"/>
    <w:semiHidden/>
    <w:rsid w:val="00E44319"/>
    <w:pPr>
      <w:spacing w:after="120" w:line="360" w:lineRule="auto"/>
      <w:ind w:left="283"/>
    </w:pPr>
    <w:rPr>
      <w:rFonts w:ascii="Arial" w:hAnsi="Arial"/>
      <w:lang w:eastAsia="de-DE"/>
    </w:rPr>
  </w:style>
  <w:style w:type="paragraph" w:styleId="BodyTextFirstIndent2">
    <w:name w:val="Body Text First Indent 2"/>
    <w:basedOn w:val="BodyTextIndent"/>
    <w:link w:val="BodyTextFirstIndent2Char"/>
    <w:semiHidden/>
    <w:rsid w:val="00E44319"/>
    <w:pPr>
      <w:ind w:firstLine="210"/>
    </w:pPr>
  </w:style>
  <w:style w:type="paragraph" w:styleId="Title">
    <w:name w:val="Title"/>
    <w:basedOn w:val="Normal"/>
    <w:link w:val="TitleChar"/>
    <w:qFormat/>
    <w:rsid w:val="00E44319"/>
    <w:pPr>
      <w:spacing w:before="240" w:after="60" w:line="360" w:lineRule="auto"/>
      <w:jc w:val="center"/>
      <w:outlineLvl w:val="0"/>
    </w:pPr>
    <w:rPr>
      <w:rFonts w:ascii="Arial" w:hAnsi="Arial"/>
      <w:b/>
      <w:bCs/>
      <w:kern w:val="28"/>
      <w:sz w:val="32"/>
      <w:szCs w:val="32"/>
      <w:lang w:eastAsia="de-DE"/>
    </w:rPr>
  </w:style>
  <w:style w:type="paragraph" w:styleId="EnvelopeReturn">
    <w:name w:val="envelope return"/>
    <w:basedOn w:val="Normal"/>
    <w:semiHidden/>
    <w:rsid w:val="00E44319"/>
    <w:pPr>
      <w:spacing w:line="360" w:lineRule="auto"/>
    </w:pPr>
    <w:rPr>
      <w:rFonts w:ascii="Arial" w:hAnsi="Arial"/>
      <w:szCs w:val="20"/>
      <w:lang w:eastAsia="de-DE"/>
    </w:rPr>
  </w:style>
  <w:style w:type="paragraph" w:styleId="EnvelopeAddress">
    <w:name w:val="envelope address"/>
    <w:basedOn w:val="Normal"/>
    <w:semiHidden/>
    <w:rsid w:val="00E44319"/>
    <w:pPr>
      <w:framePr w:w="4320" w:h="2160" w:hRule="exact" w:hSpace="141" w:wrap="auto" w:hAnchor="page" w:xAlign="center" w:yAlign="bottom"/>
      <w:spacing w:line="360" w:lineRule="auto"/>
      <w:ind w:left="1"/>
    </w:pPr>
    <w:rPr>
      <w:rFonts w:ascii="Arial" w:hAnsi="Arial"/>
      <w:lang w:eastAsia="de-DE"/>
    </w:rPr>
  </w:style>
  <w:style w:type="paragraph" w:styleId="Signature">
    <w:name w:val="Signature"/>
    <w:basedOn w:val="Normal"/>
    <w:link w:val="SignatureChar"/>
    <w:semiHidden/>
    <w:rsid w:val="00E44319"/>
    <w:pPr>
      <w:spacing w:line="360" w:lineRule="auto"/>
      <w:ind w:left="4252"/>
    </w:pPr>
    <w:rPr>
      <w:rFonts w:ascii="Arial" w:hAnsi="Arial"/>
      <w:lang w:eastAsia="de-DE"/>
    </w:rPr>
  </w:style>
  <w:style w:type="paragraph" w:styleId="Subtitle">
    <w:name w:val="Subtitle"/>
    <w:basedOn w:val="Normal"/>
    <w:link w:val="SubtitleChar"/>
    <w:qFormat/>
    <w:rsid w:val="00E44319"/>
    <w:pPr>
      <w:spacing w:after="60" w:line="360" w:lineRule="auto"/>
      <w:jc w:val="center"/>
      <w:outlineLvl w:val="1"/>
    </w:pPr>
    <w:rPr>
      <w:rFonts w:ascii="Arial" w:hAnsi="Arial"/>
      <w:lang w:eastAsia="de-DE"/>
    </w:rPr>
  </w:style>
  <w:style w:type="character" w:styleId="LineNumber">
    <w:name w:val="line number"/>
    <w:basedOn w:val="DefaultParagraphFont"/>
    <w:semiHidden/>
    <w:rsid w:val="00E44319"/>
  </w:style>
  <w:style w:type="character" w:customStyle="1" w:styleId="Heading4Char">
    <w:name w:val="Heading 4 Char"/>
    <w:link w:val="Heading4"/>
    <w:rsid w:val="00187FF7"/>
    <w:rPr>
      <w:rFonts w:ascii="Arial" w:hAnsi="Arial"/>
      <w:b/>
      <w:bCs/>
      <w:color w:val="000000"/>
      <w:spacing w:val="-4"/>
      <w:sz w:val="22"/>
      <w:szCs w:val="22"/>
      <w:lang w:eastAsia="x-none"/>
    </w:rPr>
  </w:style>
  <w:style w:type="paragraph" w:styleId="Header">
    <w:name w:val="header"/>
    <w:aliases w:val="Spalte außen"/>
    <w:basedOn w:val="Normal"/>
    <w:link w:val="HeaderChar"/>
    <w:uiPriority w:val="99"/>
    <w:rsid w:val="00777BF1"/>
    <w:rPr>
      <w:rFonts w:ascii="Arial" w:hAnsi="Arial"/>
      <w:color w:val="1246C8"/>
      <w:sz w:val="14"/>
      <w:lang w:val="de-DE" w:eastAsia="de-DE"/>
    </w:rPr>
  </w:style>
  <w:style w:type="character" w:customStyle="1" w:styleId="HeaderChar">
    <w:name w:val="Header Char"/>
    <w:aliases w:val="Spalte außen Char"/>
    <w:link w:val="Header"/>
    <w:uiPriority w:val="99"/>
    <w:rsid w:val="00777BF1"/>
    <w:rPr>
      <w:rFonts w:ascii="Arial" w:hAnsi="Arial"/>
      <w:color w:val="1246C8"/>
      <w:sz w:val="14"/>
      <w:szCs w:val="24"/>
      <w:lang w:val="de-DE" w:eastAsia="de-DE" w:bidi="ar-SA"/>
    </w:rPr>
  </w:style>
  <w:style w:type="paragraph" w:styleId="Footer">
    <w:name w:val="footer"/>
    <w:basedOn w:val="Normal"/>
    <w:link w:val="FooterChar"/>
    <w:autoRedefine/>
    <w:uiPriority w:val="99"/>
    <w:rsid w:val="008A7309"/>
    <w:pPr>
      <w:tabs>
        <w:tab w:val="center" w:pos="4536"/>
        <w:tab w:val="right" w:pos="9072"/>
      </w:tabs>
      <w:spacing w:line="360" w:lineRule="auto"/>
    </w:pPr>
    <w:rPr>
      <w:rFonts w:ascii="Arial" w:hAnsi="Arial"/>
      <w:sz w:val="15"/>
      <w:lang w:eastAsia="de-DE"/>
    </w:rPr>
  </w:style>
  <w:style w:type="paragraph" w:styleId="TOC1">
    <w:name w:val="toc 1"/>
    <w:basedOn w:val="Heading4"/>
    <w:next w:val="Normal"/>
    <w:autoRedefine/>
    <w:uiPriority w:val="39"/>
    <w:rsid w:val="000F101B"/>
    <w:pPr>
      <w:numPr>
        <w:ilvl w:val="0"/>
        <w:numId w:val="0"/>
      </w:numPr>
      <w:tabs>
        <w:tab w:val="left" w:pos="480"/>
        <w:tab w:val="right" w:leader="dot" w:pos="8810"/>
      </w:tabs>
      <w:spacing w:before="120" w:after="0"/>
      <w:outlineLvl w:val="9"/>
    </w:pPr>
    <w:rPr>
      <w:rFonts w:ascii="Calibri" w:hAnsi="Calibri"/>
      <w:bCs w:val="0"/>
      <w:caps/>
      <w:color w:val="auto"/>
      <w:spacing w:val="0"/>
    </w:rPr>
  </w:style>
  <w:style w:type="character" w:customStyle="1" w:styleId="FormatvorlageKopfzeileLatein85pt">
    <w:name w:val="Formatvorlage Kopfzeile + (Latein) 85 pt"/>
    <w:semiHidden/>
    <w:rsid w:val="00E312BF"/>
    <w:rPr>
      <w:color w:val="1246C8"/>
      <w:lang w:val="en-GB"/>
    </w:rPr>
  </w:style>
  <w:style w:type="character" w:styleId="Hyperlink">
    <w:name w:val="Hyperlink"/>
    <w:uiPriority w:val="99"/>
    <w:rsid w:val="00A11182"/>
    <w:rPr>
      <w:rFonts w:ascii="Arial" w:hAnsi="Arial"/>
      <w:color w:val="1246C8"/>
      <w:u w:val="single"/>
    </w:rPr>
  </w:style>
  <w:style w:type="character" w:styleId="FollowedHyperlink">
    <w:name w:val="FollowedHyperlink"/>
    <w:semiHidden/>
    <w:rsid w:val="00805FC6"/>
    <w:rPr>
      <w:rFonts w:ascii="Arial" w:hAnsi="Arial"/>
      <w:color w:val="1246C8"/>
      <w:u w:val="single"/>
    </w:rPr>
  </w:style>
  <w:style w:type="character" w:styleId="Strong">
    <w:name w:val="Strong"/>
    <w:uiPriority w:val="22"/>
    <w:qFormat/>
    <w:rsid w:val="002A4409"/>
    <w:rPr>
      <w:b/>
      <w:bCs/>
    </w:rPr>
  </w:style>
  <w:style w:type="character" w:styleId="PageNumber">
    <w:name w:val="page number"/>
    <w:basedOn w:val="DefaultParagraphFont"/>
    <w:semiHidden/>
    <w:rsid w:val="002A4409"/>
  </w:style>
  <w:style w:type="paragraph" w:styleId="DocumentMap">
    <w:name w:val="Document Map"/>
    <w:basedOn w:val="Normal"/>
    <w:link w:val="DocumentMapChar"/>
    <w:semiHidden/>
    <w:rsid w:val="006F40E3"/>
    <w:pPr>
      <w:shd w:val="clear" w:color="auto" w:fill="000080"/>
      <w:spacing w:line="360" w:lineRule="auto"/>
    </w:pPr>
    <w:rPr>
      <w:rFonts w:ascii="Tahoma" w:hAnsi="Tahoma"/>
      <w:lang w:eastAsia="de-DE"/>
    </w:rPr>
  </w:style>
  <w:style w:type="paragraph" w:customStyle="1" w:styleId="CoverIntro">
    <w:name w:val="Cover Intro"/>
    <w:link w:val="CoverIntroChar"/>
    <w:autoRedefine/>
    <w:rsid w:val="00652089"/>
    <w:pPr>
      <w:spacing w:before="240" w:after="120" w:line="216" w:lineRule="auto"/>
      <w:contextualSpacing/>
    </w:pPr>
    <w:rPr>
      <w:rFonts w:ascii="Arial" w:hAnsi="Arial" w:cs="Arial"/>
      <w:b/>
      <w:bCs/>
      <w:iCs/>
      <w:color w:val="1150C8"/>
      <w:position w:val="4"/>
      <w:sz w:val="32"/>
      <w:szCs w:val="31"/>
      <w:lang w:val="de-DE" w:eastAsia="de-DE"/>
    </w:rPr>
  </w:style>
  <w:style w:type="character" w:customStyle="1" w:styleId="Heading2Char">
    <w:name w:val="Heading 2 Char"/>
    <w:link w:val="Heading2"/>
    <w:rsid w:val="00D90CDF"/>
    <w:rPr>
      <w:bCs/>
      <w:iCs/>
      <w:sz w:val="24"/>
      <w:szCs w:val="24"/>
      <w:lang w:val="en-GB"/>
    </w:rPr>
  </w:style>
  <w:style w:type="character" w:customStyle="1" w:styleId="Heading1Char">
    <w:name w:val="Heading 1 Char"/>
    <w:link w:val="Heading1"/>
    <w:rsid w:val="002522C8"/>
    <w:rPr>
      <w:rFonts w:ascii="Arial" w:hAnsi="Arial"/>
      <w:b/>
      <w:bCs/>
      <w:iCs/>
      <w:position w:val="4"/>
      <w:sz w:val="36"/>
      <w:szCs w:val="31"/>
      <w:lang w:val="en-GB" w:eastAsia="en-IN"/>
    </w:rPr>
  </w:style>
  <w:style w:type="character" w:customStyle="1" w:styleId="CoverIntroChar">
    <w:name w:val="Cover Intro Char"/>
    <w:link w:val="CoverIntro"/>
    <w:rsid w:val="00652089"/>
    <w:rPr>
      <w:rFonts w:ascii="Arial" w:hAnsi="Arial" w:cs="Arial"/>
      <w:b/>
      <w:bCs/>
      <w:iCs/>
      <w:color w:val="1150C8"/>
      <w:position w:val="4"/>
      <w:sz w:val="32"/>
      <w:szCs w:val="31"/>
      <w:lang w:val="de-DE" w:eastAsia="de-DE" w:bidi="ar-SA"/>
    </w:rPr>
  </w:style>
  <w:style w:type="numbering" w:customStyle="1" w:styleId="FormatvAufgezhlt">
    <w:name w:val="Formatv. Aufgezählt"/>
    <w:basedOn w:val="NoList"/>
    <w:rsid w:val="00DF73DD"/>
    <w:pPr>
      <w:numPr>
        <w:numId w:val="17"/>
      </w:numPr>
    </w:pPr>
  </w:style>
  <w:style w:type="paragraph" w:styleId="ListBullet">
    <w:name w:val="List Bullet"/>
    <w:basedOn w:val="Normal"/>
    <w:autoRedefine/>
    <w:semiHidden/>
    <w:rsid w:val="00116FF2"/>
    <w:pPr>
      <w:numPr>
        <w:numId w:val="3"/>
      </w:numPr>
      <w:spacing w:line="360" w:lineRule="auto"/>
    </w:pPr>
    <w:rPr>
      <w:rFonts w:ascii="Arial" w:hAnsi="Arial"/>
      <w:lang w:eastAsia="de-DE"/>
    </w:rPr>
  </w:style>
  <w:style w:type="paragraph" w:styleId="ListBullet2">
    <w:name w:val="List Bullet 2"/>
    <w:basedOn w:val="Normal"/>
    <w:autoRedefine/>
    <w:semiHidden/>
    <w:rsid w:val="00116FF2"/>
    <w:pPr>
      <w:numPr>
        <w:numId w:val="4"/>
      </w:numPr>
      <w:spacing w:line="360" w:lineRule="auto"/>
    </w:pPr>
    <w:rPr>
      <w:rFonts w:ascii="Arial" w:hAnsi="Arial"/>
      <w:lang w:eastAsia="de-DE"/>
    </w:rPr>
  </w:style>
  <w:style w:type="paragraph" w:styleId="ListBullet3">
    <w:name w:val="List Bullet 3"/>
    <w:basedOn w:val="Normal"/>
    <w:autoRedefine/>
    <w:semiHidden/>
    <w:rsid w:val="00116FF2"/>
    <w:pPr>
      <w:numPr>
        <w:numId w:val="5"/>
      </w:numPr>
      <w:spacing w:line="360" w:lineRule="auto"/>
    </w:pPr>
    <w:rPr>
      <w:rFonts w:ascii="Arial" w:hAnsi="Arial"/>
      <w:lang w:eastAsia="de-DE"/>
    </w:rPr>
  </w:style>
  <w:style w:type="paragraph" w:styleId="ListBullet4">
    <w:name w:val="List Bullet 4"/>
    <w:basedOn w:val="Normal"/>
    <w:autoRedefine/>
    <w:semiHidden/>
    <w:rsid w:val="00116FF2"/>
    <w:pPr>
      <w:numPr>
        <w:numId w:val="6"/>
      </w:numPr>
      <w:spacing w:line="360" w:lineRule="auto"/>
    </w:pPr>
    <w:rPr>
      <w:rFonts w:ascii="Arial" w:hAnsi="Arial"/>
      <w:lang w:eastAsia="de-DE"/>
    </w:rPr>
  </w:style>
  <w:style w:type="paragraph" w:styleId="List">
    <w:name w:val="List"/>
    <w:basedOn w:val="Normal"/>
    <w:semiHidden/>
    <w:rsid w:val="00116FF2"/>
    <w:pPr>
      <w:spacing w:line="360" w:lineRule="auto"/>
      <w:ind w:left="283" w:hanging="283"/>
    </w:pPr>
    <w:rPr>
      <w:rFonts w:ascii="Arial" w:hAnsi="Arial"/>
      <w:lang w:eastAsia="de-DE"/>
    </w:rPr>
  </w:style>
  <w:style w:type="paragraph" w:styleId="List2">
    <w:name w:val="List 2"/>
    <w:basedOn w:val="Normal"/>
    <w:semiHidden/>
    <w:rsid w:val="00116FF2"/>
    <w:pPr>
      <w:spacing w:line="360" w:lineRule="auto"/>
      <w:ind w:left="566" w:hanging="283"/>
    </w:pPr>
    <w:rPr>
      <w:rFonts w:ascii="Arial" w:hAnsi="Arial"/>
      <w:lang w:eastAsia="de-DE"/>
    </w:rPr>
  </w:style>
  <w:style w:type="paragraph" w:styleId="List3">
    <w:name w:val="List 3"/>
    <w:basedOn w:val="Normal"/>
    <w:semiHidden/>
    <w:rsid w:val="00116FF2"/>
    <w:pPr>
      <w:spacing w:line="360" w:lineRule="auto"/>
      <w:ind w:left="849" w:hanging="283"/>
    </w:pPr>
    <w:rPr>
      <w:rFonts w:ascii="Arial" w:hAnsi="Arial"/>
      <w:lang w:eastAsia="de-DE"/>
    </w:rPr>
  </w:style>
  <w:style w:type="paragraph" w:styleId="ListContinue">
    <w:name w:val="List Continue"/>
    <w:basedOn w:val="Normal"/>
    <w:semiHidden/>
    <w:rsid w:val="00116FF2"/>
    <w:pPr>
      <w:spacing w:after="120" w:line="360" w:lineRule="auto"/>
      <w:ind w:left="283"/>
    </w:pPr>
    <w:rPr>
      <w:rFonts w:ascii="Arial" w:hAnsi="Arial"/>
      <w:lang w:eastAsia="de-DE"/>
    </w:rPr>
  </w:style>
  <w:style w:type="paragraph" w:styleId="ListContinue2">
    <w:name w:val="List Continue 2"/>
    <w:basedOn w:val="Normal"/>
    <w:semiHidden/>
    <w:rsid w:val="00116FF2"/>
    <w:pPr>
      <w:spacing w:after="120" w:line="360" w:lineRule="auto"/>
      <w:ind w:left="566"/>
    </w:pPr>
    <w:rPr>
      <w:rFonts w:ascii="Arial" w:hAnsi="Arial"/>
      <w:lang w:eastAsia="de-DE"/>
    </w:rPr>
  </w:style>
  <w:style w:type="paragraph" w:styleId="ListNumber">
    <w:name w:val="List Number"/>
    <w:basedOn w:val="Normal"/>
    <w:semiHidden/>
    <w:rsid w:val="00116FF2"/>
    <w:pPr>
      <w:numPr>
        <w:numId w:val="8"/>
      </w:numPr>
      <w:spacing w:line="360" w:lineRule="auto"/>
    </w:pPr>
    <w:rPr>
      <w:rFonts w:ascii="Arial" w:hAnsi="Arial"/>
      <w:lang w:eastAsia="de-DE"/>
    </w:rPr>
  </w:style>
  <w:style w:type="paragraph" w:styleId="ListNumber2">
    <w:name w:val="List Number 2"/>
    <w:basedOn w:val="Normal"/>
    <w:semiHidden/>
    <w:rsid w:val="00116FF2"/>
    <w:pPr>
      <w:numPr>
        <w:numId w:val="9"/>
      </w:numPr>
      <w:spacing w:line="360" w:lineRule="auto"/>
    </w:pPr>
    <w:rPr>
      <w:rFonts w:ascii="Arial" w:hAnsi="Arial"/>
      <w:lang w:eastAsia="de-DE"/>
    </w:rPr>
  </w:style>
  <w:style w:type="paragraph" w:styleId="Index1">
    <w:name w:val="index 1"/>
    <w:basedOn w:val="Heading1"/>
    <w:next w:val="Normal"/>
    <w:autoRedefine/>
    <w:semiHidden/>
    <w:rsid w:val="00C31F13"/>
    <w:pPr>
      <w:numPr>
        <w:numId w:val="16"/>
      </w:numPr>
    </w:pPr>
  </w:style>
  <w:style w:type="paragraph" w:styleId="Index2">
    <w:name w:val="index 2"/>
    <w:basedOn w:val="Heading2"/>
    <w:next w:val="Normal"/>
    <w:autoRedefine/>
    <w:semiHidden/>
    <w:rsid w:val="00C31F13"/>
    <w:pPr>
      <w:ind w:left="340" w:hanging="170"/>
    </w:pPr>
  </w:style>
  <w:style w:type="paragraph" w:styleId="Index3">
    <w:name w:val="index 3"/>
    <w:basedOn w:val="Heading3"/>
    <w:next w:val="Normal"/>
    <w:autoRedefine/>
    <w:semiHidden/>
    <w:rsid w:val="00C31F13"/>
    <w:pPr>
      <w:ind w:left="510" w:hanging="170"/>
    </w:pPr>
  </w:style>
  <w:style w:type="paragraph" w:styleId="Index4">
    <w:name w:val="index 4"/>
    <w:basedOn w:val="Heading4"/>
    <w:next w:val="Normal"/>
    <w:autoRedefine/>
    <w:semiHidden/>
    <w:rsid w:val="00B47F54"/>
    <w:pPr>
      <w:ind w:left="680" w:hanging="170"/>
    </w:pPr>
  </w:style>
  <w:style w:type="paragraph" w:styleId="TOC2">
    <w:name w:val="toc 2"/>
    <w:basedOn w:val="Heading4"/>
    <w:next w:val="Normal"/>
    <w:autoRedefine/>
    <w:uiPriority w:val="39"/>
    <w:rsid w:val="002522C8"/>
    <w:pPr>
      <w:numPr>
        <w:ilvl w:val="0"/>
        <w:numId w:val="0"/>
      </w:numPr>
      <w:spacing w:before="0" w:after="0"/>
      <w:ind w:left="240"/>
      <w:outlineLvl w:val="9"/>
    </w:pPr>
    <w:rPr>
      <w:rFonts w:ascii="Calibri" w:hAnsi="Calibri"/>
      <w:b w:val="0"/>
      <w:bCs w:val="0"/>
      <w:smallCaps/>
      <w:color w:val="auto"/>
      <w:spacing w:val="0"/>
    </w:rPr>
  </w:style>
  <w:style w:type="paragraph" w:styleId="TOC3">
    <w:name w:val="toc 3"/>
    <w:basedOn w:val="Heading4"/>
    <w:next w:val="Normal"/>
    <w:autoRedefine/>
    <w:uiPriority w:val="39"/>
    <w:rsid w:val="005B5501"/>
    <w:pPr>
      <w:numPr>
        <w:ilvl w:val="0"/>
        <w:numId w:val="0"/>
      </w:numPr>
      <w:tabs>
        <w:tab w:val="left" w:pos="1200"/>
        <w:tab w:val="right" w:leader="dot" w:pos="8810"/>
      </w:tabs>
      <w:spacing w:before="0" w:after="0"/>
      <w:ind w:left="480"/>
      <w:outlineLvl w:val="9"/>
    </w:pPr>
    <w:rPr>
      <w:rFonts w:ascii="Calibri" w:hAnsi="Calibri"/>
      <w:b w:val="0"/>
      <w:bCs w:val="0"/>
      <w:i/>
      <w:color w:val="auto"/>
      <w:spacing w:val="0"/>
    </w:rPr>
  </w:style>
  <w:style w:type="numbering" w:customStyle="1" w:styleId="FormatvorlageNummerierteListe1">
    <w:name w:val="Formatvorlage Nummerierte Liste1"/>
    <w:basedOn w:val="NoList"/>
    <w:rsid w:val="000C4690"/>
    <w:pPr>
      <w:numPr>
        <w:numId w:val="18"/>
      </w:numPr>
    </w:pPr>
  </w:style>
  <w:style w:type="paragraph" w:styleId="TOC4">
    <w:name w:val="toc 4"/>
    <w:basedOn w:val="Heading4"/>
    <w:next w:val="Normal"/>
    <w:autoRedefine/>
    <w:uiPriority w:val="39"/>
    <w:rsid w:val="007F1A11"/>
    <w:pPr>
      <w:numPr>
        <w:ilvl w:val="0"/>
        <w:numId w:val="0"/>
      </w:numPr>
      <w:spacing w:before="0" w:after="0"/>
      <w:ind w:left="720"/>
      <w:outlineLvl w:val="9"/>
    </w:pPr>
    <w:rPr>
      <w:rFonts w:ascii="Calibri" w:hAnsi="Calibri"/>
      <w:b w:val="0"/>
      <w:bCs w:val="0"/>
      <w:color w:val="auto"/>
      <w:spacing w:val="0"/>
      <w:sz w:val="18"/>
      <w:szCs w:val="18"/>
    </w:rPr>
  </w:style>
  <w:style w:type="paragraph" w:styleId="TOC5">
    <w:name w:val="toc 5"/>
    <w:basedOn w:val="Heading4"/>
    <w:next w:val="Normal"/>
    <w:autoRedefine/>
    <w:uiPriority w:val="39"/>
    <w:rsid w:val="00150461"/>
    <w:pPr>
      <w:numPr>
        <w:ilvl w:val="0"/>
        <w:numId w:val="0"/>
      </w:numPr>
      <w:spacing w:before="0" w:after="0"/>
      <w:ind w:left="960"/>
      <w:outlineLvl w:val="9"/>
    </w:pPr>
    <w:rPr>
      <w:rFonts w:ascii="Calibri" w:hAnsi="Calibri"/>
      <w:b w:val="0"/>
      <w:bCs w:val="0"/>
      <w:color w:val="auto"/>
      <w:spacing w:val="0"/>
      <w:sz w:val="18"/>
      <w:szCs w:val="18"/>
    </w:rPr>
  </w:style>
  <w:style w:type="character" w:customStyle="1" w:styleId="FormatvorlageFett">
    <w:name w:val="Formatvorlage Fett"/>
    <w:rsid w:val="003002CE"/>
    <w:rPr>
      <w:b/>
      <w:bCs/>
    </w:rPr>
  </w:style>
  <w:style w:type="paragraph" w:customStyle="1" w:styleId="Tabellen-Kopf">
    <w:name w:val="Tabellen-Kopf"/>
    <w:basedOn w:val="Normal"/>
    <w:link w:val="Tabellen-KopfChar"/>
    <w:autoRedefine/>
    <w:rsid w:val="001E5DD7"/>
    <w:pPr>
      <w:spacing w:line="360" w:lineRule="auto"/>
      <w:jc w:val="both"/>
    </w:pPr>
    <w:rPr>
      <w:rFonts w:ascii="Arial" w:hAnsi="Arial"/>
      <w:color w:val="1150C8"/>
      <w:position w:val="-6"/>
      <w:sz w:val="20"/>
      <w:szCs w:val="17"/>
      <w:lang w:val="en-US" w:eastAsia="x-none"/>
    </w:rPr>
  </w:style>
  <w:style w:type="character" w:customStyle="1" w:styleId="Tabellen-KopfChar">
    <w:name w:val="Tabellen-Kopf Char"/>
    <w:link w:val="Tabellen-Kopf"/>
    <w:rsid w:val="001E5DD7"/>
    <w:rPr>
      <w:rFonts w:ascii="Arial" w:hAnsi="Arial"/>
      <w:color w:val="1150C8"/>
      <w:position w:val="-6"/>
      <w:szCs w:val="17"/>
      <w:lang w:val="en-US"/>
    </w:rPr>
  </w:style>
  <w:style w:type="paragraph" w:customStyle="1" w:styleId="ColorfulShading-Accent31">
    <w:name w:val="Colorful Shading - Accent 31"/>
    <w:basedOn w:val="Normal"/>
    <w:link w:val="ColorfulShading-Accent3Char"/>
    <w:uiPriority w:val="34"/>
    <w:qFormat/>
    <w:rsid w:val="00284A3F"/>
    <w:pPr>
      <w:spacing w:line="360" w:lineRule="auto"/>
      <w:ind w:left="720"/>
      <w:contextualSpacing/>
    </w:pPr>
    <w:rPr>
      <w:rFonts w:ascii="Arial" w:hAnsi="Arial"/>
      <w:lang w:eastAsia="de-DE"/>
    </w:rPr>
  </w:style>
  <w:style w:type="paragraph" w:styleId="BalloonText">
    <w:name w:val="Balloon Text"/>
    <w:basedOn w:val="Normal"/>
    <w:link w:val="BalloonTextChar"/>
    <w:rsid w:val="00F04DC7"/>
    <w:rPr>
      <w:rFonts w:ascii="Tahoma" w:hAnsi="Tahoma" w:cs="Tahoma"/>
      <w:sz w:val="16"/>
      <w:szCs w:val="16"/>
      <w:lang w:eastAsia="de-DE"/>
    </w:rPr>
  </w:style>
  <w:style w:type="character" w:customStyle="1" w:styleId="BalloonTextChar">
    <w:name w:val="Balloon Text Char"/>
    <w:link w:val="BalloonText"/>
    <w:rsid w:val="00F04DC7"/>
    <w:rPr>
      <w:rFonts w:ascii="Tahoma" w:hAnsi="Tahoma" w:cs="Tahoma"/>
      <w:sz w:val="16"/>
      <w:szCs w:val="16"/>
    </w:rPr>
  </w:style>
  <w:style w:type="character" w:styleId="CommentReference">
    <w:name w:val="annotation reference"/>
    <w:rsid w:val="00397BE1"/>
    <w:rPr>
      <w:sz w:val="16"/>
      <w:szCs w:val="16"/>
    </w:rPr>
  </w:style>
  <w:style w:type="paragraph" w:styleId="CommentText">
    <w:name w:val="annotation text"/>
    <w:basedOn w:val="Normal"/>
    <w:link w:val="CommentTextChar"/>
    <w:rsid w:val="00397BE1"/>
    <w:rPr>
      <w:rFonts w:ascii="Arial" w:hAnsi="Arial"/>
      <w:szCs w:val="20"/>
      <w:lang w:eastAsia="de-DE"/>
    </w:rPr>
  </w:style>
  <w:style w:type="character" w:customStyle="1" w:styleId="CommentTextChar">
    <w:name w:val="Comment Text Char"/>
    <w:link w:val="CommentText"/>
    <w:rsid w:val="00397BE1"/>
    <w:rPr>
      <w:rFonts w:ascii="Arial" w:hAnsi="Arial"/>
    </w:rPr>
  </w:style>
  <w:style w:type="paragraph" w:styleId="CommentSubject">
    <w:name w:val="annotation subject"/>
    <w:basedOn w:val="CommentText"/>
    <w:next w:val="CommentText"/>
    <w:link w:val="CommentSubjectChar"/>
    <w:rsid w:val="00397BE1"/>
    <w:rPr>
      <w:b/>
      <w:bCs/>
    </w:rPr>
  </w:style>
  <w:style w:type="character" w:customStyle="1" w:styleId="CommentSubjectChar">
    <w:name w:val="Comment Subject Char"/>
    <w:link w:val="CommentSubject"/>
    <w:rsid w:val="00397BE1"/>
    <w:rPr>
      <w:rFonts w:ascii="Arial" w:hAnsi="Arial"/>
      <w:b/>
      <w:bCs/>
    </w:rPr>
  </w:style>
  <w:style w:type="character" w:customStyle="1" w:styleId="error">
    <w:name w:val="error"/>
    <w:basedOn w:val="DefaultParagraphFont"/>
    <w:rsid w:val="00DC46CB"/>
  </w:style>
  <w:style w:type="character" w:customStyle="1" w:styleId="ColorfulShading-Accent3Char">
    <w:name w:val="Colorful Shading - Accent 3 Char"/>
    <w:link w:val="ColorfulShading-Accent31"/>
    <w:uiPriority w:val="34"/>
    <w:rsid w:val="00FB16D2"/>
    <w:rPr>
      <w:rFonts w:ascii="Arial" w:hAnsi="Arial"/>
      <w:szCs w:val="24"/>
    </w:rPr>
  </w:style>
  <w:style w:type="paragraph" w:styleId="TOC6">
    <w:name w:val="toc 6"/>
    <w:basedOn w:val="Normal"/>
    <w:next w:val="Normal"/>
    <w:autoRedefine/>
    <w:uiPriority w:val="39"/>
    <w:unhideWhenUsed/>
    <w:rsid w:val="00B713F3"/>
    <w:pPr>
      <w:spacing w:line="360" w:lineRule="auto"/>
      <w:ind w:left="1200"/>
    </w:pPr>
    <w:rPr>
      <w:rFonts w:ascii="Calibri" w:hAnsi="Calibri"/>
      <w:sz w:val="18"/>
      <w:szCs w:val="18"/>
      <w:lang w:eastAsia="de-DE"/>
    </w:rPr>
  </w:style>
  <w:style w:type="paragraph" w:styleId="TOC7">
    <w:name w:val="toc 7"/>
    <w:basedOn w:val="Normal"/>
    <w:next w:val="Normal"/>
    <w:autoRedefine/>
    <w:uiPriority w:val="39"/>
    <w:unhideWhenUsed/>
    <w:rsid w:val="00B713F3"/>
    <w:pPr>
      <w:spacing w:line="360" w:lineRule="auto"/>
      <w:ind w:left="1440"/>
    </w:pPr>
    <w:rPr>
      <w:rFonts w:ascii="Calibri" w:hAnsi="Calibri"/>
      <w:sz w:val="18"/>
      <w:szCs w:val="18"/>
      <w:lang w:eastAsia="de-DE"/>
    </w:rPr>
  </w:style>
  <w:style w:type="paragraph" w:styleId="TOC8">
    <w:name w:val="toc 8"/>
    <w:basedOn w:val="Normal"/>
    <w:next w:val="Normal"/>
    <w:autoRedefine/>
    <w:uiPriority w:val="39"/>
    <w:unhideWhenUsed/>
    <w:rsid w:val="00B713F3"/>
    <w:pPr>
      <w:spacing w:line="360" w:lineRule="auto"/>
      <w:ind w:left="1680"/>
    </w:pPr>
    <w:rPr>
      <w:rFonts w:ascii="Calibri" w:hAnsi="Calibri"/>
      <w:sz w:val="18"/>
      <w:szCs w:val="18"/>
      <w:lang w:eastAsia="de-DE"/>
    </w:rPr>
  </w:style>
  <w:style w:type="paragraph" w:styleId="TOC9">
    <w:name w:val="toc 9"/>
    <w:basedOn w:val="Normal"/>
    <w:next w:val="Normal"/>
    <w:autoRedefine/>
    <w:uiPriority w:val="39"/>
    <w:unhideWhenUsed/>
    <w:rsid w:val="00B713F3"/>
    <w:pPr>
      <w:spacing w:line="360" w:lineRule="auto"/>
      <w:ind w:left="1920"/>
    </w:pPr>
    <w:rPr>
      <w:rFonts w:ascii="Calibri" w:hAnsi="Calibri"/>
      <w:sz w:val="18"/>
      <w:szCs w:val="18"/>
      <w:lang w:eastAsia="de-DE"/>
    </w:rPr>
  </w:style>
  <w:style w:type="character" w:customStyle="1" w:styleId="apple-converted-space">
    <w:name w:val="apple-converted-space"/>
    <w:basedOn w:val="DefaultParagraphFont"/>
    <w:rsid w:val="00C5191B"/>
  </w:style>
  <w:style w:type="paragraph" w:customStyle="1" w:styleId="TableBody">
    <w:name w:val="Table Body"/>
    <w:rsid w:val="00534D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Pr>
      <w:rFonts w:ascii="Frutiger Next Pro Light" w:eastAsia="ヒラギノ角ゴ Pro W3" w:hAnsi="Frutiger Next Pro Light"/>
      <w:color w:val="191919"/>
      <w:sz w:val="18"/>
      <w:szCs w:val="24"/>
    </w:rPr>
  </w:style>
  <w:style w:type="character" w:customStyle="1" w:styleId="PlainTextChar">
    <w:name w:val="Plain Text Char"/>
    <w:link w:val="PlainText"/>
    <w:uiPriority w:val="99"/>
    <w:rsid w:val="0077035C"/>
    <w:rPr>
      <w:rFonts w:ascii="Courier New" w:hAnsi="Courier New"/>
      <w:lang w:val="en-GB"/>
    </w:rPr>
  </w:style>
  <w:style w:type="paragraph" w:customStyle="1" w:styleId="BodyCopy">
    <w:name w:val="BodyCopy"/>
    <w:basedOn w:val="Normal"/>
    <w:rsid w:val="006439FE"/>
    <w:rPr>
      <w:rFonts w:ascii="Arial" w:eastAsia="Calibri" w:hAnsi="Arial"/>
      <w:sz w:val="20"/>
      <w:szCs w:val="22"/>
    </w:rPr>
  </w:style>
  <w:style w:type="paragraph" w:customStyle="1" w:styleId="GridTable2-Accent41">
    <w:name w:val="Grid Table 2 - Accent 41"/>
    <w:basedOn w:val="Heading1"/>
    <w:next w:val="Normal"/>
    <w:uiPriority w:val="39"/>
    <w:unhideWhenUsed/>
    <w:qFormat/>
    <w:rsid w:val="00FB119B"/>
    <w:pPr>
      <w:keepNext/>
      <w:keepLines/>
      <w:numPr>
        <w:numId w:val="0"/>
      </w:numPr>
      <w:spacing w:before="480" w:after="0" w:line="276" w:lineRule="auto"/>
      <w:outlineLvl w:val="9"/>
    </w:pPr>
    <w:rPr>
      <w:rFonts w:ascii="Cambria" w:hAnsi="Cambria"/>
      <w:iCs w:val="0"/>
      <w:color w:val="365F91"/>
      <w:position w:val="0"/>
      <w:sz w:val="28"/>
      <w:szCs w:val="28"/>
      <w:lang w:val="en-US" w:eastAsia="en-US"/>
    </w:rPr>
  </w:style>
  <w:style w:type="paragraph" w:customStyle="1" w:styleId="DarkList-Accent31">
    <w:name w:val="Dark List - Accent 31"/>
    <w:hidden/>
    <w:uiPriority w:val="99"/>
    <w:semiHidden/>
    <w:rsid w:val="00A509BF"/>
    <w:rPr>
      <w:rFonts w:ascii="Arial" w:hAnsi="Arial"/>
      <w:sz w:val="24"/>
      <w:szCs w:val="24"/>
      <w:lang w:val="en-GB" w:eastAsia="de-DE"/>
    </w:rPr>
  </w:style>
  <w:style w:type="paragraph" w:customStyle="1" w:styleId="DefaultText">
    <w:name w:val="Default Text"/>
    <w:basedOn w:val="Normal"/>
    <w:rsid w:val="002E2D99"/>
    <w:pPr>
      <w:spacing w:after="60"/>
    </w:pPr>
    <w:rPr>
      <w:rFonts w:ascii="Arial" w:hAnsi="Arial"/>
      <w:sz w:val="20"/>
      <w:szCs w:val="20"/>
    </w:rPr>
  </w:style>
  <w:style w:type="paragraph" w:customStyle="1" w:styleId="05BodyCopy">
    <w:name w:val="05_Body_Copy"/>
    <w:basedOn w:val="Normal"/>
    <w:link w:val="05BodyCopyChar"/>
    <w:autoRedefine/>
    <w:uiPriority w:val="99"/>
    <w:rsid w:val="005218BE"/>
    <w:pPr>
      <w:ind w:left="450"/>
    </w:pPr>
    <w:rPr>
      <w:rFonts w:ascii="Arial" w:hAnsi="Arial" w:cs="Arial"/>
      <w:color w:val="000000"/>
      <w:sz w:val="20"/>
      <w:szCs w:val="20"/>
      <w:lang w:bidi="hi-IN"/>
    </w:rPr>
  </w:style>
  <w:style w:type="character" w:customStyle="1" w:styleId="05BodyCopyChar">
    <w:name w:val="05_Body_Copy Char"/>
    <w:link w:val="05BodyCopy"/>
    <w:uiPriority w:val="99"/>
    <w:locked/>
    <w:rsid w:val="005218BE"/>
    <w:rPr>
      <w:rFonts w:ascii="Arial" w:hAnsi="Arial" w:cs="Arial"/>
      <w:color w:val="000000"/>
      <w:sz w:val="20"/>
      <w:szCs w:val="20"/>
      <w:lang w:val="en-US" w:eastAsia="en-US" w:bidi="hi-IN"/>
    </w:rPr>
  </w:style>
  <w:style w:type="paragraph" w:customStyle="1" w:styleId="TableText">
    <w:name w:val="Table Text"/>
    <w:basedOn w:val="Normal"/>
    <w:autoRedefine/>
    <w:qFormat/>
    <w:rsid w:val="00686F6B"/>
    <w:pPr>
      <w:tabs>
        <w:tab w:val="left" w:pos="-3480"/>
        <w:tab w:val="left" w:pos="0"/>
        <w:tab w:val="left" w:pos="6510"/>
      </w:tabs>
      <w:suppressAutoHyphens/>
      <w:spacing w:before="72" w:after="72"/>
    </w:pPr>
    <w:rPr>
      <w:rFonts w:ascii="Arial" w:hAnsi="Arial" w:cs="Arial"/>
      <w:snapToGrid w:val="0"/>
      <w:sz w:val="20"/>
      <w:szCs w:val="20"/>
      <w:lang w:val="de-DE" w:eastAsia="en-GB"/>
    </w:rPr>
  </w:style>
  <w:style w:type="paragraph" w:customStyle="1" w:styleId="09TableContent1">
    <w:name w:val="09_Table_Content_1"/>
    <w:basedOn w:val="Normal"/>
    <w:link w:val="09TableContent1Zchn"/>
    <w:rsid w:val="00230810"/>
    <w:pPr>
      <w:spacing w:line="260" w:lineRule="exact"/>
    </w:pPr>
    <w:rPr>
      <w:rFonts w:ascii="Arial" w:hAnsi="Arial"/>
      <w:sz w:val="20"/>
      <w:szCs w:val="22"/>
    </w:rPr>
  </w:style>
  <w:style w:type="character" w:customStyle="1" w:styleId="09TableContent1Zchn">
    <w:name w:val="09_Table_Content_1 Zchn"/>
    <w:link w:val="09TableContent1"/>
    <w:rsid w:val="00230810"/>
    <w:rPr>
      <w:rFonts w:ascii="Arial" w:hAnsi="Arial"/>
      <w:sz w:val="20"/>
      <w:szCs w:val="22"/>
      <w:lang w:val="en-GB" w:eastAsia="en-US"/>
    </w:rPr>
  </w:style>
  <w:style w:type="paragraph" w:customStyle="1" w:styleId="08TableHeading">
    <w:name w:val="08_Table_Heading"/>
    <w:basedOn w:val="Normal"/>
    <w:rsid w:val="00230810"/>
    <w:pPr>
      <w:spacing w:line="390" w:lineRule="exact"/>
    </w:pPr>
    <w:rPr>
      <w:rFonts w:ascii="Arial" w:hAnsi="Arial" w:cs="Arial"/>
      <w:b/>
      <w:iCs/>
      <w:sz w:val="20"/>
      <w:szCs w:val="22"/>
    </w:rPr>
  </w:style>
  <w:style w:type="paragraph" w:customStyle="1" w:styleId="SAPHEADING3">
    <w:name w:val="SAP HEADING 3"/>
    <w:basedOn w:val="Normal"/>
    <w:next w:val="Normal"/>
    <w:link w:val="SAPHEADING3Char"/>
    <w:uiPriority w:val="99"/>
    <w:qFormat/>
    <w:rsid w:val="004555DA"/>
    <w:pPr>
      <w:spacing w:before="120" w:after="120" w:line="260" w:lineRule="atLeast"/>
      <w:outlineLvl w:val="2"/>
    </w:pPr>
    <w:rPr>
      <w:rFonts w:ascii="Arial (W1)" w:hAnsi="Arial (W1)"/>
      <w:b/>
      <w:color w:val="44697D"/>
      <w:sz w:val="20"/>
      <w:szCs w:val="20"/>
    </w:rPr>
  </w:style>
  <w:style w:type="character" w:customStyle="1" w:styleId="SAPHEADING3Char">
    <w:name w:val="SAP HEADING 3 Char"/>
    <w:link w:val="SAPHEADING3"/>
    <w:uiPriority w:val="99"/>
    <w:locked/>
    <w:rsid w:val="004555DA"/>
    <w:rPr>
      <w:rFonts w:ascii="Arial (W1)" w:hAnsi="Arial (W1)"/>
      <w:b/>
      <w:color w:val="44697D"/>
      <w:sz w:val="20"/>
      <w:szCs w:val="20"/>
      <w:lang w:val="en-US" w:eastAsia="en-US"/>
    </w:rPr>
  </w:style>
  <w:style w:type="paragraph" w:customStyle="1" w:styleId="TableHeading1">
    <w:name w:val="Table Heading 1"/>
    <w:basedOn w:val="Footer"/>
    <w:rsid w:val="00B03F1B"/>
    <w:pPr>
      <w:tabs>
        <w:tab w:val="clear" w:pos="4536"/>
        <w:tab w:val="clear" w:pos="9072"/>
      </w:tabs>
      <w:spacing w:before="120" w:after="120" w:line="240" w:lineRule="auto"/>
      <w:jc w:val="center"/>
    </w:pPr>
    <w:rPr>
      <w:b/>
      <w:bCs/>
      <w:smallCaps/>
      <w:sz w:val="24"/>
      <w:lang w:val="en-US" w:eastAsia="en-US"/>
    </w:rPr>
  </w:style>
  <w:style w:type="paragraph" w:customStyle="1" w:styleId="TableHeading2">
    <w:name w:val="Table Heading 2"/>
    <w:basedOn w:val="Normal"/>
    <w:rsid w:val="00B03F1B"/>
    <w:pPr>
      <w:keepNext/>
      <w:spacing w:before="120" w:after="40"/>
    </w:pPr>
    <w:rPr>
      <w:rFonts w:ascii="Arial" w:hAnsi="Arial"/>
      <w:b/>
      <w:sz w:val="16"/>
      <w:szCs w:val="20"/>
    </w:rPr>
  </w:style>
  <w:style w:type="character" w:customStyle="1" w:styleId="jayashree">
    <w:name w:val="jayashree"/>
    <w:semiHidden/>
    <w:rsid w:val="000351A0"/>
    <w:rPr>
      <w:rFonts w:ascii="Arial" w:hAnsi="Arial" w:cs="Arial"/>
      <w:color w:val="000080"/>
      <w:sz w:val="20"/>
      <w:szCs w:val="20"/>
    </w:rPr>
  </w:style>
  <w:style w:type="character" w:customStyle="1" w:styleId="Heading5Char">
    <w:name w:val="Heading 5 Char"/>
    <w:link w:val="Heading5"/>
    <w:rsid w:val="00F729B7"/>
    <w:rPr>
      <w:rFonts w:ascii="Arial" w:hAnsi="Arial" w:cs="Arial"/>
      <w:b/>
      <w:bCs/>
      <w:color w:val="000000"/>
      <w:spacing w:val="-4"/>
      <w:sz w:val="22"/>
      <w:szCs w:val="22"/>
      <w:lang w:val="en-GB" w:eastAsia="de-DE"/>
    </w:rPr>
  </w:style>
  <w:style w:type="character" w:customStyle="1" w:styleId="Heading6Char">
    <w:name w:val="Heading 6 Char"/>
    <w:link w:val="Heading6"/>
    <w:rsid w:val="00F729B7"/>
    <w:rPr>
      <w:b/>
      <w:bCs/>
      <w:sz w:val="22"/>
      <w:szCs w:val="22"/>
      <w:lang w:val="en-GB" w:eastAsia="de-DE"/>
    </w:rPr>
  </w:style>
  <w:style w:type="character" w:customStyle="1" w:styleId="Heading7Char">
    <w:name w:val="Heading 7 Char"/>
    <w:link w:val="Heading7"/>
    <w:rsid w:val="00F729B7"/>
    <w:rPr>
      <w:sz w:val="24"/>
      <w:szCs w:val="24"/>
      <w:lang w:val="en-GB" w:eastAsia="de-DE"/>
    </w:rPr>
  </w:style>
  <w:style w:type="character" w:customStyle="1" w:styleId="Heading8Char">
    <w:name w:val="Heading 8 Char"/>
    <w:link w:val="Heading8"/>
    <w:rsid w:val="00F729B7"/>
    <w:rPr>
      <w:i/>
      <w:iCs/>
      <w:sz w:val="24"/>
      <w:szCs w:val="24"/>
      <w:lang w:val="en-GB" w:eastAsia="de-DE"/>
    </w:rPr>
  </w:style>
  <w:style w:type="character" w:customStyle="1" w:styleId="Heading9Char">
    <w:name w:val="Heading 9 Char"/>
    <w:link w:val="Heading9"/>
    <w:rsid w:val="00F729B7"/>
    <w:rPr>
      <w:rFonts w:ascii="Arial" w:hAnsi="Arial"/>
      <w:sz w:val="22"/>
      <w:szCs w:val="22"/>
      <w:lang w:val="en-GB" w:eastAsia="de-DE"/>
    </w:rPr>
  </w:style>
  <w:style w:type="character" w:customStyle="1" w:styleId="SalutationChar">
    <w:name w:val="Salutation Char"/>
    <w:link w:val="Salutation"/>
    <w:semiHidden/>
    <w:rsid w:val="00F729B7"/>
    <w:rPr>
      <w:rFonts w:ascii="Arial" w:hAnsi="Arial"/>
      <w:lang w:val="en-GB"/>
    </w:rPr>
  </w:style>
  <w:style w:type="character" w:customStyle="1" w:styleId="DateChar">
    <w:name w:val="Date Char"/>
    <w:link w:val="Date"/>
    <w:semiHidden/>
    <w:rsid w:val="00F729B7"/>
    <w:rPr>
      <w:rFonts w:ascii="Arial" w:hAnsi="Arial"/>
      <w:lang w:val="en-GB"/>
    </w:rPr>
  </w:style>
  <w:style w:type="character" w:customStyle="1" w:styleId="E-mailSignatureChar">
    <w:name w:val="E-mail Signature Char"/>
    <w:link w:val="E-mailSignature"/>
    <w:semiHidden/>
    <w:rsid w:val="00F729B7"/>
    <w:rPr>
      <w:rFonts w:ascii="Arial" w:hAnsi="Arial"/>
      <w:lang w:val="en-GB"/>
    </w:rPr>
  </w:style>
  <w:style w:type="character" w:customStyle="1" w:styleId="FootnoteTextChar">
    <w:name w:val="Footnote Text Char"/>
    <w:link w:val="FootnoteText"/>
    <w:rsid w:val="00F729B7"/>
    <w:rPr>
      <w:rFonts w:ascii="Arial" w:hAnsi="Arial"/>
      <w:sz w:val="15"/>
      <w:szCs w:val="20"/>
      <w:lang w:val="en-GB"/>
    </w:rPr>
  </w:style>
  <w:style w:type="character" w:customStyle="1" w:styleId="NoteHeadingChar">
    <w:name w:val="Note Heading Char"/>
    <w:link w:val="NoteHeading"/>
    <w:semiHidden/>
    <w:rsid w:val="00F729B7"/>
    <w:rPr>
      <w:rFonts w:ascii="Arial" w:hAnsi="Arial"/>
      <w:b/>
      <w:lang w:val="en-GB"/>
    </w:rPr>
  </w:style>
  <w:style w:type="character" w:customStyle="1" w:styleId="ClosingChar">
    <w:name w:val="Closing Char"/>
    <w:link w:val="Closing"/>
    <w:semiHidden/>
    <w:rsid w:val="00F729B7"/>
    <w:rPr>
      <w:rFonts w:ascii="Arial" w:hAnsi="Arial"/>
      <w:lang w:val="en-GB"/>
    </w:rPr>
  </w:style>
  <w:style w:type="character" w:customStyle="1" w:styleId="HTMLAddressChar">
    <w:name w:val="HTML Address Char"/>
    <w:link w:val="HTMLAddress"/>
    <w:semiHidden/>
    <w:rsid w:val="00F729B7"/>
    <w:rPr>
      <w:rFonts w:ascii="Arial" w:hAnsi="Arial"/>
      <w:i/>
      <w:iCs/>
      <w:lang w:val="en-GB"/>
    </w:rPr>
  </w:style>
  <w:style w:type="character" w:customStyle="1" w:styleId="HTMLPreformattedChar">
    <w:name w:val="HTML Preformatted Char"/>
    <w:link w:val="HTMLPreformatted"/>
    <w:semiHidden/>
    <w:rsid w:val="00F729B7"/>
    <w:rPr>
      <w:rFonts w:ascii="Courier New" w:hAnsi="Courier New"/>
      <w:szCs w:val="20"/>
      <w:lang w:val="en-GB"/>
    </w:rPr>
  </w:style>
  <w:style w:type="character" w:customStyle="1" w:styleId="MessageHeaderChar">
    <w:name w:val="Message Header Char"/>
    <w:link w:val="MessageHeader"/>
    <w:semiHidden/>
    <w:rsid w:val="00F729B7"/>
    <w:rPr>
      <w:rFonts w:ascii="Arial" w:hAnsi="Arial"/>
      <w:shd w:val="pct20" w:color="auto" w:fill="auto"/>
      <w:lang w:val="en-GB"/>
    </w:rPr>
  </w:style>
  <w:style w:type="character" w:customStyle="1" w:styleId="BodyTextChar">
    <w:name w:val="Body Text Char"/>
    <w:link w:val="BodyText"/>
    <w:semiHidden/>
    <w:rsid w:val="00F729B7"/>
    <w:rPr>
      <w:rFonts w:ascii="Arial" w:hAnsi="Arial"/>
      <w:lang w:val="en-GB"/>
    </w:rPr>
  </w:style>
  <w:style w:type="character" w:customStyle="1" w:styleId="BodyText2Char">
    <w:name w:val="Body Text 2 Char"/>
    <w:link w:val="BodyText2"/>
    <w:semiHidden/>
    <w:rsid w:val="00F729B7"/>
    <w:rPr>
      <w:rFonts w:ascii="Arial" w:hAnsi="Arial"/>
      <w:lang w:val="en-GB"/>
    </w:rPr>
  </w:style>
  <w:style w:type="character" w:customStyle="1" w:styleId="BodyText3Char">
    <w:name w:val="Body Text 3 Char"/>
    <w:link w:val="BodyText3"/>
    <w:semiHidden/>
    <w:rsid w:val="00F729B7"/>
    <w:rPr>
      <w:rFonts w:ascii="Arial" w:hAnsi="Arial"/>
      <w:sz w:val="16"/>
      <w:szCs w:val="16"/>
      <w:lang w:val="en-GB"/>
    </w:rPr>
  </w:style>
  <w:style w:type="character" w:customStyle="1" w:styleId="BodyTextIndent2Char">
    <w:name w:val="Body Text Indent 2 Char"/>
    <w:link w:val="BodyTextIndent2"/>
    <w:semiHidden/>
    <w:rsid w:val="00F729B7"/>
    <w:rPr>
      <w:rFonts w:ascii="Arial" w:hAnsi="Arial"/>
      <w:lang w:val="en-GB"/>
    </w:rPr>
  </w:style>
  <w:style w:type="character" w:customStyle="1" w:styleId="BodyTextIndent3Char">
    <w:name w:val="Body Text Indent 3 Char"/>
    <w:link w:val="BodyTextIndent3"/>
    <w:semiHidden/>
    <w:rsid w:val="00F729B7"/>
    <w:rPr>
      <w:rFonts w:ascii="Arial" w:hAnsi="Arial"/>
      <w:sz w:val="16"/>
      <w:szCs w:val="16"/>
      <w:lang w:val="en-GB"/>
    </w:rPr>
  </w:style>
  <w:style w:type="character" w:customStyle="1" w:styleId="BodyTextFirstIndentChar">
    <w:name w:val="Body Text First Indent Char"/>
    <w:link w:val="BodyTextFirstIndent"/>
    <w:semiHidden/>
    <w:rsid w:val="00F729B7"/>
    <w:rPr>
      <w:rFonts w:ascii="Arial" w:hAnsi="Arial"/>
      <w:lang w:val="en-GB"/>
    </w:rPr>
  </w:style>
  <w:style w:type="character" w:customStyle="1" w:styleId="BodyTextIndentChar">
    <w:name w:val="Body Text Indent Char"/>
    <w:link w:val="BodyTextIndent"/>
    <w:semiHidden/>
    <w:rsid w:val="00F729B7"/>
    <w:rPr>
      <w:rFonts w:ascii="Arial" w:hAnsi="Arial"/>
      <w:lang w:val="en-GB"/>
    </w:rPr>
  </w:style>
  <w:style w:type="character" w:customStyle="1" w:styleId="BodyTextFirstIndent2Char">
    <w:name w:val="Body Text First Indent 2 Char"/>
    <w:link w:val="BodyTextFirstIndent2"/>
    <w:semiHidden/>
    <w:rsid w:val="00F729B7"/>
    <w:rPr>
      <w:rFonts w:ascii="Arial" w:hAnsi="Arial"/>
      <w:lang w:val="en-GB"/>
    </w:rPr>
  </w:style>
  <w:style w:type="character" w:customStyle="1" w:styleId="TitleChar">
    <w:name w:val="Title Char"/>
    <w:link w:val="Title"/>
    <w:rsid w:val="00F729B7"/>
    <w:rPr>
      <w:rFonts w:ascii="Arial" w:hAnsi="Arial"/>
      <w:b/>
      <w:bCs/>
      <w:kern w:val="28"/>
      <w:sz w:val="32"/>
      <w:szCs w:val="32"/>
      <w:lang w:val="en-GB"/>
    </w:rPr>
  </w:style>
  <w:style w:type="character" w:customStyle="1" w:styleId="SignatureChar">
    <w:name w:val="Signature Char"/>
    <w:link w:val="Signature"/>
    <w:semiHidden/>
    <w:rsid w:val="00F729B7"/>
    <w:rPr>
      <w:rFonts w:ascii="Arial" w:hAnsi="Arial"/>
      <w:lang w:val="en-GB"/>
    </w:rPr>
  </w:style>
  <w:style w:type="character" w:customStyle="1" w:styleId="SubtitleChar">
    <w:name w:val="Subtitle Char"/>
    <w:link w:val="Subtitle"/>
    <w:rsid w:val="00F729B7"/>
    <w:rPr>
      <w:rFonts w:ascii="Arial" w:hAnsi="Arial"/>
      <w:lang w:val="en-GB"/>
    </w:rPr>
  </w:style>
  <w:style w:type="character" w:customStyle="1" w:styleId="FooterChar">
    <w:name w:val="Footer Char"/>
    <w:link w:val="Footer"/>
    <w:uiPriority w:val="99"/>
    <w:rsid w:val="00F729B7"/>
    <w:rPr>
      <w:rFonts w:ascii="Arial" w:hAnsi="Arial"/>
      <w:sz w:val="15"/>
      <w:lang w:val="en-GB"/>
    </w:rPr>
  </w:style>
  <w:style w:type="character" w:customStyle="1" w:styleId="DocumentMapChar">
    <w:name w:val="Document Map Char"/>
    <w:link w:val="DocumentMap"/>
    <w:semiHidden/>
    <w:rsid w:val="00F729B7"/>
    <w:rPr>
      <w:rFonts w:ascii="Tahoma" w:hAnsi="Tahoma"/>
      <w:shd w:val="clear" w:color="auto" w:fill="000080"/>
      <w:lang w:val="en-GB"/>
    </w:rPr>
  </w:style>
  <w:style w:type="paragraph" w:customStyle="1" w:styleId="LightList-Accent31">
    <w:name w:val="Light List - Accent 31"/>
    <w:hidden/>
    <w:uiPriority w:val="71"/>
    <w:rsid w:val="005B5501"/>
    <w:rPr>
      <w:sz w:val="24"/>
      <w:szCs w:val="24"/>
      <w:lang w:val="en-GB"/>
    </w:rPr>
  </w:style>
  <w:style w:type="paragraph" w:customStyle="1" w:styleId="MediumList2-Accent21">
    <w:name w:val="Medium List 2 - Accent 21"/>
    <w:hidden/>
    <w:uiPriority w:val="62"/>
    <w:rsid w:val="002522C8"/>
    <w:rPr>
      <w:sz w:val="24"/>
      <w:szCs w:val="24"/>
      <w:lang w:val="en-GB"/>
    </w:rPr>
  </w:style>
  <w:style w:type="paragraph" w:customStyle="1" w:styleId="ColorfulShading-Accent11">
    <w:name w:val="Colorful Shading - Accent 11"/>
    <w:hidden/>
    <w:uiPriority w:val="99"/>
    <w:unhideWhenUsed/>
    <w:rsid w:val="001474A9"/>
    <w:rPr>
      <w:sz w:val="24"/>
      <w:szCs w:val="24"/>
      <w:lang w:val="en-GB"/>
    </w:rPr>
  </w:style>
  <w:style w:type="paragraph" w:styleId="Revision">
    <w:name w:val="Revision"/>
    <w:hidden/>
    <w:uiPriority w:val="99"/>
    <w:unhideWhenUsed/>
    <w:rsid w:val="00AF42D3"/>
    <w:rPr>
      <w:sz w:val="24"/>
      <w:szCs w:val="24"/>
      <w:lang w:val="en-GB"/>
    </w:rPr>
  </w:style>
  <w:style w:type="paragraph" w:styleId="ListParagraph">
    <w:name w:val="List Paragraph"/>
    <w:basedOn w:val="Normal"/>
    <w:uiPriority w:val="99"/>
    <w:qFormat/>
    <w:rsid w:val="00A74CB5"/>
    <w:pPr>
      <w:ind w:left="720"/>
      <w:contextualSpacing/>
    </w:pPr>
  </w:style>
  <w:style w:type="paragraph" w:customStyle="1" w:styleId="Default">
    <w:name w:val="Default"/>
    <w:rsid w:val="003E171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7969">
      <w:bodyDiv w:val="1"/>
      <w:marLeft w:val="0"/>
      <w:marRight w:val="0"/>
      <w:marTop w:val="0"/>
      <w:marBottom w:val="0"/>
      <w:divBdr>
        <w:top w:val="none" w:sz="0" w:space="0" w:color="auto"/>
        <w:left w:val="none" w:sz="0" w:space="0" w:color="auto"/>
        <w:bottom w:val="none" w:sz="0" w:space="0" w:color="auto"/>
        <w:right w:val="none" w:sz="0" w:space="0" w:color="auto"/>
      </w:divBdr>
    </w:div>
    <w:div w:id="46878692">
      <w:bodyDiv w:val="1"/>
      <w:marLeft w:val="0"/>
      <w:marRight w:val="0"/>
      <w:marTop w:val="0"/>
      <w:marBottom w:val="0"/>
      <w:divBdr>
        <w:top w:val="none" w:sz="0" w:space="0" w:color="auto"/>
        <w:left w:val="none" w:sz="0" w:space="0" w:color="auto"/>
        <w:bottom w:val="none" w:sz="0" w:space="0" w:color="auto"/>
        <w:right w:val="none" w:sz="0" w:space="0" w:color="auto"/>
      </w:divBdr>
      <w:divsChild>
        <w:div w:id="349767577">
          <w:marLeft w:val="446"/>
          <w:marRight w:val="0"/>
          <w:marTop w:val="180"/>
          <w:marBottom w:val="0"/>
          <w:divBdr>
            <w:top w:val="none" w:sz="0" w:space="0" w:color="auto"/>
            <w:left w:val="none" w:sz="0" w:space="0" w:color="auto"/>
            <w:bottom w:val="none" w:sz="0" w:space="0" w:color="auto"/>
            <w:right w:val="none" w:sz="0" w:space="0" w:color="auto"/>
          </w:divBdr>
        </w:div>
        <w:div w:id="453795382">
          <w:marLeft w:val="446"/>
          <w:marRight w:val="0"/>
          <w:marTop w:val="180"/>
          <w:marBottom w:val="0"/>
          <w:divBdr>
            <w:top w:val="none" w:sz="0" w:space="0" w:color="auto"/>
            <w:left w:val="none" w:sz="0" w:space="0" w:color="auto"/>
            <w:bottom w:val="none" w:sz="0" w:space="0" w:color="auto"/>
            <w:right w:val="none" w:sz="0" w:space="0" w:color="auto"/>
          </w:divBdr>
        </w:div>
        <w:div w:id="857278596">
          <w:marLeft w:val="1296"/>
          <w:marRight w:val="0"/>
          <w:marTop w:val="180"/>
          <w:marBottom w:val="0"/>
          <w:divBdr>
            <w:top w:val="none" w:sz="0" w:space="0" w:color="auto"/>
            <w:left w:val="none" w:sz="0" w:space="0" w:color="auto"/>
            <w:bottom w:val="none" w:sz="0" w:space="0" w:color="auto"/>
            <w:right w:val="none" w:sz="0" w:space="0" w:color="auto"/>
          </w:divBdr>
        </w:div>
        <w:div w:id="1313218155">
          <w:marLeft w:val="1296"/>
          <w:marRight w:val="0"/>
          <w:marTop w:val="180"/>
          <w:marBottom w:val="0"/>
          <w:divBdr>
            <w:top w:val="none" w:sz="0" w:space="0" w:color="auto"/>
            <w:left w:val="none" w:sz="0" w:space="0" w:color="auto"/>
            <w:bottom w:val="none" w:sz="0" w:space="0" w:color="auto"/>
            <w:right w:val="none" w:sz="0" w:space="0" w:color="auto"/>
          </w:divBdr>
        </w:div>
        <w:div w:id="1382510409">
          <w:marLeft w:val="1296"/>
          <w:marRight w:val="0"/>
          <w:marTop w:val="180"/>
          <w:marBottom w:val="0"/>
          <w:divBdr>
            <w:top w:val="none" w:sz="0" w:space="0" w:color="auto"/>
            <w:left w:val="none" w:sz="0" w:space="0" w:color="auto"/>
            <w:bottom w:val="none" w:sz="0" w:space="0" w:color="auto"/>
            <w:right w:val="none" w:sz="0" w:space="0" w:color="auto"/>
          </w:divBdr>
        </w:div>
        <w:div w:id="1771048207">
          <w:marLeft w:val="1296"/>
          <w:marRight w:val="0"/>
          <w:marTop w:val="180"/>
          <w:marBottom w:val="0"/>
          <w:divBdr>
            <w:top w:val="none" w:sz="0" w:space="0" w:color="auto"/>
            <w:left w:val="none" w:sz="0" w:space="0" w:color="auto"/>
            <w:bottom w:val="none" w:sz="0" w:space="0" w:color="auto"/>
            <w:right w:val="none" w:sz="0" w:space="0" w:color="auto"/>
          </w:divBdr>
        </w:div>
        <w:div w:id="2068215968">
          <w:marLeft w:val="1296"/>
          <w:marRight w:val="0"/>
          <w:marTop w:val="180"/>
          <w:marBottom w:val="0"/>
          <w:divBdr>
            <w:top w:val="none" w:sz="0" w:space="0" w:color="auto"/>
            <w:left w:val="none" w:sz="0" w:space="0" w:color="auto"/>
            <w:bottom w:val="none" w:sz="0" w:space="0" w:color="auto"/>
            <w:right w:val="none" w:sz="0" w:space="0" w:color="auto"/>
          </w:divBdr>
        </w:div>
        <w:div w:id="2083284938">
          <w:marLeft w:val="1296"/>
          <w:marRight w:val="0"/>
          <w:marTop w:val="180"/>
          <w:marBottom w:val="0"/>
          <w:divBdr>
            <w:top w:val="none" w:sz="0" w:space="0" w:color="auto"/>
            <w:left w:val="none" w:sz="0" w:space="0" w:color="auto"/>
            <w:bottom w:val="none" w:sz="0" w:space="0" w:color="auto"/>
            <w:right w:val="none" w:sz="0" w:space="0" w:color="auto"/>
          </w:divBdr>
        </w:div>
      </w:divsChild>
    </w:div>
    <w:div w:id="48457951">
      <w:bodyDiv w:val="1"/>
      <w:marLeft w:val="0"/>
      <w:marRight w:val="0"/>
      <w:marTop w:val="0"/>
      <w:marBottom w:val="0"/>
      <w:divBdr>
        <w:top w:val="none" w:sz="0" w:space="0" w:color="auto"/>
        <w:left w:val="none" w:sz="0" w:space="0" w:color="auto"/>
        <w:bottom w:val="none" w:sz="0" w:space="0" w:color="auto"/>
        <w:right w:val="none" w:sz="0" w:space="0" w:color="auto"/>
      </w:divBdr>
    </w:div>
    <w:div w:id="52656249">
      <w:bodyDiv w:val="1"/>
      <w:marLeft w:val="0"/>
      <w:marRight w:val="0"/>
      <w:marTop w:val="0"/>
      <w:marBottom w:val="0"/>
      <w:divBdr>
        <w:top w:val="none" w:sz="0" w:space="0" w:color="auto"/>
        <w:left w:val="none" w:sz="0" w:space="0" w:color="auto"/>
        <w:bottom w:val="none" w:sz="0" w:space="0" w:color="auto"/>
        <w:right w:val="none" w:sz="0" w:space="0" w:color="auto"/>
      </w:divBdr>
    </w:div>
    <w:div w:id="55325105">
      <w:bodyDiv w:val="1"/>
      <w:marLeft w:val="0"/>
      <w:marRight w:val="0"/>
      <w:marTop w:val="0"/>
      <w:marBottom w:val="0"/>
      <w:divBdr>
        <w:top w:val="none" w:sz="0" w:space="0" w:color="auto"/>
        <w:left w:val="none" w:sz="0" w:space="0" w:color="auto"/>
        <w:bottom w:val="none" w:sz="0" w:space="0" w:color="auto"/>
        <w:right w:val="none" w:sz="0" w:space="0" w:color="auto"/>
      </w:divBdr>
    </w:div>
    <w:div w:id="79643228">
      <w:bodyDiv w:val="1"/>
      <w:marLeft w:val="0"/>
      <w:marRight w:val="0"/>
      <w:marTop w:val="0"/>
      <w:marBottom w:val="0"/>
      <w:divBdr>
        <w:top w:val="none" w:sz="0" w:space="0" w:color="auto"/>
        <w:left w:val="none" w:sz="0" w:space="0" w:color="auto"/>
        <w:bottom w:val="none" w:sz="0" w:space="0" w:color="auto"/>
        <w:right w:val="none" w:sz="0" w:space="0" w:color="auto"/>
      </w:divBdr>
    </w:div>
    <w:div w:id="85394785">
      <w:bodyDiv w:val="1"/>
      <w:marLeft w:val="0"/>
      <w:marRight w:val="0"/>
      <w:marTop w:val="0"/>
      <w:marBottom w:val="0"/>
      <w:divBdr>
        <w:top w:val="none" w:sz="0" w:space="0" w:color="auto"/>
        <w:left w:val="none" w:sz="0" w:space="0" w:color="auto"/>
        <w:bottom w:val="none" w:sz="0" w:space="0" w:color="auto"/>
        <w:right w:val="none" w:sz="0" w:space="0" w:color="auto"/>
      </w:divBdr>
    </w:div>
    <w:div w:id="93014190">
      <w:bodyDiv w:val="1"/>
      <w:marLeft w:val="0"/>
      <w:marRight w:val="0"/>
      <w:marTop w:val="0"/>
      <w:marBottom w:val="0"/>
      <w:divBdr>
        <w:top w:val="none" w:sz="0" w:space="0" w:color="auto"/>
        <w:left w:val="none" w:sz="0" w:space="0" w:color="auto"/>
        <w:bottom w:val="none" w:sz="0" w:space="0" w:color="auto"/>
        <w:right w:val="none" w:sz="0" w:space="0" w:color="auto"/>
      </w:divBdr>
    </w:div>
    <w:div w:id="121776801">
      <w:bodyDiv w:val="1"/>
      <w:marLeft w:val="0"/>
      <w:marRight w:val="0"/>
      <w:marTop w:val="0"/>
      <w:marBottom w:val="0"/>
      <w:divBdr>
        <w:top w:val="none" w:sz="0" w:space="0" w:color="auto"/>
        <w:left w:val="none" w:sz="0" w:space="0" w:color="auto"/>
        <w:bottom w:val="none" w:sz="0" w:space="0" w:color="auto"/>
        <w:right w:val="none" w:sz="0" w:space="0" w:color="auto"/>
      </w:divBdr>
    </w:div>
    <w:div w:id="129832337">
      <w:bodyDiv w:val="1"/>
      <w:marLeft w:val="0"/>
      <w:marRight w:val="0"/>
      <w:marTop w:val="0"/>
      <w:marBottom w:val="0"/>
      <w:divBdr>
        <w:top w:val="none" w:sz="0" w:space="0" w:color="auto"/>
        <w:left w:val="none" w:sz="0" w:space="0" w:color="auto"/>
        <w:bottom w:val="none" w:sz="0" w:space="0" w:color="auto"/>
        <w:right w:val="none" w:sz="0" w:space="0" w:color="auto"/>
      </w:divBdr>
    </w:div>
    <w:div w:id="156238477">
      <w:bodyDiv w:val="1"/>
      <w:marLeft w:val="0"/>
      <w:marRight w:val="0"/>
      <w:marTop w:val="0"/>
      <w:marBottom w:val="0"/>
      <w:divBdr>
        <w:top w:val="none" w:sz="0" w:space="0" w:color="auto"/>
        <w:left w:val="none" w:sz="0" w:space="0" w:color="auto"/>
        <w:bottom w:val="none" w:sz="0" w:space="0" w:color="auto"/>
        <w:right w:val="none" w:sz="0" w:space="0" w:color="auto"/>
      </w:divBdr>
    </w:div>
    <w:div w:id="161628248">
      <w:bodyDiv w:val="1"/>
      <w:marLeft w:val="0"/>
      <w:marRight w:val="0"/>
      <w:marTop w:val="0"/>
      <w:marBottom w:val="0"/>
      <w:divBdr>
        <w:top w:val="none" w:sz="0" w:space="0" w:color="auto"/>
        <w:left w:val="none" w:sz="0" w:space="0" w:color="auto"/>
        <w:bottom w:val="none" w:sz="0" w:space="0" w:color="auto"/>
        <w:right w:val="none" w:sz="0" w:space="0" w:color="auto"/>
      </w:divBdr>
    </w:div>
    <w:div w:id="163983545">
      <w:bodyDiv w:val="1"/>
      <w:marLeft w:val="0"/>
      <w:marRight w:val="0"/>
      <w:marTop w:val="0"/>
      <w:marBottom w:val="0"/>
      <w:divBdr>
        <w:top w:val="none" w:sz="0" w:space="0" w:color="auto"/>
        <w:left w:val="none" w:sz="0" w:space="0" w:color="auto"/>
        <w:bottom w:val="none" w:sz="0" w:space="0" w:color="auto"/>
        <w:right w:val="none" w:sz="0" w:space="0" w:color="auto"/>
      </w:divBdr>
    </w:div>
    <w:div w:id="183400663">
      <w:bodyDiv w:val="1"/>
      <w:marLeft w:val="0"/>
      <w:marRight w:val="0"/>
      <w:marTop w:val="0"/>
      <w:marBottom w:val="0"/>
      <w:divBdr>
        <w:top w:val="none" w:sz="0" w:space="0" w:color="auto"/>
        <w:left w:val="none" w:sz="0" w:space="0" w:color="auto"/>
        <w:bottom w:val="none" w:sz="0" w:space="0" w:color="auto"/>
        <w:right w:val="none" w:sz="0" w:space="0" w:color="auto"/>
      </w:divBdr>
    </w:div>
    <w:div w:id="184904962">
      <w:bodyDiv w:val="1"/>
      <w:marLeft w:val="0"/>
      <w:marRight w:val="0"/>
      <w:marTop w:val="0"/>
      <w:marBottom w:val="0"/>
      <w:divBdr>
        <w:top w:val="none" w:sz="0" w:space="0" w:color="auto"/>
        <w:left w:val="none" w:sz="0" w:space="0" w:color="auto"/>
        <w:bottom w:val="none" w:sz="0" w:space="0" w:color="auto"/>
        <w:right w:val="none" w:sz="0" w:space="0" w:color="auto"/>
      </w:divBdr>
    </w:div>
    <w:div w:id="205416409">
      <w:bodyDiv w:val="1"/>
      <w:marLeft w:val="0"/>
      <w:marRight w:val="0"/>
      <w:marTop w:val="0"/>
      <w:marBottom w:val="0"/>
      <w:divBdr>
        <w:top w:val="none" w:sz="0" w:space="0" w:color="auto"/>
        <w:left w:val="none" w:sz="0" w:space="0" w:color="auto"/>
        <w:bottom w:val="none" w:sz="0" w:space="0" w:color="auto"/>
        <w:right w:val="none" w:sz="0" w:space="0" w:color="auto"/>
      </w:divBdr>
    </w:div>
    <w:div w:id="230895577">
      <w:bodyDiv w:val="1"/>
      <w:marLeft w:val="0"/>
      <w:marRight w:val="0"/>
      <w:marTop w:val="0"/>
      <w:marBottom w:val="0"/>
      <w:divBdr>
        <w:top w:val="none" w:sz="0" w:space="0" w:color="auto"/>
        <w:left w:val="none" w:sz="0" w:space="0" w:color="auto"/>
        <w:bottom w:val="none" w:sz="0" w:space="0" w:color="auto"/>
        <w:right w:val="none" w:sz="0" w:space="0" w:color="auto"/>
      </w:divBdr>
    </w:div>
    <w:div w:id="241915339">
      <w:bodyDiv w:val="1"/>
      <w:marLeft w:val="0"/>
      <w:marRight w:val="0"/>
      <w:marTop w:val="0"/>
      <w:marBottom w:val="0"/>
      <w:divBdr>
        <w:top w:val="none" w:sz="0" w:space="0" w:color="auto"/>
        <w:left w:val="none" w:sz="0" w:space="0" w:color="auto"/>
        <w:bottom w:val="none" w:sz="0" w:space="0" w:color="auto"/>
        <w:right w:val="none" w:sz="0" w:space="0" w:color="auto"/>
      </w:divBdr>
    </w:div>
    <w:div w:id="274407737">
      <w:bodyDiv w:val="1"/>
      <w:marLeft w:val="0"/>
      <w:marRight w:val="0"/>
      <w:marTop w:val="0"/>
      <w:marBottom w:val="0"/>
      <w:divBdr>
        <w:top w:val="none" w:sz="0" w:space="0" w:color="auto"/>
        <w:left w:val="none" w:sz="0" w:space="0" w:color="auto"/>
        <w:bottom w:val="none" w:sz="0" w:space="0" w:color="auto"/>
        <w:right w:val="none" w:sz="0" w:space="0" w:color="auto"/>
      </w:divBdr>
    </w:div>
    <w:div w:id="293024685">
      <w:bodyDiv w:val="1"/>
      <w:marLeft w:val="0"/>
      <w:marRight w:val="0"/>
      <w:marTop w:val="0"/>
      <w:marBottom w:val="0"/>
      <w:divBdr>
        <w:top w:val="none" w:sz="0" w:space="0" w:color="auto"/>
        <w:left w:val="none" w:sz="0" w:space="0" w:color="auto"/>
        <w:bottom w:val="none" w:sz="0" w:space="0" w:color="auto"/>
        <w:right w:val="none" w:sz="0" w:space="0" w:color="auto"/>
      </w:divBdr>
    </w:div>
    <w:div w:id="362292411">
      <w:bodyDiv w:val="1"/>
      <w:marLeft w:val="0"/>
      <w:marRight w:val="0"/>
      <w:marTop w:val="0"/>
      <w:marBottom w:val="0"/>
      <w:divBdr>
        <w:top w:val="none" w:sz="0" w:space="0" w:color="auto"/>
        <w:left w:val="none" w:sz="0" w:space="0" w:color="auto"/>
        <w:bottom w:val="none" w:sz="0" w:space="0" w:color="auto"/>
        <w:right w:val="none" w:sz="0" w:space="0" w:color="auto"/>
      </w:divBdr>
      <w:divsChild>
        <w:div w:id="1918896983">
          <w:marLeft w:val="446"/>
          <w:marRight w:val="0"/>
          <w:marTop w:val="0"/>
          <w:marBottom w:val="0"/>
          <w:divBdr>
            <w:top w:val="none" w:sz="0" w:space="0" w:color="auto"/>
            <w:left w:val="none" w:sz="0" w:space="0" w:color="auto"/>
            <w:bottom w:val="none" w:sz="0" w:space="0" w:color="auto"/>
            <w:right w:val="none" w:sz="0" w:space="0" w:color="auto"/>
          </w:divBdr>
        </w:div>
        <w:div w:id="1961917406">
          <w:marLeft w:val="446"/>
          <w:marRight w:val="0"/>
          <w:marTop w:val="0"/>
          <w:marBottom w:val="0"/>
          <w:divBdr>
            <w:top w:val="none" w:sz="0" w:space="0" w:color="auto"/>
            <w:left w:val="none" w:sz="0" w:space="0" w:color="auto"/>
            <w:bottom w:val="none" w:sz="0" w:space="0" w:color="auto"/>
            <w:right w:val="none" w:sz="0" w:space="0" w:color="auto"/>
          </w:divBdr>
        </w:div>
      </w:divsChild>
    </w:div>
    <w:div w:id="364213362">
      <w:bodyDiv w:val="1"/>
      <w:marLeft w:val="0"/>
      <w:marRight w:val="0"/>
      <w:marTop w:val="0"/>
      <w:marBottom w:val="0"/>
      <w:divBdr>
        <w:top w:val="none" w:sz="0" w:space="0" w:color="auto"/>
        <w:left w:val="none" w:sz="0" w:space="0" w:color="auto"/>
        <w:bottom w:val="none" w:sz="0" w:space="0" w:color="auto"/>
        <w:right w:val="none" w:sz="0" w:space="0" w:color="auto"/>
      </w:divBdr>
    </w:div>
    <w:div w:id="382296493">
      <w:bodyDiv w:val="1"/>
      <w:marLeft w:val="0"/>
      <w:marRight w:val="0"/>
      <w:marTop w:val="0"/>
      <w:marBottom w:val="0"/>
      <w:divBdr>
        <w:top w:val="none" w:sz="0" w:space="0" w:color="auto"/>
        <w:left w:val="none" w:sz="0" w:space="0" w:color="auto"/>
        <w:bottom w:val="none" w:sz="0" w:space="0" w:color="auto"/>
        <w:right w:val="none" w:sz="0" w:space="0" w:color="auto"/>
      </w:divBdr>
    </w:div>
    <w:div w:id="386681652">
      <w:bodyDiv w:val="1"/>
      <w:marLeft w:val="0"/>
      <w:marRight w:val="0"/>
      <w:marTop w:val="0"/>
      <w:marBottom w:val="0"/>
      <w:divBdr>
        <w:top w:val="none" w:sz="0" w:space="0" w:color="auto"/>
        <w:left w:val="none" w:sz="0" w:space="0" w:color="auto"/>
        <w:bottom w:val="none" w:sz="0" w:space="0" w:color="auto"/>
        <w:right w:val="none" w:sz="0" w:space="0" w:color="auto"/>
      </w:divBdr>
      <w:divsChild>
        <w:div w:id="327828273">
          <w:marLeft w:val="446"/>
          <w:marRight w:val="0"/>
          <w:marTop w:val="0"/>
          <w:marBottom w:val="0"/>
          <w:divBdr>
            <w:top w:val="none" w:sz="0" w:space="0" w:color="auto"/>
            <w:left w:val="none" w:sz="0" w:space="0" w:color="auto"/>
            <w:bottom w:val="none" w:sz="0" w:space="0" w:color="auto"/>
            <w:right w:val="none" w:sz="0" w:space="0" w:color="auto"/>
          </w:divBdr>
        </w:div>
        <w:div w:id="469979979">
          <w:marLeft w:val="446"/>
          <w:marRight w:val="0"/>
          <w:marTop w:val="0"/>
          <w:marBottom w:val="0"/>
          <w:divBdr>
            <w:top w:val="none" w:sz="0" w:space="0" w:color="auto"/>
            <w:left w:val="none" w:sz="0" w:space="0" w:color="auto"/>
            <w:bottom w:val="none" w:sz="0" w:space="0" w:color="auto"/>
            <w:right w:val="none" w:sz="0" w:space="0" w:color="auto"/>
          </w:divBdr>
        </w:div>
        <w:div w:id="594359823">
          <w:marLeft w:val="446"/>
          <w:marRight w:val="0"/>
          <w:marTop w:val="0"/>
          <w:marBottom w:val="0"/>
          <w:divBdr>
            <w:top w:val="none" w:sz="0" w:space="0" w:color="auto"/>
            <w:left w:val="none" w:sz="0" w:space="0" w:color="auto"/>
            <w:bottom w:val="none" w:sz="0" w:space="0" w:color="auto"/>
            <w:right w:val="none" w:sz="0" w:space="0" w:color="auto"/>
          </w:divBdr>
        </w:div>
        <w:div w:id="1387215066">
          <w:marLeft w:val="446"/>
          <w:marRight w:val="0"/>
          <w:marTop w:val="0"/>
          <w:marBottom w:val="0"/>
          <w:divBdr>
            <w:top w:val="none" w:sz="0" w:space="0" w:color="auto"/>
            <w:left w:val="none" w:sz="0" w:space="0" w:color="auto"/>
            <w:bottom w:val="none" w:sz="0" w:space="0" w:color="auto"/>
            <w:right w:val="none" w:sz="0" w:space="0" w:color="auto"/>
          </w:divBdr>
        </w:div>
        <w:div w:id="1484422318">
          <w:marLeft w:val="446"/>
          <w:marRight w:val="0"/>
          <w:marTop w:val="0"/>
          <w:marBottom w:val="0"/>
          <w:divBdr>
            <w:top w:val="none" w:sz="0" w:space="0" w:color="auto"/>
            <w:left w:val="none" w:sz="0" w:space="0" w:color="auto"/>
            <w:bottom w:val="none" w:sz="0" w:space="0" w:color="auto"/>
            <w:right w:val="none" w:sz="0" w:space="0" w:color="auto"/>
          </w:divBdr>
        </w:div>
      </w:divsChild>
    </w:div>
    <w:div w:id="396048830">
      <w:bodyDiv w:val="1"/>
      <w:marLeft w:val="0"/>
      <w:marRight w:val="0"/>
      <w:marTop w:val="0"/>
      <w:marBottom w:val="0"/>
      <w:divBdr>
        <w:top w:val="none" w:sz="0" w:space="0" w:color="auto"/>
        <w:left w:val="none" w:sz="0" w:space="0" w:color="auto"/>
        <w:bottom w:val="none" w:sz="0" w:space="0" w:color="auto"/>
        <w:right w:val="none" w:sz="0" w:space="0" w:color="auto"/>
      </w:divBdr>
      <w:divsChild>
        <w:div w:id="826166755">
          <w:marLeft w:val="1296"/>
          <w:marRight w:val="0"/>
          <w:marTop w:val="0"/>
          <w:marBottom w:val="0"/>
          <w:divBdr>
            <w:top w:val="none" w:sz="0" w:space="0" w:color="auto"/>
            <w:left w:val="none" w:sz="0" w:space="0" w:color="auto"/>
            <w:bottom w:val="none" w:sz="0" w:space="0" w:color="auto"/>
            <w:right w:val="none" w:sz="0" w:space="0" w:color="auto"/>
          </w:divBdr>
        </w:div>
      </w:divsChild>
    </w:div>
    <w:div w:id="412121592">
      <w:bodyDiv w:val="1"/>
      <w:marLeft w:val="0"/>
      <w:marRight w:val="0"/>
      <w:marTop w:val="0"/>
      <w:marBottom w:val="0"/>
      <w:divBdr>
        <w:top w:val="none" w:sz="0" w:space="0" w:color="auto"/>
        <w:left w:val="none" w:sz="0" w:space="0" w:color="auto"/>
        <w:bottom w:val="none" w:sz="0" w:space="0" w:color="auto"/>
        <w:right w:val="none" w:sz="0" w:space="0" w:color="auto"/>
      </w:divBdr>
    </w:div>
    <w:div w:id="424303849">
      <w:bodyDiv w:val="1"/>
      <w:marLeft w:val="0"/>
      <w:marRight w:val="0"/>
      <w:marTop w:val="0"/>
      <w:marBottom w:val="0"/>
      <w:divBdr>
        <w:top w:val="none" w:sz="0" w:space="0" w:color="auto"/>
        <w:left w:val="none" w:sz="0" w:space="0" w:color="auto"/>
        <w:bottom w:val="none" w:sz="0" w:space="0" w:color="auto"/>
        <w:right w:val="none" w:sz="0" w:space="0" w:color="auto"/>
      </w:divBdr>
    </w:div>
    <w:div w:id="430931860">
      <w:bodyDiv w:val="1"/>
      <w:marLeft w:val="0"/>
      <w:marRight w:val="0"/>
      <w:marTop w:val="0"/>
      <w:marBottom w:val="0"/>
      <w:divBdr>
        <w:top w:val="none" w:sz="0" w:space="0" w:color="auto"/>
        <w:left w:val="none" w:sz="0" w:space="0" w:color="auto"/>
        <w:bottom w:val="none" w:sz="0" w:space="0" w:color="auto"/>
        <w:right w:val="none" w:sz="0" w:space="0" w:color="auto"/>
      </w:divBdr>
    </w:div>
    <w:div w:id="456335393">
      <w:bodyDiv w:val="1"/>
      <w:marLeft w:val="0"/>
      <w:marRight w:val="0"/>
      <w:marTop w:val="0"/>
      <w:marBottom w:val="0"/>
      <w:divBdr>
        <w:top w:val="none" w:sz="0" w:space="0" w:color="auto"/>
        <w:left w:val="none" w:sz="0" w:space="0" w:color="auto"/>
        <w:bottom w:val="none" w:sz="0" w:space="0" w:color="auto"/>
        <w:right w:val="none" w:sz="0" w:space="0" w:color="auto"/>
      </w:divBdr>
    </w:div>
    <w:div w:id="463428450">
      <w:bodyDiv w:val="1"/>
      <w:marLeft w:val="0"/>
      <w:marRight w:val="0"/>
      <w:marTop w:val="0"/>
      <w:marBottom w:val="0"/>
      <w:divBdr>
        <w:top w:val="none" w:sz="0" w:space="0" w:color="auto"/>
        <w:left w:val="none" w:sz="0" w:space="0" w:color="auto"/>
        <w:bottom w:val="none" w:sz="0" w:space="0" w:color="auto"/>
        <w:right w:val="none" w:sz="0" w:space="0" w:color="auto"/>
      </w:divBdr>
    </w:div>
    <w:div w:id="473135687">
      <w:bodyDiv w:val="1"/>
      <w:marLeft w:val="0"/>
      <w:marRight w:val="0"/>
      <w:marTop w:val="0"/>
      <w:marBottom w:val="0"/>
      <w:divBdr>
        <w:top w:val="none" w:sz="0" w:space="0" w:color="auto"/>
        <w:left w:val="none" w:sz="0" w:space="0" w:color="auto"/>
        <w:bottom w:val="none" w:sz="0" w:space="0" w:color="auto"/>
        <w:right w:val="none" w:sz="0" w:space="0" w:color="auto"/>
      </w:divBdr>
    </w:div>
    <w:div w:id="477840641">
      <w:bodyDiv w:val="1"/>
      <w:marLeft w:val="0"/>
      <w:marRight w:val="0"/>
      <w:marTop w:val="0"/>
      <w:marBottom w:val="0"/>
      <w:divBdr>
        <w:top w:val="none" w:sz="0" w:space="0" w:color="auto"/>
        <w:left w:val="none" w:sz="0" w:space="0" w:color="auto"/>
        <w:bottom w:val="none" w:sz="0" w:space="0" w:color="auto"/>
        <w:right w:val="none" w:sz="0" w:space="0" w:color="auto"/>
      </w:divBdr>
    </w:div>
    <w:div w:id="497769578">
      <w:bodyDiv w:val="1"/>
      <w:marLeft w:val="0"/>
      <w:marRight w:val="0"/>
      <w:marTop w:val="0"/>
      <w:marBottom w:val="0"/>
      <w:divBdr>
        <w:top w:val="none" w:sz="0" w:space="0" w:color="auto"/>
        <w:left w:val="none" w:sz="0" w:space="0" w:color="auto"/>
        <w:bottom w:val="none" w:sz="0" w:space="0" w:color="auto"/>
        <w:right w:val="none" w:sz="0" w:space="0" w:color="auto"/>
      </w:divBdr>
    </w:div>
    <w:div w:id="521167533">
      <w:bodyDiv w:val="1"/>
      <w:marLeft w:val="0"/>
      <w:marRight w:val="0"/>
      <w:marTop w:val="0"/>
      <w:marBottom w:val="0"/>
      <w:divBdr>
        <w:top w:val="none" w:sz="0" w:space="0" w:color="auto"/>
        <w:left w:val="none" w:sz="0" w:space="0" w:color="auto"/>
        <w:bottom w:val="none" w:sz="0" w:space="0" w:color="auto"/>
        <w:right w:val="none" w:sz="0" w:space="0" w:color="auto"/>
      </w:divBdr>
    </w:div>
    <w:div w:id="531040821">
      <w:bodyDiv w:val="1"/>
      <w:marLeft w:val="0"/>
      <w:marRight w:val="0"/>
      <w:marTop w:val="0"/>
      <w:marBottom w:val="0"/>
      <w:divBdr>
        <w:top w:val="none" w:sz="0" w:space="0" w:color="auto"/>
        <w:left w:val="none" w:sz="0" w:space="0" w:color="auto"/>
        <w:bottom w:val="none" w:sz="0" w:space="0" w:color="auto"/>
        <w:right w:val="none" w:sz="0" w:space="0" w:color="auto"/>
      </w:divBdr>
    </w:div>
    <w:div w:id="552734252">
      <w:bodyDiv w:val="1"/>
      <w:marLeft w:val="0"/>
      <w:marRight w:val="0"/>
      <w:marTop w:val="0"/>
      <w:marBottom w:val="0"/>
      <w:divBdr>
        <w:top w:val="none" w:sz="0" w:space="0" w:color="auto"/>
        <w:left w:val="none" w:sz="0" w:space="0" w:color="auto"/>
        <w:bottom w:val="none" w:sz="0" w:space="0" w:color="auto"/>
        <w:right w:val="none" w:sz="0" w:space="0" w:color="auto"/>
      </w:divBdr>
    </w:div>
    <w:div w:id="557711778">
      <w:bodyDiv w:val="1"/>
      <w:marLeft w:val="0"/>
      <w:marRight w:val="0"/>
      <w:marTop w:val="0"/>
      <w:marBottom w:val="0"/>
      <w:divBdr>
        <w:top w:val="none" w:sz="0" w:space="0" w:color="auto"/>
        <w:left w:val="none" w:sz="0" w:space="0" w:color="auto"/>
        <w:bottom w:val="none" w:sz="0" w:space="0" w:color="auto"/>
        <w:right w:val="none" w:sz="0" w:space="0" w:color="auto"/>
      </w:divBdr>
    </w:div>
    <w:div w:id="574782584">
      <w:bodyDiv w:val="1"/>
      <w:marLeft w:val="0"/>
      <w:marRight w:val="0"/>
      <w:marTop w:val="0"/>
      <w:marBottom w:val="0"/>
      <w:divBdr>
        <w:top w:val="none" w:sz="0" w:space="0" w:color="auto"/>
        <w:left w:val="none" w:sz="0" w:space="0" w:color="auto"/>
        <w:bottom w:val="none" w:sz="0" w:space="0" w:color="auto"/>
        <w:right w:val="none" w:sz="0" w:space="0" w:color="auto"/>
      </w:divBdr>
      <w:divsChild>
        <w:div w:id="28455383">
          <w:marLeft w:val="1296"/>
          <w:marRight w:val="0"/>
          <w:marTop w:val="180"/>
          <w:marBottom w:val="0"/>
          <w:divBdr>
            <w:top w:val="none" w:sz="0" w:space="0" w:color="auto"/>
            <w:left w:val="none" w:sz="0" w:space="0" w:color="auto"/>
            <w:bottom w:val="none" w:sz="0" w:space="0" w:color="auto"/>
            <w:right w:val="none" w:sz="0" w:space="0" w:color="auto"/>
          </w:divBdr>
        </w:div>
        <w:div w:id="726339622">
          <w:marLeft w:val="1296"/>
          <w:marRight w:val="0"/>
          <w:marTop w:val="180"/>
          <w:marBottom w:val="0"/>
          <w:divBdr>
            <w:top w:val="none" w:sz="0" w:space="0" w:color="auto"/>
            <w:left w:val="none" w:sz="0" w:space="0" w:color="auto"/>
            <w:bottom w:val="none" w:sz="0" w:space="0" w:color="auto"/>
            <w:right w:val="none" w:sz="0" w:space="0" w:color="auto"/>
          </w:divBdr>
        </w:div>
        <w:div w:id="1080370420">
          <w:marLeft w:val="1296"/>
          <w:marRight w:val="0"/>
          <w:marTop w:val="180"/>
          <w:marBottom w:val="0"/>
          <w:divBdr>
            <w:top w:val="none" w:sz="0" w:space="0" w:color="auto"/>
            <w:left w:val="none" w:sz="0" w:space="0" w:color="auto"/>
            <w:bottom w:val="none" w:sz="0" w:space="0" w:color="auto"/>
            <w:right w:val="none" w:sz="0" w:space="0" w:color="auto"/>
          </w:divBdr>
        </w:div>
      </w:divsChild>
    </w:div>
    <w:div w:id="575675470">
      <w:bodyDiv w:val="1"/>
      <w:marLeft w:val="0"/>
      <w:marRight w:val="0"/>
      <w:marTop w:val="0"/>
      <w:marBottom w:val="0"/>
      <w:divBdr>
        <w:top w:val="none" w:sz="0" w:space="0" w:color="auto"/>
        <w:left w:val="none" w:sz="0" w:space="0" w:color="auto"/>
        <w:bottom w:val="none" w:sz="0" w:space="0" w:color="auto"/>
        <w:right w:val="none" w:sz="0" w:space="0" w:color="auto"/>
      </w:divBdr>
    </w:div>
    <w:div w:id="597518808">
      <w:bodyDiv w:val="1"/>
      <w:marLeft w:val="0"/>
      <w:marRight w:val="0"/>
      <w:marTop w:val="0"/>
      <w:marBottom w:val="0"/>
      <w:divBdr>
        <w:top w:val="none" w:sz="0" w:space="0" w:color="auto"/>
        <w:left w:val="none" w:sz="0" w:space="0" w:color="auto"/>
        <w:bottom w:val="none" w:sz="0" w:space="0" w:color="auto"/>
        <w:right w:val="none" w:sz="0" w:space="0" w:color="auto"/>
      </w:divBdr>
    </w:div>
    <w:div w:id="602418370">
      <w:bodyDiv w:val="1"/>
      <w:marLeft w:val="0"/>
      <w:marRight w:val="0"/>
      <w:marTop w:val="0"/>
      <w:marBottom w:val="0"/>
      <w:divBdr>
        <w:top w:val="none" w:sz="0" w:space="0" w:color="auto"/>
        <w:left w:val="none" w:sz="0" w:space="0" w:color="auto"/>
        <w:bottom w:val="none" w:sz="0" w:space="0" w:color="auto"/>
        <w:right w:val="none" w:sz="0" w:space="0" w:color="auto"/>
      </w:divBdr>
    </w:div>
    <w:div w:id="659579509">
      <w:bodyDiv w:val="1"/>
      <w:marLeft w:val="0"/>
      <w:marRight w:val="0"/>
      <w:marTop w:val="0"/>
      <w:marBottom w:val="0"/>
      <w:divBdr>
        <w:top w:val="none" w:sz="0" w:space="0" w:color="auto"/>
        <w:left w:val="none" w:sz="0" w:space="0" w:color="auto"/>
        <w:bottom w:val="none" w:sz="0" w:space="0" w:color="auto"/>
        <w:right w:val="none" w:sz="0" w:space="0" w:color="auto"/>
      </w:divBdr>
    </w:div>
    <w:div w:id="682903885">
      <w:bodyDiv w:val="1"/>
      <w:marLeft w:val="0"/>
      <w:marRight w:val="0"/>
      <w:marTop w:val="0"/>
      <w:marBottom w:val="0"/>
      <w:divBdr>
        <w:top w:val="none" w:sz="0" w:space="0" w:color="auto"/>
        <w:left w:val="none" w:sz="0" w:space="0" w:color="auto"/>
        <w:bottom w:val="none" w:sz="0" w:space="0" w:color="auto"/>
        <w:right w:val="none" w:sz="0" w:space="0" w:color="auto"/>
      </w:divBdr>
      <w:divsChild>
        <w:div w:id="585185579">
          <w:marLeft w:val="446"/>
          <w:marRight w:val="0"/>
          <w:marTop w:val="180"/>
          <w:marBottom w:val="0"/>
          <w:divBdr>
            <w:top w:val="none" w:sz="0" w:space="0" w:color="auto"/>
            <w:left w:val="none" w:sz="0" w:space="0" w:color="auto"/>
            <w:bottom w:val="none" w:sz="0" w:space="0" w:color="auto"/>
            <w:right w:val="none" w:sz="0" w:space="0" w:color="auto"/>
          </w:divBdr>
        </w:div>
        <w:div w:id="1575819700">
          <w:marLeft w:val="446"/>
          <w:marRight w:val="0"/>
          <w:marTop w:val="180"/>
          <w:marBottom w:val="0"/>
          <w:divBdr>
            <w:top w:val="none" w:sz="0" w:space="0" w:color="auto"/>
            <w:left w:val="none" w:sz="0" w:space="0" w:color="auto"/>
            <w:bottom w:val="none" w:sz="0" w:space="0" w:color="auto"/>
            <w:right w:val="none" w:sz="0" w:space="0" w:color="auto"/>
          </w:divBdr>
        </w:div>
      </w:divsChild>
    </w:div>
    <w:div w:id="685257009">
      <w:bodyDiv w:val="1"/>
      <w:marLeft w:val="0"/>
      <w:marRight w:val="0"/>
      <w:marTop w:val="0"/>
      <w:marBottom w:val="0"/>
      <w:divBdr>
        <w:top w:val="none" w:sz="0" w:space="0" w:color="auto"/>
        <w:left w:val="none" w:sz="0" w:space="0" w:color="auto"/>
        <w:bottom w:val="none" w:sz="0" w:space="0" w:color="auto"/>
        <w:right w:val="none" w:sz="0" w:space="0" w:color="auto"/>
      </w:divBdr>
    </w:div>
    <w:div w:id="711807685">
      <w:bodyDiv w:val="1"/>
      <w:marLeft w:val="0"/>
      <w:marRight w:val="0"/>
      <w:marTop w:val="0"/>
      <w:marBottom w:val="0"/>
      <w:divBdr>
        <w:top w:val="none" w:sz="0" w:space="0" w:color="auto"/>
        <w:left w:val="none" w:sz="0" w:space="0" w:color="auto"/>
        <w:bottom w:val="none" w:sz="0" w:space="0" w:color="auto"/>
        <w:right w:val="none" w:sz="0" w:space="0" w:color="auto"/>
      </w:divBdr>
    </w:div>
    <w:div w:id="736703818">
      <w:bodyDiv w:val="1"/>
      <w:marLeft w:val="0"/>
      <w:marRight w:val="0"/>
      <w:marTop w:val="0"/>
      <w:marBottom w:val="0"/>
      <w:divBdr>
        <w:top w:val="none" w:sz="0" w:space="0" w:color="auto"/>
        <w:left w:val="none" w:sz="0" w:space="0" w:color="auto"/>
        <w:bottom w:val="none" w:sz="0" w:space="0" w:color="auto"/>
        <w:right w:val="none" w:sz="0" w:space="0" w:color="auto"/>
      </w:divBdr>
    </w:div>
    <w:div w:id="739640344">
      <w:bodyDiv w:val="1"/>
      <w:marLeft w:val="0"/>
      <w:marRight w:val="0"/>
      <w:marTop w:val="0"/>
      <w:marBottom w:val="0"/>
      <w:divBdr>
        <w:top w:val="none" w:sz="0" w:space="0" w:color="auto"/>
        <w:left w:val="none" w:sz="0" w:space="0" w:color="auto"/>
        <w:bottom w:val="none" w:sz="0" w:space="0" w:color="auto"/>
        <w:right w:val="none" w:sz="0" w:space="0" w:color="auto"/>
      </w:divBdr>
      <w:divsChild>
        <w:div w:id="444429450">
          <w:marLeft w:val="2002"/>
          <w:marRight w:val="0"/>
          <w:marTop w:val="0"/>
          <w:marBottom w:val="0"/>
          <w:divBdr>
            <w:top w:val="none" w:sz="0" w:space="0" w:color="auto"/>
            <w:left w:val="none" w:sz="0" w:space="0" w:color="auto"/>
            <w:bottom w:val="none" w:sz="0" w:space="0" w:color="auto"/>
            <w:right w:val="none" w:sz="0" w:space="0" w:color="auto"/>
          </w:divBdr>
        </w:div>
        <w:div w:id="529344462">
          <w:marLeft w:val="2002"/>
          <w:marRight w:val="0"/>
          <w:marTop w:val="0"/>
          <w:marBottom w:val="0"/>
          <w:divBdr>
            <w:top w:val="none" w:sz="0" w:space="0" w:color="auto"/>
            <w:left w:val="none" w:sz="0" w:space="0" w:color="auto"/>
            <w:bottom w:val="none" w:sz="0" w:space="0" w:color="auto"/>
            <w:right w:val="none" w:sz="0" w:space="0" w:color="auto"/>
          </w:divBdr>
        </w:div>
        <w:div w:id="2075929986">
          <w:marLeft w:val="2002"/>
          <w:marRight w:val="0"/>
          <w:marTop w:val="0"/>
          <w:marBottom w:val="0"/>
          <w:divBdr>
            <w:top w:val="none" w:sz="0" w:space="0" w:color="auto"/>
            <w:left w:val="none" w:sz="0" w:space="0" w:color="auto"/>
            <w:bottom w:val="none" w:sz="0" w:space="0" w:color="auto"/>
            <w:right w:val="none" w:sz="0" w:space="0" w:color="auto"/>
          </w:divBdr>
        </w:div>
      </w:divsChild>
    </w:div>
    <w:div w:id="748191148">
      <w:bodyDiv w:val="1"/>
      <w:marLeft w:val="0"/>
      <w:marRight w:val="0"/>
      <w:marTop w:val="0"/>
      <w:marBottom w:val="0"/>
      <w:divBdr>
        <w:top w:val="none" w:sz="0" w:space="0" w:color="auto"/>
        <w:left w:val="none" w:sz="0" w:space="0" w:color="auto"/>
        <w:bottom w:val="none" w:sz="0" w:space="0" w:color="auto"/>
        <w:right w:val="none" w:sz="0" w:space="0" w:color="auto"/>
      </w:divBdr>
    </w:div>
    <w:div w:id="767232907">
      <w:bodyDiv w:val="1"/>
      <w:marLeft w:val="0"/>
      <w:marRight w:val="0"/>
      <w:marTop w:val="0"/>
      <w:marBottom w:val="0"/>
      <w:divBdr>
        <w:top w:val="none" w:sz="0" w:space="0" w:color="auto"/>
        <w:left w:val="none" w:sz="0" w:space="0" w:color="auto"/>
        <w:bottom w:val="none" w:sz="0" w:space="0" w:color="auto"/>
        <w:right w:val="none" w:sz="0" w:space="0" w:color="auto"/>
      </w:divBdr>
    </w:div>
    <w:div w:id="767895437">
      <w:bodyDiv w:val="1"/>
      <w:marLeft w:val="0"/>
      <w:marRight w:val="0"/>
      <w:marTop w:val="0"/>
      <w:marBottom w:val="0"/>
      <w:divBdr>
        <w:top w:val="none" w:sz="0" w:space="0" w:color="auto"/>
        <w:left w:val="none" w:sz="0" w:space="0" w:color="auto"/>
        <w:bottom w:val="none" w:sz="0" w:space="0" w:color="auto"/>
        <w:right w:val="none" w:sz="0" w:space="0" w:color="auto"/>
      </w:divBdr>
      <w:divsChild>
        <w:div w:id="974139544">
          <w:marLeft w:val="446"/>
          <w:marRight w:val="0"/>
          <w:marTop w:val="0"/>
          <w:marBottom w:val="0"/>
          <w:divBdr>
            <w:top w:val="none" w:sz="0" w:space="0" w:color="auto"/>
            <w:left w:val="none" w:sz="0" w:space="0" w:color="auto"/>
            <w:bottom w:val="none" w:sz="0" w:space="0" w:color="auto"/>
            <w:right w:val="none" w:sz="0" w:space="0" w:color="auto"/>
          </w:divBdr>
        </w:div>
        <w:div w:id="2145999996">
          <w:marLeft w:val="446"/>
          <w:marRight w:val="0"/>
          <w:marTop w:val="0"/>
          <w:marBottom w:val="0"/>
          <w:divBdr>
            <w:top w:val="none" w:sz="0" w:space="0" w:color="auto"/>
            <w:left w:val="none" w:sz="0" w:space="0" w:color="auto"/>
            <w:bottom w:val="none" w:sz="0" w:space="0" w:color="auto"/>
            <w:right w:val="none" w:sz="0" w:space="0" w:color="auto"/>
          </w:divBdr>
        </w:div>
      </w:divsChild>
    </w:div>
    <w:div w:id="775831194">
      <w:bodyDiv w:val="1"/>
      <w:marLeft w:val="0"/>
      <w:marRight w:val="0"/>
      <w:marTop w:val="0"/>
      <w:marBottom w:val="0"/>
      <w:divBdr>
        <w:top w:val="none" w:sz="0" w:space="0" w:color="auto"/>
        <w:left w:val="none" w:sz="0" w:space="0" w:color="auto"/>
        <w:bottom w:val="none" w:sz="0" w:space="0" w:color="auto"/>
        <w:right w:val="none" w:sz="0" w:space="0" w:color="auto"/>
      </w:divBdr>
    </w:div>
    <w:div w:id="783958218">
      <w:bodyDiv w:val="1"/>
      <w:marLeft w:val="0"/>
      <w:marRight w:val="0"/>
      <w:marTop w:val="0"/>
      <w:marBottom w:val="0"/>
      <w:divBdr>
        <w:top w:val="none" w:sz="0" w:space="0" w:color="auto"/>
        <w:left w:val="none" w:sz="0" w:space="0" w:color="auto"/>
        <w:bottom w:val="none" w:sz="0" w:space="0" w:color="auto"/>
        <w:right w:val="none" w:sz="0" w:space="0" w:color="auto"/>
      </w:divBdr>
    </w:div>
    <w:div w:id="817310274">
      <w:bodyDiv w:val="1"/>
      <w:marLeft w:val="0"/>
      <w:marRight w:val="0"/>
      <w:marTop w:val="0"/>
      <w:marBottom w:val="0"/>
      <w:divBdr>
        <w:top w:val="none" w:sz="0" w:space="0" w:color="auto"/>
        <w:left w:val="none" w:sz="0" w:space="0" w:color="auto"/>
        <w:bottom w:val="none" w:sz="0" w:space="0" w:color="auto"/>
        <w:right w:val="none" w:sz="0" w:space="0" w:color="auto"/>
      </w:divBdr>
    </w:div>
    <w:div w:id="823550549">
      <w:bodyDiv w:val="1"/>
      <w:marLeft w:val="0"/>
      <w:marRight w:val="0"/>
      <w:marTop w:val="0"/>
      <w:marBottom w:val="0"/>
      <w:divBdr>
        <w:top w:val="none" w:sz="0" w:space="0" w:color="auto"/>
        <w:left w:val="none" w:sz="0" w:space="0" w:color="auto"/>
        <w:bottom w:val="none" w:sz="0" w:space="0" w:color="auto"/>
        <w:right w:val="none" w:sz="0" w:space="0" w:color="auto"/>
      </w:divBdr>
    </w:div>
    <w:div w:id="828331181">
      <w:bodyDiv w:val="1"/>
      <w:marLeft w:val="0"/>
      <w:marRight w:val="0"/>
      <w:marTop w:val="0"/>
      <w:marBottom w:val="0"/>
      <w:divBdr>
        <w:top w:val="none" w:sz="0" w:space="0" w:color="auto"/>
        <w:left w:val="none" w:sz="0" w:space="0" w:color="auto"/>
        <w:bottom w:val="none" w:sz="0" w:space="0" w:color="auto"/>
        <w:right w:val="none" w:sz="0" w:space="0" w:color="auto"/>
      </w:divBdr>
    </w:div>
    <w:div w:id="840509606">
      <w:bodyDiv w:val="1"/>
      <w:marLeft w:val="0"/>
      <w:marRight w:val="0"/>
      <w:marTop w:val="0"/>
      <w:marBottom w:val="0"/>
      <w:divBdr>
        <w:top w:val="none" w:sz="0" w:space="0" w:color="auto"/>
        <w:left w:val="none" w:sz="0" w:space="0" w:color="auto"/>
        <w:bottom w:val="none" w:sz="0" w:space="0" w:color="auto"/>
        <w:right w:val="none" w:sz="0" w:space="0" w:color="auto"/>
      </w:divBdr>
    </w:div>
    <w:div w:id="844591925">
      <w:bodyDiv w:val="1"/>
      <w:marLeft w:val="0"/>
      <w:marRight w:val="0"/>
      <w:marTop w:val="0"/>
      <w:marBottom w:val="0"/>
      <w:divBdr>
        <w:top w:val="none" w:sz="0" w:space="0" w:color="auto"/>
        <w:left w:val="none" w:sz="0" w:space="0" w:color="auto"/>
        <w:bottom w:val="none" w:sz="0" w:space="0" w:color="auto"/>
        <w:right w:val="none" w:sz="0" w:space="0" w:color="auto"/>
      </w:divBdr>
      <w:divsChild>
        <w:div w:id="1290549236">
          <w:marLeft w:val="446"/>
          <w:marRight w:val="0"/>
          <w:marTop w:val="180"/>
          <w:marBottom w:val="0"/>
          <w:divBdr>
            <w:top w:val="none" w:sz="0" w:space="0" w:color="auto"/>
            <w:left w:val="none" w:sz="0" w:space="0" w:color="auto"/>
            <w:bottom w:val="none" w:sz="0" w:space="0" w:color="auto"/>
            <w:right w:val="none" w:sz="0" w:space="0" w:color="auto"/>
          </w:divBdr>
        </w:div>
      </w:divsChild>
    </w:div>
    <w:div w:id="857045884">
      <w:bodyDiv w:val="1"/>
      <w:marLeft w:val="0"/>
      <w:marRight w:val="0"/>
      <w:marTop w:val="0"/>
      <w:marBottom w:val="0"/>
      <w:divBdr>
        <w:top w:val="none" w:sz="0" w:space="0" w:color="auto"/>
        <w:left w:val="none" w:sz="0" w:space="0" w:color="auto"/>
        <w:bottom w:val="none" w:sz="0" w:space="0" w:color="auto"/>
        <w:right w:val="none" w:sz="0" w:space="0" w:color="auto"/>
      </w:divBdr>
    </w:div>
    <w:div w:id="867373584">
      <w:bodyDiv w:val="1"/>
      <w:marLeft w:val="0"/>
      <w:marRight w:val="0"/>
      <w:marTop w:val="0"/>
      <w:marBottom w:val="0"/>
      <w:divBdr>
        <w:top w:val="none" w:sz="0" w:space="0" w:color="auto"/>
        <w:left w:val="none" w:sz="0" w:space="0" w:color="auto"/>
        <w:bottom w:val="none" w:sz="0" w:space="0" w:color="auto"/>
        <w:right w:val="none" w:sz="0" w:space="0" w:color="auto"/>
      </w:divBdr>
      <w:divsChild>
        <w:div w:id="974484669">
          <w:marLeft w:val="1296"/>
          <w:marRight w:val="0"/>
          <w:marTop w:val="0"/>
          <w:marBottom w:val="0"/>
          <w:divBdr>
            <w:top w:val="none" w:sz="0" w:space="0" w:color="auto"/>
            <w:left w:val="none" w:sz="0" w:space="0" w:color="auto"/>
            <w:bottom w:val="none" w:sz="0" w:space="0" w:color="auto"/>
            <w:right w:val="none" w:sz="0" w:space="0" w:color="auto"/>
          </w:divBdr>
        </w:div>
      </w:divsChild>
    </w:div>
    <w:div w:id="869998707">
      <w:bodyDiv w:val="1"/>
      <w:marLeft w:val="0"/>
      <w:marRight w:val="0"/>
      <w:marTop w:val="0"/>
      <w:marBottom w:val="0"/>
      <w:divBdr>
        <w:top w:val="none" w:sz="0" w:space="0" w:color="auto"/>
        <w:left w:val="none" w:sz="0" w:space="0" w:color="auto"/>
        <w:bottom w:val="none" w:sz="0" w:space="0" w:color="auto"/>
        <w:right w:val="none" w:sz="0" w:space="0" w:color="auto"/>
      </w:divBdr>
      <w:divsChild>
        <w:div w:id="269432133">
          <w:marLeft w:val="1296"/>
          <w:marRight w:val="0"/>
          <w:marTop w:val="180"/>
          <w:marBottom w:val="0"/>
          <w:divBdr>
            <w:top w:val="none" w:sz="0" w:space="0" w:color="auto"/>
            <w:left w:val="none" w:sz="0" w:space="0" w:color="auto"/>
            <w:bottom w:val="none" w:sz="0" w:space="0" w:color="auto"/>
            <w:right w:val="none" w:sz="0" w:space="0" w:color="auto"/>
          </w:divBdr>
        </w:div>
        <w:div w:id="1371996990">
          <w:marLeft w:val="1296"/>
          <w:marRight w:val="0"/>
          <w:marTop w:val="180"/>
          <w:marBottom w:val="0"/>
          <w:divBdr>
            <w:top w:val="none" w:sz="0" w:space="0" w:color="auto"/>
            <w:left w:val="none" w:sz="0" w:space="0" w:color="auto"/>
            <w:bottom w:val="none" w:sz="0" w:space="0" w:color="auto"/>
            <w:right w:val="none" w:sz="0" w:space="0" w:color="auto"/>
          </w:divBdr>
        </w:div>
        <w:div w:id="1548955728">
          <w:marLeft w:val="1296"/>
          <w:marRight w:val="0"/>
          <w:marTop w:val="180"/>
          <w:marBottom w:val="0"/>
          <w:divBdr>
            <w:top w:val="none" w:sz="0" w:space="0" w:color="auto"/>
            <w:left w:val="none" w:sz="0" w:space="0" w:color="auto"/>
            <w:bottom w:val="none" w:sz="0" w:space="0" w:color="auto"/>
            <w:right w:val="none" w:sz="0" w:space="0" w:color="auto"/>
          </w:divBdr>
        </w:div>
        <w:div w:id="1666206423">
          <w:marLeft w:val="446"/>
          <w:marRight w:val="0"/>
          <w:marTop w:val="180"/>
          <w:marBottom w:val="0"/>
          <w:divBdr>
            <w:top w:val="none" w:sz="0" w:space="0" w:color="auto"/>
            <w:left w:val="none" w:sz="0" w:space="0" w:color="auto"/>
            <w:bottom w:val="none" w:sz="0" w:space="0" w:color="auto"/>
            <w:right w:val="none" w:sz="0" w:space="0" w:color="auto"/>
          </w:divBdr>
        </w:div>
        <w:div w:id="1784303337">
          <w:marLeft w:val="446"/>
          <w:marRight w:val="0"/>
          <w:marTop w:val="180"/>
          <w:marBottom w:val="0"/>
          <w:divBdr>
            <w:top w:val="none" w:sz="0" w:space="0" w:color="auto"/>
            <w:left w:val="none" w:sz="0" w:space="0" w:color="auto"/>
            <w:bottom w:val="none" w:sz="0" w:space="0" w:color="auto"/>
            <w:right w:val="none" w:sz="0" w:space="0" w:color="auto"/>
          </w:divBdr>
        </w:div>
        <w:div w:id="1835411517">
          <w:marLeft w:val="446"/>
          <w:marRight w:val="0"/>
          <w:marTop w:val="180"/>
          <w:marBottom w:val="0"/>
          <w:divBdr>
            <w:top w:val="none" w:sz="0" w:space="0" w:color="auto"/>
            <w:left w:val="none" w:sz="0" w:space="0" w:color="auto"/>
            <w:bottom w:val="none" w:sz="0" w:space="0" w:color="auto"/>
            <w:right w:val="none" w:sz="0" w:space="0" w:color="auto"/>
          </w:divBdr>
        </w:div>
      </w:divsChild>
    </w:div>
    <w:div w:id="874122770">
      <w:bodyDiv w:val="1"/>
      <w:marLeft w:val="0"/>
      <w:marRight w:val="0"/>
      <w:marTop w:val="0"/>
      <w:marBottom w:val="0"/>
      <w:divBdr>
        <w:top w:val="none" w:sz="0" w:space="0" w:color="auto"/>
        <w:left w:val="none" w:sz="0" w:space="0" w:color="auto"/>
        <w:bottom w:val="none" w:sz="0" w:space="0" w:color="auto"/>
        <w:right w:val="none" w:sz="0" w:space="0" w:color="auto"/>
      </w:divBdr>
    </w:div>
    <w:div w:id="887033040">
      <w:bodyDiv w:val="1"/>
      <w:marLeft w:val="0"/>
      <w:marRight w:val="0"/>
      <w:marTop w:val="0"/>
      <w:marBottom w:val="0"/>
      <w:divBdr>
        <w:top w:val="none" w:sz="0" w:space="0" w:color="auto"/>
        <w:left w:val="none" w:sz="0" w:space="0" w:color="auto"/>
        <w:bottom w:val="none" w:sz="0" w:space="0" w:color="auto"/>
        <w:right w:val="none" w:sz="0" w:space="0" w:color="auto"/>
      </w:divBdr>
      <w:divsChild>
        <w:div w:id="563682549">
          <w:marLeft w:val="1296"/>
          <w:marRight w:val="0"/>
          <w:marTop w:val="0"/>
          <w:marBottom w:val="0"/>
          <w:divBdr>
            <w:top w:val="none" w:sz="0" w:space="0" w:color="auto"/>
            <w:left w:val="none" w:sz="0" w:space="0" w:color="auto"/>
            <w:bottom w:val="none" w:sz="0" w:space="0" w:color="auto"/>
            <w:right w:val="none" w:sz="0" w:space="0" w:color="auto"/>
          </w:divBdr>
        </w:div>
        <w:div w:id="651178929">
          <w:marLeft w:val="1296"/>
          <w:marRight w:val="0"/>
          <w:marTop w:val="0"/>
          <w:marBottom w:val="0"/>
          <w:divBdr>
            <w:top w:val="none" w:sz="0" w:space="0" w:color="auto"/>
            <w:left w:val="none" w:sz="0" w:space="0" w:color="auto"/>
            <w:bottom w:val="none" w:sz="0" w:space="0" w:color="auto"/>
            <w:right w:val="none" w:sz="0" w:space="0" w:color="auto"/>
          </w:divBdr>
        </w:div>
      </w:divsChild>
    </w:div>
    <w:div w:id="888492916">
      <w:bodyDiv w:val="1"/>
      <w:marLeft w:val="0"/>
      <w:marRight w:val="0"/>
      <w:marTop w:val="0"/>
      <w:marBottom w:val="0"/>
      <w:divBdr>
        <w:top w:val="none" w:sz="0" w:space="0" w:color="auto"/>
        <w:left w:val="none" w:sz="0" w:space="0" w:color="auto"/>
        <w:bottom w:val="none" w:sz="0" w:space="0" w:color="auto"/>
        <w:right w:val="none" w:sz="0" w:space="0" w:color="auto"/>
      </w:divBdr>
    </w:div>
    <w:div w:id="908229759">
      <w:bodyDiv w:val="1"/>
      <w:marLeft w:val="0"/>
      <w:marRight w:val="0"/>
      <w:marTop w:val="0"/>
      <w:marBottom w:val="0"/>
      <w:divBdr>
        <w:top w:val="none" w:sz="0" w:space="0" w:color="auto"/>
        <w:left w:val="none" w:sz="0" w:space="0" w:color="auto"/>
        <w:bottom w:val="none" w:sz="0" w:space="0" w:color="auto"/>
        <w:right w:val="none" w:sz="0" w:space="0" w:color="auto"/>
      </w:divBdr>
    </w:div>
    <w:div w:id="913931262">
      <w:bodyDiv w:val="1"/>
      <w:marLeft w:val="0"/>
      <w:marRight w:val="0"/>
      <w:marTop w:val="0"/>
      <w:marBottom w:val="0"/>
      <w:divBdr>
        <w:top w:val="none" w:sz="0" w:space="0" w:color="auto"/>
        <w:left w:val="none" w:sz="0" w:space="0" w:color="auto"/>
        <w:bottom w:val="none" w:sz="0" w:space="0" w:color="auto"/>
        <w:right w:val="none" w:sz="0" w:space="0" w:color="auto"/>
      </w:divBdr>
    </w:div>
    <w:div w:id="930743687">
      <w:bodyDiv w:val="1"/>
      <w:marLeft w:val="0"/>
      <w:marRight w:val="0"/>
      <w:marTop w:val="0"/>
      <w:marBottom w:val="0"/>
      <w:divBdr>
        <w:top w:val="none" w:sz="0" w:space="0" w:color="auto"/>
        <w:left w:val="none" w:sz="0" w:space="0" w:color="auto"/>
        <w:bottom w:val="none" w:sz="0" w:space="0" w:color="auto"/>
        <w:right w:val="none" w:sz="0" w:space="0" w:color="auto"/>
      </w:divBdr>
    </w:div>
    <w:div w:id="944505025">
      <w:bodyDiv w:val="1"/>
      <w:marLeft w:val="0"/>
      <w:marRight w:val="0"/>
      <w:marTop w:val="0"/>
      <w:marBottom w:val="0"/>
      <w:divBdr>
        <w:top w:val="none" w:sz="0" w:space="0" w:color="auto"/>
        <w:left w:val="none" w:sz="0" w:space="0" w:color="auto"/>
        <w:bottom w:val="none" w:sz="0" w:space="0" w:color="auto"/>
        <w:right w:val="none" w:sz="0" w:space="0" w:color="auto"/>
      </w:divBdr>
    </w:div>
    <w:div w:id="944769902">
      <w:bodyDiv w:val="1"/>
      <w:marLeft w:val="0"/>
      <w:marRight w:val="0"/>
      <w:marTop w:val="0"/>
      <w:marBottom w:val="0"/>
      <w:divBdr>
        <w:top w:val="none" w:sz="0" w:space="0" w:color="auto"/>
        <w:left w:val="none" w:sz="0" w:space="0" w:color="auto"/>
        <w:bottom w:val="none" w:sz="0" w:space="0" w:color="auto"/>
        <w:right w:val="none" w:sz="0" w:space="0" w:color="auto"/>
      </w:divBdr>
    </w:div>
    <w:div w:id="968247682">
      <w:bodyDiv w:val="1"/>
      <w:marLeft w:val="0"/>
      <w:marRight w:val="0"/>
      <w:marTop w:val="0"/>
      <w:marBottom w:val="0"/>
      <w:divBdr>
        <w:top w:val="none" w:sz="0" w:space="0" w:color="auto"/>
        <w:left w:val="none" w:sz="0" w:space="0" w:color="auto"/>
        <w:bottom w:val="none" w:sz="0" w:space="0" w:color="auto"/>
        <w:right w:val="none" w:sz="0" w:space="0" w:color="auto"/>
      </w:divBdr>
      <w:divsChild>
        <w:div w:id="1627271649">
          <w:marLeft w:val="1296"/>
          <w:marRight w:val="0"/>
          <w:marTop w:val="180"/>
          <w:marBottom w:val="0"/>
          <w:divBdr>
            <w:top w:val="none" w:sz="0" w:space="0" w:color="auto"/>
            <w:left w:val="none" w:sz="0" w:space="0" w:color="auto"/>
            <w:bottom w:val="none" w:sz="0" w:space="0" w:color="auto"/>
            <w:right w:val="none" w:sz="0" w:space="0" w:color="auto"/>
          </w:divBdr>
        </w:div>
        <w:div w:id="1868055601">
          <w:marLeft w:val="1296"/>
          <w:marRight w:val="0"/>
          <w:marTop w:val="180"/>
          <w:marBottom w:val="0"/>
          <w:divBdr>
            <w:top w:val="none" w:sz="0" w:space="0" w:color="auto"/>
            <w:left w:val="none" w:sz="0" w:space="0" w:color="auto"/>
            <w:bottom w:val="none" w:sz="0" w:space="0" w:color="auto"/>
            <w:right w:val="none" w:sz="0" w:space="0" w:color="auto"/>
          </w:divBdr>
        </w:div>
        <w:div w:id="2128161732">
          <w:marLeft w:val="1296"/>
          <w:marRight w:val="0"/>
          <w:marTop w:val="180"/>
          <w:marBottom w:val="0"/>
          <w:divBdr>
            <w:top w:val="none" w:sz="0" w:space="0" w:color="auto"/>
            <w:left w:val="none" w:sz="0" w:space="0" w:color="auto"/>
            <w:bottom w:val="none" w:sz="0" w:space="0" w:color="auto"/>
            <w:right w:val="none" w:sz="0" w:space="0" w:color="auto"/>
          </w:divBdr>
        </w:div>
      </w:divsChild>
    </w:div>
    <w:div w:id="975374833">
      <w:bodyDiv w:val="1"/>
      <w:marLeft w:val="0"/>
      <w:marRight w:val="0"/>
      <w:marTop w:val="0"/>
      <w:marBottom w:val="0"/>
      <w:divBdr>
        <w:top w:val="none" w:sz="0" w:space="0" w:color="auto"/>
        <w:left w:val="none" w:sz="0" w:space="0" w:color="auto"/>
        <w:bottom w:val="none" w:sz="0" w:space="0" w:color="auto"/>
        <w:right w:val="none" w:sz="0" w:space="0" w:color="auto"/>
      </w:divBdr>
    </w:div>
    <w:div w:id="982084136">
      <w:bodyDiv w:val="1"/>
      <w:marLeft w:val="0"/>
      <w:marRight w:val="0"/>
      <w:marTop w:val="0"/>
      <w:marBottom w:val="0"/>
      <w:divBdr>
        <w:top w:val="none" w:sz="0" w:space="0" w:color="auto"/>
        <w:left w:val="none" w:sz="0" w:space="0" w:color="auto"/>
        <w:bottom w:val="none" w:sz="0" w:space="0" w:color="auto"/>
        <w:right w:val="none" w:sz="0" w:space="0" w:color="auto"/>
      </w:divBdr>
    </w:div>
    <w:div w:id="998078937">
      <w:bodyDiv w:val="1"/>
      <w:marLeft w:val="0"/>
      <w:marRight w:val="0"/>
      <w:marTop w:val="0"/>
      <w:marBottom w:val="0"/>
      <w:divBdr>
        <w:top w:val="none" w:sz="0" w:space="0" w:color="auto"/>
        <w:left w:val="none" w:sz="0" w:space="0" w:color="auto"/>
        <w:bottom w:val="none" w:sz="0" w:space="0" w:color="auto"/>
        <w:right w:val="none" w:sz="0" w:space="0" w:color="auto"/>
      </w:divBdr>
    </w:div>
    <w:div w:id="1003585399">
      <w:bodyDiv w:val="1"/>
      <w:marLeft w:val="0"/>
      <w:marRight w:val="0"/>
      <w:marTop w:val="0"/>
      <w:marBottom w:val="0"/>
      <w:divBdr>
        <w:top w:val="none" w:sz="0" w:space="0" w:color="auto"/>
        <w:left w:val="none" w:sz="0" w:space="0" w:color="auto"/>
        <w:bottom w:val="none" w:sz="0" w:space="0" w:color="auto"/>
        <w:right w:val="none" w:sz="0" w:space="0" w:color="auto"/>
      </w:divBdr>
    </w:div>
    <w:div w:id="1004476832">
      <w:bodyDiv w:val="1"/>
      <w:marLeft w:val="0"/>
      <w:marRight w:val="0"/>
      <w:marTop w:val="0"/>
      <w:marBottom w:val="0"/>
      <w:divBdr>
        <w:top w:val="none" w:sz="0" w:space="0" w:color="auto"/>
        <w:left w:val="none" w:sz="0" w:space="0" w:color="auto"/>
        <w:bottom w:val="none" w:sz="0" w:space="0" w:color="auto"/>
        <w:right w:val="none" w:sz="0" w:space="0" w:color="auto"/>
      </w:divBdr>
    </w:div>
    <w:div w:id="1007635493">
      <w:bodyDiv w:val="1"/>
      <w:marLeft w:val="0"/>
      <w:marRight w:val="0"/>
      <w:marTop w:val="0"/>
      <w:marBottom w:val="0"/>
      <w:divBdr>
        <w:top w:val="none" w:sz="0" w:space="0" w:color="auto"/>
        <w:left w:val="none" w:sz="0" w:space="0" w:color="auto"/>
        <w:bottom w:val="none" w:sz="0" w:space="0" w:color="auto"/>
        <w:right w:val="none" w:sz="0" w:space="0" w:color="auto"/>
      </w:divBdr>
    </w:div>
    <w:div w:id="1008874725">
      <w:bodyDiv w:val="1"/>
      <w:marLeft w:val="0"/>
      <w:marRight w:val="0"/>
      <w:marTop w:val="0"/>
      <w:marBottom w:val="0"/>
      <w:divBdr>
        <w:top w:val="none" w:sz="0" w:space="0" w:color="auto"/>
        <w:left w:val="none" w:sz="0" w:space="0" w:color="auto"/>
        <w:bottom w:val="none" w:sz="0" w:space="0" w:color="auto"/>
        <w:right w:val="none" w:sz="0" w:space="0" w:color="auto"/>
      </w:divBdr>
    </w:div>
    <w:div w:id="1020622032">
      <w:bodyDiv w:val="1"/>
      <w:marLeft w:val="0"/>
      <w:marRight w:val="0"/>
      <w:marTop w:val="0"/>
      <w:marBottom w:val="0"/>
      <w:divBdr>
        <w:top w:val="none" w:sz="0" w:space="0" w:color="auto"/>
        <w:left w:val="none" w:sz="0" w:space="0" w:color="auto"/>
        <w:bottom w:val="none" w:sz="0" w:space="0" w:color="auto"/>
        <w:right w:val="none" w:sz="0" w:space="0" w:color="auto"/>
      </w:divBdr>
    </w:div>
    <w:div w:id="1025984608">
      <w:bodyDiv w:val="1"/>
      <w:marLeft w:val="0"/>
      <w:marRight w:val="0"/>
      <w:marTop w:val="0"/>
      <w:marBottom w:val="0"/>
      <w:divBdr>
        <w:top w:val="none" w:sz="0" w:space="0" w:color="auto"/>
        <w:left w:val="none" w:sz="0" w:space="0" w:color="auto"/>
        <w:bottom w:val="none" w:sz="0" w:space="0" w:color="auto"/>
        <w:right w:val="none" w:sz="0" w:space="0" w:color="auto"/>
      </w:divBdr>
    </w:div>
    <w:div w:id="1038627788">
      <w:bodyDiv w:val="1"/>
      <w:marLeft w:val="0"/>
      <w:marRight w:val="0"/>
      <w:marTop w:val="0"/>
      <w:marBottom w:val="0"/>
      <w:divBdr>
        <w:top w:val="none" w:sz="0" w:space="0" w:color="auto"/>
        <w:left w:val="none" w:sz="0" w:space="0" w:color="auto"/>
        <w:bottom w:val="none" w:sz="0" w:space="0" w:color="auto"/>
        <w:right w:val="none" w:sz="0" w:space="0" w:color="auto"/>
      </w:divBdr>
    </w:div>
    <w:div w:id="1048991917">
      <w:bodyDiv w:val="1"/>
      <w:marLeft w:val="0"/>
      <w:marRight w:val="0"/>
      <w:marTop w:val="0"/>
      <w:marBottom w:val="0"/>
      <w:divBdr>
        <w:top w:val="none" w:sz="0" w:space="0" w:color="auto"/>
        <w:left w:val="none" w:sz="0" w:space="0" w:color="auto"/>
        <w:bottom w:val="none" w:sz="0" w:space="0" w:color="auto"/>
        <w:right w:val="none" w:sz="0" w:space="0" w:color="auto"/>
      </w:divBdr>
    </w:div>
    <w:div w:id="1060130820">
      <w:bodyDiv w:val="1"/>
      <w:marLeft w:val="0"/>
      <w:marRight w:val="0"/>
      <w:marTop w:val="0"/>
      <w:marBottom w:val="0"/>
      <w:divBdr>
        <w:top w:val="none" w:sz="0" w:space="0" w:color="auto"/>
        <w:left w:val="none" w:sz="0" w:space="0" w:color="auto"/>
        <w:bottom w:val="none" w:sz="0" w:space="0" w:color="auto"/>
        <w:right w:val="none" w:sz="0" w:space="0" w:color="auto"/>
      </w:divBdr>
    </w:div>
    <w:div w:id="1074011870">
      <w:bodyDiv w:val="1"/>
      <w:marLeft w:val="0"/>
      <w:marRight w:val="0"/>
      <w:marTop w:val="0"/>
      <w:marBottom w:val="0"/>
      <w:divBdr>
        <w:top w:val="none" w:sz="0" w:space="0" w:color="auto"/>
        <w:left w:val="none" w:sz="0" w:space="0" w:color="auto"/>
        <w:bottom w:val="none" w:sz="0" w:space="0" w:color="auto"/>
        <w:right w:val="none" w:sz="0" w:space="0" w:color="auto"/>
      </w:divBdr>
    </w:div>
    <w:div w:id="1079594680">
      <w:bodyDiv w:val="1"/>
      <w:marLeft w:val="0"/>
      <w:marRight w:val="0"/>
      <w:marTop w:val="0"/>
      <w:marBottom w:val="0"/>
      <w:divBdr>
        <w:top w:val="none" w:sz="0" w:space="0" w:color="auto"/>
        <w:left w:val="none" w:sz="0" w:space="0" w:color="auto"/>
        <w:bottom w:val="none" w:sz="0" w:space="0" w:color="auto"/>
        <w:right w:val="none" w:sz="0" w:space="0" w:color="auto"/>
      </w:divBdr>
    </w:div>
    <w:div w:id="1086150726">
      <w:bodyDiv w:val="1"/>
      <w:marLeft w:val="0"/>
      <w:marRight w:val="0"/>
      <w:marTop w:val="0"/>
      <w:marBottom w:val="0"/>
      <w:divBdr>
        <w:top w:val="none" w:sz="0" w:space="0" w:color="auto"/>
        <w:left w:val="none" w:sz="0" w:space="0" w:color="auto"/>
        <w:bottom w:val="none" w:sz="0" w:space="0" w:color="auto"/>
        <w:right w:val="none" w:sz="0" w:space="0" w:color="auto"/>
      </w:divBdr>
      <w:divsChild>
        <w:div w:id="236985868">
          <w:marLeft w:val="446"/>
          <w:marRight w:val="0"/>
          <w:marTop w:val="0"/>
          <w:marBottom w:val="0"/>
          <w:divBdr>
            <w:top w:val="none" w:sz="0" w:space="0" w:color="auto"/>
            <w:left w:val="none" w:sz="0" w:space="0" w:color="auto"/>
            <w:bottom w:val="none" w:sz="0" w:space="0" w:color="auto"/>
            <w:right w:val="none" w:sz="0" w:space="0" w:color="auto"/>
          </w:divBdr>
        </w:div>
        <w:div w:id="342514319">
          <w:marLeft w:val="446"/>
          <w:marRight w:val="0"/>
          <w:marTop w:val="0"/>
          <w:marBottom w:val="0"/>
          <w:divBdr>
            <w:top w:val="none" w:sz="0" w:space="0" w:color="auto"/>
            <w:left w:val="none" w:sz="0" w:space="0" w:color="auto"/>
            <w:bottom w:val="none" w:sz="0" w:space="0" w:color="auto"/>
            <w:right w:val="none" w:sz="0" w:space="0" w:color="auto"/>
          </w:divBdr>
        </w:div>
        <w:div w:id="594095509">
          <w:marLeft w:val="446"/>
          <w:marRight w:val="0"/>
          <w:marTop w:val="0"/>
          <w:marBottom w:val="0"/>
          <w:divBdr>
            <w:top w:val="none" w:sz="0" w:space="0" w:color="auto"/>
            <w:left w:val="none" w:sz="0" w:space="0" w:color="auto"/>
            <w:bottom w:val="none" w:sz="0" w:space="0" w:color="auto"/>
            <w:right w:val="none" w:sz="0" w:space="0" w:color="auto"/>
          </w:divBdr>
        </w:div>
        <w:div w:id="659233064">
          <w:marLeft w:val="446"/>
          <w:marRight w:val="0"/>
          <w:marTop w:val="0"/>
          <w:marBottom w:val="0"/>
          <w:divBdr>
            <w:top w:val="none" w:sz="0" w:space="0" w:color="auto"/>
            <w:left w:val="none" w:sz="0" w:space="0" w:color="auto"/>
            <w:bottom w:val="none" w:sz="0" w:space="0" w:color="auto"/>
            <w:right w:val="none" w:sz="0" w:space="0" w:color="auto"/>
          </w:divBdr>
        </w:div>
        <w:div w:id="742751422">
          <w:marLeft w:val="446"/>
          <w:marRight w:val="0"/>
          <w:marTop w:val="0"/>
          <w:marBottom w:val="0"/>
          <w:divBdr>
            <w:top w:val="none" w:sz="0" w:space="0" w:color="auto"/>
            <w:left w:val="none" w:sz="0" w:space="0" w:color="auto"/>
            <w:bottom w:val="none" w:sz="0" w:space="0" w:color="auto"/>
            <w:right w:val="none" w:sz="0" w:space="0" w:color="auto"/>
          </w:divBdr>
        </w:div>
        <w:div w:id="1610504989">
          <w:marLeft w:val="446"/>
          <w:marRight w:val="0"/>
          <w:marTop w:val="0"/>
          <w:marBottom w:val="0"/>
          <w:divBdr>
            <w:top w:val="none" w:sz="0" w:space="0" w:color="auto"/>
            <w:left w:val="none" w:sz="0" w:space="0" w:color="auto"/>
            <w:bottom w:val="none" w:sz="0" w:space="0" w:color="auto"/>
            <w:right w:val="none" w:sz="0" w:space="0" w:color="auto"/>
          </w:divBdr>
        </w:div>
      </w:divsChild>
    </w:div>
    <w:div w:id="1116635017">
      <w:bodyDiv w:val="1"/>
      <w:marLeft w:val="0"/>
      <w:marRight w:val="0"/>
      <w:marTop w:val="0"/>
      <w:marBottom w:val="0"/>
      <w:divBdr>
        <w:top w:val="none" w:sz="0" w:space="0" w:color="auto"/>
        <w:left w:val="none" w:sz="0" w:space="0" w:color="auto"/>
        <w:bottom w:val="none" w:sz="0" w:space="0" w:color="auto"/>
        <w:right w:val="none" w:sz="0" w:space="0" w:color="auto"/>
      </w:divBdr>
    </w:div>
    <w:div w:id="1121681031">
      <w:bodyDiv w:val="1"/>
      <w:marLeft w:val="0"/>
      <w:marRight w:val="0"/>
      <w:marTop w:val="0"/>
      <w:marBottom w:val="0"/>
      <w:divBdr>
        <w:top w:val="none" w:sz="0" w:space="0" w:color="auto"/>
        <w:left w:val="none" w:sz="0" w:space="0" w:color="auto"/>
        <w:bottom w:val="none" w:sz="0" w:space="0" w:color="auto"/>
        <w:right w:val="none" w:sz="0" w:space="0" w:color="auto"/>
      </w:divBdr>
    </w:div>
    <w:div w:id="1124233536">
      <w:bodyDiv w:val="1"/>
      <w:marLeft w:val="0"/>
      <w:marRight w:val="0"/>
      <w:marTop w:val="0"/>
      <w:marBottom w:val="0"/>
      <w:divBdr>
        <w:top w:val="none" w:sz="0" w:space="0" w:color="auto"/>
        <w:left w:val="none" w:sz="0" w:space="0" w:color="auto"/>
        <w:bottom w:val="none" w:sz="0" w:space="0" w:color="auto"/>
        <w:right w:val="none" w:sz="0" w:space="0" w:color="auto"/>
      </w:divBdr>
      <w:divsChild>
        <w:div w:id="440808690">
          <w:marLeft w:val="446"/>
          <w:marRight w:val="0"/>
          <w:marTop w:val="0"/>
          <w:marBottom w:val="0"/>
          <w:divBdr>
            <w:top w:val="none" w:sz="0" w:space="0" w:color="auto"/>
            <w:left w:val="none" w:sz="0" w:space="0" w:color="auto"/>
            <w:bottom w:val="none" w:sz="0" w:space="0" w:color="auto"/>
            <w:right w:val="none" w:sz="0" w:space="0" w:color="auto"/>
          </w:divBdr>
        </w:div>
        <w:div w:id="458955875">
          <w:marLeft w:val="446"/>
          <w:marRight w:val="0"/>
          <w:marTop w:val="0"/>
          <w:marBottom w:val="0"/>
          <w:divBdr>
            <w:top w:val="none" w:sz="0" w:space="0" w:color="auto"/>
            <w:left w:val="none" w:sz="0" w:space="0" w:color="auto"/>
            <w:bottom w:val="none" w:sz="0" w:space="0" w:color="auto"/>
            <w:right w:val="none" w:sz="0" w:space="0" w:color="auto"/>
          </w:divBdr>
        </w:div>
        <w:div w:id="977420304">
          <w:marLeft w:val="446"/>
          <w:marRight w:val="0"/>
          <w:marTop w:val="0"/>
          <w:marBottom w:val="0"/>
          <w:divBdr>
            <w:top w:val="none" w:sz="0" w:space="0" w:color="auto"/>
            <w:left w:val="none" w:sz="0" w:space="0" w:color="auto"/>
            <w:bottom w:val="none" w:sz="0" w:space="0" w:color="auto"/>
            <w:right w:val="none" w:sz="0" w:space="0" w:color="auto"/>
          </w:divBdr>
        </w:div>
        <w:div w:id="1674143963">
          <w:marLeft w:val="446"/>
          <w:marRight w:val="0"/>
          <w:marTop w:val="0"/>
          <w:marBottom w:val="0"/>
          <w:divBdr>
            <w:top w:val="none" w:sz="0" w:space="0" w:color="auto"/>
            <w:left w:val="none" w:sz="0" w:space="0" w:color="auto"/>
            <w:bottom w:val="none" w:sz="0" w:space="0" w:color="auto"/>
            <w:right w:val="none" w:sz="0" w:space="0" w:color="auto"/>
          </w:divBdr>
        </w:div>
        <w:div w:id="1878276564">
          <w:marLeft w:val="446"/>
          <w:marRight w:val="0"/>
          <w:marTop w:val="0"/>
          <w:marBottom w:val="0"/>
          <w:divBdr>
            <w:top w:val="none" w:sz="0" w:space="0" w:color="auto"/>
            <w:left w:val="none" w:sz="0" w:space="0" w:color="auto"/>
            <w:bottom w:val="none" w:sz="0" w:space="0" w:color="auto"/>
            <w:right w:val="none" w:sz="0" w:space="0" w:color="auto"/>
          </w:divBdr>
        </w:div>
      </w:divsChild>
    </w:div>
    <w:div w:id="1160467337">
      <w:bodyDiv w:val="1"/>
      <w:marLeft w:val="0"/>
      <w:marRight w:val="0"/>
      <w:marTop w:val="0"/>
      <w:marBottom w:val="0"/>
      <w:divBdr>
        <w:top w:val="none" w:sz="0" w:space="0" w:color="auto"/>
        <w:left w:val="none" w:sz="0" w:space="0" w:color="auto"/>
        <w:bottom w:val="none" w:sz="0" w:space="0" w:color="auto"/>
        <w:right w:val="none" w:sz="0" w:space="0" w:color="auto"/>
      </w:divBdr>
    </w:div>
    <w:div w:id="1168784260">
      <w:bodyDiv w:val="1"/>
      <w:marLeft w:val="0"/>
      <w:marRight w:val="0"/>
      <w:marTop w:val="0"/>
      <w:marBottom w:val="0"/>
      <w:divBdr>
        <w:top w:val="none" w:sz="0" w:space="0" w:color="auto"/>
        <w:left w:val="none" w:sz="0" w:space="0" w:color="auto"/>
        <w:bottom w:val="none" w:sz="0" w:space="0" w:color="auto"/>
        <w:right w:val="none" w:sz="0" w:space="0" w:color="auto"/>
      </w:divBdr>
      <w:divsChild>
        <w:div w:id="381254599">
          <w:marLeft w:val="1296"/>
          <w:marRight w:val="0"/>
          <w:marTop w:val="180"/>
          <w:marBottom w:val="0"/>
          <w:divBdr>
            <w:top w:val="none" w:sz="0" w:space="0" w:color="auto"/>
            <w:left w:val="none" w:sz="0" w:space="0" w:color="auto"/>
            <w:bottom w:val="none" w:sz="0" w:space="0" w:color="auto"/>
            <w:right w:val="none" w:sz="0" w:space="0" w:color="auto"/>
          </w:divBdr>
        </w:div>
        <w:div w:id="460467669">
          <w:marLeft w:val="1296"/>
          <w:marRight w:val="0"/>
          <w:marTop w:val="180"/>
          <w:marBottom w:val="0"/>
          <w:divBdr>
            <w:top w:val="none" w:sz="0" w:space="0" w:color="auto"/>
            <w:left w:val="none" w:sz="0" w:space="0" w:color="auto"/>
            <w:bottom w:val="none" w:sz="0" w:space="0" w:color="auto"/>
            <w:right w:val="none" w:sz="0" w:space="0" w:color="auto"/>
          </w:divBdr>
        </w:div>
        <w:div w:id="657733961">
          <w:marLeft w:val="446"/>
          <w:marRight w:val="0"/>
          <w:marTop w:val="180"/>
          <w:marBottom w:val="0"/>
          <w:divBdr>
            <w:top w:val="none" w:sz="0" w:space="0" w:color="auto"/>
            <w:left w:val="none" w:sz="0" w:space="0" w:color="auto"/>
            <w:bottom w:val="none" w:sz="0" w:space="0" w:color="auto"/>
            <w:right w:val="none" w:sz="0" w:space="0" w:color="auto"/>
          </w:divBdr>
        </w:div>
        <w:div w:id="678193497">
          <w:marLeft w:val="446"/>
          <w:marRight w:val="0"/>
          <w:marTop w:val="180"/>
          <w:marBottom w:val="0"/>
          <w:divBdr>
            <w:top w:val="none" w:sz="0" w:space="0" w:color="auto"/>
            <w:left w:val="none" w:sz="0" w:space="0" w:color="auto"/>
            <w:bottom w:val="none" w:sz="0" w:space="0" w:color="auto"/>
            <w:right w:val="none" w:sz="0" w:space="0" w:color="auto"/>
          </w:divBdr>
        </w:div>
        <w:div w:id="1015351799">
          <w:marLeft w:val="1296"/>
          <w:marRight w:val="0"/>
          <w:marTop w:val="180"/>
          <w:marBottom w:val="0"/>
          <w:divBdr>
            <w:top w:val="none" w:sz="0" w:space="0" w:color="auto"/>
            <w:left w:val="none" w:sz="0" w:space="0" w:color="auto"/>
            <w:bottom w:val="none" w:sz="0" w:space="0" w:color="auto"/>
            <w:right w:val="none" w:sz="0" w:space="0" w:color="auto"/>
          </w:divBdr>
        </w:div>
        <w:div w:id="1297371626">
          <w:marLeft w:val="1296"/>
          <w:marRight w:val="0"/>
          <w:marTop w:val="180"/>
          <w:marBottom w:val="0"/>
          <w:divBdr>
            <w:top w:val="none" w:sz="0" w:space="0" w:color="auto"/>
            <w:left w:val="none" w:sz="0" w:space="0" w:color="auto"/>
            <w:bottom w:val="none" w:sz="0" w:space="0" w:color="auto"/>
            <w:right w:val="none" w:sz="0" w:space="0" w:color="auto"/>
          </w:divBdr>
        </w:div>
        <w:div w:id="1330518903">
          <w:marLeft w:val="1296"/>
          <w:marRight w:val="0"/>
          <w:marTop w:val="180"/>
          <w:marBottom w:val="0"/>
          <w:divBdr>
            <w:top w:val="none" w:sz="0" w:space="0" w:color="auto"/>
            <w:left w:val="none" w:sz="0" w:space="0" w:color="auto"/>
            <w:bottom w:val="none" w:sz="0" w:space="0" w:color="auto"/>
            <w:right w:val="none" w:sz="0" w:space="0" w:color="auto"/>
          </w:divBdr>
        </w:div>
        <w:div w:id="1604994880">
          <w:marLeft w:val="1296"/>
          <w:marRight w:val="0"/>
          <w:marTop w:val="180"/>
          <w:marBottom w:val="0"/>
          <w:divBdr>
            <w:top w:val="none" w:sz="0" w:space="0" w:color="auto"/>
            <w:left w:val="none" w:sz="0" w:space="0" w:color="auto"/>
            <w:bottom w:val="none" w:sz="0" w:space="0" w:color="auto"/>
            <w:right w:val="none" w:sz="0" w:space="0" w:color="auto"/>
          </w:divBdr>
        </w:div>
        <w:div w:id="1809741280">
          <w:marLeft w:val="1296"/>
          <w:marRight w:val="0"/>
          <w:marTop w:val="180"/>
          <w:marBottom w:val="0"/>
          <w:divBdr>
            <w:top w:val="none" w:sz="0" w:space="0" w:color="auto"/>
            <w:left w:val="none" w:sz="0" w:space="0" w:color="auto"/>
            <w:bottom w:val="none" w:sz="0" w:space="0" w:color="auto"/>
            <w:right w:val="none" w:sz="0" w:space="0" w:color="auto"/>
          </w:divBdr>
        </w:div>
      </w:divsChild>
    </w:div>
    <w:div w:id="1208833455">
      <w:bodyDiv w:val="1"/>
      <w:marLeft w:val="0"/>
      <w:marRight w:val="0"/>
      <w:marTop w:val="0"/>
      <w:marBottom w:val="0"/>
      <w:divBdr>
        <w:top w:val="none" w:sz="0" w:space="0" w:color="auto"/>
        <w:left w:val="none" w:sz="0" w:space="0" w:color="auto"/>
        <w:bottom w:val="none" w:sz="0" w:space="0" w:color="auto"/>
        <w:right w:val="none" w:sz="0" w:space="0" w:color="auto"/>
      </w:divBdr>
    </w:div>
    <w:div w:id="1216088801">
      <w:bodyDiv w:val="1"/>
      <w:marLeft w:val="0"/>
      <w:marRight w:val="0"/>
      <w:marTop w:val="0"/>
      <w:marBottom w:val="0"/>
      <w:divBdr>
        <w:top w:val="none" w:sz="0" w:space="0" w:color="auto"/>
        <w:left w:val="none" w:sz="0" w:space="0" w:color="auto"/>
        <w:bottom w:val="none" w:sz="0" w:space="0" w:color="auto"/>
        <w:right w:val="none" w:sz="0" w:space="0" w:color="auto"/>
      </w:divBdr>
      <w:divsChild>
        <w:div w:id="139735612">
          <w:marLeft w:val="1296"/>
          <w:marRight w:val="0"/>
          <w:marTop w:val="0"/>
          <w:marBottom w:val="0"/>
          <w:divBdr>
            <w:top w:val="none" w:sz="0" w:space="0" w:color="auto"/>
            <w:left w:val="none" w:sz="0" w:space="0" w:color="auto"/>
            <w:bottom w:val="none" w:sz="0" w:space="0" w:color="auto"/>
            <w:right w:val="none" w:sz="0" w:space="0" w:color="auto"/>
          </w:divBdr>
        </w:div>
        <w:div w:id="688876279">
          <w:marLeft w:val="1296"/>
          <w:marRight w:val="0"/>
          <w:marTop w:val="0"/>
          <w:marBottom w:val="0"/>
          <w:divBdr>
            <w:top w:val="none" w:sz="0" w:space="0" w:color="auto"/>
            <w:left w:val="none" w:sz="0" w:space="0" w:color="auto"/>
            <w:bottom w:val="none" w:sz="0" w:space="0" w:color="auto"/>
            <w:right w:val="none" w:sz="0" w:space="0" w:color="auto"/>
          </w:divBdr>
        </w:div>
        <w:div w:id="1803621360">
          <w:marLeft w:val="1296"/>
          <w:marRight w:val="0"/>
          <w:marTop w:val="0"/>
          <w:marBottom w:val="0"/>
          <w:divBdr>
            <w:top w:val="none" w:sz="0" w:space="0" w:color="auto"/>
            <w:left w:val="none" w:sz="0" w:space="0" w:color="auto"/>
            <w:bottom w:val="none" w:sz="0" w:space="0" w:color="auto"/>
            <w:right w:val="none" w:sz="0" w:space="0" w:color="auto"/>
          </w:divBdr>
        </w:div>
      </w:divsChild>
    </w:div>
    <w:div w:id="1226793919">
      <w:bodyDiv w:val="1"/>
      <w:marLeft w:val="0"/>
      <w:marRight w:val="0"/>
      <w:marTop w:val="0"/>
      <w:marBottom w:val="0"/>
      <w:divBdr>
        <w:top w:val="none" w:sz="0" w:space="0" w:color="auto"/>
        <w:left w:val="none" w:sz="0" w:space="0" w:color="auto"/>
        <w:bottom w:val="none" w:sz="0" w:space="0" w:color="auto"/>
        <w:right w:val="none" w:sz="0" w:space="0" w:color="auto"/>
      </w:divBdr>
      <w:divsChild>
        <w:div w:id="273026282">
          <w:marLeft w:val="446"/>
          <w:marRight w:val="0"/>
          <w:marTop w:val="0"/>
          <w:marBottom w:val="0"/>
          <w:divBdr>
            <w:top w:val="none" w:sz="0" w:space="0" w:color="auto"/>
            <w:left w:val="none" w:sz="0" w:space="0" w:color="auto"/>
            <w:bottom w:val="none" w:sz="0" w:space="0" w:color="auto"/>
            <w:right w:val="none" w:sz="0" w:space="0" w:color="auto"/>
          </w:divBdr>
        </w:div>
        <w:div w:id="1179658845">
          <w:marLeft w:val="446"/>
          <w:marRight w:val="0"/>
          <w:marTop w:val="0"/>
          <w:marBottom w:val="0"/>
          <w:divBdr>
            <w:top w:val="none" w:sz="0" w:space="0" w:color="auto"/>
            <w:left w:val="none" w:sz="0" w:space="0" w:color="auto"/>
            <w:bottom w:val="none" w:sz="0" w:space="0" w:color="auto"/>
            <w:right w:val="none" w:sz="0" w:space="0" w:color="auto"/>
          </w:divBdr>
        </w:div>
        <w:div w:id="2090228707">
          <w:marLeft w:val="446"/>
          <w:marRight w:val="0"/>
          <w:marTop w:val="0"/>
          <w:marBottom w:val="0"/>
          <w:divBdr>
            <w:top w:val="none" w:sz="0" w:space="0" w:color="auto"/>
            <w:left w:val="none" w:sz="0" w:space="0" w:color="auto"/>
            <w:bottom w:val="none" w:sz="0" w:space="0" w:color="auto"/>
            <w:right w:val="none" w:sz="0" w:space="0" w:color="auto"/>
          </w:divBdr>
        </w:div>
      </w:divsChild>
    </w:div>
    <w:div w:id="1228371590">
      <w:bodyDiv w:val="1"/>
      <w:marLeft w:val="0"/>
      <w:marRight w:val="0"/>
      <w:marTop w:val="0"/>
      <w:marBottom w:val="0"/>
      <w:divBdr>
        <w:top w:val="none" w:sz="0" w:space="0" w:color="auto"/>
        <w:left w:val="none" w:sz="0" w:space="0" w:color="auto"/>
        <w:bottom w:val="none" w:sz="0" w:space="0" w:color="auto"/>
        <w:right w:val="none" w:sz="0" w:space="0" w:color="auto"/>
      </w:divBdr>
    </w:div>
    <w:div w:id="1236403786">
      <w:bodyDiv w:val="1"/>
      <w:marLeft w:val="0"/>
      <w:marRight w:val="0"/>
      <w:marTop w:val="0"/>
      <w:marBottom w:val="0"/>
      <w:divBdr>
        <w:top w:val="none" w:sz="0" w:space="0" w:color="auto"/>
        <w:left w:val="none" w:sz="0" w:space="0" w:color="auto"/>
        <w:bottom w:val="none" w:sz="0" w:space="0" w:color="auto"/>
        <w:right w:val="none" w:sz="0" w:space="0" w:color="auto"/>
      </w:divBdr>
    </w:div>
    <w:div w:id="1239750648">
      <w:bodyDiv w:val="1"/>
      <w:marLeft w:val="0"/>
      <w:marRight w:val="0"/>
      <w:marTop w:val="0"/>
      <w:marBottom w:val="0"/>
      <w:divBdr>
        <w:top w:val="none" w:sz="0" w:space="0" w:color="auto"/>
        <w:left w:val="none" w:sz="0" w:space="0" w:color="auto"/>
        <w:bottom w:val="none" w:sz="0" w:space="0" w:color="auto"/>
        <w:right w:val="none" w:sz="0" w:space="0" w:color="auto"/>
      </w:divBdr>
    </w:div>
    <w:div w:id="1257641280">
      <w:bodyDiv w:val="1"/>
      <w:marLeft w:val="0"/>
      <w:marRight w:val="0"/>
      <w:marTop w:val="0"/>
      <w:marBottom w:val="0"/>
      <w:divBdr>
        <w:top w:val="none" w:sz="0" w:space="0" w:color="auto"/>
        <w:left w:val="none" w:sz="0" w:space="0" w:color="auto"/>
        <w:bottom w:val="none" w:sz="0" w:space="0" w:color="auto"/>
        <w:right w:val="none" w:sz="0" w:space="0" w:color="auto"/>
      </w:divBdr>
      <w:divsChild>
        <w:div w:id="62456923">
          <w:marLeft w:val="446"/>
          <w:marRight w:val="0"/>
          <w:marTop w:val="0"/>
          <w:marBottom w:val="0"/>
          <w:divBdr>
            <w:top w:val="none" w:sz="0" w:space="0" w:color="auto"/>
            <w:left w:val="none" w:sz="0" w:space="0" w:color="auto"/>
            <w:bottom w:val="none" w:sz="0" w:space="0" w:color="auto"/>
            <w:right w:val="none" w:sz="0" w:space="0" w:color="auto"/>
          </w:divBdr>
        </w:div>
        <w:div w:id="344015521">
          <w:marLeft w:val="446"/>
          <w:marRight w:val="0"/>
          <w:marTop w:val="0"/>
          <w:marBottom w:val="0"/>
          <w:divBdr>
            <w:top w:val="none" w:sz="0" w:space="0" w:color="auto"/>
            <w:left w:val="none" w:sz="0" w:space="0" w:color="auto"/>
            <w:bottom w:val="none" w:sz="0" w:space="0" w:color="auto"/>
            <w:right w:val="none" w:sz="0" w:space="0" w:color="auto"/>
          </w:divBdr>
        </w:div>
        <w:div w:id="459498952">
          <w:marLeft w:val="446"/>
          <w:marRight w:val="0"/>
          <w:marTop w:val="0"/>
          <w:marBottom w:val="0"/>
          <w:divBdr>
            <w:top w:val="none" w:sz="0" w:space="0" w:color="auto"/>
            <w:left w:val="none" w:sz="0" w:space="0" w:color="auto"/>
            <w:bottom w:val="none" w:sz="0" w:space="0" w:color="auto"/>
            <w:right w:val="none" w:sz="0" w:space="0" w:color="auto"/>
          </w:divBdr>
        </w:div>
        <w:div w:id="1276211996">
          <w:marLeft w:val="446"/>
          <w:marRight w:val="0"/>
          <w:marTop w:val="0"/>
          <w:marBottom w:val="0"/>
          <w:divBdr>
            <w:top w:val="none" w:sz="0" w:space="0" w:color="auto"/>
            <w:left w:val="none" w:sz="0" w:space="0" w:color="auto"/>
            <w:bottom w:val="none" w:sz="0" w:space="0" w:color="auto"/>
            <w:right w:val="none" w:sz="0" w:space="0" w:color="auto"/>
          </w:divBdr>
        </w:div>
        <w:div w:id="1747606676">
          <w:marLeft w:val="446"/>
          <w:marRight w:val="0"/>
          <w:marTop w:val="0"/>
          <w:marBottom w:val="0"/>
          <w:divBdr>
            <w:top w:val="none" w:sz="0" w:space="0" w:color="auto"/>
            <w:left w:val="none" w:sz="0" w:space="0" w:color="auto"/>
            <w:bottom w:val="none" w:sz="0" w:space="0" w:color="auto"/>
            <w:right w:val="none" w:sz="0" w:space="0" w:color="auto"/>
          </w:divBdr>
        </w:div>
      </w:divsChild>
    </w:div>
    <w:div w:id="1276794136">
      <w:bodyDiv w:val="1"/>
      <w:marLeft w:val="0"/>
      <w:marRight w:val="0"/>
      <w:marTop w:val="0"/>
      <w:marBottom w:val="0"/>
      <w:divBdr>
        <w:top w:val="none" w:sz="0" w:space="0" w:color="auto"/>
        <w:left w:val="none" w:sz="0" w:space="0" w:color="auto"/>
        <w:bottom w:val="none" w:sz="0" w:space="0" w:color="auto"/>
        <w:right w:val="none" w:sz="0" w:space="0" w:color="auto"/>
      </w:divBdr>
    </w:div>
    <w:div w:id="1296838691">
      <w:bodyDiv w:val="1"/>
      <w:marLeft w:val="0"/>
      <w:marRight w:val="0"/>
      <w:marTop w:val="0"/>
      <w:marBottom w:val="0"/>
      <w:divBdr>
        <w:top w:val="none" w:sz="0" w:space="0" w:color="auto"/>
        <w:left w:val="none" w:sz="0" w:space="0" w:color="auto"/>
        <w:bottom w:val="none" w:sz="0" w:space="0" w:color="auto"/>
        <w:right w:val="none" w:sz="0" w:space="0" w:color="auto"/>
      </w:divBdr>
      <w:divsChild>
        <w:div w:id="847015372">
          <w:marLeft w:val="446"/>
          <w:marRight w:val="0"/>
          <w:marTop w:val="180"/>
          <w:marBottom w:val="0"/>
          <w:divBdr>
            <w:top w:val="none" w:sz="0" w:space="0" w:color="auto"/>
            <w:left w:val="none" w:sz="0" w:space="0" w:color="auto"/>
            <w:bottom w:val="none" w:sz="0" w:space="0" w:color="auto"/>
            <w:right w:val="none" w:sz="0" w:space="0" w:color="auto"/>
          </w:divBdr>
        </w:div>
        <w:div w:id="1315601698">
          <w:marLeft w:val="446"/>
          <w:marRight w:val="0"/>
          <w:marTop w:val="180"/>
          <w:marBottom w:val="0"/>
          <w:divBdr>
            <w:top w:val="none" w:sz="0" w:space="0" w:color="auto"/>
            <w:left w:val="none" w:sz="0" w:space="0" w:color="auto"/>
            <w:bottom w:val="none" w:sz="0" w:space="0" w:color="auto"/>
            <w:right w:val="none" w:sz="0" w:space="0" w:color="auto"/>
          </w:divBdr>
        </w:div>
      </w:divsChild>
    </w:div>
    <w:div w:id="1337221253">
      <w:bodyDiv w:val="1"/>
      <w:marLeft w:val="0"/>
      <w:marRight w:val="0"/>
      <w:marTop w:val="0"/>
      <w:marBottom w:val="0"/>
      <w:divBdr>
        <w:top w:val="none" w:sz="0" w:space="0" w:color="auto"/>
        <w:left w:val="none" w:sz="0" w:space="0" w:color="auto"/>
        <w:bottom w:val="none" w:sz="0" w:space="0" w:color="auto"/>
        <w:right w:val="none" w:sz="0" w:space="0" w:color="auto"/>
      </w:divBdr>
    </w:div>
    <w:div w:id="1360277427">
      <w:bodyDiv w:val="1"/>
      <w:marLeft w:val="0"/>
      <w:marRight w:val="0"/>
      <w:marTop w:val="0"/>
      <w:marBottom w:val="0"/>
      <w:divBdr>
        <w:top w:val="none" w:sz="0" w:space="0" w:color="auto"/>
        <w:left w:val="none" w:sz="0" w:space="0" w:color="auto"/>
        <w:bottom w:val="none" w:sz="0" w:space="0" w:color="auto"/>
        <w:right w:val="none" w:sz="0" w:space="0" w:color="auto"/>
      </w:divBdr>
    </w:div>
    <w:div w:id="1369645769">
      <w:bodyDiv w:val="1"/>
      <w:marLeft w:val="0"/>
      <w:marRight w:val="0"/>
      <w:marTop w:val="0"/>
      <w:marBottom w:val="0"/>
      <w:divBdr>
        <w:top w:val="none" w:sz="0" w:space="0" w:color="auto"/>
        <w:left w:val="none" w:sz="0" w:space="0" w:color="auto"/>
        <w:bottom w:val="none" w:sz="0" w:space="0" w:color="auto"/>
        <w:right w:val="none" w:sz="0" w:space="0" w:color="auto"/>
      </w:divBdr>
    </w:div>
    <w:div w:id="1374421866">
      <w:bodyDiv w:val="1"/>
      <w:marLeft w:val="0"/>
      <w:marRight w:val="0"/>
      <w:marTop w:val="0"/>
      <w:marBottom w:val="0"/>
      <w:divBdr>
        <w:top w:val="none" w:sz="0" w:space="0" w:color="auto"/>
        <w:left w:val="none" w:sz="0" w:space="0" w:color="auto"/>
        <w:bottom w:val="none" w:sz="0" w:space="0" w:color="auto"/>
        <w:right w:val="none" w:sz="0" w:space="0" w:color="auto"/>
      </w:divBdr>
    </w:div>
    <w:div w:id="1410693531">
      <w:bodyDiv w:val="1"/>
      <w:marLeft w:val="0"/>
      <w:marRight w:val="0"/>
      <w:marTop w:val="0"/>
      <w:marBottom w:val="0"/>
      <w:divBdr>
        <w:top w:val="none" w:sz="0" w:space="0" w:color="auto"/>
        <w:left w:val="none" w:sz="0" w:space="0" w:color="auto"/>
        <w:bottom w:val="none" w:sz="0" w:space="0" w:color="auto"/>
        <w:right w:val="none" w:sz="0" w:space="0" w:color="auto"/>
      </w:divBdr>
    </w:div>
    <w:div w:id="1428233871">
      <w:bodyDiv w:val="1"/>
      <w:marLeft w:val="0"/>
      <w:marRight w:val="0"/>
      <w:marTop w:val="0"/>
      <w:marBottom w:val="0"/>
      <w:divBdr>
        <w:top w:val="none" w:sz="0" w:space="0" w:color="auto"/>
        <w:left w:val="none" w:sz="0" w:space="0" w:color="auto"/>
        <w:bottom w:val="none" w:sz="0" w:space="0" w:color="auto"/>
        <w:right w:val="none" w:sz="0" w:space="0" w:color="auto"/>
      </w:divBdr>
    </w:div>
    <w:div w:id="1482891432">
      <w:bodyDiv w:val="1"/>
      <w:marLeft w:val="0"/>
      <w:marRight w:val="0"/>
      <w:marTop w:val="0"/>
      <w:marBottom w:val="0"/>
      <w:divBdr>
        <w:top w:val="none" w:sz="0" w:space="0" w:color="auto"/>
        <w:left w:val="none" w:sz="0" w:space="0" w:color="auto"/>
        <w:bottom w:val="none" w:sz="0" w:space="0" w:color="auto"/>
        <w:right w:val="none" w:sz="0" w:space="0" w:color="auto"/>
      </w:divBdr>
    </w:div>
    <w:div w:id="1491946125">
      <w:bodyDiv w:val="1"/>
      <w:marLeft w:val="0"/>
      <w:marRight w:val="0"/>
      <w:marTop w:val="0"/>
      <w:marBottom w:val="0"/>
      <w:divBdr>
        <w:top w:val="none" w:sz="0" w:space="0" w:color="auto"/>
        <w:left w:val="none" w:sz="0" w:space="0" w:color="auto"/>
        <w:bottom w:val="none" w:sz="0" w:space="0" w:color="auto"/>
        <w:right w:val="none" w:sz="0" w:space="0" w:color="auto"/>
      </w:divBdr>
    </w:div>
    <w:div w:id="1496531598">
      <w:bodyDiv w:val="1"/>
      <w:marLeft w:val="0"/>
      <w:marRight w:val="0"/>
      <w:marTop w:val="0"/>
      <w:marBottom w:val="0"/>
      <w:divBdr>
        <w:top w:val="none" w:sz="0" w:space="0" w:color="auto"/>
        <w:left w:val="none" w:sz="0" w:space="0" w:color="auto"/>
        <w:bottom w:val="none" w:sz="0" w:space="0" w:color="auto"/>
        <w:right w:val="none" w:sz="0" w:space="0" w:color="auto"/>
      </w:divBdr>
    </w:div>
    <w:div w:id="1503886474">
      <w:bodyDiv w:val="1"/>
      <w:marLeft w:val="0"/>
      <w:marRight w:val="0"/>
      <w:marTop w:val="0"/>
      <w:marBottom w:val="0"/>
      <w:divBdr>
        <w:top w:val="none" w:sz="0" w:space="0" w:color="auto"/>
        <w:left w:val="none" w:sz="0" w:space="0" w:color="auto"/>
        <w:bottom w:val="none" w:sz="0" w:space="0" w:color="auto"/>
        <w:right w:val="none" w:sz="0" w:space="0" w:color="auto"/>
      </w:divBdr>
    </w:div>
    <w:div w:id="1531407571">
      <w:bodyDiv w:val="1"/>
      <w:marLeft w:val="0"/>
      <w:marRight w:val="0"/>
      <w:marTop w:val="0"/>
      <w:marBottom w:val="0"/>
      <w:divBdr>
        <w:top w:val="none" w:sz="0" w:space="0" w:color="auto"/>
        <w:left w:val="none" w:sz="0" w:space="0" w:color="auto"/>
        <w:bottom w:val="none" w:sz="0" w:space="0" w:color="auto"/>
        <w:right w:val="none" w:sz="0" w:space="0" w:color="auto"/>
      </w:divBdr>
    </w:div>
    <w:div w:id="1534001772">
      <w:bodyDiv w:val="1"/>
      <w:marLeft w:val="0"/>
      <w:marRight w:val="0"/>
      <w:marTop w:val="0"/>
      <w:marBottom w:val="0"/>
      <w:divBdr>
        <w:top w:val="none" w:sz="0" w:space="0" w:color="auto"/>
        <w:left w:val="none" w:sz="0" w:space="0" w:color="auto"/>
        <w:bottom w:val="none" w:sz="0" w:space="0" w:color="auto"/>
        <w:right w:val="none" w:sz="0" w:space="0" w:color="auto"/>
      </w:divBdr>
    </w:div>
    <w:div w:id="1563445319">
      <w:bodyDiv w:val="1"/>
      <w:marLeft w:val="0"/>
      <w:marRight w:val="0"/>
      <w:marTop w:val="0"/>
      <w:marBottom w:val="0"/>
      <w:divBdr>
        <w:top w:val="none" w:sz="0" w:space="0" w:color="auto"/>
        <w:left w:val="none" w:sz="0" w:space="0" w:color="auto"/>
        <w:bottom w:val="none" w:sz="0" w:space="0" w:color="auto"/>
        <w:right w:val="none" w:sz="0" w:space="0" w:color="auto"/>
      </w:divBdr>
    </w:div>
    <w:div w:id="1581406203">
      <w:bodyDiv w:val="1"/>
      <w:marLeft w:val="0"/>
      <w:marRight w:val="0"/>
      <w:marTop w:val="0"/>
      <w:marBottom w:val="0"/>
      <w:divBdr>
        <w:top w:val="none" w:sz="0" w:space="0" w:color="auto"/>
        <w:left w:val="none" w:sz="0" w:space="0" w:color="auto"/>
        <w:bottom w:val="none" w:sz="0" w:space="0" w:color="auto"/>
        <w:right w:val="none" w:sz="0" w:space="0" w:color="auto"/>
      </w:divBdr>
    </w:div>
    <w:div w:id="1582445859">
      <w:bodyDiv w:val="1"/>
      <w:marLeft w:val="0"/>
      <w:marRight w:val="0"/>
      <w:marTop w:val="0"/>
      <w:marBottom w:val="0"/>
      <w:divBdr>
        <w:top w:val="none" w:sz="0" w:space="0" w:color="auto"/>
        <w:left w:val="none" w:sz="0" w:space="0" w:color="auto"/>
        <w:bottom w:val="none" w:sz="0" w:space="0" w:color="auto"/>
        <w:right w:val="none" w:sz="0" w:space="0" w:color="auto"/>
      </w:divBdr>
    </w:div>
    <w:div w:id="1608584188">
      <w:bodyDiv w:val="1"/>
      <w:marLeft w:val="0"/>
      <w:marRight w:val="0"/>
      <w:marTop w:val="0"/>
      <w:marBottom w:val="0"/>
      <w:divBdr>
        <w:top w:val="none" w:sz="0" w:space="0" w:color="auto"/>
        <w:left w:val="none" w:sz="0" w:space="0" w:color="auto"/>
        <w:bottom w:val="none" w:sz="0" w:space="0" w:color="auto"/>
        <w:right w:val="none" w:sz="0" w:space="0" w:color="auto"/>
      </w:divBdr>
    </w:div>
    <w:div w:id="1612933105">
      <w:bodyDiv w:val="1"/>
      <w:marLeft w:val="0"/>
      <w:marRight w:val="0"/>
      <w:marTop w:val="0"/>
      <w:marBottom w:val="0"/>
      <w:divBdr>
        <w:top w:val="none" w:sz="0" w:space="0" w:color="auto"/>
        <w:left w:val="none" w:sz="0" w:space="0" w:color="auto"/>
        <w:bottom w:val="none" w:sz="0" w:space="0" w:color="auto"/>
        <w:right w:val="none" w:sz="0" w:space="0" w:color="auto"/>
      </w:divBdr>
    </w:div>
    <w:div w:id="1614357578">
      <w:bodyDiv w:val="1"/>
      <w:marLeft w:val="0"/>
      <w:marRight w:val="0"/>
      <w:marTop w:val="0"/>
      <w:marBottom w:val="0"/>
      <w:divBdr>
        <w:top w:val="none" w:sz="0" w:space="0" w:color="auto"/>
        <w:left w:val="none" w:sz="0" w:space="0" w:color="auto"/>
        <w:bottom w:val="none" w:sz="0" w:space="0" w:color="auto"/>
        <w:right w:val="none" w:sz="0" w:space="0" w:color="auto"/>
      </w:divBdr>
      <w:divsChild>
        <w:div w:id="68818908">
          <w:marLeft w:val="2002"/>
          <w:marRight w:val="0"/>
          <w:marTop w:val="0"/>
          <w:marBottom w:val="0"/>
          <w:divBdr>
            <w:top w:val="none" w:sz="0" w:space="0" w:color="auto"/>
            <w:left w:val="none" w:sz="0" w:space="0" w:color="auto"/>
            <w:bottom w:val="none" w:sz="0" w:space="0" w:color="auto"/>
            <w:right w:val="none" w:sz="0" w:space="0" w:color="auto"/>
          </w:divBdr>
        </w:div>
        <w:div w:id="1208955218">
          <w:marLeft w:val="2002"/>
          <w:marRight w:val="0"/>
          <w:marTop w:val="0"/>
          <w:marBottom w:val="0"/>
          <w:divBdr>
            <w:top w:val="none" w:sz="0" w:space="0" w:color="auto"/>
            <w:left w:val="none" w:sz="0" w:space="0" w:color="auto"/>
            <w:bottom w:val="none" w:sz="0" w:space="0" w:color="auto"/>
            <w:right w:val="none" w:sz="0" w:space="0" w:color="auto"/>
          </w:divBdr>
        </w:div>
        <w:div w:id="1473019010">
          <w:marLeft w:val="2002"/>
          <w:marRight w:val="0"/>
          <w:marTop w:val="0"/>
          <w:marBottom w:val="0"/>
          <w:divBdr>
            <w:top w:val="none" w:sz="0" w:space="0" w:color="auto"/>
            <w:left w:val="none" w:sz="0" w:space="0" w:color="auto"/>
            <w:bottom w:val="none" w:sz="0" w:space="0" w:color="auto"/>
            <w:right w:val="none" w:sz="0" w:space="0" w:color="auto"/>
          </w:divBdr>
        </w:div>
      </w:divsChild>
    </w:div>
    <w:div w:id="1633555362">
      <w:bodyDiv w:val="1"/>
      <w:marLeft w:val="0"/>
      <w:marRight w:val="0"/>
      <w:marTop w:val="0"/>
      <w:marBottom w:val="0"/>
      <w:divBdr>
        <w:top w:val="none" w:sz="0" w:space="0" w:color="auto"/>
        <w:left w:val="none" w:sz="0" w:space="0" w:color="auto"/>
        <w:bottom w:val="none" w:sz="0" w:space="0" w:color="auto"/>
        <w:right w:val="none" w:sz="0" w:space="0" w:color="auto"/>
      </w:divBdr>
    </w:div>
    <w:div w:id="1642728858">
      <w:bodyDiv w:val="1"/>
      <w:marLeft w:val="0"/>
      <w:marRight w:val="0"/>
      <w:marTop w:val="0"/>
      <w:marBottom w:val="0"/>
      <w:divBdr>
        <w:top w:val="none" w:sz="0" w:space="0" w:color="auto"/>
        <w:left w:val="none" w:sz="0" w:space="0" w:color="auto"/>
        <w:bottom w:val="none" w:sz="0" w:space="0" w:color="auto"/>
        <w:right w:val="none" w:sz="0" w:space="0" w:color="auto"/>
      </w:divBdr>
    </w:div>
    <w:div w:id="1666277187">
      <w:bodyDiv w:val="1"/>
      <w:marLeft w:val="0"/>
      <w:marRight w:val="0"/>
      <w:marTop w:val="0"/>
      <w:marBottom w:val="0"/>
      <w:divBdr>
        <w:top w:val="none" w:sz="0" w:space="0" w:color="auto"/>
        <w:left w:val="none" w:sz="0" w:space="0" w:color="auto"/>
        <w:bottom w:val="none" w:sz="0" w:space="0" w:color="auto"/>
        <w:right w:val="none" w:sz="0" w:space="0" w:color="auto"/>
      </w:divBdr>
    </w:div>
    <w:div w:id="1670478730">
      <w:bodyDiv w:val="1"/>
      <w:marLeft w:val="0"/>
      <w:marRight w:val="0"/>
      <w:marTop w:val="0"/>
      <w:marBottom w:val="0"/>
      <w:divBdr>
        <w:top w:val="none" w:sz="0" w:space="0" w:color="auto"/>
        <w:left w:val="none" w:sz="0" w:space="0" w:color="auto"/>
        <w:bottom w:val="none" w:sz="0" w:space="0" w:color="auto"/>
        <w:right w:val="none" w:sz="0" w:space="0" w:color="auto"/>
      </w:divBdr>
    </w:div>
    <w:div w:id="1701316549">
      <w:bodyDiv w:val="1"/>
      <w:marLeft w:val="0"/>
      <w:marRight w:val="0"/>
      <w:marTop w:val="0"/>
      <w:marBottom w:val="0"/>
      <w:divBdr>
        <w:top w:val="none" w:sz="0" w:space="0" w:color="auto"/>
        <w:left w:val="none" w:sz="0" w:space="0" w:color="auto"/>
        <w:bottom w:val="none" w:sz="0" w:space="0" w:color="auto"/>
        <w:right w:val="none" w:sz="0" w:space="0" w:color="auto"/>
      </w:divBdr>
      <w:divsChild>
        <w:div w:id="522475931">
          <w:marLeft w:val="446"/>
          <w:marRight w:val="0"/>
          <w:marTop w:val="0"/>
          <w:marBottom w:val="0"/>
          <w:divBdr>
            <w:top w:val="none" w:sz="0" w:space="0" w:color="auto"/>
            <w:left w:val="none" w:sz="0" w:space="0" w:color="auto"/>
            <w:bottom w:val="none" w:sz="0" w:space="0" w:color="auto"/>
            <w:right w:val="none" w:sz="0" w:space="0" w:color="auto"/>
          </w:divBdr>
        </w:div>
        <w:div w:id="1695765446">
          <w:marLeft w:val="446"/>
          <w:marRight w:val="0"/>
          <w:marTop w:val="0"/>
          <w:marBottom w:val="0"/>
          <w:divBdr>
            <w:top w:val="none" w:sz="0" w:space="0" w:color="auto"/>
            <w:left w:val="none" w:sz="0" w:space="0" w:color="auto"/>
            <w:bottom w:val="none" w:sz="0" w:space="0" w:color="auto"/>
            <w:right w:val="none" w:sz="0" w:space="0" w:color="auto"/>
          </w:divBdr>
        </w:div>
        <w:div w:id="1830318671">
          <w:marLeft w:val="446"/>
          <w:marRight w:val="0"/>
          <w:marTop w:val="0"/>
          <w:marBottom w:val="0"/>
          <w:divBdr>
            <w:top w:val="none" w:sz="0" w:space="0" w:color="auto"/>
            <w:left w:val="none" w:sz="0" w:space="0" w:color="auto"/>
            <w:bottom w:val="none" w:sz="0" w:space="0" w:color="auto"/>
            <w:right w:val="none" w:sz="0" w:space="0" w:color="auto"/>
          </w:divBdr>
        </w:div>
      </w:divsChild>
    </w:div>
    <w:div w:id="1732580537">
      <w:bodyDiv w:val="1"/>
      <w:marLeft w:val="0"/>
      <w:marRight w:val="0"/>
      <w:marTop w:val="0"/>
      <w:marBottom w:val="0"/>
      <w:divBdr>
        <w:top w:val="none" w:sz="0" w:space="0" w:color="auto"/>
        <w:left w:val="none" w:sz="0" w:space="0" w:color="auto"/>
        <w:bottom w:val="none" w:sz="0" w:space="0" w:color="auto"/>
        <w:right w:val="none" w:sz="0" w:space="0" w:color="auto"/>
      </w:divBdr>
    </w:div>
    <w:div w:id="1742173076">
      <w:bodyDiv w:val="1"/>
      <w:marLeft w:val="0"/>
      <w:marRight w:val="0"/>
      <w:marTop w:val="0"/>
      <w:marBottom w:val="0"/>
      <w:divBdr>
        <w:top w:val="none" w:sz="0" w:space="0" w:color="auto"/>
        <w:left w:val="none" w:sz="0" w:space="0" w:color="auto"/>
        <w:bottom w:val="none" w:sz="0" w:space="0" w:color="auto"/>
        <w:right w:val="none" w:sz="0" w:space="0" w:color="auto"/>
      </w:divBdr>
    </w:div>
    <w:div w:id="1756854356">
      <w:bodyDiv w:val="1"/>
      <w:marLeft w:val="0"/>
      <w:marRight w:val="0"/>
      <w:marTop w:val="0"/>
      <w:marBottom w:val="0"/>
      <w:divBdr>
        <w:top w:val="none" w:sz="0" w:space="0" w:color="auto"/>
        <w:left w:val="none" w:sz="0" w:space="0" w:color="auto"/>
        <w:bottom w:val="none" w:sz="0" w:space="0" w:color="auto"/>
        <w:right w:val="none" w:sz="0" w:space="0" w:color="auto"/>
      </w:divBdr>
    </w:div>
    <w:div w:id="1757356720">
      <w:bodyDiv w:val="1"/>
      <w:marLeft w:val="0"/>
      <w:marRight w:val="0"/>
      <w:marTop w:val="0"/>
      <w:marBottom w:val="0"/>
      <w:divBdr>
        <w:top w:val="none" w:sz="0" w:space="0" w:color="auto"/>
        <w:left w:val="none" w:sz="0" w:space="0" w:color="auto"/>
        <w:bottom w:val="none" w:sz="0" w:space="0" w:color="auto"/>
        <w:right w:val="none" w:sz="0" w:space="0" w:color="auto"/>
      </w:divBdr>
    </w:div>
    <w:div w:id="1766267396">
      <w:bodyDiv w:val="1"/>
      <w:marLeft w:val="0"/>
      <w:marRight w:val="0"/>
      <w:marTop w:val="0"/>
      <w:marBottom w:val="0"/>
      <w:divBdr>
        <w:top w:val="none" w:sz="0" w:space="0" w:color="auto"/>
        <w:left w:val="none" w:sz="0" w:space="0" w:color="auto"/>
        <w:bottom w:val="none" w:sz="0" w:space="0" w:color="auto"/>
        <w:right w:val="none" w:sz="0" w:space="0" w:color="auto"/>
      </w:divBdr>
      <w:divsChild>
        <w:div w:id="126094154">
          <w:marLeft w:val="1296"/>
          <w:marRight w:val="0"/>
          <w:marTop w:val="0"/>
          <w:marBottom w:val="0"/>
          <w:divBdr>
            <w:top w:val="none" w:sz="0" w:space="0" w:color="auto"/>
            <w:left w:val="none" w:sz="0" w:space="0" w:color="auto"/>
            <w:bottom w:val="none" w:sz="0" w:space="0" w:color="auto"/>
            <w:right w:val="none" w:sz="0" w:space="0" w:color="auto"/>
          </w:divBdr>
        </w:div>
        <w:div w:id="405109521">
          <w:marLeft w:val="1296"/>
          <w:marRight w:val="0"/>
          <w:marTop w:val="0"/>
          <w:marBottom w:val="0"/>
          <w:divBdr>
            <w:top w:val="none" w:sz="0" w:space="0" w:color="auto"/>
            <w:left w:val="none" w:sz="0" w:space="0" w:color="auto"/>
            <w:bottom w:val="none" w:sz="0" w:space="0" w:color="auto"/>
            <w:right w:val="none" w:sz="0" w:space="0" w:color="auto"/>
          </w:divBdr>
        </w:div>
        <w:div w:id="481194902">
          <w:marLeft w:val="2002"/>
          <w:marRight w:val="0"/>
          <w:marTop w:val="0"/>
          <w:marBottom w:val="0"/>
          <w:divBdr>
            <w:top w:val="none" w:sz="0" w:space="0" w:color="auto"/>
            <w:left w:val="none" w:sz="0" w:space="0" w:color="auto"/>
            <w:bottom w:val="none" w:sz="0" w:space="0" w:color="auto"/>
            <w:right w:val="none" w:sz="0" w:space="0" w:color="auto"/>
          </w:divBdr>
        </w:div>
        <w:div w:id="995646959">
          <w:marLeft w:val="2002"/>
          <w:marRight w:val="0"/>
          <w:marTop w:val="0"/>
          <w:marBottom w:val="0"/>
          <w:divBdr>
            <w:top w:val="none" w:sz="0" w:space="0" w:color="auto"/>
            <w:left w:val="none" w:sz="0" w:space="0" w:color="auto"/>
            <w:bottom w:val="none" w:sz="0" w:space="0" w:color="auto"/>
            <w:right w:val="none" w:sz="0" w:space="0" w:color="auto"/>
          </w:divBdr>
        </w:div>
        <w:div w:id="1775902094">
          <w:marLeft w:val="1296"/>
          <w:marRight w:val="0"/>
          <w:marTop w:val="0"/>
          <w:marBottom w:val="0"/>
          <w:divBdr>
            <w:top w:val="none" w:sz="0" w:space="0" w:color="auto"/>
            <w:left w:val="none" w:sz="0" w:space="0" w:color="auto"/>
            <w:bottom w:val="none" w:sz="0" w:space="0" w:color="auto"/>
            <w:right w:val="none" w:sz="0" w:space="0" w:color="auto"/>
          </w:divBdr>
        </w:div>
        <w:div w:id="1800805689">
          <w:marLeft w:val="2002"/>
          <w:marRight w:val="0"/>
          <w:marTop w:val="0"/>
          <w:marBottom w:val="0"/>
          <w:divBdr>
            <w:top w:val="none" w:sz="0" w:space="0" w:color="auto"/>
            <w:left w:val="none" w:sz="0" w:space="0" w:color="auto"/>
            <w:bottom w:val="none" w:sz="0" w:space="0" w:color="auto"/>
            <w:right w:val="none" w:sz="0" w:space="0" w:color="auto"/>
          </w:divBdr>
        </w:div>
      </w:divsChild>
    </w:div>
    <w:div w:id="1793396468">
      <w:bodyDiv w:val="1"/>
      <w:marLeft w:val="0"/>
      <w:marRight w:val="0"/>
      <w:marTop w:val="0"/>
      <w:marBottom w:val="0"/>
      <w:divBdr>
        <w:top w:val="none" w:sz="0" w:space="0" w:color="auto"/>
        <w:left w:val="none" w:sz="0" w:space="0" w:color="auto"/>
        <w:bottom w:val="none" w:sz="0" w:space="0" w:color="auto"/>
        <w:right w:val="none" w:sz="0" w:space="0" w:color="auto"/>
      </w:divBdr>
    </w:div>
    <w:div w:id="1814518819">
      <w:bodyDiv w:val="1"/>
      <w:marLeft w:val="0"/>
      <w:marRight w:val="0"/>
      <w:marTop w:val="0"/>
      <w:marBottom w:val="0"/>
      <w:divBdr>
        <w:top w:val="none" w:sz="0" w:space="0" w:color="auto"/>
        <w:left w:val="none" w:sz="0" w:space="0" w:color="auto"/>
        <w:bottom w:val="none" w:sz="0" w:space="0" w:color="auto"/>
        <w:right w:val="none" w:sz="0" w:space="0" w:color="auto"/>
      </w:divBdr>
    </w:div>
    <w:div w:id="1814787534">
      <w:bodyDiv w:val="1"/>
      <w:marLeft w:val="0"/>
      <w:marRight w:val="0"/>
      <w:marTop w:val="0"/>
      <w:marBottom w:val="0"/>
      <w:divBdr>
        <w:top w:val="none" w:sz="0" w:space="0" w:color="auto"/>
        <w:left w:val="none" w:sz="0" w:space="0" w:color="auto"/>
        <w:bottom w:val="none" w:sz="0" w:space="0" w:color="auto"/>
        <w:right w:val="none" w:sz="0" w:space="0" w:color="auto"/>
      </w:divBdr>
    </w:div>
    <w:div w:id="1816412135">
      <w:bodyDiv w:val="1"/>
      <w:marLeft w:val="0"/>
      <w:marRight w:val="0"/>
      <w:marTop w:val="0"/>
      <w:marBottom w:val="0"/>
      <w:divBdr>
        <w:top w:val="none" w:sz="0" w:space="0" w:color="auto"/>
        <w:left w:val="none" w:sz="0" w:space="0" w:color="auto"/>
        <w:bottom w:val="none" w:sz="0" w:space="0" w:color="auto"/>
        <w:right w:val="none" w:sz="0" w:space="0" w:color="auto"/>
      </w:divBdr>
      <w:divsChild>
        <w:div w:id="604576783">
          <w:marLeft w:val="446"/>
          <w:marRight w:val="0"/>
          <w:marTop w:val="0"/>
          <w:marBottom w:val="0"/>
          <w:divBdr>
            <w:top w:val="none" w:sz="0" w:space="0" w:color="auto"/>
            <w:left w:val="none" w:sz="0" w:space="0" w:color="auto"/>
            <w:bottom w:val="none" w:sz="0" w:space="0" w:color="auto"/>
            <w:right w:val="none" w:sz="0" w:space="0" w:color="auto"/>
          </w:divBdr>
        </w:div>
        <w:div w:id="1138956637">
          <w:marLeft w:val="446"/>
          <w:marRight w:val="0"/>
          <w:marTop w:val="0"/>
          <w:marBottom w:val="0"/>
          <w:divBdr>
            <w:top w:val="none" w:sz="0" w:space="0" w:color="auto"/>
            <w:left w:val="none" w:sz="0" w:space="0" w:color="auto"/>
            <w:bottom w:val="none" w:sz="0" w:space="0" w:color="auto"/>
            <w:right w:val="none" w:sz="0" w:space="0" w:color="auto"/>
          </w:divBdr>
        </w:div>
        <w:div w:id="1175535402">
          <w:marLeft w:val="446"/>
          <w:marRight w:val="0"/>
          <w:marTop w:val="0"/>
          <w:marBottom w:val="0"/>
          <w:divBdr>
            <w:top w:val="none" w:sz="0" w:space="0" w:color="auto"/>
            <w:left w:val="none" w:sz="0" w:space="0" w:color="auto"/>
            <w:bottom w:val="none" w:sz="0" w:space="0" w:color="auto"/>
            <w:right w:val="none" w:sz="0" w:space="0" w:color="auto"/>
          </w:divBdr>
        </w:div>
      </w:divsChild>
    </w:div>
    <w:div w:id="1822845152">
      <w:bodyDiv w:val="1"/>
      <w:marLeft w:val="0"/>
      <w:marRight w:val="0"/>
      <w:marTop w:val="0"/>
      <w:marBottom w:val="0"/>
      <w:divBdr>
        <w:top w:val="none" w:sz="0" w:space="0" w:color="auto"/>
        <w:left w:val="none" w:sz="0" w:space="0" w:color="auto"/>
        <w:bottom w:val="none" w:sz="0" w:space="0" w:color="auto"/>
        <w:right w:val="none" w:sz="0" w:space="0" w:color="auto"/>
      </w:divBdr>
    </w:div>
    <w:div w:id="1834376296">
      <w:bodyDiv w:val="1"/>
      <w:marLeft w:val="0"/>
      <w:marRight w:val="0"/>
      <w:marTop w:val="0"/>
      <w:marBottom w:val="0"/>
      <w:divBdr>
        <w:top w:val="none" w:sz="0" w:space="0" w:color="auto"/>
        <w:left w:val="none" w:sz="0" w:space="0" w:color="auto"/>
        <w:bottom w:val="none" w:sz="0" w:space="0" w:color="auto"/>
        <w:right w:val="none" w:sz="0" w:space="0" w:color="auto"/>
      </w:divBdr>
      <w:divsChild>
        <w:div w:id="135269057">
          <w:marLeft w:val="1296"/>
          <w:marRight w:val="0"/>
          <w:marTop w:val="180"/>
          <w:marBottom w:val="0"/>
          <w:divBdr>
            <w:top w:val="none" w:sz="0" w:space="0" w:color="auto"/>
            <w:left w:val="none" w:sz="0" w:space="0" w:color="auto"/>
            <w:bottom w:val="none" w:sz="0" w:space="0" w:color="auto"/>
            <w:right w:val="none" w:sz="0" w:space="0" w:color="auto"/>
          </w:divBdr>
        </w:div>
        <w:div w:id="192421566">
          <w:marLeft w:val="1296"/>
          <w:marRight w:val="0"/>
          <w:marTop w:val="180"/>
          <w:marBottom w:val="0"/>
          <w:divBdr>
            <w:top w:val="none" w:sz="0" w:space="0" w:color="auto"/>
            <w:left w:val="none" w:sz="0" w:space="0" w:color="auto"/>
            <w:bottom w:val="none" w:sz="0" w:space="0" w:color="auto"/>
            <w:right w:val="none" w:sz="0" w:space="0" w:color="auto"/>
          </w:divBdr>
        </w:div>
        <w:div w:id="555824885">
          <w:marLeft w:val="1296"/>
          <w:marRight w:val="0"/>
          <w:marTop w:val="180"/>
          <w:marBottom w:val="0"/>
          <w:divBdr>
            <w:top w:val="none" w:sz="0" w:space="0" w:color="auto"/>
            <w:left w:val="none" w:sz="0" w:space="0" w:color="auto"/>
            <w:bottom w:val="none" w:sz="0" w:space="0" w:color="auto"/>
            <w:right w:val="none" w:sz="0" w:space="0" w:color="auto"/>
          </w:divBdr>
        </w:div>
        <w:div w:id="1091124358">
          <w:marLeft w:val="1296"/>
          <w:marRight w:val="0"/>
          <w:marTop w:val="180"/>
          <w:marBottom w:val="0"/>
          <w:divBdr>
            <w:top w:val="none" w:sz="0" w:space="0" w:color="auto"/>
            <w:left w:val="none" w:sz="0" w:space="0" w:color="auto"/>
            <w:bottom w:val="none" w:sz="0" w:space="0" w:color="auto"/>
            <w:right w:val="none" w:sz="0" w:space="0" w:color="auto"/>
          </w:divBdr>
        </w:div>
        <w:div w:id="1489247041">
          <w:marLeft w:val="1296"/>
          <w:marRight w:val="0"/>
          <w:marTop w:val="180"/>
          <w:marBottom w:val="0"/>
          <w:divBdr>
            <w:top w:val="none" w:sz="0" w:space="0" w:color="auto"/>
            <w:left w:val="none" w:sz="0" w:space="0" w:color="auto"/>
            <w:bottom w:val="none" w:sz="0" w:space="0" w:color="auto"/>
            <w:right w:val="none" w:sz="0" w:space="0" w:color="auto"/>
          </w:divBdr>
        </w:div>
        <w:div w:id="1519002232">
          <w:marLeft w:val="1296"/>
          <w:marRight w:val="0"/>
          <w:marTop w:val="180"/>
          <w:marBottom w:val="0"/>
          <w:divBdr>
            <w:top w:val="none" w:sz="0" w:space="0" w:color="auto"/>
            <w:left w:val="none" w:sz="0" w:space="0" w:color="auto"/>
            <w:bottom w:val="none" w:sz="0" w:space="0" w:color="auto"/>
            <w:right w:val="none" w:sz="0" w:space="0" w:color="auto"/>
          </w:divBdr>
        </w:div>
        <w:div w:id="1640257154">
          <w:marLeft w:val="1296"/>
          <w:marRight w:val="0"/>
          <w:marTop w:val="180"/>
          <w:marBottom w:val="0"/>
          <w:divBdr>
            <w:top w:val="none" w:sz="0" w:space="0" w:color="auto"/>
            <w:left w:val="none" w:sz="0" w:space="0" w:color="auto"/>
            <w:bottom w:val="none" w:sz="0" w:space="0" w:color="auto"/>
            <w:right w:val="none" w:sz="0" w:space="0" w:color="auto"/>
          </w:divBdr>
        </w:div>
        <w:div w:id="2006592347">
          <w:marLeft w:val="446"/>
          <w:marRight w:val="0"/>
          <w:marTop w:val="180"/>
          <w:marBottom w:val="0"/>
          <w:divBdr>
            <w:top w:val="none" w:sz="0" w:space="0" w:color="auto"/>
            <w:left w:val="none" w:sz="0" w:space="0" w:color="auto"/>
            <w:bottom w:val="none" w:sz="0" w:space="0" w:color="auto"/>
            <w:right w:val="none" w:sz="0" w:space="0" w:color="auto"/>
          </w:divBdr>
        </w:div>
        <w:div w:id="2079663889">
          <w:marLeft w:val="446"/>
          <w:marRight w:val="0"/>
          <w:marTop w:val="180"/>
          <w:marBottom w:val="0"/>
          <w:divBdr>
            <w:top w:val="none" w:sz="0" w:space="0" w:color="auto"/>
            <w:left w:val="none" w:sz="0" w:space="0" w:color="auto"/>
            <w:bottom w:val="none" w:sz="0" w:space="0" w:color="auto"/>
            <w:right w:val="none" w:sz="0" w:space="0" w:color="auto"/>
          </w:divBdr>
        </w:div>
        <w:div w:id="2112704999">
          <w:marLeft w:val="1296"/>
          <w:marRight w:val="0"/>
          <w:marTop w:val="180"/>
          <w:marBottom w:val="0"/>
          <w:divBdr>
            <w:top w:val="none" w:sz="0" w:space="0" w:color="auto"/>
            <w:left w:val="none" w:sz="0" w:space="0" w:color="auto"/>
            <w:bottom w:val="none" w:sz="0" w:space="0" w:color="auto"/>
            <w:right w:val="none" w:sz="0" w:space="0" w:color="auto"/>
          </w:divBdr>
        </w:div>
      </w:divsChild>
    </w:div>
    <w:div w:id="1883251551">
      <w:bodyDiv w:val="1"/>
      <w:marLeft w:val="0"/>
      <w:marRight w:val="0"/>
      <w:marTop w:val="0"/>
      <w:marBottom w:val="0"/>
      <w:divBdr>
        <w:top w:val="none" w:sz="0" w:space="0" w:color="auto"/>
        <w:left w:val="none" w:sz="0" w:space="0" w:color="auto"/>
        <w:bottom w:val="none" w:sz="0" w:space="0" w:color="auto"/>
        <w:right w:val="none" w:sz="0" w:space="0" w:color="auto"/>
      </w:divBdr>
    </w:div>
    <w:div w:id="1891455255">
      <w:bodyDiv w:val="1"/>
      <w:marLeft w:val="0"/>
      <w:marRight w:val="0"/>
      <w:marTop w:val="0"/>
      <w:marBottom w:val="0"/>
      <w:divBdr>
        <w:top w:val="none" w:sz="0" w:space="0" w:color="auto"/>
        <w:left w:val="none" w:sz="0" w:space="0" w:color="auto"/>
        <w:bottom w:val="none" w:sz="0" w:space="0" w:color="auto"/>
        <w:right w:val="none" w:sz="0" w:space="0" w:color="auto"/>
      </w:divBdr>
    </w:div>
    <w:div w:id="1899318825">
      <w:bodyDiv w:val="1"/>
      <w:marLeft w:val="0"/>
      <w:marRight w:val="0"/>
      <w:marTop w:val="0"/>
      <w:marBottom w:val="0"/>
      <w:divBdr>
        <w:top w:val="none" w:sz="0" w:space="0" w:color="auto"/>
        <w:left w:val="none" w:sz="0" w:space="0" w:color="auto"/>
        <w:bottom w:val="none" w:sz="0" w:space="0" w:color="auto"/>
        <w:right w:val="none" w:sz="0" w:space="0" w:color="auto"/>
      </w:divBdr>
      <w:divsChild>
        <w:div w:id="312762651">
          <w:marLeft w:val="446"/>
          <w:marRight w:val="0"/>
          <w:marTop w:val="0"/>
          <w:marBottom w:val="0"/>
          <w:divBdr>
            <w:top w:val="none" w:sz="0" w:space="0" w:color="auto"/>
            <w:left w:val="none" w:sz="0" w:space="0" w:color="auto"/>
            <w:bottom w:val="none" w:sz="0" w:space="0" w:color="auto"/>
            <w:right w:val="none" w:sz="0" w:space="0" w:color="auto"/>
          </w:divBdr>
        </w:div>
        <w:div w:id="1195077690">
          <w:marLeft w:val="446"/>
          <w:marRight w:val="0"/>
          <w:marTop w:val="0"/>
          <w:marBottom w:val="0"/>
          <w:divBdr>
            <w:top w:val="none" w:sz="0" w:space="0" w:color="auto"/>
            <w:left w:val="none" w:sz="0" w:space="0" w:color="auto"/>
            <w:bottom w:val="none" w:sz="0" w:space="0" w:color="auto"/>
            <w:right w:val="none" w:sz="0" w:space="0" w:color="auto"/>
          </w:divBdr>
        </w:div>
        <w:div w:id="1251114148">
          <w:marLeft w:val="446"/>
          <w:marRight w:val="0"/>
          <w:marTop w:val="0"/>
          <w:marBottom w:val="0"/>
          <w:divBdr>
            <w:top w:val="none" w:sz="0" w:space="0" w:color="auto"/>
            <w:left w:val="none" w:sz="0" w:space="0" w:color="auto"/>
            <w:bottom w:val="none" w:sz="0" w:space="0" w:color="auto"/>
            <w:right w:val="none" w:sz="0" w:space="0" w:color="auto"/>
          </w:divBdr>
        </w:div>
        <w:div w:id="1832981805">
          <w:marLeft w:val="446"/>
          <w:marRight w:val="0"/>
          <w:marTop w:val="0"/>
          <w:marBottom w:val="0"/>
          <w:divBdr>
            <w:top w:val="none" w:sz="0" w:space="0" w:color="auto"/>
            <w:left w:val="none" w:sz="0" w:space="0" w:color="auto"/>
            <w:bottom w:val="none" w:sz="0" w:space="0" w:color="auto"/>
            <w:right w:val="none" w:sz="0" w:space="0" w:color="auto"/>
          </w:divBdr>
        </w:div>
      </w:divsChild>
    </w:div>
    <w:div w:id="1918325837">
      <w:bodyDiv w:val="1"/>
      <w:marLeft w:val="0"/>
      <w:marRight w:val="0"/>
      <w:marTop w:val="0"/>
      <w:marBottom w:val="0"/>
      <w:divBdr>
        <w:top w:val="none" w:sz="0" w:space="0" w:color="auto"/>
        <w:left w:val="none" w:sz="0" w:space="0" w:color="auto"/>
        <w:bottom w:val="none" w:sz="0" w:space="0" w:color="auto"/>
        <w:right w:val="none" w:sz="0" w:space="0" w:color="auto"/>
      </w:divBdr>
      <w:divsChild>
        <w:div w:id="366954055">
          <w:marLeft w:val="446"/>
          <w:marRight w:val="0"/>
          <w:marTop w:val="0"/>
          <w:marBottom w:val="0"/>
          <w:divBdr>
            <w:top w:val="none" w:sz="0" w:space="0" w:color="auto"/>
            <w:left w:val="none" w:sz="0" w:space="0" w:color="auto"/>
            <w:bottom w:val="none" w:sz="0" w:space="0" w:color="auto"/>
            <w:right w:val="none" w:sz="0" w:space="0" w:color="auto"/>
          </w:divBdr>
        </w:div>
        <w:div w:id="1253318117">
          <w:marLeft w:val="446"/>
          <w:marRight w:val="0"/>
          <w:marTop w:val="0"/>
          <w:marBottom w:val="0"/>
          <w:divBdr>
            <w:top w:val="none" w:sz="0" w:space="0" w:color="auto"/>
            <w:left w:val="none" w:sz="0" w:space="0" w:color="auto"/>
            <w:bottom w:val="none" w:sz="0" w:space="0" w:color="auto"/>
            <w:right w:val="none" w:sz="0" w:space="0" w:color="auto"/>
          </w:divBdr>
        </w:div>
        <w:div w:id="1317958552">
          <w:marLeft w:val="446"/>
          <w:marRight w:val="0"/>
          <w:marTop w:val="0"/>
          <w:marBottom w:val="0"/>
          <w:divBdr>
            <w:top w:val="none" w:sz="0" w:space="0" w:color="auto"/>
            <w:left w:val="none" w:sz="0" w:space="0" w:color="auto"/>
            <w:bottom w:val="none" w:sz="0" w:space="0" w:color="auto"/>
            <w:right w:val="none" w:sz="0" w:space="0" w:color="auto"/>
          </w:divBdr>
        </w:div>
        <w:div w:id="1888027979">
          <w:marLeft w:val="446"/>
          <w:marRight w:val="0"/>
          <w:marTop w:val="0"/>
          <w:marBottom w:val="0"/>
          <w:divBdr>
            <w:top w:val="none" w:sz="0" w:space="0" w:color="auto"/>
            <w:left w:val="none" w:sz="0" w:space="0" w:color="auto"/>
            <w:bottom w:val="none" w:sz="0" w:space="0" w:color="auto"/>
            <w:right w:val="none" w:sz="0" w:space="0" w:color="auto"/>
          </w:divBdr>
        </w:div>
        <w:div w:id="2093432405">
          <w:marLeft w:val="446"/>
          <w:marRight w:val="0"/>
          <w:marTop w:val="0"/>
          <w:marBottom w:val="0"/>
          <w:divBdr>
            <w:top w:val="none" w:sz="0" w:space="0" w:color="auto"/>
            <w:left w:val="none" w:sz="0" w:space="0" w:color="auto"/>
            <w:bottom w:val="none" w:sz="0" w:space="0" w:color="auto"/>
            <w:right w:val="none" w:sz="0" w:space="0" w:color="auto"/>
          </w:divBdr>
        </w:div>
      </w:divsChild>
    </w:div>
    <w:div w:id="1945652728">
      <w:bodyDiv w:val="1"/>
      <w:marLeft w:val="0"/>
      <w:marRight w:val="0"/>
      <w:marTop w:val="0"/>
      <w:marBottom w:val="0"/>
      <w:divBdr>
        <w:top w:val="none" w:sz="0" w:space="0" w:color="auto"/>
        <w:left w:val="none" w:sz="0" w:space="0" w:color="auto"/>
        <w:bottom w:val="none" w:sz="0" w:space="0" w:color="auto"/>
        <w:right w:val="none" w:sz="0" w:space="0" w:color="auto"/>
      </w:divBdr>
      <w:divsChild>
        <w:div w:id="1764255567">
          <w:marLeft w:val="1166"/>
          <w:marRight w:val="0"/>
          <w:marTop w:val="67"/>
          <w:marBottom w:val="0"/>
          <w:divBdr>
            <w:top w:val="none" w:sz="0" w:space="0" w:color="auto"/>
            <w:left w:val="none" w:sz="0" w:space="0" w:color="auto"/>
            <w:bottom w:val="none" w:sz="0" w:space="0" w:color="auto"/>
            <w:right w:val="none" w:sz="0" w:space="0" w:color="auto"/>
          </w:divBdr>
        </w:div>
      </w:divsChild>
    </w:div>
    <w:div w:id="1963533176">
      <w:bodyDiv w:val="1"/>
      <w:marLeft w:val="0"/>
      <w:marRight w:val="0"/>
      <w:marTop w:val="0"/>
      <w:marBottom w:val="0"/>
      <w:divBdr>
        <w:top w:val="none" w:sz="0" w:space="0" w:color="auto"/>
        <w:left w:val="none" w:sz="0" w:space="0" w:color="auto"/>
        <w:bottom w:val="none" w:sz="0" w:space="0" w:color="auto"/>
        <w:right w:val="none" w:sz="0" w:space="0" w:color="auto"/>
      </w:divBdr>
      <w:divsChild>
        <w:div w:id="403263630">
          <w:marLeft w:val="1296"/>
          <w:marRight w:val="0"/>
          <w:marTop w:val="180"/>
          <w:marBottom w:val="0"/>
          <w:divBdr>
            <w:top w:val="none" w:sz="0" w:space="0" w:color="auto"/>
            <w:left w:val="none" w:sz="0" w:space="0" w:color="auto"/>
            <w:bottom w:val="none" w:sz="0" w:space="0" w:color="auto"/>
            <w:right w:val="none" w:sz="0" w:space="0" w:color="auto"/>
          </w:divBdr>
        </w:div>
        <w:div w:id="435180823">
          <w:marLeft w:val="1296"/>
          <w:marRight w:val="0"/>
          <w:marTop w:val="180"/>
          <w:marBottom w:val="0"/>
          <w:divBdr>
            <w:top w:val="none" w:sz="0" w:space="0" w:color="auto"/>
            <w:left w:val="none" w:sz="0" w:space="0" w:color="auto"/>
            <w:bottom w:val="none" w:sz="0" w:space="0" w:color="auto"/>
            <w:right w:val="none" w:sz="0" w:space="0" w:color="auto"/>
          </w:divBdr>
        </w:div>
        <w:div w:id="1544437421">
          <w:marLeft w:val="1296"/>
          <w:marRight w:val="0"/>
          <w:marTop w:val="180"/>
          <w:marBottom w:val="0"/>
          <w:divBdr>
            <w:top w:val="none" w:sz="0" w:space="0" w:color="auto"/>
            <w:left w:val="none" w:sz="0" w:space="0" w:color="auto"/>
            <w:bottom w:val="none" w:sz="0" w:space="0" w:color="auto"/>
            <w:right w:val="none" w:sz="0" w:space="0" w:color="auto"/>
          </w:divBdr>
        </w:div>
        <w:div w:id="1872104785">
          <w:marLeft w:val="1296"/>
          <w:marRight w:val="0"/>
          <w:marTop w:val="180"/>
          <w:marBottom w:val="0"/>
          <w:divBdr>
            <w:top w:val="none" w:sz="0" w:space="0" w:color="auto"/>
            <w:left w:val="none" w:sz="0" w:space="0" w:color="auto"/>
            <w:bottom w:val="none" w:sz="0" w:space="0" w:color="auto"/>
            <w:right w:val="none" w:sz="0" w:space="0" w:color="auto"/>
          </w:divBdr>
        </w:div>
      </w:divsChild>
    </w:div>
    <w:div w:id="1968772663">
      <w:bodyDiv w:val="1"/>
      <w:marLeft w:val="0"/>
      <w:marRight w:val="0"/>
      <w:marTop w:val="0"/>
      <w:marBottom w:val="0"/>
      <w:divBdr>
        <w:top w:val="none" w:sz="0" w:space="0" w:color="auto"/>
        <w:left w:val="none" w:sz="0" w:space="0" w:color="auto"/>
        <w:bottom w:val="none" w:sz="0" w:space="0" w:color="auto"/>
        <w:right w:val="none" w:sz="0" w:space="0" w:color="auto"/>
      </w:divBdr>
      <w:divsChild>
        <w:div w:id="569772783">
          <w:marLeft w:val="446"/>
          <w:marRight w:val="0"/>
          <w:marTop w:val="0"/>
          <w:marBottom w:val="0"/>
          <w:divBdr>
            <w:top w:val="none" w:sz="0" w:space="0" w:color="auto"/>
            <w:left w:val="none" w:sz="0" w:space="0" w:color="auto"/>
            <w:bottom w:val="none" w:sz="0" w:space="0" w:color="auto"/>
            <w:right w:val="none" w:sz="0" w:space="0" w:color="auto"/>
          </w:divBdr>
        </w:div>
      </w:divsChild>
    </w:div>
    <w:div w:id="1972051124">
      <w:bodyDiv w:val="1"/>
      <w:marLeft w:val="0"/>
      <w:marRight w:val="0"/>
      <w:marTop w:val="0"/>
      <w:marBottom w:val="0"/>
      <w:divBdr>
        <w:top w:val="none" w:sz="0" w:space="0" w:color="auto"/>
        <w:left w:val="none" w:sz="0" w:space="0" w:color="auto"/>
        <w:bottom w:val="none" w:sz="0" w:space="0" w:color="auto"/>
        <w:right w:val="none" w:sz="0" w:space="0" w:color="auto"/>
      </w:divBdr>
      <w:divsChild>
        <w:div w:id="728575597">
          <w:marLeft w:val="1296"/>
          <w:marRight w:val="0"/>
          <w:marTop w:val="180"/>
          <w:marBottom w:val="0"/>
          <w:divBdr>
            <w:top w:val="none" w:sz="0" w:space="0" w:color="auto"/>
            <w:left w:val="none" w:sz="0" w:space="0" w:color="auto"/>
            <w:bottom w:val="none" w:sz="0" w:space="0" w:color="auto"/>
            <w:right w:val="none" w:sz="0" w:space="0" w:color="auto"/>
          </w:divBdr>
        </w:div>
        <w:div w:id="929583668">
          <w:marLeft w:val="2002"/>
          <w:marRight w:val="0"/>
          <w:marTop w:val="180"/>
          <w:marBottom w:val="0"/>
          <w:divBdr>
            <w:top w:val="none" w:sz="0" w:space="0" w:color="auto"/>
            <w:left w:val="none" w:sz="0" w:space="0" w:color="auto"/>
            <w:bottom w:val="none" w:sz="0" w:space="0" w:color="auto"/>
            <w:right w:val="none" w:sz="0" w:space="0" w:color="auto"/>
          </w:divBdr>
        </w:div>
        <w:div w:id="1045909131">
          <w:marLeft w:val="1296"/>
          <w:marRight w:val="0"/>
          <w:marTop w:val="180"/>
          <w:marBottom w:val="0"/>
          <w:divBdr>
            <w:top w:val="none" w:sz="0" w:space="0" w:color="auto"/>
            <w:left w:val="none" w:sz="0" w:space="0" w:color="auto"/>
            <w:bottom w:val="none" w:sz="0" w:space="0" w:color="auto"/>
            <w:right w:val="none" w:sz="0" w:space="0" w:color="auto"/>
          </w:divBdr>
        </w:div>
        <w:div w:id="1190411838">
          <w:marLeft w:val="2002"/>
          <w:marRight w:val="0"/>
          <w:marTop w:val="180"/>
          <w:marBottom w:val="0"/>
          <w:divBdr>
            <w:top w:val="none" w:sz="0" w:space="0" w:color="auto"/>
            <w:left w:val="none" w:sz="0" w:space="0" w:color="auto"/>
            <w:bottom w:val="none" w:sz="0" w:space="0" w:color="auto"/>
            <w:right w:val="none" w:sz="0" w:space="0" w:color="auto"/>
          </w:divBdr>
        </w:div>
        <w:div w:id="1795100224">
          <w:marLeft w:val="2002"/>
          <w:marRight w:val="0"/>
          <w:marTop w:val="180"/>
          <w:marBottom w:val="0"/>
          <w:divBdr>
            <w:top w:val="none" w:sz="0" w:space="0" w:color="auto"/>
            <w:left w:val="none" w:sz="0" w:space="0" w:color="auto"/>
            <w:bottom w:val="none" w:sz="0" w:space="0" w:color="auto"/>
            <w:right w:val="none" w:sz="0" w:space="0" w:color="auto"/>
          </w:divBdr>
        </w:div>
      </w:divsChild>
    </w:div>
    <w:div w:id="1976986097">
      <w:bodyDiv w:val="1"/>
      <w:marLeft w:val="0"/>
      <w:marRight w:val="0"/>
      <w:marTop w:val="0"/>
      <w:marBottom w:val="0"/>
      <w:divBdr>
        <w:top w:val="none" w:sz="0" w:space="0" w:color="auto"/>
        <w:left w:val="none" w:sz="0" w:space="0" w:color="auto"/>
        <w:bottom w:val="none" w:sz="0" w:space="0" w:color="auto"/>
        <w:right w:val="none" w:sz="0" w:space="0" w:color="auto"/>
      </w:divBdr>
      <w:divsChild>
        <w:div w:id="87233073">
          <w:marLeft w:val="1296"/>
          <w:marRight w:val="0"/>
          <w:marTop w:val="0"/>
          <w:marBottom w:val="0"/>
          <w:divBdr>
            <w:top w:val="none" w:sz="0" w:space="0" w:color="auto"/>
            <w:left w:val="none" w:sz="0" w:space="0" w:color="auto"/>
            <w:bottom w:val="none" w:sz="0" w:space="0" w:color="auto"/>
            <w:right w:val="none" w:sz="0" w:space="0" w:color="auto"/>
          </w:divBdr>
        </w:div>
        <w:div w:id="178280190">
          <w:marLeft w:val="1296"/>
          <w:marRight w:val="0"/>
          <w:marTop w:val="0"/>
          <w:marBottom w:val="0"/>
          <w:divBdr>
            <w:top w:val="none" w:sz="0" w:space="0" w:color="auto"/>
            <w:left w:val="none" w:sz="0" w:space="0" w:color="auto"/>
            <w:bottom w:val="none" w:sz="0" w:space="0" w:color="auto"/>
            <w:right w:val="none" w:sz="0" w:space="0" w:color="auto"/>
          </w:divBdr>
        </w:div>
        <w:div w:id="571082193">
          <w:marLeft w:val="1296"/>
          <w:marRight w:val="0"/>
          <w:marTop w:val="0"/>
          <w:marBottom w:val="0"/>
          <w:divBdr>
            <w:top w:val="none" w:sz="0" w:space="0" w:color="auto"/>
            <w:left w:val="none" w:sz="0" w:space="0" w:color="auto"/>
            <w:bottom w:val="none" w:sz="0" w:space="0" w:color="auto"/>
            <w:right w:val="none" w:sz="0" w:space="0" w:color="auto"/>
          </w:divBdr>
        </w:div>
      </w:divsChild>
    </w:div>
    <w:div w:id="1999992490">
      <w:bodyDiv w:val="1"/>
      <w:marLeft w:val="0"/>
      <w:marRight w:val="0"/>
      <w:marTop w:val="0"/>
      <w:marBottom w:val="0"/>
      <w:divBdr>
        <w:top w:val="none" w:sz="0" w:space="0" w:color="auto"/>
        <w:left w:val="none" w:sz="0" w:space="0" w:color="auto"/>
        <w:bottom w:val="none" w:sz="0" w:space="0" w:color="auto"/>
        <w:right w:val="none" w:sz="0" w:space="0" w:color="auto"/>
      </w:divBdr>
    </w:div>
    <w:div w:id="2050060353">
      <w:bodyDiv w:val="1"/>
      <w:marLeft w:val="0"/>
      <w:marRight w:val="0"/>
      <w:marTop w:val="0"/>
      <w:marBottom w:val="0"/>
      <w:divBdr>
        <w:top w:val="none" w:sz="0" w:space="0" w:color="auto"/>
        <w:left w:val="none" w:sz="0" w:space="0" w:color="auto"/>
        <w:bottom w:val="none" w:sz="0" w:space="0" w:color="auto"/>
        <w:right w:val="none" w:sz="0" w:space="0" w:color="auto"/>
      </w:divBdr>
    </w:div>
    <w:div w:id="2055813061">
      <w:bodyDiv w:val="1"/>
      <w:marLeft w:val="0"/>
      <w:marRight w:val="0"/>
      <w:marTop w:val="0"/>
      <w:marBottom w:val="0"/>
      <w:divBdr>
        <w:top w:val="none" w:sz="0" w:space="0" w:color="auto"/>
        <w:left w:val="none" w:sz="0" w:space="0" w:color="auto"/>
        <w:bottom w:val="none" w:sz="0" w:space="0" w:color="auto"/>
        <w:right w:val="none" w:sz="0" w:space="0" w:color="auto"/>
      </w:divBdr>
      <w:divsChild>
        <w:div w:id="371537083">
          <w:marLeft w:val="1296"/>
          <w:marRight w:val="0"/>
          <w:marTop w:val="0"/>
          <w:marBottom w:val="0"/>
          <w:divBdr>
            <w:top w:val="none" w:sz="0" w:space="0" w:color="auto"/>
            <w:left w:val="none" w:sz="0" w:space="0" w:color="auto"/>
            <w:bottom w:val="none" w:sz="0" w:space="0" w:color="auto"/>
            <w:right w:val="none" w:sz="0" w:space="0" w:color="auto"/>
          </w:divBdr>
        </w:div>
      </w:divsChild>
    </w:div>
    <w:div w:id="2056538120">
      <w:bodyDiv w:val="1"/>
      <w:marLeft w:val="0"/>
      <w:marRight w:val="0"/>
      <w:marTop w:val="0"/>
      <w:marBottom w:val="0"/>
      <w:divBdr>
        <w:top w:val="none" w:sz="0" w:space="0" w:color="auto"/>
        <w:left w:val="none" w:sz="0" w:space="0" w:color="auto"/>
        <w:bottom w:val="none" w:sz="0" w:space="0" w:color="auto"/>
        <w:right w:val="none" w:sz="0" w:space="0" w:color="auto"/>
      </w:divBdr>
    </w:div>
    <w:div w:id="2070614670">
      <w:bodyDiv w:val="1"/>
      <w:marLeft w:val="0"/>
      <w:marRight w:val="0"/>
      <w:marTop w:val="0"/>
      <w:marBottom w:val="0"/>
      <w:divBdr>
        <w:top w:val="none" w:sz="0" w:space="0" w:color="auto"/>
        <w:left w:val="none" w:sz="0" w:space="0" w:color="auto"/>
        <w:bottom w:val="none" w:sz="0" w:space="0" w:color="auto"/>
        <w:right w:val="none" w:sz="0" w:space="0" w:color="auto"/>
      </w:divBdr>
      <w:divsChild>
        <w:div w:id="50203385">
          <w:marLeft w:val="446"/>
          <w:marRight w:val="0"/>
          <w:marTop w:val="0"/>
          <w:marBottom w:val="0"/>
          <w:divBdr>
            <w:top w:val="none" w:sz="0" w:space="0" w:color="auto"/>
            <w:left w:val="none" w:sz="0" w:space="0" w:color="auto"/>
            <w:bottom w:val="none" w:sz="0" w:space="0" w:color="auto"/>
            <w:right w:val="none" w:sz="0" w:space="0" w:color="auto"/>
          </w:divBdr>
        </w:div>
        <w:div w:id="1206942602">
          <w:marLeft w:val="446"/>
          <w:marRight w:val="0"/>
          <w:marTop w:val="0"/>
          <w:marBottom w:val="0"/>
          <w:divBdr>
            <w:top w:val="none" w:sz="0" w:space="0" w:color="auto"/>
            <w:left w:val="none" w:sz="0" w:space="0" w:color="auto"/>
            <w:bottom w:val="none" w:sz="0" w:space="0" w:color="auto"/>
            <w:right w:val="none" w:sz="0" w:space="0" w:color="auto"/>
          </w:divBdr>
        </w:div>
        <w:div w:id="1897932501">
          <w:marLeft w:val="446"/>
          <w:marRight w:val="0"/>
          <w:marTop w:val="0"/>
          <w:marBottom w:val="0"/>
          <w:divBdr>
            <w:top w:val="none" w:sz="0" w:space="0" w:color="auto"/>
            <w:left w:val="none" w:sz="0" w:space="0" w:color="auto"/>
            <w:bottom w:val="none" w:sz="0" w:space="0" w:color="auto"/>
            <w:right w:val="none" w:sz="0" w:space="0" w:color="auto"/>
          </w:divBdr>
        </w:div>
      </w:divsChild>
    </w:div>
    <w:div w:id="2088064606">
      <w:bodyDiv w:val="1"/>
      <w:marLeft w:val="0"/>
      <w:marRight w:val="0"/>
      <w:marTop w:val="0"/>
      <w:marBottom w:val="0"/>
      <w:divBdr>
        <w:top w:val="none" w:sz="0" w:space="0" w:color="auto"/>
        <w:left w:val="none" w:sz="0" w:space="0" w:color="auto"/>
        <w:bottom w:val="none" w:sz="0" w:space="0" w:color="auto"/>
        <w:right w:val="none" w:sz="0" w:space="0" w:color="auto"/>
      </w:divBdr>
    </w:div>
    <w:div w:id="2094281298">
      <w:bodyDiv w:val="1"/>
      <w:marLeft w:val="0"/>
      <w:marRight w:val="0"/>
      <w:marTop w:val="0"/>
      <w:marBottom w:val="0"/>
      <w:divBdr>
        <w:top w:val="none" w:sz="0" w:space="0" w:color="auto"/>
        <w:left w:val="none" w:sz="0" w:space="0" w:color="auto"/>
        <w:bottom w:val="none" w:sz="0" w:space="0" w:color="auto"/>
        <w:right w:val="none" w:sz="0" w:space="0" w:color="auto"/>
      </w:divBdr>
    </w:div>
    <w:div w:id="213136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rta\Project%20delivery\y-Word-2010_EN_mit_R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6E31D-4256-4732-A922-E50ED3E6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y-Word-2010_EN_mit_Rand.dot</Template>
  <TotalTime>1155</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hybris</Company>
  <LinksUpToDate>false</LinksUpToDate>
  <CharactersWithSpaces>5983</CharactersWithSpaces>
  <SharedDoc>false</SharedDoc>
  <HyperlinkBase/>
  <HLinks>
    <vt:vector size="1512" baseType="variant">
      <vt:variant>
        <vt:i4>1310829</vt:i4>
      </vt:variant>
      <vt:variant>
        <vt:i4>1241</vt:i4>
      </vt:variant>
      <vt:variant>
        <vt:i4>0</vt:i4>
      </vt:variant>
      <vt:variant>
        <vt:i4>5</vt:i4>
      </vt:variant>
      <vt:variant>
        <vt:lpwstr>http://aiokeh.wdf.sap.corp:1080/SAPIKS2/contentShow.sap?_CLASS=BCO_COMMON&amp;TMP_IWB_TASK=DISPLAY&amp;_LOIO=15754CD06E4840E3859BBEBF66137E42&amp;_SLOIO=2EDA1DF321F142A2BBA0802D4089A806&amp;RELEASE=706&amp;LANGUAGE=EN&amp;_SEQNUM=109&amp;_SCLASS=XDP_STRUCT</vt:lpwstr>
      </vt:variant>
      <vt:variant>
        <vt:lpwstr/>
      </vt:variant>
      <vt:variant>
        <vt:i4>1703992</vt:i4>
      </vt:variant>
      <vt:variant>
        <vt:i4>1236</vt:i4>
      </vt:variant>
      <vt:variant>
        <vt:i4>0</vt:i4>
      </vt:variant>
      <vt:variant>
        <vt:i4>5</vt:i4>
      </vt:variant>
      <vt:variant>
        <vt:lpwstr>https://vpc_url/vpcpay</vt:lpwstr>
      </vt:variant>
      <vt:variant>
        <vt:lpwstr/>
      </vt:variant>
      <vt:variant>
        <vt:i4>262185</vt:i4>
      </vt:variant>
      <vt:variant>
        <vt:i4>1233</vt:i4>
      </vt:variant>
      <vt:variant>
        <vt:i4>0</vt:i4>
      </vt:variant>
      <vt:variant>
        <vt:i4>5</vt:i4>
      </vt:variant>
      <vt:variant>
        <vt:lpwstr>https://vpc_url/vpcdps</vt:lpwstr>
      </vt:variant>
      <vt:variant>
        <vt:lpwstr/>
      </vt:variant>
      <vt:variant>
        <vt:i4>7471125</vt:i4>
      </vt:variant>
      <vt:variant>
        <vt:i4>1217</vt:i4>
      </vt:variant>
      <vt:variant>
        <vt:i4>0</vt:i4>
      </vt:variant>
      <vt:variant>
        <vt:i4>5</vt:i4>
      </vt:variant>
      <vt:variant>
        <vt:lpwstr/>
      </vt:variant>
      <vt:variant>
        <vt:lpwstr>_Internal_Integrations_2</vt:lpwstr>
      </vt:variant>
      <vt:variant>
        <vt:i4>327687</vt:i4>
      </vt:variant>
      <vt:variant>
        <vt:i4>1202</vt:i4>
      </vt:variant>
      <vt:variant>
        <vt:i4>0</vt:i4>
      </vt:variant>
      <vt:variant>
        <vt:i4>5</vt:i4>
      </vt:variant>
      <vt:variant>
        <vt:lpwstr/>
      </vt:variant>
      <vt:variant>
        <vt:lpwstr>_Payment_Gateway</vt:lpwstr>
      </vt:variant>
      <vt:variant>
        <vt:i4>4587557</vt:i4>
      </vt:variant>
      <vt:variant>
        <vt:i4>1183</vt:i4>
      </vt:variant>
      <vt:variant>
        <vt:i4>0</vt:i4>
      </vt:variant>
      <vt:variant>
        <vt:i4>5</vt:i4>
      </vt:variant>
      <vt:variant>
        <vt:lpwstr/>
      </vt:variant>
      <vt:variant>
        <vt:lpwstr>_Audit_Logging_2</vt:lpwstr>
      </vt:variant>
      <vt:variant>
        <vt:i4>327737</vt:i4>
      </vt:variant>
      <vt:variant>
        <vt:i4>1180</vt:i4>
      </vt:variant>
      <vt:variant>
        <vt:i4>0</vt:i4>
      </vt:variant>
      <vt:variant>
        <vt:i4>5</vt:i4>
      </vt:variant>
      <vt:variant>
        <vt:lpwstr/>
      </vt:variant>
      <vt:variant>
        <vt:lpwstr>_Logging</vt:lpwstr>
      </vt:variant>
      <vt:variant>
        <vt:i4>2424925</vt:i4>
      </vt:variant>
      <vt:variant>
        <vt:i4>1177</vt:i4>
      </vt:variant>
      <vt:variant>
        <vt:i4>0</vt:i4>
      </vt:variant>
      <vt:variant>
        <vt:i4>5</vt:i4>
      </vt:variant>
      <vt:variant>
        <vt:lpwstr/>
      </vt:variant>
      <vt:variant>
        <vt:lpwstr>_Error_Messaging_1</vt:lpwstr>
      </vt:variant>
      <vt:variant>
        <vt:i4>1179659</vt:i4>
      </vt:variant>
      <vt:variant>
        <vt:i4>1174</vt:i4>
      </vt:variant>
      <vt:variant>
        <vt:i4>0</vt:i4>
      </vt:variant>
      <vt:variant>
        <vt:i4>5</vt:i4>
      </vt:variant>
      <vt:variant>
        <vt:lpwstr/>
      </vt:variant>
      <vt:variant>
        <vt:lpwstr>_Data_Archiving_1</vt:lpwstr>
      </vt:variant>
      <vt:variant>
        <vt:i4>2162807</vt:i4>
      </vt:variant>
      <vt:variant>
        <vt:i4>1169</vt:i4>
      </vt:variant>
      <vt:variant>
        <vt:i4>0</vt:i4>
      </vt:variant>
      <vt:variant>
        <vt:i4>5</vt:i4>
      </vt:variant>
      <vt:variant>
        <vt:lpwstr/>
      </vt:variant>
      <vt:variant>
        <vt:lpwstr>_Portals_1</vt:lpwstr>
      </vt:variant>
      <vt:variant>
        <vt:i4>6291521</vt:i4>
      </vt:variant>
      <vt:variant>
        <vt:i4>1166</vt:i4>
      </vt:variant>
      <vt:variant>
        <vt:i4>0</vt:i4>
      </vt:variant>
      <vt:variant>
        <vt:i4>5</vt:i4>
      </vt:variant>
      <vt:variant>
        <vt:lpwstr/>
      </vt:variant>
      <vt:variant>
        <vt:lpwstr>_User_and_Customer</vt:lpwstr>
      </vt:variant>
      <vt:variant>
        <vt:i4>5832739</vt:i4>
      </vt:variant>
      <vt:variant>
        <vt:i4>1163</vt:i4>
      </vt:variant>
      <vt:variant>
        <vt:i4>0</vt:i4>
      </vt:variant>
      <vt:variant>
        <vt:i4>5</vt:i4>
      </vt:variant>
      <vt:variant>
        <vt:lpwstr/>
      </vt:variant>
      <vt:variant>
        <vt:lpwstr>_System_Context</vt:lpwstr>
      </vt:variant>
      <vt:variant>
        <vt:i4>2621511</vt:i4>
      </vt:variant>
      <vt:variant>
        <vt:i4>1160</vt:i4>
      </vt:variant>
      <vt:variant>
        <vt:i4>0</vt:i4>
      </vt:variant>
      <vt:variant>
        <vt:i4>5</vt:i4>
      </vt:variant>
      <vt:variant>
        <vt:lpwstr/>
      </vt:variant>
      <vt:variant>
        <vt:lpwstr>_White_Label_1</vt:lpwstr>
      </vt:variant>
      <vt:variant>
        <vt:i4>1048616</vt:i4>
      </vt:variant>
      <vt:variant>
        <vt:i4>1157</vt:i4>
      </vt:variant>
      <vt:variant>
        <vt:i4>0</vt:i4>
      </vt:variant>
      <vt:variant>
        <vt:i4>5</vt:i4>
      </vt:variant>
      <vt:variant>
        <vt:lpwstr/>
      </vt:variant>
      <vt:variant>
        <vt:lpwstr>_Portals</vt:lpwstr>
      </vt:variant>
      <vt:variant>
        <vt:i4>8192108</vt:i4>
      </vt:variant>
      <vt:variant>
        <vt:i4>1154</vt:i4>
      </vt:variant>
      <vt:variant>
        <vt:i4>0</vt:i4>
      </vt:variant>
      <vt:variant>
        <vt:i4>5</vt:i4>
      </vt:variant>
      <vt:variant>
        <vt:lpwstr/>
      </vt:variant>
      <vt:variant>
        <vt:lpwstr>_Social_Media_1</vt:lpwstr>
      </vt:variant>
      <vt:variant>
        <vt:i4>4915278</vt:i4>
      </vt:variant>
      <vt:variant>
        <vt:i4>1151</vt:i4>
      </vt:variant>
      <vt:variant>
        <vt:i4>0</vt:i4>
      </vt:variant>
      <vt:variant>
        <vt:i4>5</vt:i4>
      </vt:variant>
      <vt:variant>
        <vt:lpwstr/>
      </vt:variant>
      <vt:variant>
        <vt:lpwstr>_Integration_architecture_1</vt:lpwstr>
      </vt:variant>
      <vt:variant>
        <vt:i4>4522021</vt:i4>
      </vt:variant>
      <vt:variant>
        <vt:i4>1148</vt:i4>
      </vt:variant>
      <vt:variant>
        <vt:i4>0</vt:i4>
      </vt:variant>
      <vt:variant>
        <vt:i4>5</vt:i4>
      </vt:variant>
      <vt:variant>
        <vt:lpwstr/>
      </vt:variant>
      <vt:variant>
        <vt:lpwstr>_Audit_logging_1</vt:lpwstr>
      </vt:variant>
      <vt:variant>
        <vt:i4>1310722</vt:i4>
      </vt:variant>
      <vt:variant>
        <vt:i4>1145</vt:i4>
      </vt:variant>
      <vt:variant>
        <vt:i4>0</vt:i4>
      </vt:variant>
      <vt:variant>
        <vt:i4>5</vt:i4>
      </vt:variant>
      <vt:variant>
        <vt:lpwstr/>
      </vt:variant>
      <vt:variant>
        <vt:lpwstr>_Error_Messaging</vt:lpwstr>
      </vt:variant>
      <vt:variant>
        <vt:i4>3407911</vt:i4>
      </vt:variant>
      <vt:variant>
        <vt:i4>1142</vt:i4>
      </vt:variant>
      <vt:variant>
        <vt:i4>0</vt:i4>
      </vt:variant>
      <vt:variant>
        <vt:i4>5</vt:i4>
      </vt:variant>
      <vt:variant>
        <vt:lpwstr/>
      </vt:variant>
      <vt:variant>
        <vt:lpwstr>_Data_Upload</vt:lpwstr>
      </vt:variant>
      <vt:variant>
        <vt:i4>1507392</vt:i4>
      </vt:variant>
      <vt:variant>
        <vt:i4>1139</vt:i4>
      </vt:variant>
      <vt:variant>
        <vt:i4>0</vt:i4>
      </vt:variant>
      <vt:variant>
        <vt:i4>5</vt:i4>
      </vt:variant>
      <vt:variant>
        <vt:lpwstr/>
      </vt:variant>
      <vt:variant>
        <vt:lpwstr>_Alerts_and_Notifications</vt:lpwstr>
      </vt:variant>
      <vt:variant>
        <vt:i4>2752571</vt:i4>
      </vt:variant>
      <vt:variant>
        <vt:i4>1136</vt:i4>
      </vt:variant>
      <vt:variant>
        <vt:i4>0</vt:i4>
      </vt:variant>
      <vt:variant>
        <vt:i4>5</vt:i4>
      </vt:variant>
      <vt:variant>
        <vt:lpwstr/>
      </vt:variant>
      <vt:variant>
        <vt:lpwstr>_Manage_Template</vt:lpwstr>
      </vt:variant>
      <vt:variant>
        <vt:i4>7143510</vt:i4>
      </vt:variant>
      <vt:variant>
        <vt:i4>1133</vt:i4>
      </vt:variant>
      <vt:variant>
        <vt:i4>0</vt:i4>
      </vt:variant>
      <vt:variant>
        <vt:i4>5</vt:i4>
      </vt:variant>
      <vt:variant>
        <vt:lpwstr/>
      </vt:variant>
      <vt:variant>
        <vt:lpwstr>_Usability</vt:lpwstr>
      </vt:variant>
      <vt:variant>
        <vt:i4>6291521</vt:i4>
      </vt:variant>
      <vt:variant>
        <vt:i4>1130</vt:i4>
      </vt:variant>
      <vt:variant>
        <vt:i4>0</vt:i4>
      </vt:variant>
      <vt:variant>
        <vt:i4>5</vt:i4>
      </vt:variant>
      <vt:variant>
        <vt:lpwstr/>
      </vt:variant>
      <vt:variant>
        <vt:lpwstr>_User_and_Customer</vt:lpwstr>
      </vt:variant>
      <vt:variant>
        <vt:i4>3342451</vt:i4>
      </vt:variant>
      <vt:variant>
        <vt:i4>1127</vt:i4>
      </vt:variant>
      <vt:variant>
        <vt:i4>0</vt:i4>
      </vt:variant>
      <vt:variant>
        <vt:i4>5</vt:i4>
      </vt:variant>
      <vt:variant>
        <vt:lpwstr/>
      </vt:variant>
      <vt:variant>
        <vt:lpwstr>_Non-functional_View</vt:lpwstr>
      </vt:variant>
      <vt:variant>
        <vt:i4>1048616</vt:i4>
      </vt:variant>
      <vt:variant>
        <vt:i4>1124</vt:i4>
      </vt:variant>
      <vt:variant>
        <vt:i4>0</vt:i4>
      </vt:variant>
      <vt:variant>
        <vt:i4>5</vt:i4>
      </vt:variant>
      <vt:variant>
        <vt:lpwstr/>
      </vt:variant>
      <vt:variant>
        <vt:lpwstr>_Portals</vt:lpwstr>
      </vt:variant>
      <vt:variant>
        <vt:i4>1048616</vt:i4>
      </vt:variant>
      <vt:variant>
        <vt:i4>1121</vt:i4>
      </vt:variant>
      <vt:variant>
        <vt:i4>0</vt:i4>
      </vt:variant>
      <vt:variant>
        <vt:i4>5</vt:i4>
      </vt:variant>
      <vt:variant>
        <vt:lpwstr/>
      </vt:variant>
      <vt:variant>
        <vt:lpwstr>_Portals</vt:lpwstr>
      </vt:variant>
      <vt:variant>
        <vt:i4>1048616</vt:i4>
      </vt:variant>
      <vt:variant>
        <vt:i4>1118</vt:i4>
      </vt:variant>
      <vt:variant>
        <vt:i4>0</vt:i4>
      </vt:variant>
      <vt:variant>
        <vt:i4>5</vt:i4>
      </vt:variant>
      <vt:variant>
        <vt:lpwstr/>
      </vt:variant>
      <vt:variant>
        <vt:lpwstr>_Portals</vt:lpwstr>
      </vt:variant>
      <vt:variant>
        <vt:i4>1048616</vt:i4>
      </vt:variant>
      <vt:variant>
        <vt:i4>1115</vt:i4>
      </vt:variant>
      <vt:variant>
        <vt:i4>0</vt:i4>
      </vt:variant>
      <vt:variant>
        <vt:i4>5</vt:i4>
      </vt:variant>
      <vt:variant>
        <vt:lpwstr/>
      </vt:variant>
      <vt:variant>
        <vt:lpwstr>_Portals</vt:lpwstr>
      </vt:variant>
      <vt:variant>
        <vt:i4>1048616</vt:i4>
      </vt:variant>
      <vt:variant>
        <vt:i4>1112</vt:i4>
      </vt:variant>
      <vt:variant>
        <vt:i4>0</vt:i4>
      </vt:variant>
      <vt:variant>
        <vt:i4>5</vt:i4>
      </vt:variant>
      <vt:variant>
        <vt:lpwstr/>
      </vt:variant>
      <vt:variant>
        <vt:lpwstr>_Portals</vt:lpwstr>
      </vt:variant>
      <vt:variant>
        <vt:i4>1048616</vt:i4>
      </vt:variant>
      <vt:variant>
        <vt:i4>1109</vt:i4>
      </vt:variant>
      <vt:variant>
        <vt:i4>0</vt:i4>
      </vt:variant>
      <vt:variant>
        <vt:i4>5</vt:i4>
      </vt:variant>
      <vt:variant>
        <vt:lpwstr/>
      </vt:variant>
      <vt:variant>
        <vt:lpwstr>_Portals</vt:lpwstr>
      </vt:variant>
      <vt:variant>
        <vt:i4>1048616</vt:i4>
      </vt:variant>
      <vt:variant>
        <vt:i4>1106</vt:i4>
      </vt:variant>
      <vt:variant>
        <vt:i4>0</vt:i4>
      </vt:variant>
      <vt:variant>
        <vt:i4>5</vt:i4>
      </vt:variant>
      <vt:variant>
        <vt:lpwstr/>
      </vt:variant>
      <vt:variant>
        <vt:lpwstr>_Portals</vt:lpwstr>
      </vt:variant>
      <vt:variant>
        <vt:i4>1048616</vt:i4>
      </vt:variant>
      <vt:variant>
        <vt:i4>1103</vt:i4>
      </vt:variant>
      <vt:variant>
        <vt:i4>0</vt:i4>
      </vt:variant>
      <vt:variant>
        <vt:i4>5</vt:i4>
      </vt:variant>
      <vt:variant>
        <vt:lpwstr/>
      </vt:variant>
      <vt:variant>
        <vt:lpwstr>_Portals</vt:lpwstr>
      </vt:variant>
      <vt:variant>
        <vt:i4>1048616</vt:i4>
      </vt:variant>
      <vt:variant>
        <vt:i4>1100</vt:i4>
      </vt:variant>
      <vt:variant>
        <vt:i4>0</vt:i4>
      </vt:variant>
      <vt:variant>
        <vt:i4>5</vt:i4>
      </vt:variant>
      <vt:variant>
        <vt:lpwstr/>
      </vt:variant>
      <vt:variant>
        <vt:lpwstr>_Portals</vt:lpwstr>
      </vt:variant>
      <vt:variant>
        <vt:i4>1048616</vt:i4>
      </vt:variant>
      <vt:variant>
        <vt:i4>1097</vt:i4>
      </vt:variant>
      <vt:variant>
        <vt:i4>0</vt:i4>
      </vt:variant>
      <vt:variant>
        <vt:i4>5</vt:i4>
      </vt:variant>
      <vt:variant>
        <vt:lpwstr/>
      </vt:variant>
      <vt:variant>
        <vt:lpwstr>_Portals</vt:lpwstr>
      </vt:variant>
      <vt:variant>
        <vt:i4>1048616</vt:i4>
      </vt:variant>
      <vt:variant>
        <vt:i4>1094</vt:i4>
      </vt:variant>
      <vt:variant>
        <vt:i4>0</vt:i4>
      </vt:variant>
      <vt:variant>
        <vt:i4>5</vt:i4>
      </vt:variant>
      <vt:variant>
        <vt:lpwstr/>
      </vt:variant>
      <vt:variant>
        <vt:lpwstr>_Portals</vt:lpwstr>
      </vt:variant>
      <vt:variant>
        <vt:i4>1048616</vt:i4>
      </vt:variant>
      <vt:variant>
        <vt:i4>1091</vt:i4>
      </vt:variant>
      <vt:variant>
        <vt:i4>0</vt:i4>
      </vt:variant>
      <vt:variant>
        <vt:i4>5</vt:i4>
      </vt:variant>
      <vt:variant>
        <vt:lpwstr/>
      </vt:variant>
      <vt:variant>
        <vt:lpwstr>_Portals</vt:lpwstr>
      </vt:variant>
      <vt:variant>
        <vt:i4>1048616</vt:i4>
      </vt:variant>
      <vt:variant>
        <vt:i4>1088</vt:i4>
      </vt:variant>
      <vt:variant>
        <vt:i4>0</vt:i4>
      </vt:variant>
      <vt:variant>
        <vt:i4>5</vt:i4>
      </vt:variant>
      <vt:variant>
        <vt:lpwstr/>
      </vt:variant>
      <vt:variant>
        <vt:lpwstr>_Portals</vt:lpwstr>
      </vt:variant>
      <vt:variant>
        <vt:i4>1048616</vt:i4>
      </vt:variant>
      <vt:variant>
        <vt:i4>1085</vt:i4>
      </vt:variant>
      <vt:variant>
        <vt:i4>0</vt:i4>
      </vt:variant>
      <vt:variant>
        <vt:i4>5</vt:i4>
      </vt:variant>
      <vt:variant>
        <vt:lpwstr/>
      </vt:variant>
      <vt:variant>
        <vt:lpwstr>_Portals</vt:lpwstr>
      </vt:variant>
      <vt:variant>
        <vt:i4>4915277</vt:i4>
      </vt:variant>
      <vt:variant>
        <vt:i4>1082</vt:i4>
      </vt:variant>
      <vt:variant>
        <vt:i4>0</vt:i4>
      </vt:variant>
      <vt:variant>
        <vt:i4>5</vt:i4>
      </vt:variant>
      <vt:variant>
        <vt:lpwstr/>
      </vt:variant>
      <vt:variant>
        <vt:lpwstr>_Integration_architecture_2</vt:lpwstr>
      </vt:variant>
      <vt:variant>
        <vt:i4>1441913</vt:i4>
      </vt:variant>
      <vt:variant>
        <vt:i4>1079</vt:i4>
      </vt:variant>
      <vt:variant>
        <vt:i4>0</vt:i4>
      </vt:variant>
      <vt:variant>
        <vt:i4>5</vt:i4>
      </vt:variant>
      <vt:variant>
        <vt:lpwstr/>
      </vt:variant>
      <vt:variant>
        <vt:lpwstr>_Application_Architecture</vt:lpwstr>
      </vt:variant>
      <vt:variant>
        <vt:i4>4259842</vt:i4>
      </vt:variant>
      <vt:variant>
        <vt:i4>1076</vt:i4>
      </vt:variant>
      <vt:variant>
        <vt:i4>0</vt:i4>
      </vt:variant>
      <vt:variant>
        <vt:i4>5</vt:i4>
      </vt:variant>
      <vt:variant>
        <vt:lpwstr/>
      </vt:variant>
      <vt:variant>
        <vt:lpwstr>_Logical_Data_Model</vt:lpwstr>
      </vt:variant>
      <vt:variant>
        <vt:i4>4915277</vt:i4>
      </vt:variant>
      <vt:variant>
        <vt:i4>1073</vt:i4>
      </vt:variant>
      <vt:variant>
        <vt:i4>0</vt:i4>
      </vt:variant>
      <vt:variant>
        <vt:i4>5</vt:i4>
      </vt:variant>
      <vt:variant>
        <vt:lpwstr/>
      </vt:variant>
      <vt:variant>
        <vt:lpwstr>_Integration_architecture_2</vt:lpwstr>
      </vt:variant>
      <vt:variant>
        <vt:i4>1441913</vt:i4>
      </vt:variant>
      <vt:variant>
        <vt:i4>1070</vt:i4>
      </vt:variant>
      <vt:variant>
        <vt:i4>0</vt:i4>
      </vt:variant>
      <vt:variant>
        <vt:i4>5</vt:i4>
      </vt:variant>
      <vt:variant>
        <vt:lpwstr/>
      </vt:variant>
      <vt:variant>
        <vt:lpwstr>_Application_Architecture</vt:lpwstr>
      </vt:variant>
      <vt:variant>
        <vt:i4>4259842</vt:i4>
      </vt:variant>
      <vt:variant>
        <vt:i4>1067</vt:i4>
      </vt:variant>
      <vt:variant>
        <vt:i4>0</vt:i4>
      </vt:variant>
      <vt:variant>
        <vt:i4>5</vt:i4>
      </vt:variant>
      <vt:variant>
        <vt:lpwstr/>
      </vt:variant>
      <vt:variant>
        <vt:lpwstr>_Logical_Data_Model</vt:lpwstr>
      </vt:variant>
      <vt:variant>
        <vt:i4>1048616</vt:i4>
      </vt:variant>
      <vt:variant>
        <vt:i4>1064</vt:i4>
      </vt:variant>
      <vt:variant>
        <vt:i4>0</vt:i4>
      </vt:variant>
      <vt:variant>
        <vt:i4>5</vt:i4>
      </vt:variant>
      <vt:variant>
        <vt:lpwstr/>
      </vt:variant>
      <vt:variant>
        <vt:lpwstr>_Portals</vt:lpwstr>
      </vt:variant>
      <vt:variant>
        <vt:i4>1048616</vt:i4>
      </vt:variant>
      <vt:variant>
        <vt:i4>1061</vt:i4>
      </vt:variant>
      <vt:variant>
        <vt:i4>0</vt:i4>
      </vt:variant>
      <vt:variant>
        <vt:i4>5</vt:i4>
      </vt:variant>
      <vt:variant>
        <vt:lpwstr/>
      </vt:variant>
      <vt:variant>
        <vt:lpwstr>_Portals</vt:lpwstr>
      </vt:variant>
      <vt:variant>
        <vt:i4>1048616</vt:i4>
      </vt:variant>
      <vt:variant>
        <vt:i4>1058</vt:i4>
      </vt:variant>
      <vt:variant>
        <vt:i4>0</vt:i4>
      </vt:variant>
      <vt:variant>
        <vt:i4>5</vt:i4>
      </vt:variant>
      <vt:variant>
        <vt:lpwstr/>
      </vt:variant>
      <vt:variant>
        <vt:lpwstr>_Portals</vt:lpwstr>
      </vt:variant>
      <vt:variant>
        <vt:i4>1048616</vt:i4>
      </vt:variant>
      <vt:variant>
        <vt:i4>1055</vt:i4>
      </vt:variant>
      <vt:variant>
        <vt:i4>0</vt:i4>
      </vt:variant>
      <vt:variant>
        <vt:i4>5</vt:i4>
      </vt:variant>
      <vt:variant>
        <vt:lpwstr/>
      </vt:variant>
      <vt:variant>
        <vt:lpwstr>_Portals</vt:lpwstr>
      </vt:variant>
      <vt:variant>
        <vt:i4>1048616</vt:i4>
      </vt:variant>
      <vt:variant>
        <vt:i4>1052</vt:i4>
      </vt:variant>
      <vt:variant>
        <vt:i4>0</vt:i4>
      </vt:variant>
      <vt:variant>
        <vt:i4>5</vt:i4>
      </vt:variant>
      <vt:variant>
        <vt:lpwstr/>
      </vt:variant>
      <vt:variant>
        <vt:lpwstr>_Portals</vt:lpwstr>
      </vt:variant>
      <vt:variant>
        <vt:i4>1048616</vt:i4>
      </vt:variant>
      <vt:variant>
        <vt:i4>1049</vt:i4>
      </vt:variant>
      <vt:variant>
        <vt:i4>0</vt:i4>
      </vt:variant>
      <vt:variant>
        <vt:i4>5</vt:i4>
      </vt:variant>
      <vt:variant>
        <vt:lpwstr/>
      </vt:variant>
      <vt:variant>
        <vt:lpwstr>_Portals</vt:lpwstr>
      </vt:variant>
      <vt:variant>
        <vt:i4>1048616</vt:i4>
      </vt:variant>
      <vt:variant>
        <vt:i4>1046</vt:i4>
      </vt:variant>
      <vt:variant>
        <vt:i4>0</vt:i4>
      </vt:variant>
      <vt:variant>
        <vt:i4>5</vt:i4>
      </vt:variant>
      <vt:variant>
        <vt:lpwstr/>
      </vt:variant>
      <vt:variant>
        <vt:lpwstr>_Portals</vt:lpwstr>
      </vt:variant>
      <vt:variant>
        <vt:i4>1048616</vt:i4>
      </vt:variant>
      <vt:variant>
        <vt:i4>1043</vt:i4>
      </vt:variant>
      <vt:variant>
        <vt:i4>0</vt:i4>
      </vt:variant>
      <vt:variant>
        <vt:i4>5</vt:i4>
      </vt:variant>
      <vt:variant>
        <vt:lpwstr/>
      </vt:variant>
      <vt:variant>
        <vt:lpwstr>_Portals</vt:lpwstr>
      </vt:variant>
      <vt:variant>
        <vt:i4>1048616</vt:i4>
      </vt:variant>
      <vt:variant>
        <vt:i4>1040</vt:i4>
      </vt:variant>
      <vt:variant>
        <vt:i4>0</vt:i4>
      </vt:variant>
      <vt:variant>
        <vt:i4>5</vt:i4>
      </vt:variant>
      <vt:variant>
        <vt:lpwstr/>
      </vt:variant>
      <vt:variant>
        <vt:lpwstr>_Portals</vt:lpwstr>
      </vt:variant>
      <vt:variant>
        <vt:i4>1048616</vt:i4>
      </vt:variant>
      <vt:variant>
        <vt:i4>1037</vt:i4>
      </vt:variant>
      <vt:variant>
        <vt:i4>0</vt:i4>
      </vt:variant>
      <vt:variant>
        <vt:i4>5</vt:i4>
      </vt:variant>
      <vt:variant>
        <vt:lpwstr/>
      </vt:variant>
      <vt:variant>
        <vt:lpwstr>_Portals</vt:lpwstr>
      </vt:variant>
      <vt:variant>
        <vt:i4>1048616</vt:i4>
      </vt:variant>
      <vt:variant>
        <vt:i4>1034</vt:i4>
      </vt:variant>
      <vt:variant>
        <vt:i4>0</vt:i4>
      </vt:variant>
      <vt:variant>
        <vt:i4>5</vt:i4>
      </vt:variant>
      <vt:variant>
        <vt:lpwstr/>
      </vt:variant>
      <vt:variant>
        <vt:lpwstr>_Portals</vt:lpwstr>
      </vt:variant>
      <vt:variant>
        <vt:i4>1048616</vt:i4>
      </vt:variant>
      <vt:variant>
        <vt:i4>1031</vt:i4>
      </vt:variant>
      <vt:variant>
        <vt:i4>0</vt:i4>
      </vt:variant>
      <vt:variant>
        <vt:i4>5</vt:i4>
      </vt:variant>
      <vt:variant>
        <vt:lpwstr/>
      </vt:variant>
      <vt:variant>
        <vt:lpwstr>_Portals</vt:lpwstr>
      </vt:variant>
      <vt:variant>
        <vt:i4>1048616</vt:i4>
      </vt:variant>
      <vt:variant>
        <vt:i4>1028</vt:i4>
      </vt:variant>
      <vt:variant>
        <vt:i4>0</vt:i4>
      </vt:variant>
      <vt:variant>
        <vt:i4>5</vt:i4>
      </vt:variant>
      <vt:variant>
        <vt:lpwstr/>
      </vt:variant>
      <vt:variant>
        <vt:lpwstr>_Portals</vt:lpwstr>
      </vt:variant>
      <vt:variant>
        <vt:i4>1048616</vt:i4>
      </vt:variant>
      <vt:variant>
        <vt:i4>1025</vt:i4>
      </vt:variant>
      <vt:variant>
        <vt:i4>0</vt:i4>
      </vt:variant>
      <vt:variant>
        <vt:i4>5</vt:i4>
      </vt:variant>
      <vt:variant>
        <vt:lpwstr/>
      </vt:variant>
      <vt:variant>
        <vt:lpwstr>_Portals</vt:lpwstr>
      </vt:variant>
      <vt:variant>
        <vt:i4>1048616</vt:i4>
      </vt:variant>
      <vt:variant>
        <vt:i4>1022</vt:i4>
      </vt:variant>
      <vt:variant>
        <vt:i4>0</vt:i4>
      </vt:variant>
      <vt:variant>
        <vt:i4>5</vt:i4>
      </vt:variant>
      <vt:variant>
        <vt:lpwstr/>
      </vt:variant>
      <vt:variant>
        <vt:lpwstr>_Portals</vt:lpwstr>
      </vt:variant>
      <vt:variant>
        <vt:i4>1048616</vt:i4>
      </vt:variant>
      <vt:variant>
        <vt:i4>1019</vt:i4>
      </vt:variant>
      <vt:variant>
        <vt:i4>0</vt:i4>
      </vt:variant>
      <vt:variant>
        <vt:i4>5</vt:i4>
      </vt:variant>
      <vt:variant>
        <vt:lpwstr/>
      </vt:variant>
      <vt:variant>
        <vt:lpwstr>_Portals</vt:lpwstr>
      </vt:variant>
      <vt:variant>
        <vt:i4>1048616</vt:i4>
      </vt:variant>
      <vt:variant>
        <vt:i4>1016</vt:i4>
      </vt:variant>
      <vt:variant>
        <vt:i4>0</vt:i4>
      </vt:variant>
      <vt:variant>
        <vt:i4>5</vt:i4>
      </vt:variant>
      <vt:variant>
        <vt:lpwstr/>
      </vt:variant>
      <vt:variant>
        <vt:lpwstr>_Portals</vt:lpwstr>
      </vt:variant>
      <vt:variant>
        <vt:i4>4915277</vt:i4>
      </vt:variant>
      <vt:variant>
        <vt:i4>1013</vt:i4>
      </vt:variant>
      <vt:variant>
        <vt:i4>0</vt:i4>
      </vt:variant>
      <vt:variant>
        <vt:i4>5</vt:i4>
      </vt:variant>
      <vt:variant>
        <vt:lpwstr/>
      </vt:variant>
      <vt:variant>
        <vt:lpwstr>_Integration_architecture_2</vt:lpwstr>
      </vt:variant>
      <vt:variant>
        <vt:i4>1441913</vt:i4>
      </vt:variant>
      <vt:variant>
        <vt:i4>1010</vt:i4>
      </vt:variant>
      <vt:variant>
        <vt:i4>0</vt:i4>
      </vt:variant>
      <vt:variant>
        <vt:i4>5</vt:i4>
      </vt:variant>
      <vt:variant>
        <vt:lpwstr/>
      </vt:variant>
      <vt:variant>
        <vt:lpwstr>_Application_Architecture</vt:lpwstr>
      </vt:variant>
      <vt:variant>
        <vt:i4>2228343</vt:i4>
      </vt:variant>
      <vt:variant>
        <vt:i4>1007</vt:i4>
      </vt:variant>
      <vt:variant>
        <vt:i4>0</vt:i4>
      </vt:variant>
      <vt:variant>
        <vt:i4>5</vt:i4>
      </vt:variant>
      <vt:variant>
        <vt:lpwstr/>
      </vt:variant>
      <vt:variant>
        <vt:lpwstr>_Portals_2</vt:lpwstr>
      </vt:variant>
      <vt:variant>
        <vt:i4>1048616</vt:i4>
      </vt:variant>
      <vt:variant>
        <vt:i4>1004</vt:i4>
      </vt:variant>
      <vt:variant>
        <vt:i4>0</vt:i4>
      </vt:variant>
      <vt:variant>
        <vt:i4>5</vt:i4>
      </vt:variant>
      <vt:variant>
        <vt:lpwstr/>
      </vt:variant>
      <vt:variant>
        <vt:lpwstr>_Portals</vt:lpwstr>
      </vt:variant>
      <vt:variant>
        <vt:i4>1048616</vt:i4>
      </vt:variant>
      <vt:variant>
        <vt:i4>1001</vt:i4>
      </vt:variant>
      <vt:variant>
        <vt:i4>0</vt:i4>
      </vt:variant>
      <vt:variant>
        <vt:i4>5</vt:i4>
      </vt:variant>
      <vt:variant>
        <vt:lpwstr/>
      </vt:variant>
      <vt:variant>
        <vt:lpwstr>_Portals</vt:lpwstr>
      </vt:variant>
      <vt:variant>
        <vt:i4>1048616</vt:i4>
      </vt:variant>
      <vt:variant>
        <vt:i4>998</vt:i4>
      </vt:variant>
      <vt:variant>
        <vt:i4>0</vt:i4>
      </vt:variant>
      <vt:variant>
        <vt:i4>5</vt:i4>
      </vt:variant>
      <vt:variant>
        <vt:lpwstr/>
      </vt:variant>
      <vt:variant>
        <vt:lpwstr>_Portals</vt:lpwstr>
      </vt:variant>
      <vt:variant>
        <vt:i4>1048616</vt:i4>
      </vt:variant>
      <vt:variant>
        <vt:i4>995</vt:i4>
      </vt:variant>
      <vt:variant>
        <vt:i4>0</vt:i4>
      </vt:variant>
      <vt:variant>
        <vt:i4>5</vt:i4>
      </vt:variant>
      <vt:variant>
        <vt:lpwstr/>
      </vt:variant>
      <vt:variant>
        <vt:lpwstr>_Portals</vt:lpwstr>
      </vt:variant>
      <vt:variant>
        <vt:i4>1048616</vt:i4>
      </vt:variant>
      <vt:variant>
        <vt:i4>992</vt:i4>
      </vt:variant>
      <vt:variant>
        <vt:i4>0</vt:i4>
      </vt:variant>
      <vt:variant>
        <vt:i4>5</vt:i4>
      </vt:variant>
      <vt:variant>
        <vt:lpwstr/>
      </vt:variant>
      <vt:variant>
        <vt:lpwstr>_Portals</vt:lpwstr>
      </vt:variant>
      <vt:variant>
        <vt:i4>1048616</vt:i4>
      </vt:variant>
      <vt:variant>
        <vt:i4>989</vt:i4>
      </vt:variant>
      <vt:variant>
        <vt:i4>0</vt:i4>
      </vt:variant>
      <vt:variant>
        <vt:i4>5</vt:i4>
      </vt:variant>
      <vt:variant>
        <vt:lpwstr/>
      </vt:variant>
      <vt:variant>
        <vt:lpwstr>_Portals</vt:lpwstr>
      </vt:variant>
      <vt:variant>
        <vt:i4>1048616</vt:i4>
      </vt:variant>
      <vt:variant>
        <vt:i4>986</vt:i4>
      </vt:variant>
      <vt:variant>
        <vt:i4>0</vt:i4>
      </vt:variant>
      <vt:variant>
        <vt:i4>5</vt:i4>
      </vt:variant>
      <vt:variant>
        <vt:lpwstr/>
      </vt:variant>
      <vt:variant>
        <vt:lpwstr>_Portals</vt:lpwstr>
      </vt:variant>
      <vt:variant>
        <vt:i4>1048616</vt:i4>
      </vt:variant>
      <vt:variant>
        <vt:i4>983</vt:i4>
      </vt:variant>
      <vt:variant>
        <vt:i4>0</vt:i4>
      </vt:variant>
      <vt:variant>
        <vt:i4>5</vt:i4>
      </vt:variant>
      <vt:variant>
        <vt:lpwstr/>
      </vt:variant>
      <vt:variant>
        <vt:lpwstr>_Portals</vt:lpwstr>
      </vt:variant>
      <vt:variant>
        <vt:i4>1048616</vt:i4>
      </vt:variant>
      <vt:variant>
        <vt:i4>980</vt:i4>
      </vt:variant>
      <vt:variant>
        <vt:i4>0</vt:i4>
      </vt:variant>
      <vt:variant>
        <vt:i4>5</vt:i4>
      </vt:variant>
      <vt:variant>
        <vt:lpwstr/>
      </vt:variant>
      <vt:variant>
        <vt:lpwstr>_Portals</vt:lpwstr>
      </vt:variant>
      <vt:variant>
        <vt:i4>1048616</vt:i4>
      </vt:variant>
      <vt:variant>
        <vt:i4>977</vt:i4>
      </vt:variant>
      <vt:variant>
        <vt:i4>0</vt:i4>
      </vt:variant>
      <vt:variant>
        <vt:i4>5</vt:i4>
      </vt:variant>
      <vt:variant>
        <vt:lpwstr/>
      </vt:variant>
      <vt:variant>
        <vt:lpwstr>_Portals</vt:lpwstr>
      </vt:variant>
      <vt:variant>
        <vt:i4>1048616</vt:i4>
      </vt:variant>
      <vt:variant>
        <vt:i4>974</vt:i4>
      </vt:variant>
      <vt:variant>
        <vt:i4>0</vt:i4>
      </vt:variant>
      <vt:variant>
        <vt:i4>5</vt:i4>
      </vt:variant>
      <vt:variant>
        <vt:lpwstr/>
      </vt:variant>
      <vt:variant>
        <vt:lpwstr>_Portals</vt:lpwstr>
      </vt:variant>
      <vt:variant>
        <vt:i4>1048616</vt:i4>
      </vt:variant>
      <vt:variant>
        <vt:i4>971</vt:i4>
      </vt:variant>
      <vt:variant>
        <vt:i4>0</vt:i4>
      </vt:variant>
      <vt:variant>
        <vt:i4>5</vt:i4>
      </vt:variant>
      <vt:variant>
        <vt:lpwstr/>
      </vt:variant>
      <vt:variant>
        <vt:lpwstr>_Portals</vt:lpwstr>
      </vt:variant>
      <vt:variant>
        <vt:i4>1048616</vt:i4>
      </vt:variant>
      <vt:variant>
        <vt:i4>968</vt:i4>
      </vt:variant>
      <vt:variant>
        <vt:i4>0</vt:i4>
      </vt:variant>
      <vt:variant>
        <vt:i4>5</vt:i4>
      </vt:variant>
      <vt:variant>
        <vt:lpwstr/>
      </vt:variant>
      <vt:variant>
        <vt:lpwstr>_Portals</vt:lpwstr>
      </vt:variant>
      <vt:variant>
        <vt:i4>1048616</vt:i4>
      </vt:variant>
      <vt:variant>
        <vt:i4>965</vt:i4>
      </vt:variant>
      <vt:variant>
        <vt:i4>0</vt:i4>
      </vt:variant>
      <vt:variant>
        <vt:i4>5</vt:i4>
      </vt:variant>
      <vt:variant>
        <vt:lpwstr/>
      </vt:variant>
      <vt:variant>
        <vt:lpwstr>_Portals</vt:lpwstr>
      </vt:variant>
      <vt:variant>
        <vt:i4>1048616</vt:i4>
      </vt:variant>
      <vt:variant>
        <vt:i4>962</vt:i4>
      </vt:variant>
      <vt:variant>
        <vt:i4>0</vt:i4>
      </vt:variant>
      <vt:variant>
        <vt:i4>5</vt:i4>
      </vt:variant>
      <vt:variant>
        <vt:lpwstr/>
      </vt:variant>
      <vt:variant>
        <vt:lpwstr>_Portals</vt:lpwstr>
      </vt:variant>
      <vt:variant>
        <vt:i4>1048616</vt:i4>
      </vt:variant>
      <vt:variant>
        <vt:i4>959</vt:i4>
      </vt:variant>
      <vt:variant>
        <vt:i4>0</vt:i4>
      </vt:variant>
      <vt:variant>
        <vt:i4>5</vt:i4>
      </vt:variant>
      <vt:variant>
        <vt:lpwstr/>
      </vt:variant>
      <vt:variant>
        <vt:lpwstr>_Portals</vt:lpwstr>
      </vt:variant>
      <vt:variant>
        <vt:i4>1048616</vt:i4>
      </vt:variant>
      <vt:variant>
        <vt:i4>956</vt:i4>
      </vt:variant>
      <vt:variant>
        <vt:i4>0</vt:i4>
      </vt:variant>
      <vt:variant>
        <vt:i4>5</vt:i4>
      </vt:variant>
      <vt:variant>
        <vt:lpwstr/>
      </vt:variant>
      <vt:variant>
        <vt:lpwstr>_Portals</vt:lpwstr>
      </vt:variant>
      <vt:variant>
        <vt:i4>1048616</vt:i4>
      </vt:variant>
      <vt:variant>
        <vt:i4>953</vt:i4>
      </vt:variant>
      <vt:variant>
        <vt:i4>0</vt:i4>
      </vt:variant>
      <vt:variant>
        <vt:i4>5</vt:i4>
      </vt:variant>
      <vt:variant>
        <vt:lpwstr/>
      </vt:variant>
      <vt:variant>
        <vt:lpwstr>_Portals</vt:lpwstr>
      </vt:variant>
      <vt:variant>
        <vt:i4>1048616</vt:i4>
      </vt:variant>
      <vt:variant>
        <vt:i4>950</vt:i4>
      </vt:variant>
      <vt:variant>
        <vt:i4>0</vt:i4>
      </vt:variant>
      <vt:variant>
        <vt:i4>5</vt:i4>
      </vt:variant>
      <vt:variant>
        <vt:lpwstr/>
      </vt:variant>
      <vt:variant>
        <vt:lpwstr>_Portals</vt:lpwstr>
      </vt:variant>
      <vt:variant>
        <vt:i4>1048616</vt:i4>
      </vt:variant>
      <vt:variant>
        <vt:i4>947</vt:i4>
      </vt:variant>
      <vt:variant>
        <vt:i4>0</vt:i4>
      </vt:variant>
      <vt:variant>
        <vt:i4>5</vt:i4>
      </vt:variant>
      <vt:variant>
        <vt:lpwstr/>
      </vt:variant>
      <vt:variant>
        <vt:lpwstr>_Portals</vt:lpwstr>
      </vt:variant>
      <vt:variant>
        <vt:i4>1048616</vt:i4>
      </vt:variant>
      <vt:variant>
        <vt:i4>944</vt:i4>
      </vt:variant>
      <vt:variant>
        <vt:i4>0</vt:i4>
      </vt:variant>
      <vt:variant>
        <vt:i4>5</vt:i4>
      </vt:variant>
      <vt:variant>
        <vt:lpwstr/>
      </vt:variant>
      <vt:variant>
        <vt:lpwstr>_Portals</vt:lpwstr>
      </vt:variant>
      <vt:variant>
        <vt:i4>1048616</vt:i4>
      </vt:variant>
      <vt:variant>
        <vt:i4>941</vt:i4>
      </vt:variant>
      <vt:variant>
        <vt:i4>0</vt:i4>
      </vt:variant>
      <vt:variant>
        <vt:i4>5</vt:i4>
      </vt:variant>
      <vt:variant>
        <vt:lpwstr/>
      </vt:variant>
      <vt:variant>
        <vt:lpwstr>_Portals</vt:lpwstr>
      </vt:variant>
      <vt:variant>
        <vt:i4>7929857</vt:i4>
      </vt:variant>
      <vt:variant>
        <vt:i4>938</vt:i4>
      </vt:variant>
      <vt:variant>
        <vt:i4>0</vt:i4>
      </vt:variant>
      <vt:variant>
        <vt:i4>5</vt:i4>
      </vt:variant>
      <vt:variant>
        <vt:lpwstr/>
      </vt:variant>
      <vt:variant>
        <vt:lpwstr>_Product_management</vt:lpwstr>
      </vt:variant>
      <vt:variant>
        <vt:i4>1048616</vt:i4>
      </vt:variant>
      <vt:variant>
        <vt:i4>935</vt:i4>
      </vt:variant>
      <vt:variant>
        <vt:i4>0</vt:i4>
      </vt:variant>
      <vt:variant>
        <vt:i4>5</vt:i4>
      </vt:variant>
      <vt:variant>
        <vt:lpwstr/>
      </vt:variant>
      <vt:variant>
        <vt:lpwstr>_Portals</vt:lpwstr>
      </vt:variant>
      <vt:variant>
        <vt:i4>4259842</vt:i4>
      </vt:variant>
      <vt:variant>
        <vt:i4>932</vt:i4>
      </vt:variant>
      <vt:variant>
        <vt:i4>0</vt:i4>
      </vt:variant>
      <vt:variant>
        <vt:i4>5</vt:i4>
      </vt:variant>
      <vt:variant>
        <vt:lpwstr/>
      </vt:variant>
      <vt:variant>
        <vt:lpwstr>_Logical_Data_Model</vt:lpwstr>
      </vt:variant>
      <vt:variant>
        <vt:i4>7929857</vt:i4>
      </vt:variant>
      <vt:variant>
        <vt:i4>929</vt:i4>
      </vt:variant>
      <vt:variant>
        <vt:i4>0</vt:i4>
      </vt:variant>
      <vt:variant>
        <vt:i4>5</vt:i4>
      </vt:variant>
      <vt:variant>
        <vt:lpwstr/>
      </vt:variant>
      <vt:variant>
        <vt:lpwstr>_Product_management</vt:lpwstr>
      </vt:variant>
      <vt:variant>
        <vt:i4>1048616</vt:i4>
      </vt:variant>
      <vt:variant>
        <vt:i4>926</vt:i4>
      </vt:variant>
      <vt:variant>
        <vt:i4>0</vt:i4>
      </vt:variant>
      <vt:variant>
        <vt:i4>5</vt:i4>
      </vt:variant>
      <vt:variant>
        <vt:lpwstr/>
      </vt:variant>
      <vt:variant>
        <vt:lpwstr>_Portals</vt:lpwstr>
      </vt:variant>
      <vt:variant>
        <vt:i4>7929857</vt:i4>
      </vt:variant>
      <vt:variant>
        <vt:i4>923</vt:i4>
      </vt:variant>
      <vt:variant>
        <vt:i4>0</vt:i4>
      </vt:variant>
      <vt:variant>
        <vt:i4>5</vt:i4>
      </vt:variant>
      <vt:variant>
        <vt:lpwstr/>
      </vt:variant>
      <vt:variant>
        <vt:lpwstr>_Product_management</vt:lpwstr>
      </vt:variant>
      <vt:variant>
        <vt:i4>1048616</vt:i4>
      </vt:variant>
      <vt:variant>
        <vt:i4>920</vt:i4>
      </vt:variant>
      <vt:variant>
        <vt:i4>0</vt:i4>
      </vt:variant>
      <vt:variant>
        <vt:i4>5</vt:i4>
      </vt:variant>
      <vt:variant>
        <vt:lpwstr/>
      </vt:variant>
      <vt:variant>
        <vt:lpwstr>_Portals</vt:lpwstr>
      </vt:variant>
      <vt:variant>
        <vt:i4>4259842</vt:i4>
      </vt:variant>
      <vt:variant>
        <vt:i4>917</vt:i4>
      </vt:variant>
      <vt:variant>
        <vt:i4>0</vt:i4>
      </vt:variant>
      <vt:variant>
        <vt:i4>5</vt:i4>
      </vt:variant>
      <vt:variant>
        <vt:lpwstr/>
      </vt:variant>
      <vt:variant>
        <vt:lpwstr>_Logical_Data_Model</vt:lpwstr>
      </vt:variant>
      <vt:variant>
        <vt:i4>7929857</vt:i4>
      </vt:variant>
      <vt:variant>
        <vt:i4>914</vt:i4>
      </vt:variant>
      <vt:variant>
        <vt:i4>0</vt:i4>
      </vt:variant>
      <vt:variant>
        <vt:i4>5</vt:i4>
      </vt:variant>
      <vt:variant>
        <vt:lpwstr/>
      </vt:variant>
      <vt:variant>
        <vt:lpwstr>_Product_management</vt:lpwstr>
      </vt:variant>
      <vt:variant>
        <vt:i4>1048616</vt:i4>
      </vt:variant>
      <vt:variant>
        <vt:i4>911</vt:i4>
      </vt:variant>
      <vt:variant>
        <vt:i4>0</vt:i4>
      </vt:variant>
      <vt:variant>
        <vt:i4>5</vt:i4>
      </vt:variant>
      <vt:variant>
        <vt:lpwstr/>
      </vt:variant>
      <vt:variant>
        <vt:lpwstr>_Portals</vt:lpwstr>
      </vt:variant>
      <vt:variant>
        <vt:i4>4259842</vt:i4>
      </vt:variant>
      <vt:variant>
        <vt:i4>908</vt:i4>
      </vt:variant>
      <vt:variant>
        <vt:i4>0</vt:i4>
      </vt:variant>
      <vt:variant>
        <vt:i4>5</vt:i4>
      </vt:variant>
      <vt:variant>
        <vt:lpwstr/>
      </vt:variant>
      <vt:variant>
        <vt:lpwstr>_Logical_Data_Model</vt:lpwstr>
      </vt:variant>
      <vt:variant>
        <vt:i4>7929857</vt:i4>
      </vt:variant>
      <vt:variant>
        <vt:i4>905</vt:i4>
      </vt:variant>
      <vt:variant>
        <vt:i4>0</vt:i4>
      </vt:variant>
      <vt:variant>
        <vt:i4>5</vt:i4>
      </vt:variant>
      <vt:variant>
        <vt:lpwstr/>
      </vt:variant>
      <vt:variant>
        <vt:lpwstr>_Product_management</vt:lpwstr>
      </vt:variant>
      <vt:variant>
        <vt:i4>1048616</vt:i4>
      </vt:variant>
      <vt:variant>
        <vt:i4>902</vt:i4>
      </vt:variant>
      <vt:variant>
        <vt:i4>0</vt:i4>
      </vt:variant>
      <vt:variant>
        <vt:i4>5</vt:i4>
      </vt:variant>
      <vt:variant>
        <vt:lpwstr/>
      </vt:variant>
      <vt:variant>
        <vt:lpwstr>_Portals</vt:lpwstr>
      </vt:variant>
      <vt:variant>
        <vt:i4>4259842</vt:i4>
      </vt:variant>
      <vt:variant>
        <vt:i4>899</vt:i4>
      </vt:variant>
      <vt:variant>
        <vt:i4>0</vt:i4>
      </vt:variant>
      <vt:variant>
        <vt:i4>5</vt:i4>
      </vt:variant>
      <vt:variant>
        <vt:lpwstr/>
      </vt:variant>
      <vt:variant>
        <vt:lpwstr>_Logical_Data_Model</vt:lpwstr>
      </vt:variant>
      <vt:variant>
        <vt:i4>7929857</vt:i4>
      </vt:variant>
      <vt:variant>
        <vt:i4>896</vt:i4>
      </vt:variant>
      <vt:variant>
        <vt:i4>0</vt:i4>
      </vt:variant>
      <vt:variant>
        <vt:i4>5</vt:i4>
      </vt:variant>
      <vt:variant>
        <vt:lpwstr/>
      </vt:variant>
      <vt:variant>
        <vt:lpwstr>_Product_management</vt:lpwstr>
      </vt:variant>
      <vt:variant>
        <vt:i4>1048616</vt:i4>
      </vt:variant>
      <vt:variant>
        <vt:i4>893</vt:i4>
      </vt:variant>
      <vt:variant>
        <vt:i4>0</vt:i4>
      </vt:variant>
      <vt:variant>
        <vt:i4>5</vt:i4>
      </vt:variant>
      <vt:variant>
        <vt:lpwstr/>
      </vt:variant>
      <vt:variant>
        <vt:lpwstr>_Portals</vt:lpwstr>
      </vt:variant>
      <vt:variant>
        <vt:i4>4259842</vt:i4>
      </vt:variant>
      <vt:variant>
        <vt:i4>890</vt:i4>
      </vt:variant>
      <vt:variant>
        <vt:i4>0</vt:i4>
      </vt:variant>
      <vt:variant>
        <vt:i4>5</vt:i4>
      </vt:variant>
      <vt:variant>
        <vt:lpwstr/>
      </vt:variant>
      <vt:variant>
        <vt:lpwstr>_Logical_Data_Model</vt:lpwstr>
      </vt:variant>
      <vt:variant>
        <vt:i4>6750299</vt:i4>
      </vt:variant>
      <vt:variant>
        <vt:i4>887</vt:i4>
      </vt:variant>
      <vt:variant>
        <vt:i4>0</vt:i4>
      </vt:variant>
      <vt:variant>
        <vt:i4>5</vt:i4>
      </vt:variant>
      <vt:variant>
        <vt:lpwstr/>
      </vt:variant>
      <vt:variant>
        <vt:lpwstr>_Out_Of_Scope_1</vt:lpwstr>
      </vt:variant>
      <vt:variant>
        <vt:i4>7929908</vt:i4>
      </vt:variant>
      <vt:variant>
        <vt:i4>872</vt:i4>
      </vt:variant>
      <vt:variant>
        <vt:i4>0</vt:i4>
      </vt:variant>
      <vt:variant>
        <vt:i4>5</vt:i4>
      </vt:variant>
      <vt:variant>
        <vt:lpwstr>sapevent:DOCU_LINK/DS:GLOS.subtransaction</vt:lpwstr>
      </vt:variant>
      <vt:variant>
        <vt:lpwstr/>
      </vt:variant>
      <vt:variant>
        <vt:i4>3342414</vt:i4>
      </vt:variant>
      <vt:variant>
        <vt:i4>869</vt:i4>
      </vt:variant>
      <vt:variant>
        <vt:i4>0</vt:i4>
      </vt:variant>
      <vt:variant>
        <vt:i4>5</vt:i4>
      </vt:variant>
      <vt:variant>
        <vt:lpwstr>sapevent:DOCU_LINK/DS:GLOS.main_transaction</vt:lpwstr>
      </vt:variant>
      <vt:variant>
        <vt:lpwstr/>
      </vt:variant>
      <vt:variant>
        <vt:i4>2031719</vt:i4>
      </vt:variant>
      <vt:variant>
        <vt:i4>866</vt:i4>
      </vt:variant>
      <vt:variant>
        <vt:i4>0</vt:i4>
      </vt:variant>
      <vt:variant>
        <vt:i4>5</vt:i4>
      </vt:variant>
      <vt:variant>
        <vt:lpwstr>sapevent:DOCU_LINK/DS:GLOS.company_code</vt:lpwstr>
      </vt:variant>
      <vt:variant>
        <vt:lpwstr/>
      </vt:variant>
      <vt:variant>
        <vt:i4>4194378</vt:i4>
      </vt:variant>
      <vt:variant>
        <vt:i4>842</vt:i4>
      </vt:variant>
      <vt:variant>
        <vt:i4>0</vt:i4>
      </vt:variant>
      <vt:variant>
        <vt:i4>5</vt:i4>
      </vt:variant>
      <vt:variant>
        <vt:lpwstr/>
      </vt:variant>
      <vt:variant>
        <vt:lpwstr>_Internal_Integrations</vt:lpwstr>
      </vt:variant>
      <vt:variant>
        <vt:i4>7405589</vt:i4>
      </vt:variant>
      <vt:variant>
        <vt:i4>839</vt:i4>
      </vt:variant>
      <vt:variant>
        <vt:i4>0</vt:i4>
      </vt:variant>
      <vt:variant>
        <vt:i4>5</vt:i4>
      </vt:variant>
      <vt:variant>
        <vt:lpwstr/>
      </vt:variant>
      <vt:variant>
        <vt:lpwstr>_Internal_Integrations_1</vt:lpwstr>
      </vt:variant>
      <vt:variant>
        <vt:i4>1507329</vt:i4>
      </vt:variant>
      <vt:variant>
        <vt:i4>818</vt:i4>
      </vt:variant>
      <vt:variant>
        <vt:i4>0</vt:i4>
      </vt:variant>
      <vt:variant>
        <vt:i4>5</vt:i4>
      </vt:variant>
      <vt:variant>
        <vt:lpwstr/>
      </vt:variant>
      <vt:variant>
        <vt:lpwstr>_Toc448825897</vt:lpwstr>
      </vt:variant>
      <vt:variant>
        <vt:i4>1507328</vt:i4>
      </vt:variant>
      <vt:variant>
        <vt:i4>812</vt:i4>
      </vt:variant>
      <vt:variant>
        <vt:i4>0</vt:i4>
      </vt:variant>
      <vt:variant>
        <vt:i4>5</vt:i4>
      </vt:variant>
      <vt:variant>
        <vt:lpwstr/>
      </vt:variant>
      <vt:variant>
        <vt:lpwstr>_Toc448825896</vt:lpwstr>
      </vt:variant>
      <vt:variant>
        <vt:i4>1507331</vt:i4>
      </vt:variant>
      <vt:variant>
        <vt:i4>806</vt:i4>
      </vt:variant>
      <vt:variant>
        <vt:i4>0</vt:i4>
      </vt:variant>
      <vt:variant>
        <vt:i4>5</vt:i4>
      </vt:variant>
      <vt:variant>
        <vt:lpwstr/>
      </vt:variant>
      <vt:variant>
        <vt:lpwstr>_Toc448825895</vt:lpwstr>
      </vt:variant>
      <vt:variant>
        <vt:i4>1507330</vt:i4>
      </vt:variant>
      <vt:variant>
        <vt:i4>800</vt:i4>
      </vt:variant>
      <vt:variant>
        <vt:i4>0</vt:i4>
      </vt:variant>
      <vt:variant>
        <vt:i4>5</vt:i4>
      </vt:variant>
      <vt:variant>
        <vt:lpwstr/>
      </vt:variant>
      <vt:variant>
        <vt:lpwstr>_Toc448825894</vt:lpwstr>
      </vt:variant>
      <vt:variant>
        <vt:i4>1507333</vt:i4>
      </vt:variant>
      <vt:variant>
        <vt:i4>794</vt:i4>
      </vt:variant>
      <vt:variant>
        <vt:i4>0</vt:i4>
      </vt:variant>
      <vt:variant>
        <vt:i4>5</vt:i4>
      </vt:variant>
      <vt:variant>
        <vt:lpwstr/>
      </vt:variant>
      <vt:variant>
        <vt:lpwstr>_Toc448825893</vt:lpwstr>
      </vt:variant>
      <vt:variant>
        <vt:i4>1507332</vt:i4>
      </vt:variant>
      <vt:variant>
        <vt:i4>788</vt:i4>
      </vt:variant>
      <vt:variant>
        <vt:i4>0</vt:i4>
      </vt:variant>
      <vt:variant>
        <vt:i4>5</vt:i4>
      </vt:variant>
      <vt:variant>
        <vt:lpwstr/>
      </vt:variant>
      <vt:variant>
        <vt:lpwstr>_Toc448825892</vt:lpwstr>
      </vt:variant>
      <vt:variant>
        <vt:i4>1507335</vt:i4>
      </vt:variant>
      <vt:variant>
        <vt:i4>782</vt:i4>
      </vt:variant>
      <vt:variant>
        <vt:i4>0</vt:i4>
      </vt:variant>
      <vt:variant>
        <vt:i4>5</vt:i4>
      </vt:variant>
      <vt:variant>
        <vt:lpwstr/>
      </vt:variant>
      <vt:variant>
        <vt:lpwstr>_Toc448825891</vt:lpwstr>
      </vt:variant>
      <vt:variant>
        <vt:i4>1507334</vt:i4>
      </vt:variant>
      <vt:variant>
        <vt:i4>776</vt:i4>
      </vt:variant>
      <vt:variant>
        <vt:i4>0</vt:i4>
      </vt:variant>
      <vt:variant>
        <vt:i4>5</vt:i4>
      </vt:variant>
      <vt:variant>
        <vt:lpwstr/>
      </vt:variant>
      <vt:variant>
        <vt:lpwstr>_Toc448825890</vt:lpwstr>
      </vt:variant>
      <vt:variant>
        <vt:i4>1441807</vt:i4>
      </vt:variant>
      <vt:variant>
        <vt:i4>770</vt:i4>
      </vt:variant>
      <vt:variant>
        <vt:i4>0</vt:i4>
      </vt:variant>
      <vt:variant>
        <vt:i4>5</vt:i4>
      </vt:variant>
      <vt:variant>
        <vt:lpwstr/>
      </vt:variant>
      <vt:variant>
        <vt:lpwstr>_Toc448825889</vt:lpwstr>
      </vt:variant>
      <vt:variant>
        <vt:i4>1441806</vt:i4>
      </vt:variant>
      <vt:variant>
        <vt:i4>764</vt:i4>
      </vt:variant>
      <vt:variant>
        <vt:i4>0</vt:i4>
      </vt:variant>
      <vt:variant>
        <vt:i4>5</vt:i4>
      </vt:variant>
      <vt:variant>
        <vt:lpwstr/>
      </vt:variant>
      <vt:variant>
        <vt:lpwstr>_Toc448825888</vt:lpwstr>
      </vt:variant>
      <vt:variant>
        <vt:i4>1441793</vt:i4>
      </vt:variant>
      <vt:variant>
        <vt:i4>758</vt:i4>
      </vt:variant>
      <vt:variant>
        <vt:i4>0</vt:i4>
      </vt:variant>
      <vt:variant>
        <vt:i4>5</vt:i4>
      </vt:variant>
      <vt:variant>
        <vt:lpwstr/>
      </vt:variant>
      <vt:variant>
        <vt:lpwstr>_Toc448825887</vt:lpwstr>
      </vt:variant>
      <vt:variant>
        <vt:i4>1441792</vt:i4>
      </vt:variant>
      <vt:variant>
        <vt:i4>752</vt:i4>
      </vt:variant>
      <vt:variant>
        <vt:i4>0</vt:i4>
      </vt:variant>
      <vt:variant>
        <vt:i4>5</vt:i4>
      </vt:variant>
      <vt:variant>
        <vt:lpwstr/>
      </vt:variant>
      <vt:variant>
        <vt:lpwstr>_Toc448825886</vt:lpwstr>
      </vt:variant>
      <vt:variant>
        <vt:i4>1441795</vt:i4>
      </vt:variant>
      <vt:variant>
        <vt:i4>746</vt:i4>
      </vt:variant>
      <vt:variant>
        <vt:i4>0</vt:i4>
      </vt:variant>
      <vt:variant>
        <vt:i4>5</vt:i4>
      </vt:variant>
      <vt:variant>
        <vt:lpwstr/>
      </vt:variant>
      <vt:variant>
        <vt:lpwstr>_Toc448825885</vt:lpwstr>
      </vt:variant>
      <vt:variant>
        <vt:i4>1441794</vt:i4>
      </vt:variant>
      <vt:variant>
        <vt:i4>740</vt:i4>
      </vt:variant>
      <vt:variant>
        <vt:i4>0</vt:i4>
      </vt:variant>
      <vt:variant>
        <vt:i4>5</vt:i4>
      </vt:variant>
      <vt:variant>
        <vt:lpwstr/>
      </vt:variant>
      <vt:variant>
        <vt:lpwstr>_Toc448825884</vt:lpwstr>
      </vt:variant>
      <vt:variant>
        <vt:i4>1441797</vt:i4>
      </vt:variant>
      <vt:variant>
        <vt:i4>734</vt:i4>
      </vt:variant>
      <vt:variant>
        <vt:i4>0</vt:i4>
      </vt:variant>
      <vt:variant>
        <vt:i4>5</vt:i4>
      </vt:variant>
      <vt:variant>
        <vt:lpwstr/>
      </vt:variant>
      <vt:variant>
        <vt:lpwstr>_Toc448825883</vt:lpwstr>
      </vt:variant>
      <vt:variant>
        <vt:i4>1441796</vt:i4>
      </vt:variant>
      <vt:variant>
        <vt:i4>728</vt:i4>
      </vt:variant>
      <vt:variant>
        <vt:i4>0</vt:i4>
      </vt:variant>
      <vt:variant>
        <vt:i4>5</vt:i4>
      </vt:variant>
      <vt:variant>
        <vt:lpwstr/>
      </vt:variant>
      <vt:variant>
        <vt:lpwstr>_Toc448825882</vt:lpwstr>
      </vt:variant>
      <vt:variant>
        <vt:i4>1441799</vt:i4>
      </vt:variant>
      <vt:variant>
        <vt:i4>722</vt:i4>
      </vt:variant>
      <vt:variant>
        <vt:i4>0</vt:i4>
      </vt:variant>
      <vt:variant>
        <vt:i4>5</vt:i4>
      </vt:variant>
      <vt:variant>
        <vt:lpwstr/>
      </vt:variant>
      <vt:variant>
        <vt:lpwstr>_Toc448825881</vt:lpwstr>
      </vt:variant>
      <vt:variant>
        <vt:i4>1441798</vt:i4>
      </vt:variant>
      <vt:variant>
        <vt:i4>716</vt:i4>
      </vt:variant>
      <vt:variant>
        <vt:i4>0</vt:i4>
      </vt:variant>
      <vt:variant>
        <vt:i4>5</vt:i4>
      </vt:variant>
      <vt:variant>
        <vt:lpwstr/>
      </vt:variant>
      <vt:variant>
        <vt:lpwstr>_Toc448825880</vt:lpwstr>
      </vt:variant>
      <vt:variant>
        <vt:i4>1638415</vt:i4>
      </vt:variant>
      <vt:variant>
        <vt:i4>710</vt:i4>
      </vt:variant>
      <vt:variant>
        <vt:i4>0</vt:i4>
      </vt:variant>
      <vt:variant>
        <vt:i4>5</vt:i4>
      </vt:variant>
      <vt:variant>
        <vt:lpwstr/>
      </vt:variant>
      <vt:variant>
        <vt:lpwstr>_Toc448825879</vt:lpwstr>
      </vt:variant>
      <vt:variant>
        <vt:i4>1638414</vt:i4>
      </vt:variant>
      <vt:variant>
        <vt:i4>704</vt:i4>
      </vt:variant>
      <vt:variant>
        <vt:i4>0</vt:i4>
      </vt:variant>
      <vt:variant>
        <vt:i4>5</vt:i4>
      </vt:variant>
      <vt:variant>
        <vt:lpwstr/>
      </vt:variant>
      <vt:variant>
        <vt:lpwstr>_Toc448825878</vt:lpwstr>
      </vt:variant>
      <vt:variant>
        <vt:i4>1638401</vt:i4>
      </vt:variant>
      <vt:variant>
        <vt:i4>698</vt:i4>
      </vt:variant>
      <vt:variant>
        <vt:i4>0</vt:i4>
      </vt:variant>
      <vt:variant>
        <vt:i4>5</vt:i4>
      </vt:variant>
      <vt:variant>
        <vt:lpwstr/>
      </vt:variant>
      <vt:variant>
        <vt:lpwstr>_Toc448825877</vt:lpwstr>
      </vt:variant>
      <vt:variant>
        <vt:i4>1638400</vt:i4>
      </vt:variant>
      <vt:variant>
        <vt:i4>692</vt:i4>
      </vt:variant>
      <vt:variant>
        <vt:i4>0</vt:i4>
      </vt:variant>
      <vt:variant>
        <vt:i4>5</vt:i4>
      </vt:variant>
      <vt:variant>
        <vt:lpwstr/>
      </vt:variant>
      <vt:variant>
        <vt:lpwstr>_Toc448825876</vt:lpwstr>
      </vt:variant>
      <vt:variant>
        <vt:i4>1638403</vt:i4>
      </vt:variant>
      <vt:variant>
        <vt:i4>686</vt:i4>
      </vt:variant>
      <vt:variant>
        <vt:i4>0</vt:i4>
      </vt:variant>
      <vt:variant>
        <vt:i4>5</vt:i4>
      </vt:variant>
      <vt:variant>
        <vt:lpwstr/>
      </vt:variant>
      <vt:variant>
        <vt:lpwstr>_Toc448825875</vt:lpwstr>
      </vt:variant>
      <vt:variant>
        <vt:i4>1638402</vt:i4>
      </vt:variant>
      <vt:variant>
        <vt:i4>680</vt:i4>
      </vt:variant>
      <vt:variant>
        <vt:i4>0</vt:i4>
      </vt:variant>
      <vt:variant>
        <vt:i4>5</vt:i4>
      </vt:variant>
      <vt:variant>
        <vt:lpwstr/>
      </vt:variant>
      <vt:variant>
        <vt:lpwstr>_Toc448825874</vt:lpwstr>
      </vt:variant>
      <vt:variant>
        <vt:i4>1638405</vt:i4>
      </vt:variant>
      <vt:variant>
        <vt:i4>674</vt:i4>
      </vt:variant>
      <vt:variant>
        <vt:i4>0</vt:i4>
      </vt:variant>
      <vt:variant>
        <vt:i4>5</vt:i4>
      </vt:variant>
      <vt:variant>
        <vt:lpwstr/>
      </vt:variant>
      <vt:variant>
        <vt:lpwstr>_Toc448825873</vt:lpwstr>
      </vt:variant>
      <vt:variant>
        <vt:i4>1638404</vt:i4>
      </vt:variant>
      <vt:variant>
        <vt:i4>668</vt:i4>
      </vt:variant>
      <vt:variant>
        <vt:i4>0</vt:i4>
      </vt:variant>
      <vt:variant>
        <vt:i4>5</vt:i4>
      </vt:variant>
      <vt:variant>
        <vt:lpwstr/>
      </vt:variant>
      <vt:variant>
        <vt:lpwstr>_Toc448825872</vt:lpwstr>
      </vt:variant>
      <vt:variant>
        <vt:i4>1638407</vt:i4>
      </vt:variant>
      <vt:variant>
        <vt:i4>662</vt:i4>
      </vt:variant>
      <vt:variant>
        <vt:i4>0</vt:i4>
      </vt:variant>
      <vt:variant>
        <vt:i4>5</vt:i4>
      </vt:variant>
      <vt:variant>
        <vt:lpwstr/>
      </vt:variant>
      <vt:variant>
        <vt:lpwstr>_Toc448825871</vt:lpwstr>
      </vt:variant>
      <vt:variant>
        <vt:i4>1638406</vt:i4>
      </vt:variant>
      <vt:variant>
        <vt:i4>656</vt:i4>
      </vt:variant>
      <vt:variant>
        <vt:i4>0</vt:i4>
      </vt:variant>
      <vt:variant>
        <vt:i4>5</vt:i4>
      </vt:variant>
      <vt:variant>
        <vt:lpwstr/>
      </vt:variant>
      <vt:variant>
        <vt:lpwstr>_Toc448825870</vt:lpwstr>
      </vt:variant>
      <vt:variant>
        <vt:i4>1572879</vt:i4>
      </vt:variant>
      <vt:variant>
        <vt:i4>650</vt:i4>
      </vt:variant>
      <vt:variant>
        <vt:i4>0</vt:i4>
      </vt:variant>
      <vt:variant>
        <vt:i4>5</vt:i4>
      </vt:variant>
      <vt:variant>
        <vt:lpwstr/>
      </vt:variant>
      <vt:variant>
        <vt:lpwstr>_Toc448825869</vt:lpwstr>
      </vt:variant>
      <vt:variant>
        <vt:i4>1572878</vt:i4>
      </vt:variant>
      <vt:variant>
        <vt:i4>644</vt:i4>
      </vt:variant>
      <vt:variant>
        <vt:i4>0</vt:i4>
      </vt:variant>
      <vt:variant>
        <vt:i4>5</vt:i4>
      </vt:variant>
      <vt:variant>
        <vt:lpwstr/>
      </vt:variant>
      <vt:variant>
        <vt:lpwstr>_Toc448825868</vt:lpwstr>
      </vt:variant>
      <vt:variant>
        <vt:i4>1572865</vt:i4>
      </vt:variant>
      <vt:variant>
        <vt:i4>638</vt:i4>
      </vt:variant>
      <vt:variant>
        <vt:i4>0</vt:i4>
      </vt:variant>
      <vt:variant>
        <vt:i4>5</vt:i4>
      </vt:variant>
      <vt:variant>
        <vt:lpwstr/>
      </vt:variant>
      <vt:variant>
        <vt:lpwstr>_Toc448825867</vt:lpwstr>
      </vt:variant>
      <vt:variant>
        <vt:i4>1572864</vt:i4>
      </vt:variant>
      <vt:variant>
        <vt:i4>632</vt:i4>
      </vt:variant>
      <vt:variant>
        <vt:i4>0</vt:i4>
      </vt:variant>
      <vt:variant>
        <vt:i4>5</vt:i4>
      </vt:variant>
      <vt:variant>
        <vt:lpwstr/>
      </vt:variant>
      <vt:variant>
        <vt:lpwstr>_Toc448825866</vt:lpwstr>
      </vt:variant>
      <vt:variant>
        <vt:i4>1572867</vt:i4>
      </vt:variant>
      <vt:variant>
        <vt:i4>626</vt:i4>
      </vt:variant>
      <vt:variant>
        <vt:i4>0</vt:i4>
      </vt:variant>
      <vt:variant>
        <vt:i4>5</vt:i4>
      </vt:variant>
      <vt:variant>
        <vt:lpwstr/>
      </vt:variant>
      <vt:variant>
        <vt:lpwstr>_Toc448825865</vt:lpwstr>
      </vt:variant>
      <vt:variant>
        <vt:i4>1572866</vt:i4>
      </vt:variant>
      <vt:variant>
        <vt:i4>620</vt:i4>
      </vt:variant>
      <vt:variant>
        <vt:i4>0</vt:i4>
      </vt:variant>
      <vt:variant>
        <vt:i4>5</vt:i4>
      </vt:variant>
      <vt:variant>
        <vt:lpwstr/>
      </vt:variant>
      <vt:variant>
        <vt:lpwstr>_Toc448825864</vt:lpwstr>
      </vt:variant>
      <vt:variant>
        <vt:i4>1572869</vt:i4>
      </vt:variant>
      <vt:variant>
        <vt:i4>614</vt:i4>
      </vt:variant>
      <vt:variant>
        <vt:i4>0</vt:i4>
      </vt:variant>
      <vt:variant>
        <vt:i4>5</vt:i4>
      </vt:variant>
      <vt:variant>
        <vt:lpwstr/>
      </vt:variant>
      <vt:variant>
        <vt:lpwstr>_Toc448825863</vt:lpwstr>
      </vt:variant>
      <vt:variant>
        <vt:i4>1572868</vt:i4>
      </vt:variant>
      <vt:variant>
        <vt:i4>608</vt:i4>
      </vt:variant>
      <vt:variant>
        <vt:i4>0</vt:i4>
      </vt:variant>
      <vt:variant>
        <vt:i4>5</vt:i4>
      </vt:variant>
      <vt:variant>
        <vt:lpwstr/>
      </vt:variant>
      <vt:variant>
        <vt:lpwstr>_Toc448825862</vt:lpwstr>
      </vt:variant>
      <vt:variant>
        <vt:i4>1572871</vt:i4>
      </vt:variant>
      <vt:variant>
        <vt:i4>602</vt:i4>
      </vt:variant>
      <vt:variant>
        <vt:i4>0</vt:i4>
      </vt:variant>
      <vt:variant>
        <vt:i4>5</vt:i4>
      </vt:variant>
      <vt:variant>
        <vt:lpwstr/>
      </vt:variant>
      <vt:variant>
        <vt:lpwstr>_Toc448825861</vt:lpwstr>
      </vt:variant>
      <vt:variant>
        <vt:i4>1572870</vt:i4>
      </vt:variant>
      <vt:variant>
        <vt:i4>596</vt:i4>
      </vt:variant>
      <vt:variant>
        <vt:i4>0</vt:i4>
      </vt:variant>
      <vt:variant>
        <vt:i4>5</vt:i4>
      </vt:variant>
      <vt:variant>
        <vt:lpwstr/>
      </vt:variant>
      <vt:variant>
        <vt:lpwstr>_Toc448825860</vt:lpwstr>
      </vt:variant>
      <vt:variant>
        <vt:i4>1769487</vt:i4>
      </vt:variant>
      <vt:variant>
        <vt:i4>590</vt:i4>
      </vt:variant>
      <vt:variant>
        <vt:i4>0</vt:i4>
      </vt:variant>
      <vt:variant>
        <vt:i4>5</vt:i4>
      </vt:variant>
      <vt:variant>
        <vt:lpwstr/>
      </vt:variant>
      <vt:variant>
        <vt:lpwstr>_Toc448825859</vt:lpwstr>
      </vt:variant>
      <vt:variant>
        <vt:i4>1769486</vt:i4>
      </vt:variant>
      <vt:variant>
        <vt:i4>584</vt:i4>
      </vt:variant>
      <vt:variant>
        <vt:i4>0</vt:i4>
      </vt:variant>
      <vt:variant>
        <vt:i4>5</vt:i4>
      </vt:variant>
      <vt:variant>
        <vt:lpwstr/>
      </vt:variant>
      <vt:variant>
        <vt:lpwstr>_Toc448825858</vt:lpwstr>
      </vt:variant>
      <vt:variant>
        <vt:i4>1769473</vt:i4>
      </vt:variant>
      <vt:variant>
        <vt:i4>578</vt:i4>
      </vt:variant>
      <vt:variant>
        <vt:i4>0</vt:i4>
      </vt:variant>
      <vt:variant>
        <vt:i4>5</vt:i4>
      </vt:variant>
      <vt:variant>
        <vt:lpwstr/>
      </vt:variant>
      <vt:variant>
        <vt:lpwstr>_Toc448825857</vt:lpwstr>
      </vt:variant>
      <vt:variant>
        <vt:i4>1769472</vt:i4>
      </vt:variant>
      <vt:variant>
        <vt:i4>572</vt:i4>
      </vt:variant>
      <vt:variant>
        <vt:i4>0</vt:i4>
      </vt:variant>
      <vt:variant>
        <vt:i4>5</vt:i4>
      </vt:variant>
      <vt:variant>
        <vt:lpwstr/>
      </vt:variant>
      <vt:variant>
        <vt:lpwstr>_Toc448825856</vt:lpwstr>
      </vt:variant>
      <vt:variant>
        <vt:i4>1769475</vt:i4>
      </vt:variant>
      <vt:variant>
        <vt:i4>566</vt:i4>
      </vt:variant>
      <vt:variant>
        <vt:i4>0</vt:i4>
      </vt:variant>
      <vt:variant>
        <vt:i4>5</vt:i4>
      </vt:variant>
      <vt:variant>
        <vt:lpwstr/>
      </vt:variant>
      <vt:variant>
        <vt:lpwstr>_Toc448825855</vt:lpwstr>
      </vt:variant>
      <vt:variant>
        <vt:i4>1769474</vt:i4>
      </vt:variant>
      <vt:variant>
        <vt:i4>560</vt:i4>
      </vt:variant>
      <vt:variant>
        <vt:i4>0</vt:i4>
      </vt:variant>
      <vt:variant>
        <vt:i4>5</vt:i4>
      </vt:variant>
      <vt:variant>
        <vt:lpwstr/>
      </vt:variant>
      <vt:variant>
        <vt:lpwstr>_Toc448825854</vt:lpwstr>
      </vt:variant>
      <vt:variant>
        <vt:i4>1769477</vt:i4>
      </vt:variant>
      <vt:variant>
        <vt:i4>554</vt:i4>
      </vt:variant>
      <vt:variant>
        <vt:i4>0</vt:i4>
      </vt:variant>
      <vt:variant>
        <vt:i4>5</vt:i4>
      </vt:variant>
      <vt:variant>
        <vt:lpwstr/>
      </vt:variant>
      <vt:variant>
        <vt:lpwstr>_Toc448825853</vt:lpwstr>
      </vt:variant>
      <vt:variant>
        <vt:i4>1769476</vt:i4>
      </vt:variant>
      <vt:variant>
        <vt:i4>548</vt:i4>
      </vt:variant>
      <vt:variant>
        <vt:i4>0</vt:i4>
      </vt:variant>
      <vt:variant>
        <vt:i4>5</vt:i4>
      </vt:variant>
      <vt:variant>
        <vt:lpwstr/>
      </vt:variant>
      <vt:variant>
        <vt:lpwstr>_Toc448825852</vt:lpwstr>
      </vt:variant>
      <vt:variant>
        <vt:i4>1769479</vt:i4>
      </vt:variant>
      <vt:variant>
        <vt:i4>542</vt:i4>
      </vt:variant>
      <vt:variant>
        <vt:i4>0</vt:i4>
      </vt:variant>
      <vt:variant>
        <vt:i4>5</vt:i4>
      </vt:variant>
      <vt:variant>
        <vt:lpwstr/>
      </vt:variant>
      <vt:variant>
        <vt:lpwstr>_Toc448825851</vt:lpwstr>
      </vt:variant>
      <vt:variant>
        <vt:i4>1769478</vt:i4>
      </vt:variant>
      <vt:variant>
        <vt:i4>536</vt:i4>
      </vt:variant>
      <vt:variant>
        <vt:i4>0</vt:i4>
      </vt:variant>
      <vt:variant>
        <vt:i4>5</vt:i4>
      </vt:variant>
      <vt:variant>
        <vt:lpwstr/>
      </vt:variant>
      <vt:variant>
        <vt:lpwstr>_Toc448825850</vt:lpwstr>
      </vt:variant>
      <vt:variant>
        <vt:i4>1703951</vt:i4>
      </vt:variant>
      <vt:variant>
        <vt:i4>530</vt:i4>
      </vt:variant>
      <vt:variant>
        <vt:i4>0</vt:i4>
      </vt:variant>
      <vt:variant>
        <vt:i4>5</vt:i4>
      </vt:variant>
      <vt:variant>
        <vt:lpwstr/>
      </vt:variant>
      <vt:variant>
        <vt:lpwstr>_Toc448825849</vt:lpwstr>
      </vt:variant>
      <vt:variant>
        <vt:i4>1703950</vt:i4>
      </vt:variant>
      <vt:variant>
        <vt:i4>524</vt:i4>
      </vt:variant>
      <vt:variant>
        <vt:i4>0</vt:i4>
      </vt:variant>
      <vt:variant>
        <vt:i4>5</vt:i4>
      </vt:variant>
      <vt:variant>
        <vt:lpwstr/>
      </vt:variant>
      <vt:variant>
        <vt:lpwstr>_Toc448825848</vt:lpwstr>
      </vt:variant>
      <vt:variant>
        <vt:i4>1703937</vt:i4>
      </vt:variant>
      <vt:variant>
        <vt:i4>518</vt:i4>
      </vt:variant>
      <vt:variant>
        <vt:i4>0</vt:i4>
      </vt:variant>
      <vt:variant>
        <vt:i4>5</vt:i4>
      </vt:variant>
      <vt:variant>
        <vt:lpwstr/>
      </vt:variant>
      <vt:variant>
        <vt:lpwstr>_Toc448825847</vt:lpwstr>
      </vt:variant>
      <vt:variant>
        <vt:i4>1703936</vt:i4>
      </vt:variant>
      <vt:variant>
        <vt:i4>512</vt:i4>
      </vt:variant>
      <vt:variant>
        <vt:i4>0</vt:i4>
      </vt:variant>
      <vt:variant>
        <vt:i4>5</vt:i4>
      </vt:variant>
      <vt:variant>
        <vt:lpwstr/>
      </vt:variant>
      <vt:variant>
        <vt:lpwstr>_Toc448825846</vt:lpwstr>
      </vt:variant>
      <vt:variant>
        <vt:i4>1703939</vt:i4>
      </vt:variant>
      <vt:variant>
        <vt:i4>506</vt:i4>
      </vt:variant>
      <vt:variant>
        <vt:i4>0</vt:i4>
      </vt:variant>
      <vt:variant>
        <vt:i4>5</vt:i4>
      </vt:variant>
      <vt:variant>
        <vt:lpwstr/>
      </vt:variant>
      <vt:variant>
        <vt:lpwstr>_Toc448825845</vt:lpwstr>
      </vt:variant>
      <vt:variant>
        <vt:i4>1703938</vt:i4>
      </vt:variant>
      <vt:variant>
        <vt:i4>500</vt:i4>
      </vt:variant>
      <vt:variant>
        <vt:i4>0</vt:i4>
      </vt:variant>
      <vt:variant>
        <vt:i4>5</vt:i4>
      </vt:variant>
      <vt:variant>
        <vt:lpwstr/>
      </vt:variant>
      <vt:variant>
        <vt:lpwstr>_Toc448825844</vt:lpwstr>
      </vt:variant>
      <vt:variant>
        <vt:i4>1703941</vt:i4>
      </vt:variant>
      <vt:variant>
        <vt:i4>494</vt:i4>
      </vt:variant>
      <vt:variant>
        <vt:i4>0</vt:i4>
      </vt:variant>
      <vt:variant>
        <vt:i4>5</vt:i4>
      </vt:variant>
      <vt:variant>
        <vt:lpwstr/>
      </vt:variant>
      <vt:variant>
        <vt:lpwstr>_Toc448825843</vt:lpwstr>
      </vt:variant>
      <vt:variant>
        <vt:i4>1703940</vt:i4>
      </vt:variant>
      <vt:variant>
        <vt:i4>488</vt:i4>
      </vt:variant>
      <vt:variant>
        <vt:i4>0</vt:i4>
      </vt:variant>
      <vt:variant>
        <vt:i4>5</vt:i4>
      </vt:variant>
      <vt:variant>
        <vt:lpwstr/>
      </vt:variant>
      <vt:variant>
        <vt:lpwstr>_Toc448825842</vt:lpwstr>
      </vt:variant>
      <vt:variant>
        <vt:i4>1703943</vt:i4>
      </vt:variant>
      <vt:variant>
        <vt:i4>482</vt:i4>
      </vt:variant>
      <vt:variant>
        <vt:i4>0</vt:i4>
      </vt:variant>
      <vt:variant>
        <vt:i4>5</vt:i4>
      </vt:variant>
      <vt:variant>
        <vt:lpwstr/>
      </vt:variant>
      <vt:variant>
        <vt:lpwstr>_Toc448825841</vt:lpwstr>
      </vt:variant>
      <vt:variant>
        <vt:i4>1703942</vt:i4>
      </vt:variant>
      <vt:variant>
        <vt:i4>476</vt:i4>
      </vt:variant>
      <vt:variant>
        <vt:i4>0</vt:i4>
      </vt:variant>
      <vt:variant>
        <vt:i4>5</vt:i4>
      </vt:variant>
      <vt:variant>
        <vt:lpwstr/>
      </vt:variant>
      <vt:variant>
        <vt:lpwstr>_Toc448825840</vt:lpwstr>
      </vt:variant>
      <vt:variant>
        <vt:i4>1900559</vt:i4>
      </vt:variant>
      <vt:variant>
        <vt:i4>470</vt:i4>
      </vt:variant>
      <vt:variant>
        <vt:i4>0</vt:i4>
      </vt:variant>
      <vt:variant>
        <vt:i4>5</vt:i4>
      </vt:variant>
      <vt:variant>
        <vt:lpwstr/>
      </vt:variant>
      <vt:variant>
        <vt:lpwstr>_Toc448825839</vt:lpwstr>
      </vt:variant>
      <vt:variant>
        <vt:i4>1900558</vt:i4>
      </vt:variant>
      <vt:variant>
        <vt:i4>464</vt:i4>
      </vt:variant>
      <vt:variant>
        <vt:i4>0</vt:i4>
      </vt:variant>
      <vt:variant>
        <vt:i4>5</vt:i4>
      </vt:variant>
      <vt:variant>
        <vt:lpwstr/>
      </vt:variant>
      <vt:variant>
        <vt:lpwstr>_Toc448825838</vt:lpwstr>
      </vt:variant>
      <vt:variant>
        <vt:i4>1900545</vt:i4>
      </vt:variant>
      <vt:variant>
        <vt:i4>458</vt:i4>
      </vt:variant>
      <vt:variant>
        <vt:i4>0</vt:i4>
      </vt:variant>
      <vt:variant>
        <vt:i4>5</vt:i4>
      </vt:variant>
      <vt:variant>
        <vt:lpwstr/>
      </vt:variant>
      <vt:variant>
        <vt:lpwstr>_Toc448825837</vt:lpwstr>
      </vt:variant>
      <vt:variant>
        <vt:i4>1900544</vt:i4>
      </vt:variant>
      <vt:variant>
        <vt:i4>452</vt:i4>
      </vt:variant>
      <vt:variant>
        <vt:i4>0</vt:i4>
      </vt:variant>
      <vt:variant>
        <vt:i4>5</vt:i4>
      </vt:variant>
      <vt:variant>
        <vt:lpwstr/>
      </vt:variant>
      <vt:variant>
        <vt:lpwstr>_Toc448825836</vt:lpwstr>
      </vt:variant>
      <vt:variant>
        <vt:i4>1900547</vt:i4>
      </vt:variant>
      <vt:variant>
        <vt:i4>446</vt:i4>
      </vt:variant>
      <vt:variant>
        <vt:i4>0</vt:i4>
      </vt:variant>
      <vt:variant>
        <vt:i4>5</vt:i4>
      </vt:variant>
      <vt:variant>
        <vt:lpwstr/>
      </vt:variant>
      <vt:variant>
        <vt:lpwstr>_Toc448825835</vt:lpwstr>
      </vt:variant>
      <vt:variant>
        <vt:i4>1900546</vt:i4>
      </vt:variant>
      <vt:variant>
        <vt:i4>440</vt:i4>
      </vt:variant>
      <vt:variant>
        <vt:i4>0</vt:i4>
      </vt:variant>
      <vt:variant>
        <vt:i4>5</vt:i4>
      </vt:variant>
      <vt:variant>
        <vt:lpwstr/>
      </vt:variant>
      <vt:variant>
        <vt:lpwstr>_Toc448825834</vt:lpwstr>
      </vt:variant>
      <vt:variant>
        <vt:i4>1900549</vt:i4>
      </vt:variant>
      <vt:variant>
        <vt:i4>434</vt:i4>
      </vt:variant>
      <vt:variant>
        <vt:i4>0</vt:i4>
      </vt:variant>
      <vt:variant>
        <vt:i4>5</vt:i4>
      </vt:variant>
      <vt:variant>
        <vt:lpwstr/>
      </vt:variant>
      <vt:variant>
        <vt:lpwstr>_Toc448825833</vt:lpwstr>
      </vt:variant>
      <vt:variant>
        <vt:i4>1900548</vt:i4>
      </vt:variant>
      <vt:variant>
        <vt:i4>428</vt:i4>
      </vt:variant>
      <vt:variant>
        <vt:i4>0</vt:i4>
      </vt:variant>
      <vt:variant>
        <vt:i4>5</vt:i4>
      </vt:variant>
      <vt:variant>
        <vt:lpwstr/>
      </vt:variant>
      <vt:variant>
        <vt:lpwstr>_Toc448825832</vt:lpwstr>
      </vt:variant>
      <vt:variant>
        <vt:i4>1900551</vt:i4>
      </vt:variant>
      <vt:variant>
        <vt:i4>422</vt:i4>
      </vt:variant>
      <vt:variant>
        <vt:i4>0</vt:i4>
      </vt:variant>
      <vt:variant>
        <vt:i4>5</vt:i4>
      </vt:variant>
      <vt:variant>
        <vt:lpwstr/>
      </vt:variant>
      <vt:variant>
        <vt:lpwstr>_Toc448825831</vt:lpwstr>
      </vt:variant>
      <vt:variant>
        <vt:i4>1900550</vt:i4>
      </vt:variant>
      <vt:variant>
        <vt:i4>416</vt:i4>
      </vt:variant>
      <vt:variant>
        <vt:i4>0</vt:i4>
      </vt:variant>
      <vt:variant>
        <vt:i4>5</vt:i4>
      </vt:variant>
      <vt:variant>
        <vt:lpwstr/>
      </vt:variant>
      <vt:variant>
        <vt:lpwstr>_Toc448825830</vt:lpwstr>
      </vt:variant>
      <vt:variant>
        <vt:i4>1835023</vt:i4>
      </vt:variant>
      <vt:variant>
        <vt:i4>410</vt:i4>
      </vt:variant>
      <vt:variant>
        <vt:i4>0</vt:i4>
      </vt:variant>
      <vt:variant>
        <vt:i4>5</vt:i4>
      </vt:variant>
      <vt:variant>
        <vt:lpwstr/>
      </vt:variant>
      <vt:variant>
        <vt:lpwstr>_Toc448825829</vt:lpwstr>
      </vt:variant>
      <vt:variant>
        <vt:i4>1835022</vt:i4>
      </vt:variant>
      <vt:variant>
        <vt:i4>404</vt:i4>
      </vt:variant>
      <vt:variant>
        <vt:i4>0</vt:i4>
      </vt:variant>
      <vt:variant>
        <vt:i4>5</vt:i4>
      </vt:variant>
      <vt:variant>
        <vt:lpwstr/>
      </vt:variant>
      <vt:variant>
        <vt:lpwstr>_Toc448825828</vt:lpwstr>
      </vt:variant>
      <vt:variant>
        <vt:i4>1835009</vt:i4>
      </vt:variant>
      <vt:variant>
        <vt:i4>398</vt:i4>
      </vt:variant>
      <vt:variant>
        <vt:i4>0</vt:i4>
      </vt:variant>
      <vt:variant>
        <vt:i4>5</vt:i4>
      </vt:variant>
      <vt:variant>
        <vt:lpwstr/>
      </vt:variant>
      <vt:variant>
        <vt:lpwstr>_Toc448825827</vt:lpwstr>
      </vt:variant>
      <vt:variant>
        <vt:i4>1835008</vt:i4>
      </vt:variant>
      <vt:variant>
        <vt:i4>392</vt:i4>
      </vt:variant>
      <vt:variant>
        <vt:i4>0</vt:i4>
      </vt:variant>
      <vt:variant>
        <vt:i4>5</vt:i4>
      </vt:variant>
      <vt:variant>
        <vt:lpwstr/>
      </vt:variant>
      <vt:variant>
        <vt:lpwstr>_Toc448825826</vt:lpwstr>
      </vt:variant>
      <vt:variant>
        <vt:i4>1835011</vt:i4>
      </vt:variant>
      <vt:variant>
        <vt:i4>386</vt:i4>
      </vt:variant>
      <vt:variant>
        <vt:i4>0</vt:i4>
      </vt:variant>
      <vt:variant>
        <vt:i4>5</vt:i4>
      </vt:variant>
      <vt:variant>
        <vt:lpwstr/>
      </vt:variant>
      <vt:variant>
        <vt:lpwstr>_Toc448825825</vt:lpwstr>
      </vt:variant>
      <vt:variant>
        <vt:i4>1835010</vt:i4>
      </vt:variant>
      <vt:variant>
        <vt:i4>380</vt:i4>
      </vt:variant>
      <vt:variant>
        <vt:i4>0</vt:i4>
      </vt:variant>
      <vt:variant>
        <vt:i4>5</vt:i4>
      </vt:variant>
      <vt:variant>
        <vt:lpwstr/>
      </vt:variant>
      <vt:variant>
        <vt:lpwstr>_Toc448825824</vt:lpwstr>
      </vt:variant>
      <vt:variant>
        <vt:i4>1835013</vt:i4>
      </vt:variant>
      <vt:variant>
        <vt:i4>374</vt:i4>
      </vt:variant>
      <vt:variant>
        <vt:i4>0</vt:i4>
      </vt:variant>
      <vt:variant>
        <vt:i4>5</vt:i4>
      </vt:variant>
      <vt:variant>
        <vt:lpwstr/>
      </vt:variant>
      <vt:variant>
        <vt:lpwstr>_Toc448825823</vt:lpwstr>
      </vt:variant>
      <vt:variant>
        <vt:i4>1835012</vt:i4>
      </vt:variant>
      <vt:variant>
        <vt:i4>368</vt:i4>
      </vt:variant>
      <vt:variant>
        <vt:i4>0</vt:i4>
      </vt:variant>
      <vt:variant>
        <vt:i4>5</vt:i4>
      </vt:variant>
      <vt:variant>
        <vt:lpwstr/>
      </vt:variant>
      <vt:variant>
        <vt:lpwstr>_Toc448825822</vt:lpwstr>
      </vt:variant>
      <vt:variant>
        <vt:i4>1835015</vt:i4>
      </vt:variant>
      <vt:variant>
        <vt:i4>362</vt:i4>
      </vt:variant>
      <vt:variant>
        <vt:i4>0</vt:i4>
      </vt:variant>
      <vt:variant>
        <vt:i4>5</vt:i4>
      </vt:variant>
      <vt:variant>
        <vt:lpwstr/>
      </vt:variant>
      <vt:variant>
        <vt:lpwstr>_Toc448825821</vt:lpwstr>
      </vt:variant>
      <vt:variant>
        <vt:i4>1835014</vt:i4>
      </vt:variant>
      <vt:variant>
        <vt:i4>356</vt:i4>
      </vt:variant>
      <vt:variant>
        <vt:i4>0</vt:i4>
      </vt:variant>
      <vt:variant>
        <vt:i4>5</vt:i4>
      </vt:variant>
      <vt:variant>
        <vt:lpwstr/>
      </vt:variant>
      <vt:variant>
        <vt:lpwstr>_Toc448825820</vt:lpwstr>
      </vt:variant>
      <vt:variant>
        <vt:i4>2031631</vt:i4>
      </vt:variant>
      <vt:variant>
        <vt:i4>350</vt:i4>
      </vt:variant>
      <vt:variant>
        <vt:i4>0</vt:i4>
      </vt:variant>
      <vt:variant>
        <vt:i4>5</vt:i4>
      </vt:variant>
      <vt:variant>
        <vt:lpwstr/>
      </vt:variant>
      <vt:variant>
        <vt:lpwstr>_Toc448825819</vt:lpwstr>
      </vt:variant>
      <vt:variant>
        <vt:i4>2031630</vt:i4>
      </vt:variant>
      <vt:variant>
        <vt:i4>344</vt:i4>
      </vt:variant>
      <vt:variant>
        <vt:i4>0</vt:i4>
      </vt:variant>
      <vt:variant>
        <vt:i4>5</vt:i4>
      </vt:variant>
      <vt:variant>
        <vt:lpwstr/>
      </vt:variant>
      <vt:variant>
        <vt:lpwstr>_Toc448825818</vt:lpwstr>
      </vt:variant>
      <vt:variant>
        <vt:i4>2031617</vt:i4>
      </vt:variant>
      <vt:variant>
        <vt:i4>338</vt:i4>
      </vt:variant>
      <vt:variant>
        <vt:i4>0</vt:i4>
      </vt:variant>
      <vt:variant>
        <vt:i4>5</vt:i4>
      </vt:variant>
      <vt:variant>
        <vt:lpwstr/>
      </vt:variant>
      <vt:variant>
        <vt:lpwstr>_Toc448825817</vt:lpwstr>
      </vt:variant>
      <vt:variant>
        <vt:i4>2031616</vt:i4>
      </vt:variant>
      <vt:variant>
        <vt:i4>332</vt:i4>
      </vt:variant>
      <vt:variant>
        <vt:i4>0</vt:i4>
      </vt:variant>
      <vt:variant>
        <vt:i4>5</vt:i4>
      </vt:variant>
      <vt:variant>
        <vt:lpwstr/>
      </vt:variant>
      <vt:variant>
        <vt:lpwstr>_Toc448825816</vt:lpwstr>
      </vt:variant>
      <vt:variant>
        <vt:i4>2031619</vt:i4>
      </vt:variant>
      <vt:variant>
        <vt:i4>326</vt:i4>
      </vt:variant>
      <vt:variant>
        <vt:i4>0</vt:i4>
      </vt:variant>
      <vt:variant>
        <vt:i4>5</vt:i4>
      </vt:variant>
      <vt:variant>
        <vt:lpwstr/>
      </vt:variant>
      <vt:variant>
        <vt:lpwstr>_Toc448825815</vt:lpwstr>
      </vt:variant>
      <vt:variant>
        <vt:i4>2031618</vt:i4>
      </vt:variant>
      <vt:variant>
        <vt:i4>320</vt:i4>
      </vt:variant>
      <vt:variant>
        <vt:i4>0</vt:i4>
      </vt:variant>
      <vt:variant>
        <vt:i4>5</vt:i4>
      </vt:variant>
      <vt:variant>
        <vt:lpwstr/>
      </vt:variant>
      <vt:variant>
        <vt:lpwstr>_Toc448825814</vt:lpwstr>
      </vt:variant>
      <vt:variant>
        <vt:i4>2031621</vt:i4>
      </vt:variant>
      <vt:variant>
        <vt:i4>314</vt:i4>
      </vt:variant>
      <vt:variant>
        <vt:i4>0</vt:i4>
      </vt:variant>
      <vt:variant>
        <vt:i4>5</vt:i4>
      </vt:variant>
      <vt:variant>
        <vt:lpwstr/>
      </vt:variant>
      <vt:variant>
        <vt:lpwstr>_Toc448825813</vt:lpwstr>
      </vt:variant>
      <vt:variant>
        <vt:i4>2031620</vt:i4>
      </vt:variant>
      <vt:variant>
        <vt:i4>308</vt:i4>
      </vt:variant>
      <vt:variant>
        <vt:i4>0</vt:i4>
      </vt:variant>
      <vt:variant>
        <vt:i4>5</vt:i4>
      </vt:variant>
      <vt:variant>
        <vt:lpwstr/>
      </vt:variant>
      <vt:variant>
        <vt:lpwstr>_Toc448825812</vt:lpwstr>
      </vt:variant>
      <vt:variant>
        <vt:i4>2031623</vt:i4>
      </vt:variant>
      <vt:variant>
        <vt:i4>302</vt:i4>
      </vt:variant>
      <vt:variant>
        <vt:i4>0</vt:i4>
      </vt:variant>
      <vt:variant>
        <vt:i4>5</vt:i4>
      </vt:variant>
      <vt:variant>
        <vt:lpwstr/>
      </vt:variant>
      <vt:variant>
        <vt:lpwstr>_Toc448825811</vt:lpwstr>
      </vt:variant>
      <vt:variant>
        <vt:i4>2031622</vt:i4>
      </vt:variant>
      <vt:variant>
        <vt:i4>296</vt:i4>
      </vt:variant>
      <vt:variant>
        <vt:i4>0</vt:i4>
      </vt:variant>
      <vt:variant>
        <vt:i4>5</vt:i4>
      </vt:variant>
      <vt:variant>
        <vt:lpwstr/>
      </vt:variant>
      <vt:variant>
        <vt:lpwstr>_Toc448825810</vt:lpwstr>
      </vt:variant>
      <vt:variant>
        <vt:i4>1966095</vt:i4>
      </vt:variant>
      <vt:variant>
        <vt:i4>290</vt:i4>
      </vt:variant>
      <vt:variant>
        <vt:i4>0</vt:i4>
      </vt:variant>
      <vt:variant>
        <vt:i4>5</vt:i4>
      </vt:variant>
      <vt:variant>
        <vt:lpwstr/>
      </vt:variant>
      <vt:variant>
        <vt:lpwstr>_Toc448825809</vt:lpwstr>
      </vt:variant>
      <vt:variant>
        <vt:i4>1966094</vt:i4>
      </vt:variant>
      <vt:variant>
        <vt:i4>284</vt:i4>
      </vt:variant>
      <vt:variant>
        <vt:i4>0</vt:i4>
      </vt:variant>
      <vt:variant>
        <vt:i4>5</vt:i4>
      </vt:variant>
      <vt:variant>
        <vt:lpwstr/>
      </vt:variant>
      <vt:variant>
        <vt:lpwstr>_Toc448825808</vt:lpwstr>
      </vt:variant>
      <vt:variant>
        <vt:i4>1966081</vt:i4>
      </vt:variant>
      <vt:variant>
        <vt:i4>278</vt:i4>
      </vt:variant>
      <vt:variant>
        <vt:i4>0</vt:i4>
      </vt:variant>
      <vt:variant>
        <vt:i4>5</vt:i4>
      </vt:variant>
      <vt:variant>
        <vt:lpwstr/>
      </vt:variant>
      <vt:variant>
        <vt:lpwstr>_Toc448825807</vt:lpwstr>
      </vt:variant>
      <vt:variant>
        <vt:i4>1966080</vt:i4>
      </vt:variant>
      <vt:variant>
        <vt:i4>272</vt:i4>
      </vt:variant>
      <vt:variant>
        <vt:i4>0</vt:i4>
      </vt:variant>
      <vt:variant>
        <vt:i4>5</vt:i4>
      </vt:variant>
      <vt:variant>
        <vt:lpwstr/>
      </vt:variant>
      <vt:variant>
        <vt:lpwstr>_Toc448825806</vt:lpwstr>
      </vt:variant>
      <vt:variant>
        <vt:i4>1966083</vt:i4>
      </vt:variant>
      <vt:variant>
        <vt:i4>266</vt:i4>
      </vt:variant>
      <vt:variant>
        <vt:i4>0</vt:i4>
      </vt:variant>
      <vt:variant>
        <vt:i4>5</vt:i4>
      </vt:variant>
      <vt:variant>
        <vt:lpwstr/>
      </vt:variant>
      <vt:variant>
        <vt:lpwstr>_Toc448825805</vt:lpwstr>
      </vt:variant>
      <vt:variant>
        <vt:i4>1966082</vt:i4>
      </vt:variant>
      <vt:variant>
        <vt:i4>260</vt:i4>
      </vt:variant>
      <vt:variant>
        <vt:i4>0</vt:i4>
      </vt:variant>
      <vt:variant>
        <vt:i4>5</vt:i4>
      </vt:variant>
      <vt:variant>
        <vt:lpwstr/>
      </vt:variant>
      <vt:variant>
        <vt:lpwstr>_Toc448825804</vt:lpwstr>
      </vt:variant>
      <vt:variant>
        <vt:i4>1966085</vt:i4>
      </vt:variant>
      <vt:variant>
        <vt:i4>254</vt:i4>
      </vt:variant>
      <vt:variant>
        <vt:i4>0</vt:i4>
      </vt:variant>
      <vt:variant>
        <vt:i4>5</vt:i4>
      </vt:variant>
      <vt:variant>
        <vt:lpwstr/>
      </vt:variant>
      <vt:variant>
        <vt:lpwstr>_Toc448825803</vt:lpwstr>
      </vt:variant>
      <vt:variant>
        <vt:i4>1966084</vt:i4>
      </vt:variant>
      <vt:variant>
        <vt:i4>248</vt:i4>
      </vt:variant>
      <vt:variant>
        <vt:i4>0</vt:i4>
      </vt:variant>
      <vt:variant>
        <vt:i4>5</vt:i4>
      </vt:variant>
      <vt:variant>
        <vt:lpwstr/>
      </vt:variant>
      <vt:variant>
        <vt:lpwstr>_Toc448825802</vt:lpwstr>
      </vt:variant>
      <vt:variant>
        <vt:i4>1966087</vt:i4>
      </vt:variant>
      <vt:variant>
        <vt:i4>242</vt:i4>
      </vt:variant>
      <vt:variant>
        <vt:i4>0</vt:i4>
      </vt:variant>
      <vt:variant>
        <vt:i4>5</vt:i4>
      </vt:variant>
      <vt:variant>
        <vt:lpwstr/>
      </vt:variant>
      <vt:variant>
        <vt:lpwstr>_Toc448825801</vt:lpwstr>
      </vt:variant>
      <vt:variant>
        <vt:i4>1966086</vt:i4>
      </vt:variant>
      <vt:variant>
        <vt:i4>236</vt:i4>
      </vt:variant>
      <vt:variant>
        <vt:i4>0</vt:i4>
      </vt:variant>
      <vt:variant>
        <vt:i4>5</vt:i4>
      </vt:variant>
      <vt:variant>
        <vt:lpwstr/>
      </vt:variant>
      <vt:variant>
        <vt:lpwstr>_Toc448825800</vt:lpwstr>
      </vt:variant>
      <vt:variant>
        <vt:i4>1507328</vt:i4>
      </vt:variant>
      <vt:variant>
        <vt:i4>230</vt:i4>
      </vt:variant>
      <vt:variant>
        <vt:i4>0</vt:i4>
      </vt:variant>
      <vt:variant>
        <vt:i4>5</vt:i4>
      </vt:variant>
      <vt:variant>
        <vt:lpwstr/>
      </vt:variant>
      <vt:variant>
        <vt:lpwstr>_Toc448825799</vt:lpwstr>
      </vt:variant>
      <vt:variant>
        <vt:i4>1507329</vt:i4>
      </vt:variant>
      <vt:variant>
        <vt:i4>224</vt:i4>
      </vt:variant>
      <vt:variant>
        <vt:i4>0</vt:i4>
      </vt:variant>
      <vt:variant>
        <vt:i4>5</vt:i4>
      </vt:variant>
      <vt:variant>
        <vt:lpwstr/>
      </vt:variant>
      <vt:variant>
        <vt:lpwstr>_Toc448825798</vt:lpwstr>
      </vt:variant>
      <vt:variant>
        <vt:i4>1507342</vt:i4>
      </vt:variant>
      <vt:variant>
        <vt:i4>218</vt:i4>
      </vt:variant>
      <vt:variant>
        <vt:i4>0</vt:i4>
      </vt:variant>
      <vt:variant>
        <vt:i4>5</vt:i4>
      </vt:variant>
      <vt:variant>
        <vt:lpwstr/>
      </vt:variant>
      <vt:variant>
        <vt:lpwstr>_Toc448825797</vt:lpwstr>
      </vt:variant>
      <vt:variant>
        <vt:i4>1507343</vt:i4>
      </vt:variant>
      <vt:variant>
        <vt:i4>212</vt:i4>
      </vt:variant>
      <vt:variant>
        <vt:i4>0</vt:i4>
      </vt:variant>
      <vt:variant>
        <vt:i4>5</vt:i4>
      </vt:variant>
      <vt:variant>
        <vt:lpwstr/>
      </vt:variant>
      <vt:variant>
        <vt:lpwstr>_Toc448825796</vt:lpwstr>
      </vt:variant>
      <vt:variant>
        <vt:i4>1507340</vt:i4>
      </vt:variant>
      <vt:variant>
        <vt:i4>206</vt:i4>
      </vt:variant>
      <vt:variant>
        <vt:i4>0</vt:i4>
      </vt:variant>
      <vt:variant>
        <vt:i4>5</vt:i4>
      </vt:variant>
      <vt:variant>
        <vt:lpwstr/>
      </vt:variant>
      <vt:variant>
        <vt:lpwstr>_Toc448825795</vt:lpwstr>
      </vt:variant>
      <vt:variant>
        <vt:i4>1507341</vt:i4>
      </vt:variant>
      <vt:variant>
        <vt:i4>200</vt:i4>
      </vt:variant>
      <vt:variant>
        <vt:i4>0</vt:i4>
      </vt:variant>
      <vt:variant>
        <vt:i4>5</vt:i4>
      </vt:variant>
      <vt:variant>
        <vt:lpwstr/>
      </vt:variant>
      <vt:variant>
        <vt:lpwstr>_Toc448825794</vt:lpwstr>
      </vt:variant>
      <vt:variant>
        <vt:i4>1507338</vt:i4>
      </vt:variant>
      <vt:variant>
        <vt:i4>194</vt:i4>
      </vt:variant>
      <vt:variant>
        <vt:i4>0</vt:i4>
      </vt:variant>
      <vt:variant>
        <vt:i4>5</vt:i4>
      </vt:variant>
      <vt:variant>
        <vt:lpwstr/>
      </vt:variant>
      <vt:variant>
        <vt:lpwstr>_Toc448825793</vt:lpwstr>
      </vt:variant>
      <vt:variant>
        <vt:i4>1507339</vt:i4>
      </vt:variant>
      <vt:variant>
        <vt:i4>188</vt:i4>
      </vt:variant>
      <vt:variant>
        <vt:i4>0</vt:i4>
      </vt:variant>
      <vt:variant>
        <vt:i4>5</vt:i4>
      </vt:variant>
      <vt:variant>
        <vt:lpwstr/>
      </vt:variant>
      <vt:variant>
        <vt:lpwstr>_Toc448825792</vt:lpwstr>
      </vt:variant>
      <vt:variant>
        <vt:i4>1507336</vt:i4>
      </vt:variant>
      <vt:variant>
        <vt:i4>182</vt:i4>
      </vt:variant>
      <vt:variant>
        <vt:i4>0</vt:i4>
      </vt:variant>
      <vt:variant>
        <vt:i4>5</vt:i4>
      </vt:variant>
      <vt:variant>
        <vt:lpwstr/>
      </vt:variant>
      <vt:variant>
        <vt:lpwstr>_Toc448825791</vt:lpwstr>
      </vt:variant>
      <vt:variant>
        <vt:i4>1507337</vt:i4>
      </vt:variant>
      <vt:variant>
        <vt:i4>176</vt:i4>
      </vt:variant>
      <vt:variant>
        <vt:i4>0</vt:i4>
      </vt:variant>
      <vt:variant>
        <vt:i4>5</vt:i4>
      </vt:variant>
      <vt:variant>
        <vt:lpwstr/>
      </vt:variant>
      <vt:variant>
        <vt:lpwstr>_Toc448825790</vt:lpwstr>
      </vt:variant>
      <vt:variant>
        <vt:i4>1441792</vt:i4>
      </vt:variant>
      <vt:variant>
        <vt:i4>170</vt:i4>
      </vt:variant>
      <vt:variant>
        <vt:i4>0</vt:i4>
      </vt:variant>
      <vt:variant>
        <vt:i4>5</vt:i4>
      </vt:variant>
      <vt:variant>
        <vt:lpwstr/>
      </vt:variant>
      <vt:variant>
        <vt:lpwstr>_Toc448825789</vt:lpwstr>
      </vt:variant>
      <vt:variant>
        <vt:i4>1441793</vt:i4>
      </vt:variant>
      <vt:variant>
        <vt:i4>164</vt:i4>
      </vt:variant>
      <vt:variant>
        <vt:i4>0</vt:i4>
      </vt:variant>
      <vt:variant>
        <vt:i4>5</vt:i4>
      </vt:variant>
      <vt:variant>
        <vt:lpwstr/>
      </vt:variant>
      <vt:variant>
        <vt:lpwstr>_Toc448825788</vt:lpwstr>
      </vt:variant>
      <vt:variant>
        <vt:i4>1441806</vt:i4>
      </vt:variant>
      <vt:variant>
        <vt:i4>158</vt:i4>
      </vt:variant>
      <vt:variant>
        <vt:i4>0</vt:i4>
      </vt:variant>
      <vt:variant>
        <vt:i4>5</vt:i4>
      </vt:variant>
      <vt:variant>
        <vt:lpwstr/>
      </vt:variant>
      <vt:variant>
        <vt:lpwstr>_Toc448825787</vt:lpwstr>
      </vt:variant>
      <vt:variant>
        <vt:i4>1441807</vt:i4>
      </vt:variant>
      <vt:variant>
        <vt:i4>152</vt:i4>
      </vt:variant>
      <vt:variant>
        <vt:i4>0</vt:i4>
      </vt:variant>
      <vt:variant>
        <vt:i4>5</vt:i4>
      </vt:variant>
      <vt:variant>
        <vt:lpwstr/>
      </vt:variant>
      <vt:variant>
        <vt:lpwstr>_Toc448825786</vt:lpwstr>
      </vt:variant>
      <vt:variant>
        <vt:i4>1441804</vt:i4>
      </vt:variant>
      <vt:variant>
        <vt:i4>146</vt:i4>
      </vt:variant>
      <vt:variant>
        <vt:i4>0</vt:i4>
      </vt:variant>
      <vt:variant>
        <vt:i4>5</vt:i4>
      </vt:variant>
      <vt:variant>
        <vt:lpwstr/>
      </vt:variant>
      <vt:variant>
        <vt:lpwstr>_Toc448825785</vt:lpwstr>
      </vt:variant>
      <vt:variant>
        <vt:i4>1441805</vt:i4>
      </vt:variant>
      <vt:variant>
        <vt:i4>140</vt:i4>
      </vt:variant>
      <vt:variant>
        <vt:i4>0</vt:i4>
      </vt:variant>
      <vt:variant>
        <vt:i4>5</vt:i4>
      </vt:variant>
      <vt:variant>
        <vt:lpwstr/>
      </vt:variant>
      <vt:variant>
        <vt:lpwstr>_Toc448825784</vt:lpwstr>
      </vt:variant>
      <vt:variant>
        <vt:i4>1441802</vt:i4>
      </vt:variant>
      <vt:variant>
        <vt:i4>134</vt:i4>
      </vt:variant>
      <vt:variant>
        <vt:i4>0</vt:i4>
      </vt:variant>
      <vt:variant>
        <vt:i4>5</vt:i4>
      </vt:variant>
      <vt:variant>
        <vt:lpwstr/>
      </vt:variant>
      <vt:variant>
        <vt:lpwstr>_Toc448825783</vt:lpwstr>
      </vt:variant>
      <vt:variant>
        <vt:i4>1441803</vt:i4>
      </vt:variant>
      <vt:variant>
        <vt:i4>128</vt:i4>
      </vt:variant>
      <vt:variant>
        <vt:i4>0</vt:i4>
      </vt:variant>
      <vt:variant>
        <vt:i4>5</vt:i4>
      </vt:variant>
      <vt:variant>
        <vt:lpwstr/>
      </vt:variant>
      <vt:variant>
        <vt:lpwstr>_Toc448825782</vt:lpwstr>
      </vt:variant>
      <vt:variant>
        <vt:i4>1441800</vt:i4>
      </vt:variant>
      <vt:variant>
        <vt:i4>122</vt:i4>
      </vt:variant>
      <vt:variant>
        <vt:i4>0</vt:i4>
      </vt:variant>
      <vt:variant>
        <vt:i4>5</vt:i4>
      </vt:variant>
      <vt:variant>
        <vt:lpwstr/>
      </vt:variant>
      <vt:variant>
        <vt:lpwstr>_Toc448825781</vt:lpwstr>
      </vt:variant>
      <vt:variant>
        <vt:i4>1441801</vt:i4>
      </vt:variant>
      <vt:variant>
        <vt:i4>116</vt:i4>
      </vt:variant>
      <vt:variant>
        <vt:i4>0</vt:i4>
      </vt:variant>
      <vt:variant>
        <vt:i4>5</vt:i4>
      </vt:variant>
      <vt:variant>
        <vt:lpwstr/>
      </vt:variant>
      <vt:variant>
        <vt:lpwstr>_Toc448825780</vt:lpwstr>
      </vt:variant>
      <vt:variant>
        <vt:i4>1638400</vt:i4>
      </vt:variant>
      <vt:variant>
        <vt:i4>110</vt:i4>
      </vt:variant>
      <vt:variant>
        <vt:i4>0</vt:i4>
      </vt:variant>
      <vt:variant>
        <vt:i4>5</vt:i4>
      </vt:variant>
      <vt:variant>
        <vt:lpwstr/>
      </vt:variant>
      <vt:variant>
        <vt:lpwstr>_Toc448825779</vt:lpwstr>
      </vt:variant>
      <vt:variant>
        <vt:i4>1638401</vt:i4>
      </vt:variant>
      <vt:variant>
        <vt:i4>104</vt:i4>
      </vt:variant>
      <vt:variant>
        <vt:i4>0</vt:i4>
      </vt:variant>
      <vt:variant>
        <vt:i4>5</vt:i4>
      </vt:variant>
      <vt:variant>
        <vt:lpwstr/>
      </vt:variant>
      <vt:variant>
        <vt:lpwstr>_Toc448825778</vt:lpwstr>
      </vt:variant>
      <vt:variant>
        <vt:i4>1638414</vt:i4>
      </vt:variant>
      <vt:variant>
        <vt:i4>98</vt:i4>
      </vt:variant>
      <vt:variant>
        <vt:i4>0</vt:i4>
      </vt:variant>
      <vt:variant>
        <vt:i4>5</vt:i4>
      </vt:variant>
      <vt:variant>
        <vt:lpwstr/>
      </vt:variant>
      <vt:variant>
        <vt:lpwstr>_Toc448825777</vt:lpwstr>
      </vt:variant>
      <vt:variant>
        <vt:i4>1638415</vt:i4>
      </vt:variant>
      <vt:variant>
        <vt:i4>92</vt:i4>
      </vt:variant>
      <vt:variant>
        <vt:i4>0</vt:i4>
      </vt:variant>
      <vt:variant>
        <vt:i4>5</vt:i4>
      </vt:variant>
      <vt:variant>
        <vt:lpwstr/>
      </vt:variant>
      <vt:variant>
        <vt:lpwstr>_Toc448825776</vt:lpwstr>
      </vt:variant>
      <vt:variant>
        <vt:i4>1638412</vt:i4>
      </vt:variant>
      <vt:variant>
        <vt:i4>86</vt:i4>
      </vt:variant>
      <vt:variant>
        <vt:i4>0</vt:i4>
      </vt:variant>
      <vt:variant>
        <vt:i4>5</vt:i4>
      </vt:variant>
      <vt:variant>
        <vt:lpwstr/>
      </vt:variant>
      <vt:variant>
        <vt:lpwstr>_Toc448825775</vt:lpwstr>
      </vt:variant>
      <vt:variant>
        <vt:i4>1638413</vt:i4>
      </vt:variant>
      <vt:variant>
        <vt:i4>80</vt:i4>
      </vt:variant>
      <vt:variant>
        <vt:i4>0</vt:i4>
      </vt:variant>
      <vt:variant>
        <vt:i4>5</vt:i4>
      </vt:variant>
      <vt:variant>
        <vt:lpwstr/>
      </vt:variant>
      <vt:variant>
        <vt:lpwstr>_Toc448825774</vt:lpwstr>
      </vt:variant>
      <vt:variant>
        <vt:i4>1638410</vt:i4>
      </vt:variant>
      <vt:variant>
        <vt:i4>74</vt:i4>
      </vt:variant>
      <vt:variant>
        <vt:i4>0</vt:i4>
      </vt:variant>
      <vt:variant>
        <vt:i4>5</vt:i4>
      </vt:variant>
      <vt:variant>
        <vt:lpwstr/>
      </vt:variant>
      <vt:variant>
        <vt:lpwstr>_Toc448825773</vt:lpwstr>
      </vt:variant>
      <vt:variant>
        <vt:i4>1638411</vt:i4>
      </vt:variant>
      <vt:variant>
        <vt:i4>68</vt:i4>
      </vt:variant>
      <vt:variant>
        <vt:i4>0</vt:i4>
      </vt:variant>
      <vt:variant>
        <vt:i4>5</vt:i4>
      </vt:variant>
      <vt:variant>
        <vt:lpwstr/>
      </vt:variant>
      <vt:variant>
        <vt:lpwstr>_Toc448825772</vt:lpwstr>
      </vt:variant>
      <vt:variant>
        <vt:i4>1638408</vt:i4>
      </vt:variant>
      <vt:variant>
        <vt:i4>62</vt:i4>
      </vt:variant>
      <vt:variant>
        <vt:i4>0</vt:i4>
      </vt:variant>
      <vt:variant>
        <vt:i4>5</vt:i4>
      </vt:variant>
      <vt:variant>
        <vt:lpwstr/>
      </vt:variant>
      <vt:variant>
        <vt:lpwstr>_Toc448825771</vt:lpwstr>
      </vt:variant>
      <vt:variant>
        <vt:i4>1638409</vt:i4>
      </vt:variant>
      <vt:variant>
        <vt:i4>56</vt:i4>
      </vt:variant>
      <vt:variant>
        <vt:i4>0</vt:i4>
      </vt:variant>
      <vt:variant>
        <vt:i4>5</vt:i4>
      </vt:variant>
      <vt:variant>
        <vt:lpwstr/>
      </vt:variant>
      <vt:variant>
        <vt:lpwstr>_Toc448825770</vt:lpwstr>
      </vt:variant>
      <vt:variant>
        <vt:i4>1572864</vt:i4>
      </vt:variant>
      <vt:variant>
        <vt:i4>50</vt:i4>
      </vt:variant>
      <vt:variant>
        <vt:i4>0</vt:i4>
      </vt:variant>
      <vt:variant>
        <vt:i4>5</vt:i4>
      </vt:variant>
      <vt:variant>
        <vt:lpwstr/>
      </vt:variant>
      <vt:variant>
        <vt:lpwstr>_Toc448825769</vt:lpwstr>
      </vt:variant>
      <vt:variant>
        <vt:i4>1572865</vt:i4>
      </vt:variant>
      <vt:variant>
        <vt:i4>44</vt:i4>
      </vt:variant>
      <vt:variant>
        <vt:i4>0</vt:i4>
      </vt:variant>
      <vt:variant>
        <vt:i4>5</vt:i4>
      </vt:variant>
      <vt:variant>
        <vt:lpwstr/>
      </vt:variant>
      <vt:variant>
        <vt:lpwstr>_Toc448825768</vt:lpwstr>
      </vt:variant>
      <vt:variant>
        <vt:i4>1572878</vt:i4>
      </vt:variant>
      <vt:variant>
        <vt:i4>38</vt:i4>
      </vt:variant>
      <vt:variant>
        <vt:i4>0</vt:i4>
      </vt:variant>
      <vt:variant>
        <vt:i4>5</vt:i4>
      </vt:variant>
      <vt:variant>
        <vt:lpwstr/>
      </vt:variant>
      <vt:variant>
        <vt:lpwstr>_Toc448825767</vt:lpwstr>
      </vt:variant>
      <vt:variant>
        <vt:i4>3670122</vt:i4>
      </vt:variant>
      <vt:variant>
        <vt:i4>33</vt:i4>
      </vt:variant>
      <vt:variant>
        <vt:i4>0</vt:i4>
      </vt:variant>
      <vt:variant>
        <vt:i4>5</vt:i4>
      </vt:variant>
      <vt:variant>
        <vt:lpwstr/>
      </vt:variant>
      <vt:variant>
        <vt:lpwstr>_Out_Of_Scope</vt:lpwstr>
      </vt:variant>
      <vt:variant>
        <vt:i4>4915276</vt:i4>
      </vt:variant>
      <vt:variant>
        <vt:i4>30</vt:i4>
      </vt:variant>
      <vt:variant>
        <vt:i4>0</vt:i4>
      </vt:variant>
      <vt:variant>
        <vt:i4>5</vt:i4>
      </vt:variant>
      <vt:variant>
        <vt:lpwstr/>
      </vt:variant>
      <vt:variant>
        <vt:lpwstr>_Integration_architecture_3</vt:lpwstr>
      </vt:variant>
      <vt:variant>
        <vt:i4>4784200</vt:i4>
      </vt:variant>
      <vt:variant>
        <vt:i4>27</vt:i4>
      </vt:variant>
      <vt:variant>
        <vt:i4>0</vt:i4>
      </vt:variant>
      <vt:variant>
        <vt:i4>5</vt:i4>
      </vt:variant>
      <vt:variant>
        <vt:lpwstr/>
      </vt:variant>
      <vt:variant>
        <vt:lpwstr>_Application_Architecture_1</vt:lpwstr>
      </vt:variant>
      <vt:variant>
        <vt:i4>3735597</vt:i4>
      </vt:variant>
      <vt:variant>
        <vt:i4>24</vt:i4>
      </vt:variant>
      <vt:variant>
        <vt:i4>0</vt:i4>
      </vt:variant>
      <vt:variant>
        <vt:i4>5</vt:i4>
      </vt:variant>
      <vt:variant>
        <vt:lpwstr/>
      </vt:variant>
      <vt:variant>
        <vt:lpwstr>_Deployment_View</vt:lpwstr>
      </vt:variant>
      <vt:variant>
        <vt:i4>131116</vt:i4>
      </vt:variant>
      <vt:variant>
        <vt:i4>21</vt:i4>
      </vt:variant>
      <vt:variant>
        <vt:i4>0</vt:i4>
      </vt:variant>
      <vt:variant>
        <vt:i4>5</vt:i4>
      </vt:variant>
      <vt:variant>
        <vt:lpwstr/>
      </vt:variant>
      <vt:variant>
        <vt:lpwstr>_Non-functional_View_1</vt:lpwstr>
      </vt:variant>
      <vt:variant>
        <vt:i4>3342385</vt:i4>
      </vt:variant>
      <vt:variant>
        <vt:i4>18</vt:i4>
      </vt:variant>
      <vt:variant>
        <vt:i4>0</vt:i4>
      </vt:variant>
      <vt:variant>
        <vt:i4>5</vt:i4>
      </vt:variant>
      <vt:variant>
        <vt:lpwstr/>
      </vt:variant>
      <vt:variant>
        <vt:lpwstr>_Functional_View</vt:lpwstr>
      </vt:variant>
      <vt:variant>
        <vt:i4>6684769</vt:i4>
      </vt:variant>
      <vt:variant>
        <vt:i4>15</vt:i4>
      </vt:variant>
      <vt:variant>
        <vt:i4>0</vt:i4>
      </vt:variant>
      <vt:variant>
        <vt:i4>5</vt:i4>
      </vt:variant>
      <vt:variant>
        <vt:lpwstr/>
      </vt:variant>
      <vt:variant>
        <vt:lpwstr>_Finance_Model</vt:lpwstr>
      </vt:variant>
      <vt:variant>
        <vt:i4>1900645</vt:i4>
      </vt:variant>
      <vt:variant>
        <vt:i4>12</vt:i4>
      </vt:variant>
      <vt:variant>
        <vt:i4>0</vt:i4>
      </vt:variant>
      <vt:variant>
        <vt:i4>5</vt:i4>
      </vt:variant>
      <vt:variant>
        <vt:lpwstr/>
      </vt:variant>
      <vt:variant>
        <vt:lpwstr>_Project_View</vt:lpwstr>
      </vt:variant>
      <vt:variant>
        <vt:i4>4980858</vt:i4>
      </vt:variant>
      <vt:variant>
        <vt:i4>9</vt:i4>
      </vt:variant>
      <vt:variant>
        <vt:i4>0</vt:i4>
      </vt:variant>
      <vt:variant>
        <vt:i4>5</vt:i4>
      </vt:variant>
      <vt:variant>
        <vt:lpwstr/>
      </vt:variant>
      <vt:variant>
        <vt:lpwstr>_Hybris_Commerce_Model</vt:lpwstr>
      </vt:variant>
      <vt:variant>
        <vt:i4>1900645</vt:i4>
      </vt:variant>
      <vt:variant>
        <vt:i4>6</vt:i4>
      </vt:variant>
      <vt:variant>
        <vt:i4>0</vt:i4>
      </vt:variant>
      <vt:variant>
        <vt:i4>5</vt:i4>
      </vt:variant>
      <vt:variant>
        <vt:lpwstr/>
      </vt:variant>
      <vt:variant>
        <vt:lpwstr>_Project_View</vt:lpwstr>
      </vt:variant>
      <vt:variant>
        <vt:i4>1900645</vt:i4>
      </vt:variant>
      <vt:variant>
        <vt:i4>3</vt:i4>
      </vt:variant>
      <vt:variant>
        <vt:i4>0</vt:i4>
      </vt:variant>
      <vt:variant>
        <vt:i4>5</vt:i4>
      </vt:variant>
      <vt:variant>
        <vt:lpwstr/>
      </vt:variant>
      <vt:variant>
        <vt:lpwstr>_Project_View</vt:lpwstr>
      </vt:variant>
      <vt:variant>
        <vt:i4>2555975</vt:i4>
      </vt:variant>
      <vt:variant>
        <vt:i4>0</vt:i4>
      </vt:variant>
      <vt:variant>
        <vt:i4>0</vt:i4>
      </vt:variant>
      <vt:variant>
        <vt:i4>5</vt:i4>
      </vt:variant>
      <vt:variant>
        <vt:lpwstr>https://jam4.sapjam.com/groups/gSM6MXW88YQ9zyZBnq7SGY/documents/cnSL4jduRXaZFU9UioyPTQ/versions/6479036/slide_viewer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Rudolf Castelino</dc:creator>
  <cp:keywords/>
  <cp:lastModifiedBy>Agarwal, Akash</cp:lastModifiedBy>
  <cp:revision>171</cp:revision>
  <cp:lastPrinted>2016-02-04T19:23:00Z</cp:lastPrinted>
  <dcterms:created xsi:type="dcterms:W3CDTF">2016-05-02T07:38:00Z</dcterms:created>
  <dcterms:modified xsi:type="dcterms:W3CDTF">2017-02-09T10:27:00Z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888352495</vt:i4>
  </property>
  <property fmtid="{D5CDD505-2E9C-101B-9397-08002B2CF9AE}" pid="4" name="_EmailSubject">
    <vt:lpwstr>Release</vt:lpwstr>
  </property>
  <property fmtid="{D5CDD505-2E9C-101B-9397-08002B2CF9AE}" pid="5" name="_AuthorEmail">
    <vt:lpwstr>sanu.p.s@sap.com</vt:lpwstr>
  </property>
  <property fmtid="{D5CDD505-2E9C-101B-9397-08002B2CF9AE}" pid="6" name="_AuthorEmailDisplayName">
    <vt:lpwstr>P S, Sanu</vt:lpwstr>
  </property>
  <property fmtid="{D5CDD505-2E9C-101B-9397-08002B2CF9AE}" pid="7" name="_ReviewingToolsShownOnce">
    <vt:lpwstr/>
  </property>
</Properties>
</file>