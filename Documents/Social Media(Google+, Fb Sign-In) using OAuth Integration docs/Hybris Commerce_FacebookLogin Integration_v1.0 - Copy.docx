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314EA" w14:textId="77777777" w:rsidR="00F729B7" w:rsidRPr="00827660" w:rsidRDefault="00F729B7" w:rsidP="00F729B7">
      <w:pPr>
        <w:jc w:val="center"/>
        <w:rPr>
          <w:color w:val="000000"/>
          <w:sz w:val="160"/>
        </w:rPr>
      </w:pPr>
    </w:p>
    <w:p w14:paraId="4855F946" w14:textId="77777777" w:rsidR="00F729B7" w:rsidRPr="00827660" w:rsidRDefault="00F729B7" w:rsidP="00F729B7">
      <w:pPr>
        <w:jc w:val="center"/>
        <w:outlineLvl w:val="0"/>
        <w:rPr>
          <w:color w:val="000000"/>
          <w:sz w:val="160"/>
        </w:rPr>
      </w:pPr>
      <w:bookmarkStart w:id="0" w:name="_Toc454350368"/>
      <w:r w:rsidRPr="00827660">
        <w:rPr>
          <w:color w:val="000000"/>
          <w:sz w:val="160"/>
        </w:rPr>
        <w:t>Travelogix</w:t>
      </w:r>
      <w:bookmarkEnd w:id="0"/>
      <w:r w:rsidRPr="00827660">
        <w:rPr>
          <w:color w:val="000000"/>
          <w:sz w:val="160"/>
        </w:rPr>
        <w:t xml:space="preserve"> </w:t>
      </w:r>
    </w:p>
    <w:p w14:paraId="2548C8FA" w14:textId="360E3E59" w:rsidR="00F729B7" w:rsidRPr="00827660" w:rsidRDefault="00D95540" w:rsidP="00F729B7">
      <w:pPr>
        <w:jc w:val="center"/>
        <w:rPr>
          <w:color w:val="000000"/>
          <w:sz w:val="72"/>
          <w:szCs w:val="72"/>
        </w:rPr>
      </w:pPr>
      <w:r w:rsidRPr="00827660">
        <w:rPr>
          <w:color w:val="000000"/>
          <w:sz w:val="72"/>
          <w:szCs w:val="72"/>
        </w:rPr>
        <w:t xml:space="preserve">Facebook </w:t>
      </w:r>
      <w:r w:rsidR="00B2031D" w:rsidRPr="00827660">
        <w:rPr>
          <w:color w:val="000000"/>
          <w:sz w:val="72"/>
          <w:szCs w:val="72"/>
        </w:rPr>
        <w:t>Integration</w:t>
      </w:r>
    </w:p>
    <w:p w14:paraId="7452E16E" w14:textId="77777777" w:rsidR="00F729B7" w:rsidRPr="00827660" w:rsidRDefault="00F729B7" w:rsidP="00F729B7">
      <w:pPr>
        <w:jc w:val="center"/>
        <w:rPr>
          <w:color w:val="000000"/>
          <w:sz w:val="96"/>
        </w:rPr>
      </w:pPr>
    </w:p>
    <w:p w14:paraId="2A9F2529" w14:textId="77777777" w:rsidR="00F729B7" w:rsidRPr="00827660" w:rsidRDefault="00F729B7" w:rsidP="00F729B7">
      <w:pPr>
        <w:pStyle w:val="TableHeading1"/>
        <w:jc w:val="left"/>
        <w:outlineLvl w:val="0"/>
        <w:rPr>
          <w:rFonts w:ascii="Times New Roman" w:hAnsi="Times New Roman"/>
          <w:lang w:val="en-GB"/>
        </w:rPr>
      </w:pPr>
      <w:bookmarkStart w:id="1" w:name="_Toc454350369"/>
      <w:r w:rsidRPr="00827660">
        <w:rPr>
          <w:rFonts w:ascii="Times New Roman" w:hAnsi="Times New Roman"/>
          <w:lang w:val="en-GB"/>
        </w:rPr>
        <w:t>Document Identification</w:t>
      </w:r>
      <w:bookmarkEnd w:id="1"/>
    </w:p>
    <w:tbl>
      <w:tblPr>
        <w:tblW w:w="50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2194"/>
        <w:gridCol w:w="2212"/>
        <w:gridCol w:w="2203"/>
        <w:gridCol w:w="2203"/>
      </w:tblGrid>
      <w:tr w:rsidR="00F729B7" w:rsidRPr="00827660" w14:paraId="34F88348" w14:textId="77777777" w:rsidTr="0093429D">
        <w:trPr>
          <w:cantSplit/>
          <w:trHeight w:val="315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6615476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Author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EF2000B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Document Location (repository/path/name)</w:t>
            </w:r>
          </w:p>
        </w:tc>
      </w:tr>
      <w:tr w:rsidR="00F729B7" w:rsidRPr="00827660" w14:paraId="7DDD3BD0" w14:textId="77777777" w:rsidTr="0093429D">
        <w:trPr>
          <w:cantSplit/>
          <w:trHeight w:val="315"/>
        </w:trPr>
        <w:tc>
          <w:tcPr>
            <w:tcW w:w="25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F7BE5" w14:textId="0264F44B" w:rsidR="00F729B7" w:rsidRPr="00827660" w:rsidRDefault="00D95540" w:rsidP="00686F6B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Deekshitha A.R</w:t>
            </w:r>
          </w:p>
        </w:tc>
        <w:tc>
          <w:tcPr>
            <w:tcW w:w="25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0CB1F" w14:textId="49EFE210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827660">
              <w:rPr>
                <w:rFonts w:ascii="Times New Roman" w:hAnsi="Times New Roman" w:cs="Times New Roman"/>
                <w:lang w:val="en-GB"/>
              </w:rPr>
              <w:t>JAM Project Collaboration Site</w:t>
            </w:r>
          </w:p>
        </w:tc>
      </w:tr>
      <w:tr w:rsidR="00F729B7" w:rsidRPr="00827660" w14:paraId="162F9E85" w14:textId="77777777" w:rsidTr="0093429D">
        <w:trPr>
          <w:cantSplit/>
          <w:trHeight w:val="315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B4C911A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 xml:space="preserve"> Version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36753B5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Status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E03289D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Date (YYYY-MM-DD)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A39CB0D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Document Classification</w:t>
            </w:r>
          </w:p>
        </w:tc>
      </w:tr>
      <w:tr w:rsidR="00F729B7" w:rsidRPr="00827660" w14:paraId="4ACE08A5" w14:textId="77777777" w:rsidTr="0093429D">
        <w:trPr>
          <w:cantSplit/>
          <w:trHeight w:val="315"/>
        </w:trPr>
        <w:tc>
          <w:tcPr>
            <w:tcW w:w="124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12444" w14:textId="77777777" w:rsidR="00F729B7" w:rsidRPr="00827660" w:rsidRDefault="00F729B7" w:rsidP="0093429D">
            <w:r w:rsidRPr="00827660">
              <w:t>1.0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91746" w14:textId="4B53D571" w:rsidR="00F729B7" w:rsidRPr="00827660" w:rsidRDefault="000A6FAB" w:rsidP="00686F6B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B8B6" w14:textId="4CBB7F6D" w:rsidR="00F729B7" w:rsidRPr="00827660" w:rsidRDefault="00D95540" w:rsidP="00686F6B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2016-07-26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079E" w14:textId="77777777" w:rsidR="00F729B7" w:rsidRPr="00827660" w:rsidRDefault="00463FEE" w:rsidP="00686F6B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Internal</w:t>
            </w:r>
          </w:p>
        </w:tc>
      </w:tr>
    </w:tbl>
    <w:p w14:paraId="5D2E9062" w14:textId="77777777" w:rsidR="00F729B7" w:rsidRPr="00827660" w:rsidRDefault="00F729B7" w:rsidP="00F729B7">
      <w:pPr>
        <w:pStyle w:val="TableHeading1"/>
        <w:jc w:val="left"/>
        <w:rPr>
          <w:rFonts w:ascii="Times New Roman" w:hAnsi="Times New Roman"/>
          <w:lang w:val="en-GB"/>
        </w:rPr>
      </w:pPr>
      <w:r w:rsidRPr="00827660">
        <w:rPr>
          <w:rFonts w:ascii="Times New Roman" w:hAnsi="Times New Roman"/>
          <w:lang w:val="en-GB"/>
        </w:rPr>
        <w:t>Revision history</w:t>
      </w:r>
    </w:p>
    <w:tbl>
      <w:tblPr>
        <w:tblW w:w="50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896"/>
        <w:gridCol w:w="1734"/>
        <w:gridCol w:w="6182"/>
      </w:tblGrid>
      <w:tr w:rsidR="00F729B7" w:rsidRPr="00827660" w14:paraId="22DC2F74" w14:textId="77777777" w:rsidTr="0093429D">
        <w:trPr>
          <w:cantSplit/>
          <w:trHeight w:val="31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65F5C3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Version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9224D7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Date</w:t>
            </w:r>
          </w:p>
        </w:tc>
        <w:tc>
          <w:tcPr>
            <w:tcW w:w="3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99C0E44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Description</w:t>
            </w:r>
          </w:p>
        </w:tc>
      </w:tr>
      <w:tr w:rsidR="00F729B7" w:rsidRPr="00827660" w14:paraId="2D0A37AF" w14:textId="77777777" w:rsidTr="0093429D">
        <w:trPr>
          <w:cantSplit/>
          <w:trHeight w:val="31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4C6E" w14:textId="77777777" w:rsidR="00F729B7" w:rsidRPr="00827660" w:rsidRDefault="00F729B7" w:rsidP="0093429D">
            <w:r w:rsidRPr="00827660">
              <w:t>1.0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0940" w14:textId="20E08871" w:rsidR="00F729B7" w:rsidRPr="00827660" w:rsidRDefault="007A7B8F" w:rsidP="00686F6B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</w:t>
            </w:r>
            <w:r w:rsidR="00A41063" w:rsidRPr="00827660">
              <w:rPr>
                <w:rFonts w:ascii="Times New Roman" w:hAnsi="Times New Roman" w:cs="Times New Roman"/>
              </w:rPr>
              <w:t>6</w:t>
            </w:r>
            <w:r w:rsidR="00F729B7" w:rsidRPr="00827660"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3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9CEAA" w14:textId="46AAF4BD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1</w:t>
            </w:r>
            <w:r w:rsidRPr="00827660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27660">
              <w:rPr>
                <w:rFonts w:ascii="Times New Roman" w:hAnsi="Times New Roman" w:cs="Times New Roman"/>
              </w:rPr>
              <w:t xml:space="preserve"> Release of the document</w:t>
            </w:r>
          </w:p>
        </w:tc>
      </w:tr>
      <w:tr w:rsidR="00F729B7" w:rsidRPr="00827660" w14:paraId="321DDCDA" w14:textId="77777777" w:rsidTr="0093429D">
        <w:trPr>
          <w:cantSplit/>
          <w:trHeight w:val="31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0BF0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EE73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3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79CA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</w:tbl>
    <w:p w14:paraId="3EAE5FF3" w14:textId="77777777" w:rsidR="00F729B7" w:rsidRPr="00827660" w:rsidRDefault="00F729B7" w:rsidP="00F729B7">
      <w:bookmarkStart w:id="2" w:name="_Toc442950717"/>
    </w:p>
    <w:p w14:paraId="42A3D56E" w14:textId="77777777" w:rsidR="00F729B7" w:rsidRPr="00827660" w:rsidRDefault="00F729B7" w:rsidP="00F729B7">
      <w:r w:rsidRPr="00827660">
        <w:br w:type="page"/>
      </w:r>
    </w:p>
    <w:p w14:paraId="223FA2DF" w14:textId="77777777" w:rsidR="00F729B7" w:rsidRPr="00827660" w:rsidRDefault="00F729B7" w:rsidP="00F729B7"/>
    <w:p w14:paraId="7E580A8B" w14:textId="77777777" w:rsidR="00F729B7" w:rsidRPr="00827660" w:rsidRDefault="00F729B7" w:rsidP="00F729B7">
      <w:pPr>
        <w:pStyle w:val="TableHeading1"/>
        <w:jc w:val="left"/>
        <w:outlineLvl w:val="0"/>
        <w:rPr>
          <w:rFonts w:ascii="Times New Roman" w:hAnsi="Times New Roman"/>
          <w:lang w:val="en-GB"/>
        </w:rPr>
      </w:pPr>
      <w:bookmarkStart w:id="3" w:name="_Toc454350370"/>
      <w:r w:rsidRPr="00827660">
        <w:rPr>
          <w:rFonts w:ascii="Times New Roman" w:hAnsi="Times New Roman"/>
          <w:lang w:val="en-GB"/>
        </w:rPr>
        <w:t>approvals/Sign-off</w:t>
      </w:r>
      <w:bookmarkEnd w:id="3"/>
    </w:p>
    <w:tbl>
      <w:tblPr>
        <w:tblW w:w="495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547"/>
        <w:gridCol w:w="2136"/>
        <w:gridCol w:w="2267"/>
        <w:gridCol w:w="2775"/>
      </w:tblGrid>
      <w:tr w:rsidR="00065626" w:rsidRPr="00827660" w14:paraId="3CD01962" w14:textId="77777777" w:rsidTr="00706D7C">
        <w:trPr>
          <w:cantSplit/>
          <w:trHeight w:val="441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29965EB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Date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E79FBF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SME / Function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DE81EC7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Sections in this document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CF1A191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Topics/Section</w:t>
            </w:r>
          </w:p>
        </w:tc>
      </w:tr>
      <w:tr w:rsidR="00065626" w:rsidRPr="00827660" w14:paraId="6F76CE5A" w14:textId="77777777" w:rsidTr="00706D7C">
        <w:trPr>
          <w:cantSplit/>
          <w:trHeight w:val="441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990C" w14:textId="0ED26F51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9879" w14:textId="526B6DCB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0D36" w14:textId="65902F4E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28D63" w14:textId="0610CB0F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065626" w:rsidRPr="00827660" w14:paraId="170EDE22" w14:textId="77777777" w:rsidTr="00706D7C">
        <w:trPr>
          <w:cantSplit/>
          <w:trHeight w:val="441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E3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082C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534D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B094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</w:tbl>
    <w:p w14:paraId="306C72F4" w14:textId="77777777" w:rsidR="00F729B7" w:rsidRPr="00827660" w:rsidRDefault="00F729B7" w:rsidP="00F729B7"/>
    <w:p w14:paraId="4B82C1BF" w14:textId="77777777" w:rsidR="00F729B7" w:rsidRPr="00827660" w:rsidRDefault="00F729B7" w:rsidP="00F729B7"/>
    <w:p w14:paraId="724FA4AF" w14:textId="77777777" w:rsidR="00F729B7" w:rsidRPr="00827660" w:rsidRDefault="00F729B7" w:rsidP="00F729B7">
      <w:pPr>
        <w:rPr>
          <w:b/>
          <w:bCs/>
          <w:smallCaps/>
        </w:rPr>
      </w:pPr>
    </w:p>
    <w:p w14:paraId="746DC7C8" w14:textId="77777777" w:rsidR="00F729B7" w:rsidRPr="00827660" w:rsidRDefault="00F729B7" w:rsidP="00F729B7">
      <w:pPr>
        <w:pStyle w:val="TableHeading1"/>
        <w:jc w:val="left"/>
        <w:rPr>
          <w:rFonts w:ascii="Times New Roman" w:hAnsi="Times New Roman"/>
          <w:lang w:val="en-GB"/>
        </w:rPr>
      </w:pPr>
      <w:r w:rsidRPr="00827660">
        <w:rPr>
          <w:rFonts w:ascii="Times New Roman" w:hAnsi="Times New Roman"/>
          <w:lang w:val="en-GB"/>
        </w:rPr>
        <w:t>Reference documents</w:t>
      </w:r>
    </w:p>
    <w:tbl>
      <w:tblPr>
        <w:tblW w:w="50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650"/>
        <w:gridCol w:w="1810"/>
        <w:gridCol w:w="5352"/>
      </w:tblGrid>
      <w:tr w:rsidR="00F729B7" w:rsidRPr="00827660" w14:paraId="7F73CBBC" w14:textId="77777777" w:rsidTr="0093429D">
        <w:trPr>
          <w:cantSplit/>
          <w:trHeight w:val="315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2962763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Topic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71D1D0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Owner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A8AF207" w14:textId="77777777" w:rsidR="00F729B7" w:rsidRPr="00827660" w:rsidRDefault="00F729B7" w:rsidP="0093429D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Storage Location / Link</w:t>
            </w:r>
          </w:p>
        </w:tc>
      </w:tr>
      <w:tr w:rsidR="00F729B7" w:rsidRPr="00827660" w14:paraId="1904B3D5" w14:textId="77777777" w:rsidTr="0093429D">
        <w:trPr>
          <w:cantSplit/>
          <w:trHeight w:val="315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BD94B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BDE9A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70F1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F729B7" w:rsidRPr="00827660" w14:paraId="3745DA98" w14:textId="77777777" w:rsidTr="0093429D">
        <w:trPr>
          <w:cantSplit/>
          <w:trHeight w:val="315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A388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783D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A236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F729B7" w:rsidRPr="00827660" w14:paraId="31356CC1" w14:textId="77777777" w:rsidTr="0093429D">
        <w:trPr>
          <w:cantSplit/>
          <w:trHeight w:val="315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F0E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13AA6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3E5D8" w14:textId="77777777" w:rsidR="00F729B7" w:rsidRPr="00827660" w:rsidRDefault="00F729B7" w:rsidP="00686F6B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</w:tbl>
    <w:p w14:paraId="58F04BE6" w14:textId="77777777" w:rsidR="00613C2A" w:rsidRPr="00827660" w:rsidRDefault="00613C2A" w:rsidP="00F729B7"/>
    <w:p w14:paraId="0729F363" w14:textId="77777777" w:rsidR="00613C2A" w:rsidRPr="00827660" w:rsidRDefault="00613C2A" w:rsidP="00613C2A">
      <w:pPr>
        <w:pStyle w:val="TableHeading1"/>
        <w:jc w:val="left"/>
        <w:rPr>
          <w:rFonts w:ascii="Times New Roman" w:hAnsi="Times New Roman"/>
          <w:lang w:val="en-GB"/>
        </w:rPr>
      </w:pPr>
      <w:r w:rsidRPr="00827660">
        <w:rPr>
          <w:rFonts w:ascii="Times New Roman" w:hAnsi="Times New Roman"/>
          <w:lang w:val="en-GB"/>
        </w:rPr>
        <w:t>Document Review</w:t>
      </w:r>
    </w:p>
    <w:tbl>
      <w:tblPr>
        <w:tblW w:w="495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547"/>
        <w:gridCol w:w="2136"/>
        <w:gridCol w:w="2267"/>
        <w:gridCol w:w="2775"/>
      </w:tblGrid>
      <w:tr w:rsidR="00613C2A" w:rsidRPr="00827660" w14:paraId="221484CF" w14:textId="77777777" w:rsidTr="003A4AE3">
        <w:trPr>
          <w:cantSplit/>
          <w:trHeight w:val="441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0D50550" w14:textId="77777777" w:rsidR="00613C2A" w:rsidRPr="00827660" w:rsidRDefault="00613C2A" w:rsidP="003A4AE3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Date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399FAA" w14:textId="77777777" w:rsidR="00613C2A" w:rsidRPr="00827660" w:rsidRDefault="00613C2A" w:rsidP="003A4AE3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Owner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8AEE8D2" w14:textId="77777777" w:rsidR="00613C2A" w:rsidRPr="00827660" w:rsidRDefault="00613C2A" w:rsidP="003A4AE3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Reviewer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9266C47" w14:textId="77777777" w:rsidR="00613C2A" w:rsidRPr="00827660" w:rsidRDefault="00613C2A" w:rsidP="003A4AE3">
            <w:pPr>
              <w:pStyle w:val="TableHeading2"/>
              <w:rPr>
                <w:rFonts w:ascii="Times New Roman" w:hAnsi="Times New Roman"/>
                <w:highlight w:val="lightGray"/>
              </w:rPr>
            </w:pPr>
            <w:r w:rsidRPr="00827660">
              <w:rPr>
                <w:rFonts w:ascii="Times New Roman" w:hAnsi="Times New Roman"/>
                <w:highlight w:val="lightGray"/>
              </w:rPr>
              <w:t>Comments</w:t>
            </w:r>
          </w:p>
        </w:tc>
      </w:tr>
      <w:tr w:rsidR="00613C2A" w:rsidRPr="00827660" w14:paraId="0F5C86F2" w14:textId="77777777" w:rsidTr="003A4AE3">
        <w:trPr>
          <w:cantSplit/>
          <w:trHeight w:val="441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7C8B4" w14:textId="3D1E1936" w:rsidR="00613C2A" w:rsidRPr="00827660" w:rsidRDefault="00D95540" w:rsidP="003A4AE3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26/07</w:t>
            </w:r>
            <w:r w:rsidR="00613C2A" w:rsidRPr="00827660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B4A26" w14:textId="4DDF3150" w:rsidR="00613C2A" w:rsidRPr="00827660" w:rsidRDefault="00D95540" w:rsidP="003A4AE3">
            <w:pPr>
              <w:pStyle w:val="TableText"/>
              <w:rPr>
                <w:rFonts w:ascii="Times New Roman" w:hAnsi="Times New Roman" w:cs="Times New Roman"/>
              </w:rPr>
            </w:pPr>
            <w:r w:rsidRPr="00827660">
              <w:rPr>
                <w:rFonts w:ascii="Times New Roman" w:hAnsi="Times New Roman" w:cs="Times New Roman"/>
              </w:rPr>
              <w:t>Deekshitha A.R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8CD1" w14:textId="1EB9B734" w:rsidR="00613C2A" w:rsidRPr="00827660" w:rsidRDefault="00D95540" w:rsidP="003A4AE3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827660">
              <w:rPr>
                <w:rFonts w:ascii="Times New Roman" w:hAnsi="Times New Roman" w:cs="Times New Roman"/>
              </w:rPr>
              <w:t>Sanu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EED0" w14:textId="77777777" w:rsidR="00613C2A" w:rsidRPr="00827660" w:rsidRDefault="00613C2A" w:rsidP="003A4AE3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613C2A" w:rsidRPr="00827660" w14:paraId="036680D9" w14:textId="77777777" w:rsidTr="003A4AE3">
        <w:trPr>
          <w:cantSplit/>
          <w:trHeight w:val="441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9C2C" w14:textId="77777777" w:rsidR="00613C2A" w:rsidRPr="00827660" w:rsidRDefault="00613C2A" w:rsidP="003A4AE3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12EE9" w14:textId="77777777" w:rsidR="00613C2A" w:rsidRPr="00827660" w:rsidRDefault="00613C2A" w:rsidP="003A4AE3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5BE9" w14:textId="77777777" w:rsidR="00613C2A" w:rsidRPr="00827660" w:rsidRDefault="00613C2A" w:rsidP="003A4AE3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ED7C" w14:textId="77777777" w:rsidR="00613C2A" w:rsidRPr="00827660" w:rsidRDefault="00613C2A" w:rsidP="003A4AE3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</w:tbl>
    <w:p w14:paraId="699A076B" w14:textId="77777777" w:rsidR="00F729B7" w:rsidRPr="00827660" w:rsidRDefault="00F729B7" w:rsidP="00F729B7">
      <w:pPr>
        <w:rPr>
          <w:b/>
          <w:bCs/>
          <w:iCs/>
          <w:color w:val="1150C8"/>
          <w:position w:val="4"/>
          <w:sz w:val="36"/>
          <w:szCs w:val="31"/>
          <w:lang w:eastAsia="de-DE"/>
        </w:rPr>
      </w:pPr>
      <w:r w:rsidRPr="00827660">
        <w:br w:type="page"/>
      </w:r>
    </w:p>
    <w:bookmarkEnd w:id="2"/>
    <w:p w14:paraId="551B95DF" w14:textId="77777777" w:rsidR="00F729B7" w:rsidRPr="00827660" w:rsidRDefault="00F729B7" w:rsidP="00F729B7">
      <w:pPr>
        <w:jc w:val="both"/>
      </w:pPr>
    </w:p>
    <w:p w14:paraId="1E516B79" w14:textId="77777777" w:rsidR="00F729B7" w:rsidRPr="00827660" w:rsidRDefault="00F729B7" w:rsidP="00F729B7">
      <w:pPr>
        <w:jc w:val="both"/>
      </w:pPr>
    </w:p>
    <w:p w14:paraId="3494C42B" w14:textId="77777777" w:rsidR="00F729B7" w:rsidRPr="00827660" w:rsidRDefault="00F729B7" w:rsidP="000F101B">
      <w:pPr>
        <w:pStyle w:val="GridTable2-Accent41"/>
        <w:rPr>
          <w:rFonts w:ascii="Times New Roman" w:hAnsi="Times New Roman"/>
        </w:rPr>
      </w:pPr>
      <w:r w:rsidRPr="00827660">
        <w:rPr>
          <w:rFonts w:ascii="Times New Roman" w:hAnsi="Times New Roman"/>
        </w:rPr>
        <w:t>Contents</w:t>
      </w:r>
    </w:p>
    <w:p w14:paraId="29D65B6C" w14:textId="77777777" w:rsidR="00E2741A" w:rsidRPr="00827660" w:rsidRDefault="005121EA">
      <w:pPr>
        <w:pStyle w:val="TOC1"/>
        <w:rPr>
          <w:rFonts w:ascii="Times New Roman" w:eastAsiaTheme="minorEastAsia" w:hAnsi="Times New Roman"/>
          <w:b w:val="0"/>
          <w:caps w:val="0"/>
          <w:noProof/>
          <w:lang w:eastAsia="en-US"/>
        </w:rPr>
      </w:pPr>
      <w:r w:rsidRPr="00827660">
        <w:rPr>
          <w:rFonts w:ascii="Times New Roman" w:hAnsi="Times New Roman"/>
          <w:lang w:val="en-GB" w:eastAsia="de-DE"/>
        </w:rPr>
        <w:fldChar w:fldCharType="begin"/>
      </w:r>
      <w:r w:rsidR="00F729B7" w:rsidRPr="00827660">
        <w:rPr>
          <w:rFonts w:ascii="Times New Roman" w:hAnsi="Times New Roman"/>
          <w:lang w:val="en-GB"/>
        </w:rPr>
        <w:instrText xml:space="preserve"> TOC \o "1-3" \h \z \u </w:instrText>
      </w:r>
      <w:r w:rsidRPr="00827660">
        <w:rPr>
          <w:rFonts w:ascii="Times New Roman" w:hAnsi="Times New Roman"/>
          <w:lang w:val="en-GB" w:eastAsia="de-DE"/>
        </w:rPr>
        <w:fldChar w:fldCharType="separate"/>
      </w:r>
      <w:hyperlink w:anchor="_Toc454350368" w:history="1">
        <w:r w:rsidR="00E2741A" w:rsidRPr="00827660">
          <w:rPr>
            <w:rStyle w:val="Hyperlink"/>
            <w:rFonts w:ascii="Times New Roman" w:hAnsi="Times New Roman"/>
            <w:noProof/>
          </w:rPr>
          <w:t>Travelogix</w:t>
        </w:r>
        <w:r w:rsidR="00E2741A" w:rsidRPr="00827660">
          <w:rPr>
            <w:rFonts w:ascii="Times New Roman" w:hAnsi="Times New Roman"/>
            <w:noProof/>
            <w:webHidden/>
          </w:rPr>
          <w:tab/>
        </w:r>
        <w:r w:rsidR="00E2741A" w:rsidRPr="00827660">
          <w:rPr>
            <w:rFonts w:ascii="Times New Roman" w:hAnsi="Times New Roman"/>
            <w:noProof/>
            <w:webHidden/>
          </w:rPr>
          <w:fldChar w:fldCharType="begin"/>
        </w:r>
        <w:r w:rsidR="00E2741A" w:rsidRPr="00827660">
          <w:rPr>
            <w:rFonts w:ascii="Times New Roman" w:hAnsi="Times New Roman"/>
            <w:noProof/>
            <w:webHidden/>
          </w:rPr>
          <w:instrText xml:space="preserve"> PAGEREF _Toc454350368 \h </w:instrText>
        </w:r>
        <w:r w:rsidR="00E2741A" w:rsidRPr="00827660">
          <w:rPr>
            <w:rFonts w:ascii="Times New Roman" w:hAnsi="Times New Roman"/>
            <w:noProof/>
            <w:webHidden/>
          </w:rPr>
        </w:r>
        <w:r w:rsidR="00E2741A" w:rsidRPr="00827660">
          <w:rPr>
            <w:rFonts w:ascii="Times New Roman" w:hAnsi="Times New Roman"/>
            <w:noProof/>
            <w:webHidden/>
          </w:rPr>
          <w:fldChar w:fldCharType="separate"/>
        </w:r>
        <w:r w:rsidR="00E2741A" w:rsidRPr="00827660">
          <w:rPr>
            <w:rFonts w:ascii="Times New Roman" w:hAnsi="Times New Roman"/>
            <w:noProof/>
            <w:webHidden/>
          </w:rPr>
          <w:t>1</w:t>
        </w:r>
        <w:r w:rsidR="00E2741A" w:rsidRPr="0082766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F7E153A" w14:textId="77777777" w:rsidR="00E2741A" w:rsidRPr="00827660" w:rsidRDefault="00526097">
      <w:pPr>
        <w:pStyle w:val="TOC1"/>
        <w:rPr>
          <w:rFonts w:ascii="Times New Roman" w:eastAsiaTheme="minorEastAsia" w:hAnsi="Times New Roman"/>
          <w:b w:val="0"/>
          <w:caps w:val="0"/>
          <w:noProof/>
          <w:lang w:eastAsia="en-US"/>
        </w:rPr>
      </w:pPr>
      <w:hyperlink w:anchor="_Toc454350369" w:history="1">
        <w:r w:rsidR="00E2741A" w:rsidRPr="00827660">
          <w:rPr>
            <w:rStyle w:val="Hyperlink"/>
            <w:rFonts w:ascii="Times New Roman" w:hAnsi="Times New Roman"/>
            <w:noProof/>
            <w:lang w:val="en-GB"/>
          </w:rPr>
          <w:t>Document Identification</w:t>
        </w:r>
        <w:r w:rsidR="00E2741A" w:rsidRPr="00827660">
          <w:rPr>
            <w:rFonts w:ascii="Times New Roman" w:hAnsi="Times New Roman"/>
            <w:noProof/>
            <w:webHidden/>
          </w:rPr>
          <w:tab/>
        </w:r>
        <w:r w:rsidR="00E2741A" w:rsidRPr="00827660">
          <w:rPr>
            <w:rFonts w:ascii="Times New Roman" w:hAnsi="Times New Roman"/>
            <w:noProof/>
            <w:webHidden/>
          </w:rPr>
          <w:fldChar w:fldCharType="begin"/>
        </w:r>
        <w:r w:rsidR="00E2741A" w:rsidRPr="00827660">
          <w:rPr>
            <w:rFonts w:ascii="Times New Roman" w:hAnsi="Times New Roman"/>
            <w:noProof/>
            <w:webHidden/>
          </w:rPr>
          <w:instrText xml:space="preserve"> PAGEREF _Toc454350369 \h </w:instrText>
        </w:r>
        <w:r w:rsidR="00E2741A" w:rsidRPr="00827660">
          <w:rPr>
            <w:rFonts w:ascii="Times New Roman" w:hAnsi="Times New Roman"/>
            <w:noProof/>
            <w:webHidden/>
          </w:rPr>
        </w:r>
        <w:r w:rsidR="00E2741A" w:rsidRPr="00827660">
          <w:rPr>
            <w:rFonts w:ascii="Times New Roman" w:hAnsi="Times New Roman"/>
            <w:noProof/>
            <w:webHidden/>
          </w:rPr>
          <w:fldChar w:fldCharType="separate"/>
        </w:r>
        <w:r w:rsidR="00E2741A" w:rsidRPr="00827660">
          <w:rPr>
            <w:rFonts w:ascii="Times New Roman" w:hAnsi="Times New Roman"/>
            <w:noProof/>
            <w:webHidden/>
          </w:rPr>
          <w:t>1</w:t>
        </w:r>
        <w:r w:rsidR="00E2741A" w:rsidRPr="0082766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301277D" w14:textId="77777777" w:rsidR="00E2741A" w:rsidRPr="00827660" w:rsidRDefault="00526097">
      <w:pPr>
        <w:pStyle w:val="TOC1"/>
        <w:rPr>
          <w:rFonts w:ascii="Times New Roman" w:eastAsiaTheme="minorEastAsia" w:hAnsi="Times New Roman"/>
          <w:b w:val="0"/>
          <w:caps w:val="0"/>
          <w:noProof/>
          <w:lang w:eastAsia="en-US"/>
        </w:rPr>
      </w:pPr>
      <w:hyperlink w:anchor="_Toc454350370" w:history="1">
        <w:r w:rsidR="00E2741A" w:rsidRPr="00827660">
          <w:rPr>
            <w:rStyle w:val="Hyperlink"/>
            <w:rFonts w:ascii="Times New Roman" w:hAnsi="Times New Roman"/>
            <w:noProof/>
            <w:lang w:val="en-GB"/>
          </w:rPr>
          <w:t>approvals/Sign-off</w:t>
        </w:r>
        <w:r w:rsidR="00E2741A" w:rsidRPr="00827660">
          <w:rPr>
            <w:rFonts w:ascii="Times New Roman" w:hAnsi="Times New Roman"/>
            <w:noProof/>
            <w:webHidden/>
          </w:rPr>
          <w:tab/>
        </w:r>
        <w:r w:rsidR="00E2741A" w:rsidRPr="00827660">
          <w:rPr>
            <w:rFonts w:ascii="Times New Roman" w:hAnsi="Times New Roman"/>
            <w:noProof/>
            <w:webHidden/>
          </w:rPr>
          <w:fldChar w:fldCharType="begin"/>
        </w:r>
        <w:r w:rsidR="00E2741A" w:rsidRPr="00827660">
          <w:rPr>
            <w:rFonts w:ascii="Times New Roman" w:hAnsi="Times New Roman"/>
            <w:noProof/>
            <w:webHidden/>
          </w:rPr>
          <w:instrText xml:space="preserve"> PAGEREF _Toc454350370 \h </w:instrText>
        </w:r>
        <w:r w:rsidR="00E2741A" w:rsidRPr="00827660">
          <w:rPr>
            <w:rFonts w:ascii="Times New Roman" w:hAnsi="Times New Roman"/>
            <w:noProof/>
            <w:webHidden/>
          </w:rPr>
        </w:r>
        <w:r w:rsidR="00E2741A" w:rsidRPr="00827660">
          <w:rPr>
            <w:rFonts w:ascii="Times New Roman" w:hAnsi="Times New Roman"/>
            <w:noProof/>
            <w:webHidden/>
          </w:rPr>
          <w:fldChar w:fldCharType="separate"/>
        </w:r>
        <w:r w:rsidR="00E2741A" w:rsidRPr="00827660">
          <w:rPr>
            <w:rFonts w:ascii="Times New Roman" w:hAnsi="Times New Roman"/>
            <w:noProof/>
            <w:webHidden/>
          </w:rPr>
          <w:t>2</w:t>
        </w:r>
        <w:r w:rsidR="00E2741A" w:rsidRPr="0082766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E54C2F3" w14:textId="77777777" w:rsidR="00E2741A" w:rsidRPr="00827660" w:rsidRDefault="00526097">
      <w:pPr>
        <w:pStyle w:val="TOC2"/>
        <w:tabs>
          <w:tab w:val="left" w:pos="720"/>
          <w:tab w:val="right" w:leader="dot" w:pos="8810"/>
        </w:tabs>
        <w:rPr>
          <w:rFonts w:ascii="Times New Roman" w:eastAsiaTheme="minorEastAsia" w:hAnsi="Times New Roman"/>
          <w:smallCaps w:val="0"/>
          <w:noProof/>
          <w:lang w:eastAsia="en-US"/>
        </w:rPr>
      </w:pPr>
      <w:hyperlink w:anchor="_Toc454350371" w:history="1">
        <w:r w:rsidR="00E2741A" w:rsidRPr="00827660">
          <w:rPr>
            <w:rStyle w:val="Hyperlink"/>
            <w:rFonts w:ascii="Times New Roman" w:hAnsi="Times New Roman"/>
            <w:noProof/>
          </w:rPr>
          <w:t>1.</w:t>
        </w:r>
        <w:r w:rsidR="00E2741A" w:rsidRPr="00827660">
          <w:rPr>
            <w:rFonts w:ascii="Times New Roman" w:eastAsiaTheme="minorEastAsia" w:hAnsi="Times New Roman"/>
            <w:smallCaps w:val="0"/>
            <w:noProof/>
            <w:lang w:eastAsia="en-US"/>
          </w:rPr>
          <w:tab/>
        </w:r>
        <w:r w:rsidR="00E2741A" w:rsidRPr="00827660">
          <w:rPr>
            <w:rStyle w:val="Hyperlink"/>
            <w:rFonts w:ascii="Times New Roman" w:hAnsi="Times New Roman"/>
            <w:noProof/>
          </w:rPr>
          <w:t>About this Document</w:t>
        </w:r>
        <w:r w:rsidR="00E2741A" w:rsidRPr="00827660">
          <w:rPr>
            <w:rFonts w:ascii="Times New Roman" w:hAnsi="Times New Roman"/>
            <w:noProof/>
            <w:webHidden/>
          </w:rPr>
          <w:tab/>
        </w:r>
        <w:r w:rsidR="00E2741A" w:rsidRPr="00827660">
          <w:rPr>
            <w:rFonts w:ascii="Times New Roman" w:hAnsi="Times New Roman"/>
            <w:noProof/>
            <w:webHidden/>
          </w:rPr>
          <w:fldChar w:fldCharType="begin"/>
        </w:r>
        <w:r w:rsidR="00E2741A" w:rsidRPr="00827660">
          <w:rPr>
            <w:rFonts w:ascii="Times New Roman" w:hAnsi="Times New Roman"/>
            <w:noProof/>
            <w:webHidden/>
          </w:rPr>
          <w:instrText xml:space="preserve"> PAGEREF _Toc454350371 \h </w:instrText>
        </w:r>
        <w:r w:rsidR="00E2741A" w:rsidRPr="00827660">
          <w:rPr>
            <w:rFonts w:ascii="Times New Roman" w:hAnsi="Times New Roman"/>
            <w:noProof/>
            <w:webHidden/>
          </w:rPr>
        </w:r>
        <w:r w:rsidR="00E2741A" w:rsidRPr="00827660">
          <w:rPr>
            <w:rFonts w:ascii="Times New Roman" w:hAnsi="Times New Roman"/>
            <w:noProof/>
            <w:webHidden/>
          </w:rPr>
          <w:fldChar w:fldCharType="separate"/>
        </w:r>
        <w:r w:rsidR="00E2741A" w:rsidRPr="00827660">
          <w:rPr>
            <w:rFonts w:ascii="Times New Roman" w:hAnsi="Times New Roman"/>
            <w:noProof/>
            <w:webHidden/>
          </w:rPr>
          <w:t>4</w:t>
        </w:r>
        <w:r w:rsidR="00E2741A" w:rsidRPr="0082766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C7A444" w14:textId="77777777" w:rsidR="00E2741A" w:rsidRPr="00827660" w:rsidRDefault="00526097">
      <w:pPr>
        <w:pStyle w:val="TOC2"/>
        <w:tabs>
          <w:tab w:val="left" w:pos="720"/>
          <w:tab w:val="right" w:leader="dot" w:pos="8810"/>
        </w:tabs>
        <w:rPr>
          <w:rFonts w:ascii="Times New Roman" w:eastAsiaTheme="minorEastAsia" w:hAnsi="Times New Roman"/>
          <w:smallCaps w:val="0"/>
          <w:noProof/>
          <w:lang w:eastAsia="en-US"/>
        </w:rPr>
      </w:pPr>
      <w:hyperlink w:anchor="_Toc454350372" w:history="1">
        <w:r w:rsidR="00E2741A" w:rsidRPr="00827660">
          <w:rPr>
            <w:rStyle w:val="Hyperlink"/>
            <w:rFonts w:ascii="Times New Roman" w:hAnsi="Times New Roman"/>
            <w:noProof/>
          </w:rPr>
          <w:t>2.</w:t>
        </w:r>
        <w:r w:rsidR="00E2741A" w:rsidRPr="00827660">
          <w:rPr>
            <w:rFonts w:ascii="Times New Roman" w:eastAsiaTheme="minorEastAsia" w:hAnsi="Times New Roman"/>
            <w:smallCaps w:val="0"/>
            <w:noProof/>
            <w:lang w:eastAsia="en-US"/>
          </w:rPr>
          <w:tab/>
        </w:r>
        <w:r w:rsidR="00E2741A" w:rsidRPr="00827660">
          <w:rPr>
            <w:rStyle w:val="Hyperlink"/>
            <w:rFonts w:ascii="Times New Roman" w:hAnsi="Times New Roman"/>
            <w:noProof/>
          </w:rPr>
          <w:t>Implementation</w:t>
        </w:r>
        <w:r w:rsidR="00E2741A" w:rsidRPr="00827660">
          <w:rPr>
            <w:rFonts w:ascii="Times New Roman" w:hAnsi="Times New Roman"/>
            <w:noProof/>
            <w:webHidden/>
          </w:rPr>
          <w:tab/>
        </w:r>
        <w:r w:rsidR="00E2741A" w:rsidRPr="00827660">
          <w:rPr>
            <w:rFonts w:ascii="Times New Roman" w:hAnsi="Times New Roman"/>
            <w:noProof/>
            <w:webHidden/>
          </w:rPr>
          <w:fldChar w:fldCharType="begin"/>
        </w:r>
        <w:r w:rsidR="00E2741A" w:rsidRPr="00827660">
          <w:rPr>
            <w:rFonts w:ascii="Times New Roman" w:hAnsi="Times New Roman"/>
            <w:noProof/>
            <w:webHidden/>
          </w:rPr>
          <w:instrText xml:space="preserve"> PAGEREF _Toc454350372 \h </w:instrText>
        </w:r>
        <w:r w:rsidR="00E2741A" w:rsidRPr="00827660">
          <w:rPr>
            <w:rFonts w:ascii="Times New Roman" w:hAnsi="Times New Roman"/>
            <w:noProof/>
            <w:webHidden/>
          </w:rPr>
        </w:r>
        <w:r w:rsidR="00E2741A" w:rsidRPr="00827660">
          <w:rPr>
            <w:rFonts w:ascii="Times New Roman" w:hAnsi="Times New Roman"/>
            <w:noProof/>
            <w:webHidden/>
          </w:rPr>
          <w:fldChar w:fldCharType="separate"/>
        </w:r>
        <w:r w:rsidR="00E2741A" w:rsidRPr="00827660">
          <w:rPr>
            <w:rFonts w:ascii="Times New Roman" w:hAnsi="Times New Roman"/>
            <w:noProof/>
            <w:webHidden/>
          </w:rPr>
          <w:t>4</w:t>
        </w:r>
        <w:r w:rsidR="00E2741A" w:rsidRPr="0082766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9F5A32F" w14:textId="77777777" w:rsidR="00E2741A" w:rsidRPr="00827660" w:rsidRDefault="00526097">
      <w:pPr>
        <w:pStyle w:val="TOC2"/>
        <w:tabs>
          <w:tab w:val="left" w:pos="720"/>
          <w:tab w:val="right" w:leader="dot" w:pos="8810"/>
        </w:tabs>
        <w:rPr>
          <w:rFonts w:ascii="Times New Roman" w:eastAsiaTheme="minorEastAsia" w:hAnsi="Times New Roman"/>
          <w:smallCaps w:val="0"/>
          <w:noProof/>
          <w:lang w:eastAsia="en-US"/>
        </w:rPr>
      </w:pPr>
      <w:hyperlink w:anchor="_Toc454350373" w:history="1">
        <w:r w:rsidR="00E2741A" w:rsidRPr="00827660">
          <w:rPr>
            <w:rStyle w:val="Hyperlink"/>
            <w:rFonts w:ascii="Times New Roman" w:hAnsi="Times New Roman"/>
            <w:noProof/>
          </w:rPr>
          <w:t>3.</w:t>
        </w:r>
        <w:r w:rsidR="00E2741A" w:rsidRPr="00827660">
          <w:rPr>
            <w:rFonts w:ascii="Times New Roman" w:eastAsiaTheme="minorEastAsia" w:hAnsi="Times New Roman"/>
            <w:smallCaps w:val="0"/>
            <w:noProof/>
            <w:lang w:eastAsia="en-US"/>
          </w:rPr>
          <w:tab/>
        </w:r>
        <w:r w:rsidR="00E2741A" w:rsidRPr="00827660">
          <w:rPr>
            <w:rStyle w:val="Hyperlink"/>
            <w:rFonts w:ascii="Times New Roman" w:hAnsi="Times New Roman"/>
            <w:noProof/>
          </w:rPr>
          <w:t>Acronyms</w:t>
        </w:r>
        <w:r w:rsidR="00E2741A" w:rsidRPr="00827660">
          <w:rPr>
            <w:rFonts w:ascii="Times New Roman" w:hAnsi="Times New Roman"/>
            <w:noProof/>
            <w:webHidden/>
          </w:rPr>
          <w:tab/>
        </w:r>
        <w:r w:rsidR="00E2741A" w:rsidRPr="00827660">
          <w:rPr>
            <w:rFonts w:ascii="Times New Roman" w:hAnsi="Times New Roman"/>
            <w:noProof/>
            <w:webHidden/>
          </w:rPr>
          <w:fldChar w:fldCharType="begin"/>
        </w:r>
        <w:r w:rsidR="00E2741A" w:rsidRPr="00827660">
          <w:rPr>
            <w:rFonts w:ascii="Times New Roman" w:hAnsi="Times New Roman"/>
            <w:noProof/>
            <w:webHidden/>
          </w:rPr>
          <w:instrText xml:space="preserve"> PAGEREF _Toc454350373 \h </w:instrText>
        </w:r>
        <w:r w:rsidR="00E2741A" w:rsidRPr="00827660">
          <w:rPr>
            <w:rFonts w:ascii="Times New Roman" w:hAnsi="Times New Roman"/>
            <w:noProof/>
            <w:webHidden/>
          </w:rPr>
        </w:r>
        <w:r w:rsidR="00E2741A" w:rsidRPr="00827660">
          <w:rPr>
            <w:rFonts w:ascii="Times New Roman" w:hAnsi="Times New Roman"/>
            <w:noProof/>
            <w:webHidden/>
          </w:rPr>
          <w:fldChar w:fldCharType="separate"/>
        </w:r>
        <w:r w:rsidR="00E2741A" w:rsidRPr="00827660">
          <w:rPr>
            <w:rFonts w:ascii="Times New Roman" w:hAnsi="Times New Roman"/>
            <w:noProof/>
            <w:webHidden/>
          </w:rPr>
          <w:t>7</w:t>
        </w:r>
        <w:r w:rsidR="00E2741A" w:rsidRPr="0082766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1906FE" w14:textId="77777777" w:rsidR="00F729B7" w:rsidRPr="00827660" w:rsidRDefault="005121EA" w:rsidP="00F729B7">
      <w:r w:rsidRPr="00827660">
        <w:rPr>
          <w:b/>
          <w:bCs/>
        </w:rPr>
        <w:fldChar w:fldCharType="end"/>
      </w:r>
    </w:p>
    <w:p w14:paraId="6C2E0F91" w14:textId="77777777" w:rsidR="00F729B7" w:rsidRPr="00827660" w:rsidRDefault="00F729B7" w:rsidP="00F729B7">
      <w:pPr>
        <w:jc w:val="both"/>
      </w:pPr>
    </w:p>
    <w:p w14:paraId="411ABD1C" w14:textId="4385EFF9" w:rsidR="00F729B7" w:rsidRPr="00827660" w:rsidRDefault="00F729B7" w:rsidP="004026E5">
      <w:pPr>
        <w:pStyle w:val="Heading2"/>
      </w:pPr>
      <w:bookmarkStart w:id="4" w:name="_Toc442078625"/>
      <w:bookmarkStart w:id="5" w:name="_Toc442950719"/>
      <w:r w:rsidRPr="00827660">
        <w:br w:type="page"/>
      </w:r>
      <w:bookmarkEnd w:id="4"/>
      <w:bookmarkEnd w:id="5"/>
    </w:p>
    <w:p w14:paraId="74FD12C8" w14:textId="31D93391" w:rsidR="009052FA" w:rsidRPr="00827660" w:rsidRDefault="009052FA" w:rsidP="009052FA">
      <w:r w:rsidRPr="00827660">
        <w:lastRenderedPageBreak/>
        <w:t xml:space="preserve">       </w:t>
      </w:r>
    </w:p>
    <w:p w14:paraId="08D12D4E" w14:textId="350E9124" w:rsidR="00827660" w:rsidRPr="00827660" w:rsidRDefault="00D95540" w:rsidP="00827660">
      <w:pPr>
        <w:pStyle w:val="Heading2"/>
        <w:numPr>
          <w:ilvl w:val="0"/>
          <w:numId w:val="0"/>
        </w:numPr>
      </w:pPr>
      <w:r w:rsidRPr="00827660">
        <w:t xml:space="preserve"> </w:t>
      </w:r>
      <w:bookmarkStart w:id="6" w:name="_Toc454350371"/>
      <w:r w:rsidR="00827660" w:rsidRPr="00827660">
        <w:t>About this Document</w:t>
      </w:r>
      <w:bookmarkEnd w:id="6"/>
    </w:p>
    <w:p w14:paraId="5BC3C1C1" w14:textId="77777777" w:rsidR="00827660" w:rsidRPr="00827660" w:rsidRDefault="00827660" w:rsidP="00827660">
      <w:pPr>
        <w:jc w:val="both"/>
      </w:pPr>
      <w:r w:rsidRPr="00827660">
        <w:t xml:space="preserve">This document outlines the integration of [y]-commerce with facebook for logging into the website using the facebook credentials. </w:t>
      </w:r>
    </w:p>
    <w:p w14:paraId="7FED00B2" w14:textId="77777777" w:rsidR="00827660" w:rsidRPr="00827660" w:rsidRDefault="00827660" w:rsidP="00827660">
      <w:pPr>
        <w:jc w:val="both"/>
      </w:pPr>
    </w:p>
    <w:p w14:paraId="4240A8F8" w14:textId="77777777" w:rsidR="00827660" w:rsidRPr="00827660" w:rsidRDefault="00827660" w:rsidP="00827660">
      <w:pPr>
        <w:pStyle w:val="Heading2"/>
        <w:numPr>
          <w:ilvl w:val="0"/>
          <w:numId w:val="21"/>
        </w:numPr>
      </w:pPr>
      <w:bookmarkStart w:id="7" w:name="_Toc454350372"/>
      <w:r w:rsidRPr="00827660">
        <w:t>Implementation</w:t>
      </w:r>
      <w:bookmarkEnd w:id="7"/>
    </w:p>
    <w:p w14:paraId="459F191F" w14:textId="77777777" w:rsidR="00827660" w:rsidRPr="00827660" w:rsidRDefault="00827660" w:rsidP="00827660">
      <w:r w:rsidRPr="00827660">
        <w:t xml:space="preserve">     Sendind the request to the facebook and getting the token. </w:t>
      </w:r>
    </w:p>
    <w:p w14:paraId="03938ABD" w14:textId="77777777" w:rsidR="00827660" w:rsidRPr="00827660" w:rsidRDefault="00827660" w:rsidP="00827660">
      <w:pPr>
        <w:pStyle w:val="ListParagraph"/>
        <w:numPr>
          <w:ilvl w:val="0"/>
          <w:numId w:val="27"/>
        </w:numPr>
      </w:pPr>
      <w:r w:rsidRPr="00827660">
        <w:t xml:space="preserve">Authenticating the token </w:t>
      </w:r>
    </w:p>
    <w:p w14:paraId="4E3E2B48" w14:textId="77777777" w:rsidR="00827660" w:rsidRPr="00827660" w:rsidRDefault="00827660" w:rsidP="00827660">
      <w:pPr>
        <w:pStyle w:val="ListParagraph"/>
        <w:numPr>
          <w:ilvl w:val="0"/>
          <w:numId w:val="27"/>
        </w:numPr>
      </w:pPr>
      <w:r w:rsidRPr="00827660">
        <w:t xml:space="preserve">logging in into the hybris system using the token and the resultant profile information from Facebook. </w:t>
      </w:r>
    </w:p>
    <w:p w14:paraId="420F52F5" w14:textId="77777777" w:rsidR="00827660" w:rsidRPr="00827660" w:rsidRDefault="00827660" w:rsidP="00827660">
      <w:pPr>
        <w:pStyle w:val="ListParagraph"/>
      </w:pPr>
    </w:p>
    <w:p w14:paraId="301D84CD" w14:textId="589F1248" w:rsidR="00827660" w:rsidRPr="00827660" w:rsidRDefault="00827660" w:rsidP="00827660">
      <w:pPr>
        <w:rPr>
          <w:color w:val="000000"/>
          <w:lang w:val="en-US"/>
        </w:rPr>
      </w:pPr>
      <w:r w:rsidRPr="00827660">
        <w:t xml:space="preserve">      Sending the request using the “</w:t>
      </w:r>
      <w:r w:rsidRPr="00827660">
        <w:rPr>
          <w:color w:val="000000"/>
          <w:highlight w:val="lightGray"/>
          <w:lang w:val="en-US"/>
        </w:rPr>
        <w:t>FacebookTokenGenerator</w:t>
      </w:r>
      <w:r w:rsidRPr="00827660">
        <w:rPr>
          <w:color w:val="000000"/>
          <w:lang w:val="en-US"/>
        </w:rPr>
        <w:t>” and getting the token in respon</w:t>
      </w:r>
      <w:r>
        <w:rPr>
          <w:color w:val="000000"/>
          <w:lang w:val="en-US"/>
        </w:rPr>
        <w:t xml:space="preserve">se and </w:t>
      </w:r>
      <w:r w:rsidRPr="00827660">
        <w:rPr>
          <w:color w:val="000000"/>
          <w:lang w:val="en-US"/>
        </w:rPr>
        <w:t xml:space="preserve">the application ids, secret id and url are given in this class. </w:t>
      </w:r>
    </w:p>
    <w:p w14:paraId="777C7DC4" w14:textId="77777777" w:rsidR="00827660" w:rsidRPr="00827660" w:rsidRDefault="00827660" w:rsidP="00827660"/>
    <w:p w14:paraId="7DF1CB79" w14:textId="77777777" w:rsidR="00827660" w:rsidRPr="00827660" w:rsidRDefault="00827660" w:rsidP="00827660">
      <w:pPr>
        <w:pStyle w:val="ListParagraph"/>
        <w:numPr>
          <w:ilvl w:val="0"/>
          <w:numId w:val="34"/>
        </w:numPr>
      </w:pPr>
      <w:r w:rsidRPr="00827660">
        <w:rPr>
          <w:b/>
        </w:rPr>
        <w:t>Authenticating the token</w:t>
      </w:r>
      <w:r w:rsidRPr="00827660">
        <w:t xml:space="preserve"> :</w:t>
      </w:r>
    </w:p>
    <w:p w14:paraId="4017EA27" w14:textId="3798CDFA" w:rsidR="00827660" w:rsidRPr="00827660" w:rsidRDefault="00827660" w:rsidP="00827660">
      <w:pPr>
        <w:pStyle w:val="ListParagraph"/>
        <w:rPr>
          <w:color w:val="000000"/>
          <w:sz w:val="20"/>
          <w:szCs w:val="20"/>
          <w:lang w:val="en-US"/>
        </w:rPr>
      </w:pPr>
      <w:r w:rsidRPr="00827660">
        <w:rPr>
          <w:color w:val="000000"/>
          <w:sz w:val="20"/>
          <w:szCs w:val="20"/>
          <w:lang w:val="en-US"/>
        </w:rPr>
        <w:t>.</w:t>
      </w:r>
      <w:r w:rsidRPr="00827660">
        <w:t xml:space="preserve">            Athenticating the tiken by using the </w:t>
      </w:r>
      <w:r w:rsidRPr="00827660">
        <w:rPr>
          <w:color w:val="000000"/>
          <w:highlight w:val="lightGray"/>
          <w:lang w:val="en-US"/>
        </w:rPr>
        <w:t>getFBGraphUrl</w:t>
      </w:r>
      <w:r w:rsidRPr="00827660">
        <w:rPr>
          <w:color w:val="000000"/>
          <w:lang w:val="en-US"/>
        </w:rPr>
        <w:t xml:space="preserve">() method of </w:t>
      </w:r>
      <w:r w:rsidRPr="00827660">
        <w:rPr>
          <w:color w:val="000000"/>
          <w:highlight w:val="lightGray"/>
          <w:lang w:val="en-US"/>
        </w:rPr>
        <w:t>FacebookTokenGenerator</w:t>
      </w:r>
    </w:p>
    <w:p w14:paraId="707EA41F" w14:textId="77777777" w:rsidR="00827660" w:rsidRDefault="00827660" w:rsidP="00827660">
      <w:pPr>
        <w:pStyle w:val="ListParagraph"/>
        <w:rPr>
          <w:color w:val="000000"/>
          <w:sz w:val="20"/>
          <w:szCs w:val="20"/>
          <w:lang w:val="en-US"/>
        </w:rPr>
      </w:pPr>
    </w:p>
    <w:p w14:paraId="5264CB69" w14:textId="77777777" w:rsidR="007B2149" w:rsidRDefault="007B2149" w:rsidP="00827660">
      <w:pPr>
        <w:pStyle w:val="ListParagraph"/>
        <w:rPr>
          <w:color w:val="000000"/>
          <w:sz w:val="20"/>
          <w:szCs w:val="20"/>
          <w:lang w:val="en-US"/>
        </w:rPr>
      </w:pPr>
    </w:p>
    <w:p w14:paraId="46B46B2E" w14:textId="77777777" w:rsidR="007B2149" w:rsidRPr="00827660" w:rsidRDefault="007B2149" w:rsidP="007B2149">
      <w:pPr>
        <w:pStyle w:val="ListParagraph"/>
        <w:numPr>
          <w:ilvl w:val="0"/>
          <w:numId w:val="34"/>
        </w:numPr>
        <w:rPr>
          <w:color w:val="000000"/>
          <w:lang w:val="en-US"/>
        </w:rPr>
      </w:pPr>
      <w:r w:rsidRPr="00827660">
        <w:rPr>
          <w:b/>
          <w:color w:val="000000"/>
          <w:lang w:val="en-US"/>
        </w:rPr>
        <w:t>Logging into Hybris system</w:t>
      </w:r>
      <w:r w:rsidRPr="00827660">
        <w:rPr>
          <w:color w:val="000000"/>
          <w:lang w:val="en-US"/>
        </w:rPr>
        <w:t xml:space="preserve">:     </w:t>
      </w:r>
    </w:p>
    <w:p w14:paraId="128093F6" w14:textId="77777777" w:rsidR="007B2149" w:rsidRPr="00827660" w:rsidRDefault="007B2149" w:rsidP="007B2149">
      <w:pPr>
        <w:pStyle w:val="ListParagraph"/>
        <w:rPr>
          <w:color w:val="000000" w:themeColor="text1"/>
          <w:lang w:val="en-US"/>
        </w:rPr>
      </w:pPr>
      <w:r w:rsidRPr="00827660">
        <w:rPr>
          <w:color w:val="000000"/>
          <w:lang w:val="en-US"/>
        </w:rPr>
        <w:t xml:space="preserve">               </w:t>
      </w:r>
      <w:r w:rsidRPr="00827660">
        <w:rPr>
          <w:color w:val="000000" w:themeColor="text1"/>
          <w:lang w:val="en-US"/>
        </w:rPr>
        <w:t>If the token is valid using the</w:t>
      </w:r>
      <w:r w:rsidRPr="00827660">
        <w:rPr>
          <w:color w:val="000000" w:themeColor="text1"/>
          <w:highlight w:val="lightGray"/>
          <w:lang w:val="en-US"/>
        </w:rPr>
        <w:t xml:space="preserve"> “</w:t>
      </w:r>
      <w:r>
        <w:rPr>
          <w:color w:val="000000" w:themeColor="text1"/>
          <w:highlight w:val="lightGray"/>
          <w:lang w:val="en-US"/>
        </w:rPr>
        <w:t>F</w:t>
      </w:r>
      <w:r w:rsidRPr="00827660">
        <w:rPr>
          <w:color w:val="000000" w:themeColor="text1"/>
          <w:highlight w:val="lightGray"/>
          <w:lang w:val="en-US"/>
        </w:rPr>
        <w:t>acebookAutoLoginStrategy</w:t>
      </w:r>
      <w:r w:rsidRPr="00827660">
        <w:rPr>
          <w:color w:val="000000" w:themeColor="text1"/>
          <w:lang w:val="en-US"/>
        </w:rPr>
        <w:t xml:space="preserve">” using the token and resultant Profile can looking into the hybis system. </w:t>
      </w:r>
    </w:p>
    <w:p w14:paraId="643C0259" w14:textId="58E36266" w:rsidR="00D95540" w:rsidRPr="00827660" w:rsidRDefault="00D95540" w:rsidP="00D95540"/>
    <w:p w14:paraId="13198355" w14:textId="77777777" w:rsidR="00D95540" w:rsidRPr="00827660" w:rsidRDefault="00D95540" w:rsidP="00D95540"/>
    <w:p w14:paraId="454CAB6C" w14:textId="2E9CC7AA" w:rsidR="00790EEA" w:rsidRPr="00827660" w:rsidRDefault="009052FA" w:rsidP="00A7052B">
      <w:pPr>
        <w:rPr>
          <w:b/>
        </w:rPr>
      </w:pPr>
      <w:r w:rsidRPr="00827660">
        <w:rPr>
          <w:b/>
        </w:rPr>
        <w:t>Facebook Login Implementation</w:t>
      </w:r>
    </w:p>
    <w:p w14:paraId="3F8D665D" w14:textId="2AFEE01D" w:rsidR="009052FA" w:rsidRPr="00827660" w:rsidRDefault="009052FA" w:rsidP="00A7052B">
      <w:pPr>
        <w:rPr>
          <w:color w:val="000000"/>
          <w:lang w:val="en-US"/>
        </w:rPr>
      </w:pPr>
      <w:r w:rsidRPr="00827660">
        <w:t xml:space="preserve">                The return response from the facebook authenticates again while login and </w:t>
      </w:r>
      <w:r w:rsidR="003069A0" w:rsidRPr="00827660">
        <w:t xml:space="preserve"> uses </w:t>
      </w:r>
      <w:r w:rsidRPr="00827660">
        <w:rPr>
          <w:color w:val="000000"/>
          <w:highlight w:val="lightGray"/>
          <w:lang w:val="en-US"/>
        </w:rPr>
        <w:t>FacebookAutoLoginStrategy</w:t>
      </w:r>
      <w:r w:rsidR="003069A0" w:rsidRPr="00827660">
        <w:rPr>
          <w:color w:val="000000"/>
          <w:lang w:val="en-US"/>
        </w:rPr>
        <w:t xml:space="preserve"> , </w:t>
      </w:r>
      <w:r w:rsidR="003069A0" w:rsidRPr="00827660">
        <w:rPr>
          <w:color w:val="000000"/>
          <w:highlight w:val="lightGray"/>
          <w:lang w:val="en-US"/>
        </w:rPr>
        <w:t>FacebookAuthenticationToken</w:t>
      </w:r>
      <w:r w:rsidR="003069A0" w:rsidRPr="00827660">
        <w:rPr>
          <w:color w:val="000000"/>
          <w:lang w:val="en-US"/>
        </w:rPr>
        <w:t xml:space="preserve">, </w:t>
      </w:r>
      <w:r w:rsidR="003069A0" w:rsidRPr="00827660">
        <w:rPr>
          <w:color w:val="000000"/>
          <w:highlight w:val="lightGray"/>
          <w:lang w:val="en-US"/>
        </w:rPr>
        <w:t>BruteForceAttackCounter</w:t>
      </w:r>
      <w:r w:rsidR="003069A0" w:rsidRPr="00827660">
        <w:rPr>
          <w:color w:val="000000"/>
          <w:lang w:val="en-US"/>
        </w:rPr>
        <w:t xml:space="preserve">. </w:t>
      </w:r>
    </w:p>
    <w:p w14:paraId="62F27BF4" w14:textId="77777777" w:rsidR="003069A0" w:rsidRPr="00827660" w:rsidRDefault="003069A0" w:rsidP="00A7052B">
      <w:pPr>
        <w:rPr>
          <w:color w:val="000000"/>
          <w:sz w:val="20"/>
          <w:szCs w:val="20"/>
          <w:lang w:val="en-US"/>
        </w:rPr>
      </w:pPr>
    </w:p>
    <w:p w14:paraId="0B8A36C8" w14:textId="77777777" w:rsidR="003069A0" w:rsidRPr="00827660" w:rsidRDefault="003069A0" w:rsidP="00A7052B">
      <w:pPr>
        <w:rPr>
          <w:color w:val="000000"/>
          <w:sz w:val="20"/>
          <w:szCs w:val="20"/>
          <w:lang w:val="en-US"/>
        </w:rPr>
      </w:pPr>
    </w:p>
    <w:p w14:paraId="316318B3" w14:textId="77777777" w:rsidR="003069A0" w:rsidRPr="00827660" w:rsidRDefault="003069A0" w:rsidP="00A7052B">
      <w:pPr>
        <w:rPr>
          <w:color w:val="000000"/>
          <w:sz w:val="20"/>
          <w:szCs w:val="20"/>
          <w:lang w:val="en-US"/>
        </w:rPr>
      </w:pPr>
    </w:p>
    <w:p w14:paraId="5B934E4B" w14:textId="5FB513F2" w:rsidR="00C72475" w:rsidRPr="00827660" w:rsidRDefault="00C72475" w:rsidP="00A7052B">
      <w:pPr>
        <w:rPr>
          <w:b/>
          <w:color w:val="000000"/>
          <w:lang w:val="en-US"/>
        </w:rPr>
      </w:pPr>
      <w:r w:rsidRPr="00827660">
        <w:rPr>
          <w:b/>
          <w:color w:val="000000"/>
          <w:lang w:val="en-US"/>
        </w:rPr>
        <w:t xml:space="preserve">Steps to integrate Facebook into the website </w:t>
      </w:r>
    </w:p>
    <w:p w14:paraId="634175AE" w14:textId="4FD2B01B" w:rsidR="00C72475" w:rsidRPr="00827660" w:rsidRDefault="00C72475" w:rsidP="00A7052B">
      <w:pPr>
        <w:rPr>
          <w:b/>
          <w:color w:val="000000"/>
          <w:lang w:val="en-US"/>
        </w:rPr>
      </w:pPr>
      <w:r w:rsidRPr="00827660">
        <w:rPr>
          <w:b/>
          <w:color w:val="000000"/>
          <w:lang w:val="en-US"/>
        </w:rPr>
        <w:t xml:space="preserve">           </w:t>
      </w:r>
    </w:p>
    <w:p w14:paraId="16BE1AE6" w14:textId="1EEA9201" w:rsidR="00C72475" w:rsidRPr="00827660" w:rsidRDefault="00C72475" w:rsidP="00C72475">
      <w:pPr>
        <w:pStyle w:val="ListParagraph"/>
        <w:numPr>
          <w:ilvl w:val="0"/>
          <w:numId w:val="36"/>
        </w:numPr>
        <w:rPr>
          <w:color w:val="000000"/>
          <w:lang w:val="en-US"/>
        </w:rPr>
      </w:pPr>
      <w:r w:rsidRPr="00827660">
        <w:rPr>
          <w:color w:val="000000"/>
          <w:lang w:val="en-US"/>
        </w:rPr>
        <w:t xml:space="preserve">Give the url ${fburl} which is </w:t>
      </w:r>
      <w:r w:rsidR="00827660" w:rsidRPr="00827660">
        <w:rPr>
          <w:color w:val="000000"/>
          <w:lang w:val="en-US"/>
        </w:rPr>
        <w:t xml:space="preserve">defined in home page controller for facebook button in sing in pop up. </w:t>
      </w:r>
      <w:r w:rsidRPr="00827660">
        <w:rPr>
          <w:color w:val="000000"/>
          <w:lang w:val="en-US"/>
        </w:rPr>
        <w:t xml:space="preserve"> </w:t>
      </w:r>
    </w:p>
    <w:p w14:paraId="1A3D9FB5" w14:textId="42CC1711" w:rsidR="00C72475" w:rsidRPr="00827660" w:rsidRDefault="00C72475" w:rsidP="00C72475">
      <w:pPr>
        <w:pStyle w:val="ListParagraph"/>
        <w:numPr>
          <w:ilvl w:val="0"/>
          <w:numId w:val="36"/>
        </w:numPr>
        <w:rPr>
          <w:color w:val="000000"/>
          <w:lang w:val="en-US"/>
        </w:rPr>
      </w:pPr>
      <w:r w:rsidRPr="00827660">
        <w:rPr>
          <w:color w:val="000000"/>
          <w:lang w:val="en-US"/>
        </w:rPr>
        <w:t xml:space="preserve">Add the facebook addon and run ant install </w:t>
      </w:r>
    </w:p>
    <w:p w14:paraId="2A9DBF11" w14:textId="26064BDC" w:rsidR="00C72475" w:rsidRPr="00827660" w:rsidRDefault="00C72475" w:rsidP="00C72475">
      <w:pPr>
        <w:pStyle w:val="ListParagraph"/>
        <w:numPr>
          <w:ilvl w:val="0"/>
          <w:numId w:val="36"/>
        </w:numPr>
        <w:rPr>
          <w:color w:val="000000"/>
          <w:lang w:val="en-US"/>
        </w:rPr>
      </w:pPr>
      <w:r w:rsidRPr="00827660">
        <w:rPr>
          <w:color w:val="000000"/>
          <w:lang w:val="en-US"/>
        </w:rPr>
        <w:t xml:space="preserve">Proceed with the login using facebook from ui </w:t>
      </w:r>
      <w:bookmarkStart w:id="8" w:name="_GoBack"/>
      <w:bookmarkEnd w:id="8"/>
    </w:p>
    <w:p w14:paraId="398729F3" w14:textId="77777777" w:rsidR="00827660" w:rsidRPr="00827660" w:rsidRDefault="00827660" w:rsidP="00827660">
      <w:pPr>
        <w:rPr>
          <w:color w:val="000000"/>
          <w:lang w:val="en-US"/>
        </w:rPr>
      </w:pPr>
    </w:p>
    <w:p w14:paraId="274B50B0" w14:textId="77777777" w:rsidR="00827660" w:rsidRPr="00827660" w:rsidRDefault="00827660" w:rsidP="00827660">
      <w:pPr>
        <w:rPr>
          <w:color w:val="000000"/>
          <w:lang w:val="en-US"/>
        </w:rPr>
      </w:pPr>
    </w:p>
    <w:p w14:paraId="0F632C68" w14:textId="77777777" w:rsidR="00827660" w:rsidRPr="00827660" w:rsidRDefault="00827660" w:rsidP="00827660">
      <w:pPr>
        <w:rPr>
          <w:color w:val="000000"/>
          <w:lang w:val="en-US"/>
        </w:rPr>
      </w:pPr>
    </w:p>
    <w:p w14:paraId="6AAB5BA9" w14:textId="77777777" w:rsidR="00827660" w:rsidRPr="00827660" w:rsidRDefault="00827660" w:rsidP="00827660">
      <w:pPr>
        <w:rPr>
          <w:color w:val="000000"/>
          <w:lang w:val="en-US"/>
        </w:rPr>
      </w:pPr>
    </w:p>
    <w:p w14:paraId="4AE83FFB" w14:textId="77777777" w:rsidR="00827660" w:rsidRPr="00827660" w:rsidRDefault="00827660" w:rsidP="00827660">
      <w:pPr>
        <w:rPr>
          <w:color w:val="000000"/>
          <w:lang w:val="en-US"/>
        </w:rPr>
      </w:pPr>
    </w:p>
    <w:p w14:paraId="4AEB5501" w14:textId="77777777" w:rsidR="00827660" w:rsidRPr="00827660" w:rsidRDefault="00827660" w:rsidP="00827660">
      <w:pPr>
        <w:rPr>
          <w:color w:val="000000"/>
          <w:lang w:val="en-US"/>
        </w:rPr>
      </w:pPr>
    </w:p>
    <w:p w14:paraId="4128D284" w14:textId="77777777" w:rsidR="00827660" w:rsidRPr="00827660" w:rsidRDefault="00827660" w:rsidP="00827660">
      <w:pPr>
        <w:rPr>
          <w:color w:val="000000"/>
          <w:lang w:val="en-US"/>
        </w:rPr>
      </w:pPr>
    </w:p>
    <w:p w14:paraId="5620F2E9" w14:textId="77777777" w:rsidR="00827660" w:rsidRPr="00827660" w:rsidRDefault="00827660" w:rsidP="00827660">
      <w:pPr>
        <w:rPr>
          <w:color w:val="000000"/>
          <w:lang w:val="en-US"/>
        </w:rPr>
      </w:pPr>
    </w:p>
    <w:p w14:paraId="4913B022" w14:textId="77777777" w:rsidR="00827660" w:rsidRPr="00827660" w:rsidRDefault="00827660" w:rsidP="00827660">
      <w:pPr>
        <w:rPr>
          <w:color w:val="000000"/>
          <w:lang w:val="en-US"/>
        </w:rPr>
      </w:pPr>
    </w:p>
    <w:p w14:paraId="1358D9E0" w14:textId="77777777" w:rsidR="00827660" w:rsidRPr="00827660" w:rsidRDefault="00827660" w:rsidP="00827660">
      <w:pPr>
        <w:rPr>
          <w:color w:val="000000"/>
          <w:lang w:val="en-US"/>
        </w:rPr>
      </w:pPr>
    </w:p>
    <w:p w14:paraId="52AB31D4" w14:textId="77777777" w:rsidR="00827660" w:rsidRPr="00827660" w:rsidRDefault="00827660" w:rsidP="00827660">
      <w:pPr>
        <w:rPr>
          <w:color w:val="000000"/>
          <w:lang w:val="en-US"/>
        </w:rPr>
      </w:pPr>
    </w:p>
    <w:p w14:paraId="0CA3687D" w14:textId="77777777" w:rsidR="00827660" w:rsidRPr="00827660" w:rsidRDefault="00827660" w:rsidP="00827660">
      <w:pPr>
        <w:rPr>
          <w:color w:val="000000"/>
          <w:lang w:val="en-US"/>
        </w:rPr>
      </w:pPr>
    </w:p>
    <w:p w14:paraId="73EC280C" w14:textId="77777777" w:rsidR="00827660" w:rsidRPr="00827660" w:rsidRDefault="00827660" w:rsidP="00827660">
      <w:pPr>
        <w:rPr>
          <w:color w:val="000000"/>
          <w:lang w:val="en-US"/>
        </w:rPr>
      </w:pPr>
    </w:p>
    <w:p w14:paraId="45C94DBE" w14:textId="77777777" w:rsidR="00827660" w:rsidRPr="00827660" w:rsidRDefault="00827660" w:rsidP="00827660">
      <w:pPr>
        <w:rPr>
          <w:color w:val="000000"/>
          <w:lang w:val="en-US"/>
        </w:rPr>
      </w:pPr>
    </w:p>
    <w:p w14:paraId="56B855C0" w14:textId="77777777" w:rsidR="00827660" w:rsidRPr="00827660" w:rsidRDefault="00827660" w:rsidP="00827660">
      <w:pPr>
        <w:rPr>
          <w:color w:val="000000"/>
          <w:lang w:val="en-US"/>
        </w:rPr>
      </w:pPr>
    </w:p>
    <w:p w14:paraId="78BE9DE2" w14:textId="77777777" w:rsidR="00827660" w:rsidRPr="00827660" w:rsidRDefault="00827660" w:rsidP="00827660">
      <w:pPr>
        <w:rPr>
          <w:color w:val="000000"/>
          <w:lang w:val="en-US"/>
        </w:rPr>
      </w:pPr>
    </w:p>
    <w:p w14:paraId="43BBDFF6" w14:textId="6146656B" w:rsidR="00827660" w:rsidRPr="00827660" w:rsidRDefault="00827660" w:rsidP="00827660">
      <w:pPr>
        <w:rPr>
          <w:color w:val="000000"/>
          <w:lang w:val="en-US"/>
        </w:rPr>
      </w:pPr>
      <w:r w:rsidRPr="00827660">
        <w:rPr>
          <w:color w:val="000000"/>
          <w:lang w:val="en-US"/>
        </w:rPr>
        <w:t xml:space="preserve">On hover u can see the url </w:t>
      </w:r>
    </w:p>
    <w:p w14:paraId="3A4F11E8" w14:textId="624822E2" w:rsidR="00827660" w:rsidRPr="00827660" w:rsidRDefault="00827660" w:rsidP="00C72475">
      <w:pPr>
        <w:pStyle w:val="ListParagraph"/>
        <w:ind w:left="1080"/>
        <w:rPr>
          <w:color w:val="000000"/>
          <w:lang w:val="en-US"/>
        </w:rPr>
      </w:pPr>
      <w:r w:rsidRPr="00827660">
        <w:rPr>
          <w:noProof/>
          <w:color w:val="000000"/>
          <w:lang w:val="en-US"/>
        </w:rPr>
        <w:drawing>
          <wp:inline distT="0" distB="0" distL="0" distR="0" wp14:anchorId="764C389D" wp14:editId="5DD1F607">
            <wp:extent cx="5993165" cy="3647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37" cy="365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FB68" w14:textId="77777777" w:rsidR="00C72475" w:rsidRPr="00827660" w:rsidRDefault="00C72475" w:rsidP="00C72475">
      <w:pPr>
        <w:pStyle w:val="ListParagraph"/>
        <w:ind w:left="1080"/>
        <w:rPr>
          <w:color w:val="000000"/>
          <w:lang w:val="en-US"/>
        </w:rPr>
      </w:pPr>
    </w:p>
    <w:p w14:paraId="39F1AADF" w14:textId="77777777" w:rsidR="00C72475" w:rsidRPr="00827660" w:rsidRDefault="00C72475" w:rsidP="00C72475">
      <w:pPr>
        <w:pStyle w:val="ListParagraph"/>
        <w:ind w:left="1080"/>
        <w:rPr>
          <w:color w:val="000000"/>
          <w:lang w:val="en-US"/>
        </w:rPr>
      </w:pPr>
    </w:p>
    <w:p w14:paraId="45E97287" w14:textId="77777777" w:rsidR="00C72475" w:rsidRPr="00827660" w:rsidRDefault="00C72475" w:rsidP="00C72475">
      <w:pPr>
        <w:pStyle w:val="ListParagraph"/>
        <w:rPr>
          <w:color w:val="000000"/>
          <w:lang w:val="en-US"/>
        </w:rPr>
      </w:pPr>
    </w:p>
    <w:p w14:paraId="7E2D007C" w14:textId="77777777" w:rsidR="00C72475" w:rsidRPr="00827660" w:rsidRDefault="00C72475" w:rsidP="00C72475">
      <w:pPr>
        <w:pStyle w:val="ListParagraph"/>
        <w:rPr>
          <w:b/>
          <w:color w:val="000000"/>
          <w:lang w:val="en-US"/>
        </w:rPr>
      </w:pPr>
    </w:p>
    <w:p w14:paraId="55838585" w14:textId="1A86F620" w:rsidR="00427B3E" w:rsidRPr="00827660" w:rsidRDefault="00FD5BF1" w:rsidP="00603F00">
      <w:pPr>
        <w:rPr>
          <w:b/>
        </w:rPr>
      </w:pPr>
      <w:r w:rsidRPr="00710F82">
        <w:t>On click it will take you to the  facebook acco</w:t>
      </w:r>
      <w:r w:rsidR="00710F82" w:rsidRPr="00710F82">
        <w:t>unt and give the ui to login if you not logged in.</w:t>
      </w:r>
      <w:r>
        <w:rPr>
          <w:b/>
          <w:noProof/>
          <w:lang w:val="en-US"/>
        </w:rPr>
        <w:drawing>
          <wp:inline distT="0" distB="0" distL="0" distR="0" wp14:anchorId="565FB0F7" wp14:editId="38D7BA61">
            <wp:extent cx="55911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3076" w14:textId="77777777" w:rsidR="00427B3E" w:rsidRDefault="00427B3E" w:rsidP="00603F00">
      <w:pPr>
        <w:rPr>
          <w:b/>
        </w:rPr>
      </w:pPr>
    </w:p>
    <w:p w14:paraId="469CE51E" w14:textId="77777777" w:rsidR="00710F82" w:rsidRDefault="00710F82" w:rsidP="00603F00">
      <w:pPr>
        <w:rPr>
          <w:b/>
        </w:rPr>
      </w:pPr>
    </w:p>
    <w:p w14:paraId="0C0E9248" w14:textId="260E9A97" w:rsidR="00710F82" w:rsidRPr="00710F82" w:rsidRDefault="00710F82" w:rsidP="00603F00">
      <w:r w:rsidRPr="00710F82">
        <w:t xml:space="preserve">On login it takes you back to the web site and log you in with the facebook credentials </w:t>
      </w:r>
    </w:p>
    <w:p w14:paraId="194D62CF" w14:textId="77777777" w:rsidR="00710F82" w:rsidRDefault="00710F82" w:rsidP="00603F00">
      <w:pPr>
        <w:rPr>
          <w:b/>
        </w:rPr>
      </w:pPr>
    </w:p>
    <w:p w14:paraId="3E4348E3" w14:textId="2FEB248C" w:rsidR="00A263BE" w:rsidRPr="00827660" w:rsidRDefault="00A263BE" w:rsidP="000E6D58"/>
    <w:sectPr w:rsidR="00A263BE" w:rsidRPr="00827660" w:rsidSect="00CE66F4">
      <w:headerReference w:type="default" r:id="rId11"/>
      <w:footerReference w:type="default" r:id="rId12"/>
      <w:headerReference w:type="first" r:id="rId13"/>
      <w:pgSz w:w="11900" w:h="16840" w:code="9"/>
      <w:pgMar w:top="1440" w:right="1640" w:bottom="1440" w:left="1440" w:header="0" w:footer="556" w:gutter="0"/>
      <w:cols w:space="35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D324E" w14:textId="77777777" w:rsidR="00526097" w:rsidRDefault="00526097">
      <w:r>
        <w:separator/>
      </w:r>
    </w:p>
  </w:endnote>
  <w:endnote w:type="continuationSeparator" w:id="0">
    <w:p w14:paraId="2D45FA3B" w14:textId="77777777" w:rsidR="00526097" w:rsidRDefault="0052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25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75F6DA" w14:textId="06A28A39" w:rsidR="009E0DFA" w:rsidRDefault="009E0D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14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730F1B" w14:textId="6F1E2B74" w:rsidR="006F117C" w:rsidRDefault="006F1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281B5" w14:textId="77777777" w:rsidR="00526097" w:rsidRDefault="00526097">
      <w:r>
        <w:separator/>
      </w:r>
    </w:p>
  </w:footnote>
  <w:footnote w:type="continuationSeparator" w:id="0">
    <w:p w14:paraId="01BD14A0" w14:textId="77777777" w:rsidR="00526097" w:rsidRDefault="00526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15D" w14:textId="77777777" w:rsidR="006F117C" w:rsidRDefault="006F117C">
    <w:pPr>
      <w:pStyle w:val="Header"/>
    </w:pPr>
    <w:r w:rsidRPr="007406AE">
      <w:rPr>
        <w:noProof/>
        <w:lang w:val="en-US" w:eastAsia="en-US"/>
      </w:rPr>
      <w:drawing>
        <wp:inline distT="0" distB="0" distL="0" distR="0" wp14:anchorId="6E7B6689" wp14:editId="0F1989D6">
          <wp:extent cx="914400" cy="461645"/>
          <wp:effectExtent l="0" t="0" r="0" b="0"/>
          <wp:docPr id="24" name="Picture 5" descr="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6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</w:t>
    </w:r>
    <w:r w:rsidRPr="007406AE">
      <w:rPr>
        <w:noProof/>
        <w:lang w:val="en-US" w:eastAsia="en-US"/>
      </w:rPr>
      <w:drawing>
        <wp:inline distT="0" distB="0" distL="0" distR="0" wp14:anchorId="61C99827" wp14:editId="0DDEFFF7">
          <wp:extent cx="842010" cy="525145"/>
          <wp:effectExtent l="0" t="0" r="0" b="0"/>
          <wp:docPr id="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7792E" w14:textId="77777777" w:rsidR="006F117C" w:rsidRDefault="006F117C">
    <w:r w:rsidRPr="007406AE">
      <w:rPr>
        <w:noProof/>
        <w:lang w:val="en-US"/>
      </w:rPr>
      <w:drawing>
        <wp:inline distT="0" distB="0" distL="0" distR="0" wp14:anchorId="0057290E" wp14:editId="2ACEA773">
          <wp:extent cx="914400" cy="461645"/>
          <wp:effectExtent l="0" t="0" r="0" b="0"/>
          <wp:docPr id="26" name="Picture 5" descr="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6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</w:t>
    </w:r>
    <w:r w:rsidRPr="007406AE">
      <w:rPr>
        <w:noProof/>
        <w:lang w:val="en-US"/>
      </w:rPr>
      <w:drawing>
        <wp:inline distT="0" distB="0" distL="0" distR="0" wp14:anchorId="54FAA472" wp14:editId="2E837E16">
          <wp:extent cx="842010" cy="525145"/>
          <wp:effectExtent l="0" t="0" r="0" b="0"/>
          <wp:docPr id="2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88CF36" wp14:editId="6C820D73">
              <wp:simplePos x="0" y="0"/>
              <wp:positionH relativeFrom="column">
                <wp:posOffset>5943600</wp:posOffset>
              </wp:positionH>
              <wp:positionV relativeFrom="paragraph">
                <wp:posOffset>-238125</wp:posOffset>
              </wp:positionV>
              <wp:extent cx="1223645" cy="9850755"/>
              <wp:effectExtent l="0" t="0" r="0" b="0"/>
              <wp:wrapNone/>
              <wp:docPr id="1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645" cy="9850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14:paraId="1591A1C3" w14:textId="77777777" w:rsidR="006F117C" w:rsidRPr="00433C3A" w:rsidRDefault="006F117C" w:rsidP="00D062E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8CF3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468pt;margin-top:-18.75pt;width:96.35pt;height:77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" stroked="f">
              <v:textbox inset="0,0,0,0">
                <w:txbxContent>
                  <w:p w14:paraId="1591A1C3" w14:textId="77777777" w:rsidR="006F117C" w:rsidRPr="00433C3A" w:rsidRDefault="006F117C" w:rsidP="00D062E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EA26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8EA7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283D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8616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1C1D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09D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055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342A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E424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12A1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C483C"/>
    <w:multiLevelType w:val="multilevel"/>
    <w:tmpl w:val="8D08EE78"/>
    <w:lvl w:ilvl="0">
      <w:start w:val="1"/>
      <w:numFmt w:val="decimal"/>
      <w:pStyle w:val="Index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D89600E"/>
    <w:multiLevelType w:val="hybridMultilevel"/>
    <w:tmpl w:val="8CD2EABA"/>
    <w:lvl w:ilvl="0" w:tplc="CFEAD25C">
      <w:start w:val="1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14D85A2C"/>
    <w:multiLevelType w:val="hybridMultilevel"/>
    <w:tmpl w:val="C192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F6646"/>
    <w:multiLevelType w:val="hybridMultilevel"/>
    <w:tmpl w:val="E366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A61062"/>
    <w:multiLevelType w:val="hybridMultilevel"/>
    <w:tmpl w:val="B03A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C5909"/>
    <w:multiLevelType w:val="hybridMultilevel"/>
    <w:tmpl w:val="5906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47435"/>
    <w:multiLevelType w:val="hybridMultilevel"/>
    <w:tmpl w:val="6456D472"/>
    <w:lvl w:ilvl="0" w:tplc="AEA8D02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E4D7F"/>
    <w:multiLevelType w:val="hybridMultilevel"/>
    <w:tmpl w:val="ADCE53F0"/>
    <w:lvl w:ilvl="0" w:tplc="AB567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081D82"/>
    <w:multiLevelType w:val="hybridMultilevel"/>
    <w:tmpl w:val="986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A3F4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25B6DCF"/>
    <w:multiLevelType w:val="hybridMultilevel"/>
    <w:tmpl w:val="038A411C"/>
    <w:lvl w:ilvl="0" w:tplc="81226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6A2F60"/>
    <w:multiLevelType w:val="multilevel"/>
    <w:tmpl w:val="143A71AC"/>
    <w:styleLink w:val="FormatvorlageNummerierteListe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/>
        <w:color w:val="1246C8"/>
        <w:sz w:val="17"/>
        <w:szCs w:val="24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color w:val="1246C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44623881"/>
    <w:multiLevelType w:val="multilevel"/>
    <w:tmpl w:val="7C683BF2"/>
    <w:styleLink w:val="FormatvorlageNummerierteList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Cs/>
        <w:i w:val="0"/>
        <w:color w:val="1150C8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449266D5"/>
    <w:multiLevelType w:val="hybridMultilevel"/>
    <w:tmpl w:val="3C9EDBA8"/>
    <w:lvl w:ilvl="0" w:tplc="7B5A8D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DCE"/>
    <w:multiLevelType w:val="hybridMultilevel"/>
    <w:tmpl w:val="B3ECE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72C3C"/>
    <w:multiLevelType w:val="hybridMultilevel"/>
    <w:tmpl w:val="0B029864"/>
    <w:lvl w:ilvl="0" w:tplc="FD0445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0AF064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56512EE1"/>
    <w:multiLevelType w:val="multilevel"/>
    <w:tmpl w:val="94D8C7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FCC539D"/>
    <w:multiLevelType w:val="hybridMultilevel"/>
    <w:tmpl w:val="4832F9F6"/>
    <w:lvl w:ilvl="0" w:tplc="E9EA620E">
      <w:start w:val="1"/>
      <w:numFmt w:val="bullet"/>
      <w:pStyle w:val="Listehybri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150C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46C70"/>
    <w:multiLevelType w:val="hybridMultilevel"/>
    <w:tmpl w:val="91363E56"/>
    <w:lvl w:ilvl="0" w:tplc="DB26F5B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51C16"/>
    <w:multiLevelType w:val="multilevel"/>
    <w:tmpl w:val="2C447F36"/>
    <w:styleLink w:val="ArticleSection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71726799"/>
    <w:multiLevelType w:val="multilevel"/>
    <w:tmpl w:val="BCBAC0A8"/>
    <w:styleLink w:val="FormatvAufgezhlt"/>
    <w:lvl w:ilvl="0"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1246C8"/>
        <w:sz w:val="17"/>
        <w:szCs w:val="28"/>
      </w:rPr>
    </w:lvl>
    <w:lvl w:ilvl="1">
      <w:start w:val="1"/>
      <w:numFmt w:val="bullet"/>
      <w:lvlText w:val="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1246C8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  <w:color w:val="999999"/>
      </w:rPr>
    </w:lvl>
    <w:lvl w:ilvl="3">
      <w:start w:val="1"/>
      <w:numFmt w:val="bullet"/>
      <w:lvlText w:val=""/>
      <w:lvlJc w:val="left"/>
      <w:pPr>
        <w:tabs>
          <w:tab w:val="num" w:pos="680"/>
        </w:tabs>
        <w:ind w:left="680" w:hanging="170"/>
      </w:pPr>
      <w:rPr>
        <w:rFonts w:ascii="Wingdings" w:hAnsi="Wingdings" w:hint="default"/>
        <w:color w:val="999999"/>
      </w:rPr>
    </w:lvl>
    <w:lvl w:ilvl="4">
      <w:start w:val="1"/>
      <w:numFmt w:val="bullet"/>
      <w:lvlText w:val=""/>
      <w:lvlJc w:val="left"/>
      <w:pPr>
        <w:tabs>
          <w:tab w:val="num" w:pos="3771"/>
        </w:tabs>
        <w:ind w:left="3771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19"/>
  </w:num>
  <w:num w:numId="15">
    <w:abstractNumId w:val="30"/>
  </w:num>
  <w:num w:numId="16">
    <w:abstractNumId w:val="10"/>
  </w:num>
  <w:num w:numId="17">
    <w:abstractNumId w:val="31"/>
  </w:num>
  <w:num w:numId="18">
    <w:abstractNumId w:val="21"/>
  </w:num>
  <w:num w:numId="19">
    <w:abstractNumId w:val="27"/>
  </w:num>
  <w:num w:numId="20">
    <w:abstractNumId w:val="29"/>
  </w:num>
  <w:num w:numId="21">
    <w:abstractNumId w:val="29"/>
    <w:lvlOverride w:ilvl="0">
      <w:startOverride w:val="1"/>
    </w:lvlOverride>
  </w:num>
  <w:num w:numId="22">
    <w:abstractNumId w:val="25"/>
  </w:num>
  <w:num w:numId="23">
    <w:abstractNumId w:val="16"/>
  </w:num>
  <w:num w:numId="24">
    <w:abstractNumId w:val="15"/>
  </w:num>
  <w:num w:numId="25">
    <w:abstractNumId w:val="11"/>
  </w:num>
  <w:num w:numId="26">
    <w:abstractNumId w:val="12"/>
  </w:num>
  <w:num w:numId="27">
    <w:abstractNumId w:val="24"/>
  </w:num>
  <w:num w:numId="28">
    <w:abstractNumId w:val="14"/>
  </w:num>
  <w:num w:numId="29">
    <w:abstractNumId w:val="13"/>
  </w:num>
  <w:num w:numId="30">
    <w:abstractNumId w:val="29"/>
    <w:lvlOverride w:ilvl="0">
      <w:startOverride w:val="1"/>
    </w:lvlOverride>
  </w:num>
  <w:num w:numId="31">
    <w:abstractNumId w:val="17"/>
  </w:num>
  <w:num w:numId="32">
    <w:abstractNumId w:val="29"/>
  </w:num>
  <w:num w:numId="33">
    <w:abstractNumId w:val="29"/>
  </w:num>
  <w:num w:numId="34">
    <w:abstractNumId w:val="23"/>
  </w:num>
  <w:num w:numId="35">
    <w:abstractNumId w:val="18"/>
  </w:num>
  <w:num w:numId="36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fi-FI" w:vendorID="64" w:dllVersion="131078" w:nlCheck="1" w:checkStyle="0"/>
  <w:activeWritingStyle w:appName="MSWord" w:lang="en-IN" w:vendorID="64" w:dllVersion="131078" w:nlCheck="1" w:checkStyle="1"/>
  <w:attachedTemplate r:id="rId1"/>
  <w:stylePaneFormatFilter w:val="0D04" w:allStyles="0" w:customStyles="0" w:latentStyles="1" w:stylesInUse="0" w:headingStyles="0" w:numberingStyles="0" w:tableStyles="0" w:directFormattingOnRuns="1" w:directFormattingOnParagraphs="0" w:directFormattingOnNumbering="1" w:directFormattingOnTables="1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 style="mso-position-vertical-relative:page" fillcolor="white" stroke="f">
      <v:fill color="white"/>
      <v:stroke on="f"/>
      <v:textbox inset="0,0,0,0"/>
      <o:colormru v:ext="edit" colors="#1150c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9F"/>
    <w:rsid w:val="000002A4"/>
    <w:rsid w:val="00000937"/>
    <w:rsid w:val="00001565"/>
    <w:rsid w:val="00001AE7"/>
    <w:rsid w:val="00001DC8"/>
    <w:rsid w:val="000029C2"/>
    <w:rsid w:val="00002BC8"/>
    <w:rsid w:val="00002F0D"/>
    <w:rsid w:val="00002FB3"/>
    <w:rsid w:val="000030D3"/>
    <w:rsid w:val="0000340B"/>
    <w:rsid w:val="00003422"/>
    <w:rsid w:val="0000352D"/>
    <w:rsid w:val="000035D6"/>
    <w:rsid w:val="000039A5"/>
    <w:rsid w:val="00003E94"/>
    <w:rsid w:val="00003F0C"/>
    <w:rsid w:val="00004EEE"/>
    <w:rsid w:val="000054CA"/>
    <w:rsid w:val="00005770"/>
    <w:rsid w:val="0000593A"/>
    <w:rsid w:val="00005D48"/>
    <w:rsid w:val="00005DF6"/>
    <w:rsid w:val="00006522"/>
    <w:rsid w:val="0000672C"/>
    <w:rsid w:val="00006CFF"/>
    <w:rsid w:val="0000714B"/>
    <w:rsid w:val="000076BE"/>
    <w:rsid w:val="000077A4"/>
    <w:rsid w:val="00007A22"/>
    <w:rsid w:val="00007D9E"/>
    <w:rsid w:val="0001011F"/>
    <w:rsid w:val="00010CD2"/>
    <w:rsid w:val="00011957"/>
    <w:rsid w:val="00012332"/>
    <w:rsid w:val="00012812"/>
    <w:rsid w:val="000128B2"/>
    <w:rsid w:val="00012901"/>
    <w:rsid w:val="00012F01"/>
    <w:rsid w:val="000132AF"/>
    <w:rsid w:val="00013A65"/>
    <w:rsid w:val="0001401E"/>
    <w:rsid w:val="000159EA"/>
    <w:rsid w:val="00015A02"/>
    <w:rsid w:val="0001627F"/>
    <w:rsid w:val="00016525"/>
    <w:rsid w:val="00016739"/>
    <w:rsid w:val="00017491"/>
    <w:rsid w:val="00017913"/>
    <w:rsid w:val="00017A39"/>
    <w:rsid w:val="00017A91"/>
    <w:rsid w:val="00017EE0"/>
    <w:rsid w:val="0002027A"/>
    <w:rsid w:val="00020299"/>
    <w:rsid w:val="000208FA"/>
    <w:rsid w:val="00020D04"/>
    <w:rsid w:val="00020D77"/>
    <w:rsid w:val="000210A5"/>
    <w:rsid w:val="00022225"/>
    <w:rsid w:val="00022B62"/>
    <w:rsid w:val="00022B83"/>
    <w:rsid w:val="00022F91"/>
    <w:rsid w:val="000230E5"/>
    <w:rsid w:val="0002311E"/>
    <w:rsid w:val="000237C8"/>
    <w:rsid w:val="00023AEF"/>
    <w:rsid w:val="00025119"/>
    <w:rsid w:val="000257D8"/>
    <w:rsid w:val="00025B19"/>
    <w:rsid w:val="0002695D"/>
    <w:rsid w:val="00026AAC"/>
    <w:rsid w:val="00026BA6"/>
    <w:rsid w:val="00027009"/>
    <w:rsid w:val="000271FD"/>
    <w:rsid w:val="00027769"/>
    <w:rsid w:val="000309C5"/>
    <w:rsid w:val="00030E85"/>
    <w:rsid w:val="00030EEE"/>
    <w:rsid w:val="00030F99"/>
    <w:rsid w:val="000310F0"/>
    <w:rsid w:val="000312F7"/>
    <w:rsid w:val="00031CF4"/>
    <w:rsid w:val="00033DC5"/>
    <w:rsid w:val="00034E18"/>
    <w:rsid w:val="00035151"/>
    <w:rsid w:val="000351A0"/>
    <w:rsid w:val="000356A1"/>
    <w:rsid w:val="00035B37"/>
    <w:rsid w:val="00035DED"/>
    <w:rsid w:val="00035E10"/>
    <w:rsid w:val="00035EAD"/>
    <w:rsid w:val="00035FFC"/>
    <w:rsid w:val="00036DB4"/>
    <w:rsid w:val="00037AE9"/>
    <w:rsid w:val="00037F20"/>
    <w:rsid w:val="00040371"/>
    <w:rsid w:val="000404A3"/>
    <w:rsid w:val="00040501"/>
    <w:rsid w:val="000415D4"/>
    <w:rsid w:val="000425C6"/>
    <w:rsid w:val="000435DF"/>
    <w:rsid w:val="00044CFC"/>
    <w:rsid w:val="0004557B"/>
    <w:rsid w:val="00045905"/>
    <w:rsid w:val="00045AE4"/>
    <w:rsid w:val="00046430"/>
    <w:rsid w:val="000470C2"/>
    <w:rsid w:val="000477E0"/>
    <w:rsid w:val="000479D4"/>
    <w:rsid w:val="00047B1D"/>
    <w:rsid w:val="0005022F"/>
    <w:rsid w:val="0005031D"/>
    <w:rsid w:val="00051278"/>
    <w:rsid w:val="000516EA"/>
    <w:rsid w:val="000518CE"/>
    <w:rsid w:val="000538A6"/>
    <w:rsid w:val="000540E5"/>
    <w:rsid w:val="0005438B"/>
    <w:rsid w:val="00054C92"/>
    <w:rsid w:val="00054EAA"/>
    <w:rsid w:val="00055284"/>
    <w:rsid w:val="0005569A"/>
    <w:rsid w:val="0005672D"/>
    <w:rsid w:val="00056B01"/>
    <w:rsid w:val="00056B25"/>
    <w:rsid w:val="0005702D"/>
    <w:rsid w:val="000609A3"/>
    <w:rsid w:val="0006141A"/>
    <w:rsid w:val="00061656"/>
    <w:rsid w:val="00061B81"/>
    <w:rsid w:val="0006299A"/>
    <w:rsid w:val="00062B72"/>
    <w:rsid w:val="000637A9"/>
    <w:rsid w:val="00063C92"/>
    <w:rsid w:val="00064199"/>
    <w:rsid w:val="0006419B"/>
    <w:rsid w:val="000641DE"/>
    <w:rsid w:val="00065626"/>
    <w:rsid w:val="00066088"/>
    <w:rsid w:val="000678BC"/>
    <w:rsid w:val="000709AB"/>
    <w:rsid w:val="00072ADD"/>
    <w:rsid w:val="000734E4"/>
    <w:rsid w:val="00073B6F"/>
    <w:rsid w:val="000742B5"/>
    <w:rsid w:val="0007463B"/>
    <w:rsid w:val="000749E4"/>
    <w:rsid w:val="00075058"/>
    <w:rsid w:val="0007507B"/>
    <w:rsid w:val="00075423"/>
    <w:rsid w:val="000757F6"/>
    <w:rsid w:val="0007590D"/>
    <w:rsid w:val="00075CD4"/>
    <w:rsid w:val="00075D1E"/>
    <w:rsid w:val="00076ADA"/>
    <w:rsid w:val="00076C04"/>
    <w:rsid w:val="00076D18"/>
    <w:rsid w:val="00076F9E"/>
    <w:rsid w:val="0007723A"/>
    <w:rsid w:val="00077695"/>
    <w:rsid w:val="00077A3C"/>
    <w:rsid w:val="00077F60"/>
    <w:rsid w:val="00080428"/>
    <w:rsid w:val="00080507"/>
    <w:rsid w:val="00080574"/>
    <w:rsid w:val="00080D45"/>
    <w:rsid w:val="00080DB9"/>
    <w:rsid w:val="00081546"/>
    <w:rsid w:val="00081588"/>
    <w:rsid w:val="0008219A"/>
    <w:rsid w:val="00082897"/>
    <w:rsid w:val="000829F9"/>
    <w:rsid w:val="0008410E"/>
    <w:rsid w:val="000842BF"/>
    <w:rsid w:val="000849F3"/>
    <w:rsid w:val="00085090"/>
    <w:rsid w:val="00085178"/>
    <w:rsid w:val="0008561F"/>
    <w:rsid w:val="000866FC"/>
    <w:rsid w:val="00086AE7"/>
    <w:rsid w:val="00086ED8"/>
    <w:rsid w:val="0008725E"/>
    <w:rsid w:val="000902FC"/>
    <w:rsid w:val="000903C4"/>
    <w:rsid w:val="0009042C"/>
    <w:rsid w:val="00090808"/>
    <w:rsid w:val="00090878"/>
    <w:rsid w:val="000912CE"/>
    <w:rsid w:val="000919F5"/>
    <w:rsid w:val="00092126"/>
    <w:rsid w:val="000921C5"/>
    <w:rsid w:val="00092275"/>
    <w:rsid w:val="00092A15"/>
    <w:rsid w:val="00093248"/>
    <w:rsid w:val="0009348A"/>
    <w:rsid w:val="000934DF"/>
    <w:rsid w:val="00093F9B"/>
    <w:rsid w:val="000940CD"/>
    <w:rsid w:val="000942B6"/>
    <w:rsid w:val="00094341"/>
    <w:rsid w:val="00095182"/>
    <w:rsid w:val="000952F1"/>
    <w:rsid w:val="00095ABF"/>
    <w:rsid w:val="00095D7E"/>
    <w:rsid w:val="000971EF"/>
    <w:rsid w:val="0009798A"/>
    <w:rsid w:val="000A0628"/>
    <w:rsid w:val="000A0823"/>
    <w:rsid w:val="000A0A62"/>
    <w:rsid w:val="000A107F"/>
    <w:rsid w:val="000A15C3"/>
    <w:rsid w:val="000A1DAE"/>
    <w:rsid w:val="000A1E53"/>
    <w:rsid w:val="000A1F30"/>
    <w:rsid w:val="000A2A3E"/>
    <w:rsid w:val="000A2B59"/>
    <w:rsid w:val="000A38C8"/>
    <w:rsid w:val="000A46C4"/>
    <w:rsid w:val="000A49FD"/>
    <w:rsid w:val="000A51F5"/>
    <w:rsid w:val="000A5420"/>
    <w:rsid w:val="000A5446"/>
    <w:rsid w:val="000A554A"/>
    <w:rsid w:val="000A55C6"/>
    <w:rsid w:val="000A5CB6"/>
    <w:rsid w:val="000A68BF"/>
    <w:rsid w:val="000A6D7B"/>
    <w:rsid w:val="000A6FAB"/>
    <w:rsid w:val="000A72E6"/>
    <w:rsid w:val="000A7368"/>
    <w:rsid w:val="000A77F1"/>
    <w:rsid w:val="000A78E6"/>
    <w:rsid w:val="000A7B92"/>
    <w:rsid w:val="000A7DAA"/>
    <w:rsid w:val="000B02B8"/>
    <w:rsid w:val="000B0E1D"/>
    <w:rsid w:val="000B1191"/>
    <w:rsid w:val="000B133E"/>
    <w:rsid w:val="000B16B3"/>
    <w:rsid w:val="000B1744"/>
    <w:rsid w:val="000B2A8F"/>
    <w:rsid w:val="000B2B03"/>
    <w:rsid w:val="000B2F29"/>
    <w:rsid w:val="000B38EF"/>
    <w:rsid w:val="000B3BB8"/>
    <w:rsid w:val="000B3D98"/>
    <w:rsid w:val="000B4428"/>
    <w:rsid w:val="000B4DC0"/>
    <w:rsid w:val="000B4E62"/>
    <w:rsid w:val="000B5225"/>
    <w:rsid w:val="000B5301"/>
    <w:rsid w:val="000B5D54"/>
    <w:rsid w:val="000B6A16"/>
    <w:rsid w:val="000B7FAD"/>
    <w:rsid w:val="000C040D"/>
    <w:rsid w:val="000C096F"/>
    <w:rsid w:val="000C2488"/>
    <w:rsid w:val="000C2680"/>
    <w:rsid w:val="000C28E3"/>
    <w:rsid w:val="000C3BA6"/>
    <w:rsid w:val="000C3CB6"/>
    <w:rsid w:val="000C3CDB"/>
    <w:rsid w:val="000C45C9"/>
    <w:rsid w:val="000C4690"/>
    <w:rsid w:val="000C4EAB"/>
    <w:rsid w:val="000C5692"/>
    <w:rsid w:val="000C5C2A"/>
    <w:rsid w:val="000C5DCB"/>
    <w:rsid w:val="000C610E"/>
    <w:rsid w:val="000C6B6B"/>
    <w:rsid w:val="000C6EE6"/>
    <w:rsid w:val="000C7261"/>
    <w:rsid w:val="000C7748"/>
    <w:rsid w:val="000D02A3"/>
    <w:rsid w:val="000D1646"/>
    <w:rsid w:val="000D1E0F"/>
    <w:rsid w:val="000D1E54"/>
    <w:rsid w:val="000D20E4"/>
    <w:rsid w:val="000D212E"/>
    <w:rsid w:val="000D223B"/>
    <w:rsid w:val="000D2CA2"/>
    <w:rsid w:val="000D337C"/>
    <w:rsid w:val="000D354C"/>
    <w:rsid w:val="000D395A"/>
    <w:rsid w:val="000D3EC0"/>
    <w:rsid w:val="000D415B"/>
    <w:rsid w:val="000D4541"/>
    <w:rsid w:val="000D4605"/>
    <w:rsid w:val="000D48D8"/>
    <w:rsid w:val="000D4B91"/>
    <w:rsid w:val="000D5709"/>
    <w:rsid w:val="000D5F35"/>
    <w:rsid w:val="000D614A"/>
    <w:rsid w:val="000D6D48"/>
    <w:rsid w:val="000D72B4"/>
    <w:rsid w:val="000D738B"/>
    <w:rsid w:val="000D75D3"/>
    <w:rsid w:val="000D75FB"/>
    <w:rsid w:val="000D7817"/>
    <w:rsid w:val="000E06E3"/>
    <w:rsid w:val="000E0E28"/>
    <w:rsid w:val="000E121B"/>
    <w:rsid w:val="000E1D91"/>
    <w:rsid w:val="000E20B5"/>
    <w:rsid w:val="000E2803"/>
    <w:rsid w:val="000E2937"/>
    <w:rsid w:val="000E2B7F"/>
    <w:rsid w:val="000E2DF8"/>
    <w:rsid w:val="000E322F"/>
    <w:rsid w:val="000E34BF"/>
    <w:rsid w:val="000E3A06"/>
    <w:rsid w:val="000E3EC3"/>
    <w:rsid w:val="000E3FB6"/>
    <w:rsid w:val="000E4954"/>
    <w:rsid w:val="000E498E"/>
    <w:rsid w:val="000E4DB5"/>
    <w:rsid w:val="000E55C0"/>
    <w:rsid w:val="000E62B9"/>
    <w:rsid w:val="000E64C2"/>
    <w:rsid w:val="000E6D58"/>
    <w:rsid w:val="000E7790"/>
    <w:rsid w:val="000F0934"/>
    <w:rsid w:val="000F0954"/>
    <w:rsid w:val="000F0BC5"/>
    <w:rsid w:val="000F101B"/>
    <w:rsid w:val="000F1642"/>
    <w:rsid w:val="000F1923"/>
    <w:rsid w:val="000F1BC1"/>
    <w:rsid w:val="000F2AB0"/>
    <w:rsid w:val="000F3671"/>
    <w:rsid w:val="000F41BC"/>
    <w:rsid w:val="000F4309"/>
    <w:rsid w:val="000F44E3"/>
    <w:rsid w:val="000F482C"/>
    <w:rsid w:val="000F5515"/>
    <w:rsid w:val="000F5832"/>
    <w:rsid w:val="000F6295"/>
    <w:rsid w:val="000F643E"/>
    <w:rsid w:val="000F6893"/>
    <w:rsid w:val="000F6975"/>
    <w:rsid w:val="000F6DCB"/>
    <w:rsid w:val="000F72F1"/>
    <w:rsid w:val="000F78D4"/>
    <w:rsid w:val="001002F6"/>
    <w:rsid w:val="0010060A"/>
    <w:rsid w:val="00100D9F"/>
    <w:rsid w:val="00100DAA"/>
    <w:rsid w:val="00101279"/>
    <w:rsid w:val="00101397"/>
    <w:rsid w:val="001014D8"/>
    <w:rsid w:val="001015F9"/>
    <w:rsid w:val="001016FD"/>
    <w:rsid w:val="0010171A"/>
    <w:rsid w:val="00101AC3"/>
    <w:rsid w:val="00102090"/>
    <w:rsid w:val="001020A2"/>
    <w:rsid w:val="00102235"/>
    <w:rsid w:val="001030E4"/>
    <w:rsid w:val="00103574"/>
    <w:rsid w:val="0010382F"/>
    <w:rsid w:val="00103BB0"/>
    <w:rsid w:val="00103DB3"/>
    <w:rsid w:val="00103F21"/>
    <w:rsid w:val="00104338"/>
    <w:rsid w:val="001054E5"/>
    <w:rsid w:val="00105CD0"/>
    <w:rsid w:val="0010617D"/>
    <w:rsid w:val="00106BA1"/>
    <w:rsid w:val="00107305"/>
    <w:rsid w:val="0010738D"/>
    <w:rsid w:val="0010791C"/>
    <w:rsid w:val="0011009D"/>
    <w:rsid w:val="00110935"/>
    <w:rsid w:val="00110C8A"/>
    <w:rsid w:val="00110F02"/>
    <w:rsid w:val="00111D83"/>
    <w:rsid w:val="00111EFE"/>
    <w:rsid w:val="001145DD"/>
    <w:rsid w:val="00114EC2"/>
    <w:rsid w:val="00115134"/>
    <w:rsid w:val="001158AE"/>
    <w:rsid w:val="00115BE0"/>
    <w:rsid w:val="00115DD9"/>
    <w:rsid w:val="00116164"/>
    <w:rsid w:val="001161A4"/>
    <w:rsid w:val="00116665"/>
    <w:rsid w:val="00116D12"/>
    <w:rsid w:val="00116F01"/>
    <w:rsid w:val="00116F9A"/>
    <w:rsid w:val="00116FF2"/>
    <w:rsid w:val="001171E0"/>
    <w:rsid w:val="0011772E"/>
    <w:rsid w:val="001200DC"/>
    <w:rsid w:val="00120E14"/>
    <w:rsid w:val="0012126A"/>
    <w:rsid w:val="00121392"/>
    <w:rsid w:val="0012179F"/>
    <w:rsid w:val="0012236E"/>
    <w:rsid w:val="00122B35"/>
    <w:rsid w:val="0012317B"/>
    <w:rsid w:val="0012339B"/>
    <w:rsid w:val="00123ADF"/>
    <w:rsid w:val="00124B41"/>
    <w:rsid w:val="00125309"/>
    <w:rsid w:val="0012592A"/>
    <w:rsid w:val="00125FD0"/>
    <w:rsid w:val="00126318"/>
    <w:rsid w:val="00126554"/>
    <w:rsid w:val="00126D32"/>
    <w:rsid w:val="00126E83"/>
    <w:rsid w:val="00127853"/>
    <w:rsid w:val="00130C0F"/>
    <w:rsid w:val="00131306"/>
    <w:rsid w:val="0013168E"/>
    <w:rsid w:val="00131F90"/>
    <w:rsid w:val="001336D7"/>
    <w:rsid w:val="00133C9F"/>
    <w:rsid w:val="00133F22"/>
    <w:rsid w:val="00134342"/>
    <w:rsid w:val="00134997"/>
    <w:rsid w:val="00134AD1"/>
    <w:rsid w:val="00134B83"/>
    <w:rsid w:val="00134F2A"/>
    <w:rsid w:val="00135A97"/>
    <w:rsid w:val="00135C38"/>
    <w:rsid w:val="00136E3A"/>
    <w:rsid w:val="001370D9"/>
    <w:rsid w:val="00137A0A"/>
    <w:rsid w:val="00137B59"/>
    <w:rsid w:val="00141127"/>
    <w:rsid w:val="0014154C"/>
    <w:rsid w:val="00141CEC"/>
    <w:rsid w:val="00141FA3"/>
    <w:rsid w:val="00142577"/>
    <w:rsid w:val="0014261A"/>
    <w:rsid w:val="00142655"/>
    <w:rsid w:val="001443C3"/>
    <w:rsid w:val="00144BFA"/>
    <w:rsid w:val="001457CE"/>
    <w:rsid w:val="00145D04"/>
    <w:rsid w:val="001463E8"/>
    <w:rsid w:val="00146825"/>
    <w:rsid w:val="001468F8"/>
    <w:rsid w:val="001474A9"/>
    <w:rsid w:val="001475DC"/>
    <w:rsid w:val="001477EF"/>
    <w:rsid w:val="00147AF7"/>
    <w:rsid w:val="001501B3"/>
    <w:rsid w:val="00150461"/>
    <w:rsid w:val="00150741"/>
    <w:rsid w:val="00150A24"/>
    <w:rsid w:val="001512EC"/>
    <w:rsid w:val="00152F96"/>
    <w:rsid w:val="00153790"/>
    <w:rsid w:val="00153925"/>
    <w:rsid w:val="00153A4D"/>
    <w:rsid w:val="0015405D"/>
    <w:rsid w:val="0015450B"/>
    <w:rsid w:val="0015452F"/>
    <w:rsid w:val="001545FD"/>
    <w:rsid w:val="001547C7"/>
    <w:rsid w:val="00154A79"/>
    <w:rsid w:val="00154FDA"/>
    <w:rsid w:val="001558C6"/>
    <w:rsid w:val="001559EF"/>
    <w:rsid w:val="00155E9A"/>
    <w:rsid w:val="00156A72"/>
    <w:rsid w:val="001572E1"/>
    <w:rsid w:val="00157552"/>
    <w:rsid w:val="00157816"/>
    <w:rsid w:val="001601E0"/>
    <w:rsid w:val="001604B2"/>
    <w:rsid w:val="0016063E"/>
    <w:rsid w:val="001608EC"/>
    <w:rsid w:val="00160AF3"/>
    <w:rsid w:val="00160F30"/>
    <w:rsid w:val="00161257"/>
    <w:rsid w:val="001617E6"/>
    <w:rsid w:val="00161A91"/>
    <w:rsid w:val="00162217"/>
    <w:rsid w:val="00162CF9"/>
    <w:rsid w:val="00162F68"/>
    <w:rsid w:val="001630B2"/>
    <w:rsid w:val="00163175"/>
    <w:rsid w:val="00163341"/>
    <w:rsid w:val="00163BE0"/>
    <w:rsid w:val="001641EA"/>
    <w:rsid w:val="001643E4"/>
    <w:rsid w:val="00164567"/>
    <w:rsid w:val="0016460E"/>
    <w:rsid w:val="00164E60"/>
    <w:rsid w:val="001655B2"/>
    <w:rsid w:val="0016639C"/>
    <w:rsid w:val="001666DB"/>
    <w:rsid w:val="00166738"/>
    <w:rsid w:val="00166DAF"/>
    <w:rsid w:val="00167A7A"/>
    <w:rsid w:val="00167D1C"/>
    <w:rsid w:val="00167F34"/>
    <w:rsid w:val="00170381"/>
    <w:rsid w:val="00170416"/>
    <w:rsid w:val="001709F7"/>
    <w:rsid w:val="00170C40"/>
    <w:rsid w:val="00170CE8"/>
    <w:rsid w:val="00170DFC"/>
    <w:rsid w:val="001711D4"/>
    <w:rsid w:val="001715A5"/>
    <w:rsid w:val="00171C0E"/>
    <w:rsid w:val="00171CB6"/>
    <w:rsid w:val="001721DA"/>
    <w:rsid w:val="00172362"/>
    <w:rsid w:val="00172A1F"/>
    <w:rsid w:val="00172B38"/>
    <w:rsid w:val="00172D33"/>
    <w:rsid w:val="00172ECE"/>
    <w:rsid w:val="00173095"/>
    <w:rsid w:val="00174623"/>
    <w:rsid w:val="00174B02"/>
    <w:rsid w:val="001765D4"/>
    <w:rsid w:val="00176821"/>
    <w:rsid w:val="001768A0"/>
    <w:rsid w:val="00176BB4"/>
    <w:rsid w:val="001771BE"/>
    <w:rsid w:val="001771CD"/>
    <w:rsid w:val="001777E3"/>
    <w:rsid w:val="00177F85"/>
    <w:rsid w:val="00180748"/>
    <w:rsid w:val="001808A3"/>
    <w:rsid w:val="001815E9"/>
    <w:rsid w:val="00181DF0"/>
    <w:rsid w:val="001824A1"/>
    <w:rsid w:val="00182573"/>
    <w:rsid w:val="001826B0"/>
    <w:rsid w:val="00182ED0"/>
    <w:rsid w:val="0018339C"/>
    <w:rsid w:val="001836FB"/>
    <w:rsid w:val="001839A6"/>
    <w:rsid w:val="001841FA"/>
    <w:rsid w:val="00184462"/>
    <w:rsid w:val="0018526B"/>
    <w:rsid w:val="001858E2"/>
    <w:rsid w:val="00185984"/>
    <w:rsid w:val="00185FDD"/>
    <w:rsid w:val="001860A6"/>
    <w:rsid w:val="00186576"/>
    <w:rsid w:val="00186853"/>
    <w:rsid w:val="001868E6"/>
    <w:rsid w:val="00187048"/>
    <w:rsid w:val="001877E7"/>
    <w:rsid w:val="00187FF7"/>
    <w:rsid w:val="00190B85"/>
    <w:rsid w:val="00191559"/>
    <w:rsid w:val="0019165B"/>
    <w:rsid w:val="0019230B"/>
    <w:rsid w:val="0019310A"/>
    <w:rsid w:val="00193A66"/>
    <w:rsid w:val="00193B8A"/>
    <w:rsid w:val="001948A6"/>
    <w:rsid w:val="0019495B"/>
    <w:rsid w:val="001956DE"/>
    <w:rsid w:val="001967BE"/>
    <w:rsid w:val="00196824"/>
    <w:rsid w:val="00197DB9"/>
    <w:rsid w:val="00197E46"/>
    <w:rsid w:val="001A0ADC"/>
    <w:rsid w:val="001A0BF1"/>
    <w:rsid w:val="001A146A"/>
    <w:rsid w:val="001A19A8"/>
    <w:rsid w:val="001A2229"/>
    <w:rsid w:val="001A22DF"/>
    <w:rsid w:val="001A249F"/>
    <w:rsid w:val="001A5E0F"/>
    <w:rsid w:val="001A5E55"/>
    <w:rsid w:val="001A6453"/>
    <w:rsid w:val="001A64AC"/>
    <w:rsid w:val="001A65EA"/>
    <w:rsid w:val="001A6F65"/>
    <w:rsid w:val="001A728C"/>
    <w:rsid w:val="001B00F2"/>
    <w:rsid w:val="001B05BA"/>
    <w:rsid w:val="001B0D26"/>
    <w:rsid w:val="001B148C"/>
    <w:rsid w:val="001B193A"/>
    <w:rsid w:val="001B2F17"/>
    <w:rsid w:val="001B3242"/>
    <w:rsid w:val="001B37C2"/>
    <w:rsid w:val="001B3963"/>
    <w:rsid w:val="001B39A5"/>
    <w:rsid w:val="001B3ACC"/>
    <w:rsid w:val="001B4020"/>
    <w:rsid w:val="001B48EF"/>
    <w:rsid w:val="001B4A9C"/>
    <w:rsid w:val="001B4D73"/>
    <w:rsid w:val="001B51E9"/>
    <w:rsid w:val="001B5325"/>
    <w:rsid w:val="001B56FE"/>
    <w:rsid w:val="001B5E7F"/>
    <w:rsid w:val="001C042D"/>
    <w:rsid w:val="001C07D4"/>
    <w:rsid w:val="001C1318"/>
    <w:rsid w:val="001C14E2"/>
    <w:rsid w:val="001C1826"/>
    <w:rsid w:val="001C1A65"/>
    <w:rsid w:val="001C1C59"/>
    <w:rsid w:val="001C1DC2"/>
    <w:rsid w:val="001C26CF"/>
    <w:rsid w:val="001C274F"/>
    <w:rsid w:val="001C288A"/>
    <w:rsid w:val="001C2EC0"/>
    <w:rsid w:val="001C2FEA"/>
    <w:rsid w:val="001C3195"/>
    <w:rsid w:val="001C3FAB"/>
    <w:rsid w:val="001C4777"/>
    <w:rsid w:val="001C4782"/>
    <w:rsid w:val="001C4DD3"/>
    <w:rsid w:val="001C57A3"/>
    <w:rsid w:val="001C6015"/>
    <w:rsid w:val="001C644B"/>
    <w:rsid w:val="001C6643"/>
    <w:rsid w:val="001C6938"/>
    <w:rsid w:val="001C6BCB"/>
    <w:rsid w:val="001C7EE2"/>
    <w:rsid w:val="001D0A9B"/>
    <w:rsid w:val="001D0F4E"/>
    <w:rsid w:val="001D129B"/>
    <w:rsid w:val="001D1967"/>
    <w:rsid w:val="001D1C49"/>
    <w:rsid w:val="001D2837"/>
    <w:rsid w:val="001D2A06"/>
    <w:rsid w:val="001D2A5F"/>
    <w:rsid w:val="001D2CE9"/>
    <w:rsid w:val="001D3664"/>
    <w:rsid w:val="001D4047"/>
    <w:rsid w:val="001D43FF"/>
    <w:rsid w:val="001D445B"/>
    <w:rsid w:val="001D453D"/>
    <w:rsid w:val="001D457A"/>
    <w:rsid w:val="001D477D"/>
    <w:rsid w:val="001D5738"/>
    <w:rsid w:val="001D5960"/>
    <w:rsid w:val="001D5F91"/>
    <w:rsid w:val="001D7630"/>
    <w:rsid w:val="001E0545"/>
    <w:rsid w:val="001E055E"/>
    <w:rsid w:val="001E0565"/>
    <w:rsid w:val="001E089B"/>
    <w:rsid w:val="001E0A00"/>
    <w:rsid w:val="001E0B3C"/>
    <w:rsid w:val="001E0D25"/>
    <w:rsid w:val="001E0E75"/>
    <w:rsid w:val="001E1528"/>
    <w:rsid w:val="001E17B2"/>
    <w:rsid w:val="001E180C"/>
    <w:rsid w:val="001E2510"/>
    <w:rsid w:val="001E2BC7"/>
    <w:rsid w:val="001E2BDD"/>
    <w:rsid w:val="001E3B0C"/>
    <w:rsid w:val="001E3C9A"/>
    <w:rsid w:val="001E45DB"/>
    <w:rsid w:val="001E4C6B"/>
    <w:rsid w:val="001E5DD7"/>
    <w:rsid w:val="001E623B"/>
    <w:rsid w:val="001E6CB4"/>
    <w:rsid w:val="001E6F07"/>
    <w:rsid w:val="001E74AC"/>
    <w:rsid w:val="001E7B6A"/>
    <w:rsid w:val="001E7E81"/>
    <w:rsid w:val="001F004B"/>
    <w:rsid w:val="001F0470"/>
    <w:rsid w:val="001F052C"/>
    <w:rsid w:val="001F063A"/>
    <w:rsid w:val="001F1B1A"/>
    <w:rsid w:val="001F22CA"/>
    <w:rsid w:val="001F2C83"/>
    <w:rsid w:val="001F322C"/>
    <w:rsid w:val="001F3A82"/>
    <w:rsid w:val="001F3E5D"/>
    <w:rsid w:val="001F3F8C"/>
    <w:rsid w:val="001F4093"/>
    <w:rsid w:val="001F41C3"/>
    <w:rsid w:val="001F433D"/>
    <w:rsid w:val="001F4EE0"/>
    <w:rsid w:val="001F59B9"/>
    <w:rsid w:val="001F5C2E"/>
    <w:rsid w:val="001F68F9"/>
    <w:rsid w:val="001F788E"/>
    <w:rsid w:val="001F7A34"/>
    <w:rsid w:val="001F7B24"/>
    <w:rsid w:val="001F7BBB"/>
    <w:rsid w:val="00200799"/>
    <w:rsid w:val="002007ED"/>
    <w:rsid w:val="002009F6"/>
    <w:rsid w:val="00200B07"/>
    <w:rsid w:val="00200B75"/>
    <w:rsid w:val="002014EE"/>
    <w:rsid w:val="002016F4"/>
    <w:rsid w:val="00201A51"/>
    <w:rsid w:val="00201DBD"/>
    <w:rsid w:val="00201F1F"/>
    <w:rsid w:val="00202206"/>
    <w:rsid w:val="0020260C"/>
    <w:rsid w:val="00202CE2"/>
    <w:rsid w:val="00203802"/>
    <w:rsid w:val="002042DF"/>
    <w:rsid w:val="002043C5"/>
    <w:rsid w:val="002046C3"/>
    <w:rsid w:val="00204976"/>
    <w:rsid w:val="002049B2"/>
    <w:rsid w:val="00205691"/>
    <w:rsid w:val="0020583B"/>
    <w:rsid w:val="002059E6"/>
    <w:rsid w:val="00205F0C"/>
    <w:rsid w:val="00206057"/>
    <w:rsid w:val="002064B0"/>
    <w:rsid w:val="002065DC"/>
    <w:rsid w:val="00206AE6"/>
    <w:rsid w:val="00206FB1"/>
    <w:rsid w:val="002074F3"/>
    <w:rsid w:val="0021024A"/>
    <w:rsid w:val="002102C9"/>
    <w:rsid w:val="00210804"/>
    <w:rsid w:val="002108A5"/>
    <w:rsid w:val="00210DDC"/>
    <w:rsid w:val="00211C27"/>
    <w:rsid w:val="00211EA9"/>
    <w:rsid w:val="0021257A"/>
    <w:rsid w:val="0021270C"/>
    <w:rsid w:val="00212793"/>
    <w:rsid w:val="00212DD2"/>
    <w:rsid w:val="00212EEC"/>
    <w:rsid w:val="00213937"/>
    <w:rsid w:val="00213D4E"/>
    <w:rsid w:val="0021453C"/>
    <w:rsid w:val="00214C7F"/>
    <w:rsid w:val="00214C80"/>
    <w:rsid w:val="00214EB3"/>
    <w:rsid w:val="0021559D"/>
    <w:rsid w:val="00215CC7"/>
    <w:rsid w:val="002160DA"/>
    <w:rsid w:val="00216BFB"/>
    <w:rsid w:val="002173F9"/>
    <w:rsid w:val="002174B4"/>
    <w:rsid w:val="0021777E"/>
    <w:rsid w:val="00217AF0"/>
    <w:rsid w:val="00221670"/>
    <w:rsid w:val="00221D45"/>
    <w:rsid w:val="002227D2"/>
    <w:rsid w:val="00223112"/>
    <w:rsid w:val="00223233"/>
    <w:rsid w:val="00223780"/>
    <w:rsid w:val="00223910"/>
    <w:rsid w:val="002239D3"/>
    <w:rsid w:val="00223C88"/>
    <w:rsid w:val="00223E60"/>
    <w:rsid w:val="002241D3"/>
    <w:rsid w:val="00224FE2"/>
    <w:rsid w:val="002251B8"/>
    <w:rsid w:val="0022560E"/>
    <w:rsid w:val="0022560F"/>
    <w:rsid w:val="002261D1"/>
    <w:rsid w:val="00226731"/>
    <w:rsid w:val="0022706A"/>
    <w:rsid w:val="00227411"/>
    <w:rsid w:val="0022759B"/>
    <w:rsid w:val="00227707"/>
    <w:rsid w:val="00230810"/>
    <w:rsid w:val="00230C13"/>
    <w:rsid w:val="00230E7E"/>
    <w:rsid w:val="00231C20"/>
    <w:rsid w:val="00231CC0"/>
    <w:rsid w:val="00232D6A"/>
    <w:rsid w:val="00232D9E"/>
    <w:rsid w:val="00232E89"/>
    <w:rsid w:val="0023304D"/>
    <w:rsid w:val="002330E1"/>
    <w:rsid w:val="002334FB"/>
    <w:rsid w:val="0023358B"/>
    <w:rsid w:val="002335D7"/>
    <w:rsid w:val="00234502"/>
    <w:rsid w:val="00235395"/>
    <w:rsid w:val="00235CAA"/>
    <w:rsid w:val="00235DDC"/>
    <w:rsid w:val="002363A1"/>
    <w:rsid w:val="002365F8"/>
    <w:rsid w:val="00236911"/>
    <w:rsid w:val="0023737B"/>
    <w:rsid w:val="0023746F"/>
    <w:rsid w:val="00240220"/>
    <w:rsid w:val="0024026B"/>
    <w:rsid w:val="002405C8"/>
    <w:rsid w:val="00241354"/>
    <w:rsid w:val="00241C94"/>
    <w:rsid w:val="002426F7"/>
    <w:rsid w:val="00242788"/>
    <w:rsid w:val="00242F7D"/>
    <w:rsid w:val="00243188"/>
    <w:rsid w:val="002433B3"/>
    <w:rsid w:val="002434CD"/>
    <w:rsid w:val="00243C44"/>
    <w:rsid w:val="002449D5"/>
    <w:rsid w:val="00244BB4"/>
    <w:rsid w:val="00244F64"/>
    <w:rsid w:val="002450E6"/>
    <w:rsid w:val="002451AE"/>
    <w:rsid w:val="00245744"/>
    <w:rsid w:val="002458EA"/>
    <w:rsid w:val="002459D9"/>
    <w:rsid w:val="00246018"/>
    <w:rsid w:val="00246278"/>
    <w:rsid w:val="00246422"/>
    <w:rsid w:val="00246DB4"/>
    <w:rsid w:val="00247B32"/>
    <w:rsid w:val="00247B80"/>
    <w:rsid w:val="00247F20"/>
    <w:rsid w:val="0025039E"/>
    <w:rsid w:val="0025081C"/>
    <w:rsid w:val="00251271"/>
    <w:rsid w:val="00251857"/>
    <w:rsid w:val="00251948"/>
    <w:rsid w:val="00251EEA"/>
    <w:rsid w:val="002522C8"/>
    <w:rsid w:val="002530A6"/>
    <w:rsid w:val="00253525"/>
    <w:rsid w:val="00253C53"/>
    <w:rsid w:val="00254801"/>
    <w:rsid w:val="00254FD3"/>
    <w:rsid w:val="00255972"/>
    <w:rsid w:val="00255A26"/>
    <w:rsid w:val="00255BD5"/>
    <w:rsid w:val="00256273"/>
    <w:rsid w:val="00256796"/>
    <w:rsid w:val="002568E0"/>
    <w:rsid w:val="002576AC"/>
    <w:rsid w:val="002578D7"/>
    <w:rsid w:val="00257E2B"/>
    <w:rsid w:val="002608AB"/>
    <w:rsid w:val="00260A86"/>
    <w:rsid w:val="002618A2"/>
    <w:rsid w:val="00261DB7"/>
    <w:rsid w:val="002624DE"/>
    <w:rsid w:val="00262A11"/>
    <w:rsid w:val="00262A4B"/>
    <w:rsid w:val="002630C1"/>
    <w:rsid w:val="002638A1"/>
    <w:rsid w:val="002639DB"/>
    <w:rsid w:val="00264128"/>
    <w:rsid w:val="00264289"/>
    <w:rsid w:val="0026508B"/>
    <w:rsid w:val="00265A70"/>
    <w:rsid w:val="00265EB1"/>
    <w:rsid w:val="002663A6"/>
    <w:rsid w:val="00266485"/>
    <w:rsid w:val="00266EC1"/>
    <w:rsid w:val="002671BD"/>
    <w:rsid w:val="002676C5"/>
    <w:rsid w:val="00267A2D"/>
    <w:rsid w:val="00267F12"/>
    <w:rsid w:val="00270053"/>
    <w:rsid w:val="00270C13"/>
    <w:rsid w:val="0027139A"/>
    <w:rsid w:val="002715E4"/>
    <w:rsid w:val="00271711"/>
    <w:rsid w:val="00272126"/>
    <w:rsid w:val="00272FAE"/>
    <w:rsid w:val="00273414"/>
    <w:rsid w:val="00273728"/>
    <w:rsid w:val="00273D33"/>
    <w:rsid w:val="00274872"/>
    <w:rsid w:val="0027515B"/>
    <w:rsid w:val="002755A6"/>
    <w:rsid w:val="00275F6A"/>
    <w:rsid w:val="0027617E"/>
    <w:rsid w:val="0027658D"/>
    <w:rsid w:val="002765DA"/>
    <w:rsid w:val="00276F8F"/>
    <w:rsid w:val="00277107"/>
    <w:rsid w:val="00277163"/>
    <w:rsid w:val="00277ACF"/>
    <w:rsid w:val="00277E41"/>
    <w:rsid w:val="0028010E"/>
    <w:rsid w:val="00281394"/>
    <w:rsid w:val="00281690"/>
    <w:rsid w:val="00281D71"/>
    <w:rsid w:val="0028200F"/>
    <w:rsid w:val="002825CA"/>
    <w:rsid w:val="00283817"/>
    <w:rsid w:val="00283E74"/>
    <w:rsid w:val="0028428F"/>
    <w:rsid w:val="002842D4"/>
    <w:rsid w:val="00284A3F"/>
    <w:rsid w:val="00284A5B"/>
    <w:rsid w:val="00284CB1"/>
    <w:rsid w:val="002853DC"/>
    <w:rsid w:val="002855CC"/>
    <w:rsid w:val="00285B88"/>
    <w:rsid w:val="00285D71"/>
    <w:rsid w:val="002861EA"/>
    <w:rsid w:val="00286C22"/>
    <w:rsid w:val="0028755C"/>
    <w:rsid w:val="0028756C"/>
    <w:rsid w:val="00287B6C"/>
    <w:rsid w:val="00287E2D"/>
    <w:rsid w:val="00287F76"/>
    <w:rsid w:val="00290172"/>
    <w:rsid w:val="0029131F"/>
    <w:rsid w:val="00292517"/>
    <w:rsid w:val="00292582"/>
    <w:rsid w:val="00292B33"/>
    <w:rsid w:val="0029431E"/>
    <w:rsid w:val="00294683"/>
    <w:rsid w:val="00294C38"/>
    <w:rsid w:val="002952CB"/>
    <w:rsid w:val="002958E0"/>
    <w:rsid w:val="00295AB1"/>
    <w:rsid w:val="00296243"/>
    <w:rsid w:val="0029646A"/>
    <w:rsid w:val="0029651B"/>
    <w:rsid w:val="00296772"/>
    <w:rsid w:val="00296BC8"/>
    <w:rsid w:val="00296E60"/>
    <w:rsid w:val="00297603"/>
    <w:rsid w:val="00297D23"/>
    <w:rsid w:val="002A0535"/>
    <w:rsid w:val="002A05CD"/>
    <w:rsid w:val="002A0A89"/>
    <w:rsid w:val="002A10C1"/>
    <w:rsid w:val="002A176B"/>
    <w:rsid w:val="002A3814"/>
    <w:rsid w:val="002A3CC8"/>
    <w:rsid w:val="002A3E39"/>
    <w:rsid w:val="002A41B8"/>
    <w:rsid w:val="002A4402"/>
    <w:rsid w:val="002A4409"/>
    <w:rsid w:val="002A4E01"/>
    <w:rsid w:val="002A4F16"/>
    <w:rsid w:val="002A568C"/>
    <w:rsid w:val="002A5819"/>
    <w:rsid w:val="002A5A19"/>
    <w:rsid w:val="002A69C6"/>
    <w:rsid w:val="002A77D1"/>
    <w:rsid w:val="002A79DC"/>
    <w:rsid w:val="002A7B63"/>
    <w:rsid w:val="002B0342"/>
    <w:rsid w:val="002B1003"/>
    <w:rsid w:val="002B25EA"/>
    <w:rsid w:val="002B2CC6"/>
    <w:rsid w:val="002B329E"/>
    <w:rsid w:val="002B3BE6"/>
    <w:rsid w:val="002B3E55"/>
    <w:rsid w:val="002B4047"/>
    <w:rsid w:val="002B43CC"/>
    <w:rsid w:val="002B445F"/>
    <w:rsid w:val="002B4780"/>
    <w:rsid w:val="002B4BAF"/>
    <w:rsid w:val="002B4C66"/>
    <w:rsid w:val="002B56C7"/>
    <w:rsid w:val="002B5D2F"/>
    <w:rsid w:val="002B5DCF"/>
    <w:rsid w:val="002B5DF6"/>
    <w:rsid w:val="002B6324"/>
    <w:rsid w:val="002B6ABB"/>
    <w:rsid w:val="002B775B"/>
    <w:rsid w:val="002B781B"/>
    <w:rsid w:val="002B7A7B"/>
    <w:rsid w:val="002B7C6D"/>
    <w:rsid w:val="002B7D23"/>
    <w:rsid w:val="002C033A"/>
    <w:rsid w:val="002C0581"/>
    <w:rsid w:val="002C096D"/>
    <w:rsid w:val="002C0B98"/>
    <w:rsid w:val="002C0EEF"/>
    <w:rsid w:val="002C150F"/>
    <w:rsid w:val="002C19E5"/>
    <w:rsid w:val="002C216A"/>
    <w:rsid w:val="002C2238"/>
    <w:rsid w:val="002C2753"/>
    <w:rsid w:val="002C2817"/>
    <w:rsid w:val="002C2A77"/>
    <w:rsid w:val="002C2FEC"/>
    <w:rsid w:val="002C3EE3"/>
    <w:rsid w:val="002C4E20"/>
    <w:rsid w:val="002C522C"/>
    <w:rsid w:val="002C53CE"/>
    <w:rsid w:val="002C614D"/>
    <w:rsid w:val="002C68E5"/>
    <w:rsid w:val="002C712C"/>
    <w:rsid w:val="002C7846"/>
    <w:rsid w:val="002C7C47"/>
    <w:rsid w:val="002C7CA6"/>
    <w:rsid w:val="002D05D8"/>
    <w:rsid w:val="002D097B"/>
    <w:rsid w:val="002D1537"/>
    <w:rsid w:val="002D193A"/>
    <w:rsid w:val="002D206B"/>
    <w:rsid w:val="002D2F63"/>
    <w:rsid w:val="002D5CA9"/>
    <w:rsid w:val="002D67FD"/>
    <w:rsid w:val="002D6BAD"/>
    <w:rsid w:val="002D6C49"/>
    <w:rsid w:val="002D6D3E"/>
    <w:rsid w:val="002D6E65"/>
    <w:rsid w:val="002D6F29"/>
    <w:rsid w:val="002D73A0"/>
    <w:rsid w:val="002D7680"/>
    <w:rsid w:val="002D7905"/>
    <w:rsid w:val="002E0090"/>
    <w:rsid w:val="002E044C"/>
    <w:rsid w:val="002E06BF"/>
    <w:rsid w:val="002E0701"/>
    <w:rsid w:val="002E0FDF"/>
    <w:rsid w:val="002E19C5"/>
    <w:rsid w:val="002E1B43"/>
    <w:rsid w:val="002E1F1E"/>
    <w:rsid w:val="002E2102"/>
    <w:rsid w:val="002E2158"/>
    <w:rsid w:val="002E2D99"/>
    <w:rsid w:val="002E3080"/>
    <w:rsid w:val="002E32DB"/>
    <w:rsid w:val="002E34D2"/>
    <w:rsid w:val="002E464C"/>
    <w:rsid w:val="002E47A8"/>
    <w:rsid w:val="002E4C61"/>
    <w:rsid w:val="002E4FBD"/>
    <w:rsid w:val="002E5634"/>
    <w:rsid w:val="002E60C2"/>
    <w:rsid w:val="002E6295"/>
    <w:rsid w:val="002E66B5"/>
    <w:rsid w:val="002E6B76"/>
    <w:rsid w:val="002E6CD7"/>
    <w:rsid w:val="002E6DC4"/>
    <w:rsid w:val="002E7050"/>
    <w:rsid w:val="002E7813"/>
    <w:rsid w:val="002E7AC8"/>
    <w:rsid w:val="002E7B09"/>
    <w:rsid w:val="002F0595"/>
    <w:rsid w:val="002F0B80"/>
    <w:rsid w:val="002F13FD"/>
    <w:rsid w:val="002F1A3E"/>
    <w:rsid w:val="002F1CB0"/>
    <w:rsid w:val="002F2876"/>
    <w:rsid w:val="002F2C35"/>
    <w:rsid w:val="002F37FF"/>
    <w:rsid w:val="002F3B3C"/>
    <w:rsid w:val="002F3CE8"/>
    <w:rsid w:val="002F4497"/>
    <w:rsid w:val="002F4ACA"/>
    <w:rsid w:val="002F4F35"/>
    <w:rsid w:val="002F583E"/>
    <w:rsid w:val="002F5D0F"/>
    <w:rsid w:val="002F639A"/>
    <w:rsid w:val="002F66F4"/>
    <w:rsid w:val="002F6EE5"/>
    <w:rsid w:val="002F7126"/>
    <w:rsid w:val="002F7A20"/>
    <w:rsid w:val="002F7E5E"/>
    <w:rsid w:val="002F7FD4"/>
    <w:rsid w:val="003002CE"/>
    <w:rsid w:val="00300C1E"/>
    <w:rsid w:val="00300CAD"/>
    <w:rsid w:val="00300F9E"/>
    <w:rsid w:val="00301D51"/>
    <w:rsid w:val="00302EAA"/>
    <w:rsid w:val="003031A4"/>
    <w:rsid w:val="00303339"/>
    <w:rsid w:val="00303BD1"/>
    <w:rsid w:val="00304697"/>
    <w:rsid w:val="003054F7"/>
    <w:rsid w:val="0030668B"/>
    <w:rsid w:val="00306841"/>
    <w:rsid w:val="00306882"/>
    <w:rsid w:val="003069A0"/>
    <w:rsid w:val="00306CD1"/>
    <w:rsid w:val="0030717E"/>
    <w:rsid w:val="00307353"/>
    <w:rsid w:val="0030750D"/>
    <w:rsid w:val="00307DD9"/>
    <w:rsid w:val="0031007D"/>
    <w:rsid w:val="003106F2"/>
    <w:rsid w:val="00310726"/>
    <w:rsid w:val="00310A52"/>
    <w:rsid w:val="00311019"/>
    <w:rsid w:val="00311225"/>
    <w:rsid w:val="003113CA"/>
    <w:rsid w:val="003118BF"/>
    <w:rsid w:val="00311D2B"/>
    <w:rsid w:val="00312266"/>
    <w:rsid w:val="00312B42"/>
    <w:rsid w:val="0031343F"/>
    <w:rsid w:val="0031364F"/>
    <w:rsid w:val="00313C08"/>
    <w:rsid w:val="00313C81"/>
    <w:rsid w:val="0031429F"/>
    <w:rsid w:val="0031453B"/>
    <w:rsid w:val="00314594"/>
    <w:rsid w:val="0031495E"/>
    <w:rsid w:val="003152BC"/>
    <w:rsid w:val="003152DA"/>
    <w:rsid w:val="00315843"/>
    <w:rsid w:val="003165D7"/>
    <w:rsid w:val="00316B43"/>
    <w:rsid w:val="00316EF4"/>
    <w:rsid w:val="00317801"/>
    <w:rsid w:val="00317A15"/>
    <w:rsid w:val="00317E69"/>
    <w:rsid w:val="003201D0"/>
    <w:rsid w:val="00320C50"/>
    <w:rsid w:val="00320D18"/>
    <w:rsid w:val="00320DA5"/>
    <w:rsid w:val="00321E67"/>
    <w:rsid w:val="00322319"/>
    <w:rsid w:val="0032252A"/>
    <w:rsid w:val="00322E0F"/>
    <w:rsid w:val="00322F08"/>
    <w:rsid w:val="00323129"/>
    <w:rsid w:val="00323528"/>
    <w:rsid w:val="00323630"/>
    <w:rsid w:val="003239AC"/>
    <w:rsid w:val="0032413C"/>
    <w:rsid w:val="003243D9"/>
    <w:rsid w:val="00324432"/>
    <w:rsid w:val="00324953"/>
    <w:rsid w:val="00324A5E"/>
    <w:rsid w:val="00325368"/>
    <w:rsid w:val="00325BDA"/>
    <w:rsid w:val="00325E46"/>
    <w:rsid w:val="00326388"/>
    <w:rsid w:val="003267C2"/>
    <w:rsid w:val="00327222"/>
    <w:rsid w:val="0032783F"/>
    <w:rsid w:val="00327EE1"/>
    <w:rsid w:val="003302D1"/>
    <w:rsid w:val="00330C4E"/>
    <w:rsid w:val="00330C98"/>
    <w:rsid w:val="003314FE"/>
    <w:rsid w:val="00331849"/>
    <w:rsid w:val="00331939"/>
    <w:rsid w:val="00331BCC"/>
    <w:rsid w:val="003326CF"/>
    <w:rsid w:val="003327AE"/>
    <w:rsid w:val="00332A19"/>
    <w:rsid w:val="00332ED8"/>
    <w:rsid w:val="00332F41"/>
    <w:rsid w:val="00333819"/>
    <w:rsid w:val="00333DC7"/>
    <w:rsid w:val="00335078"/>
    <w:rsid w:val="003352BB"/>
    <w:rsid w:val="003360A7"/>
    <w:rsid w:val="00336179"/>
    <w:rsid w:val="00336E9A"/>
    <w:rsid w:val="0034004E"/>
    <w:rsid w:val="003405BC"/>
    <w:rsid w:val="00340623"/>
    <w:rsid w:val="003407EC"/>
    <w:rsid w:val="00340933"/>
    <w:rsid w:val="00340A83"/>
    <w:rsid w:val="003421DD"/>
    <w:rsid w:val="003421FD"/>
    <w:rsid w:val="00342325"/>
    <w:rsid w:val="00342330"/>
    <w:rsid w:val="0034242B"/>
    <w:rsid w:val="0034289C"/>
    <w:rsid w:val="00342E12"/>
    <w:rsid w:val="00342F8C"/>
    <w:rsid w:val="00343314"/>
    <w:rsid w:val="00343A27"/>
    <w:rsid w:val="00343AA0"/>
    <w:rsid w:val="003441F6"/>
    <w:rsid w:val="003443C2"/>
    <w:rsid w:val="0034476F"/>
    <w:rsid w:val="00345668"/>
    <w:rsid w:val="003457DF"/>
    <w:rsid w:val="00345C30"/>
    <w:rsid w:val="00345C36"/>
    <w:rsid w:val="00345F33"/>
    <w:rsid w:val="003469B3"/>
    <w:rsid w:val="00347364"/>
    <w:rsid w:val="00347622"/>
    <w:rsid w:val="0035009B"/>
    <w:rsid w:val="0035077A"/>
    <w:rsid w:val="00350A02"/>
    <w:rsid w:val="00350CEE"/>
    <w:rsid w:val="00351289"/>
    <w:rsid w:val="00351635"/>
    <w:rsid w:val="003524C9"/>
    <w:rsid w:val="00352EFF"/>
    <w:rsid w:val="003532C2"/>
    <w:rsid w:val="003537F2"/>
    <w:rsid w:val="00353869"/>
    <w:rsid w:val="00354711"/>
    <w:rsid w:val="00354B0E"/>
    <w:rsid w:val="00354E91"/>
    <w:rsid w:val="0035539C"/>
    <w:rsid w:val="00355F49"/>
    <w:rsid w:val="003568D6"/>
    <w:rsid w:val="00357003"/>
    <w:rsid w:val="00357926"/>
    <w:rsid w:val="00357B2B"/>
    <w:rsid w:val="00360D9A"/>
    <w:rsid w:val="00361F65"/>
    <w:rsid w:val="003629A1"/>
    <w:rsid w:val="00362BFD"/>
    <w:rsid w:val="00362D34"/>
    <w:rsid w:val="003632F2"/>
    <w:rsid w:val="003633A2"/>
    <w:rsid w:val="003649B5"/>
    <w:rsid w:val="003649EA"/>
    <w:rsid w:val="00364BC9"/>
    <w:rsid w:val="0036552A"/>
    <w:rsid w:val="003658EC"/>
    <w:rsid w:val="00365FDB"/>
    <w:rsid w:val="00366277"/>
    <w:rsid w:val="003669B9"/>
    <w:rsid w:val="00366FBF"/>
    <w:rsid w:val="003670CC"/>
    <w:rsid w:val="00367A54"/>
    <w:rsid w:val="00367B15"/>
    <w:rsid w:val="00370898"/>
    <w:rsid w:val="00370C5F"/>
    <w:rsid w:val="00370C6C"/>
    <w:rsid w:val="00370E47"/>
    <w:rsid w:val="00371557"/>
    <w:rsid w:val="003724BC"/>
    <w:rsid w:val="003724DF"/>
    <w:rsid w:val="003729B3"/>
    <w:rsid w:val="00372E97"/>
    <w:rsid w:val="00373018"/>
    <w:rsid w:val="00373A07"/>
    <w:rsid w:val="0037430E"/>
    <w:rsid w:val="0037458D"/>
    <w:rsid w:val="00374947"/>
    <w:rsid w:val="00374C5D"/>
    <w:rsid w:val="00374FC0"/>
    <w:rsid w:val="00375D2C"/>
    <w:rsid w:val="003763F5"/>
    <w:rsid w:val="003764DC"/>
    <w:rsid w:val="00376B55"/>
    <w:rsid w:val="00377553"/>
    <w:rsid w:val="00377671"/>
    <w:rsid w:val="003776F9"/>
    <w:rsid w:val="00377895"/>
    <w:rsid w:val="00377D2D"/>
    <w:rsid w:val="00377DC1"/>
    <w:rsid w:val="003806FF"/>
    <w:rsid w:val="00380F24"/>
    <w:rsid w:val="00381174"/>
    <w:rsid w:val="0038180F"/>
    <w:rsid w:val="003824DC"/>
    <w:rsid w:val="00382750"/>
    <w:rsid w:val="00383391"/>
    <w:rsid w:val="00384314"/>
    <w:rsid w:val="003847F7"/>
    <w:rsid w:val="00384E02"/>
    <w:rsid w:val="00385944"/>
    <w:rsid w:val="003859DB"/>
    <w:rsid w:val="00385F2B"/>
    <w:rsid w:val="003865BA"/>
    <w:rsid w:val="0038676A"/>
    <w:rsid w:val="0038687B"/>
    <w:rsid w:val="00386D19"/>
    <w:rsid w:val="0038728F"/>
    <w:rsid w:val="00387CF1"/>
    <w:rsid w:val="00387DD5"/>
    <w:rsid w:val="003903F6"/>
    <w:rsid w:val="003906AE"/>
    <w:rsid w:val="003911A2"/>
    <w:rsid w:val="00391F26"/>
    <w:rsid w:val="0039217C"/>
    <w:rsid w:val="00392509"/>
    <w:rsid w:val="003929A9"/>
    <w:rsid w:val="00392B26"/>
    <w:rsid w:val="00393387"/>
    <w:rsid w:val="003938CE"/>
    <w:rsid w:val="0039454F"/>
    <w:rsid w:val="0039490C"/>
    <w:rsid w:val="00394BD2"/>
    <w:rsid w:val="00394F02"/>
    <w:rsid w:val="00394F76"/>
    <w:rsid w:val="003951BC"/>
    <w:rsid w:val="003952D0"/>
    <w:rsid w:val="003956C2"/>
    <w:rsid w:val="00395784"/>
    <w:rsid w:val="00395F5F"/>
    <w:rsid w:val="00396030"/>
    <w:rsid w:val="003961BC"/>
    <w:rsid w:val="00396515"/>
    <w:rsid w:val="00397595"/>
    <w:rsid w:val="003979DC"/>
    <w:rsid w:val="00397BE1"/>
    <w:rsid w:val="003A0BC2"/>
    <w:rsid w:val="003A0F7B"/>
    <w:rsid w:val="003A158E"/>
    <w:rsid w:val="003A22BC"/>
    <w:rsid w:val="003A23FC"/>
    <w:rsid w:val="003A248C"/>
    <w:rsid w:val="003A25F1"/>
    <w:rsid w:val="003A2CB4"/>
    <w:rsid w:val="003A3038"/>
    <w:rsid w:val="003A31CE"/>
    <w:rsid w:val="003A3B74"/>
    <w:rsid w:val="003A49BE"/>
    <w:rsid w:val="003A4DC7"/>
    <w:rsid w:val="003A5B2E"/>
    <w:rsid w:val="003A672F"/>
    <w:rsid w:val="003A6F07"/>
    <w:rsid w:val="003A6F2A"/>
    <w:rsid w:val="003A7156"/>
    <w:rsid w:val="003A7226"/>
    <w:rsid w:val="003A79E0"/>
    <w:rsid w:val="003A7DBA"/>
    <w:rsid w:val="003B0552"/>
    <w:rsid w:val="003B090B"/>
    <w:rsid w:val="003B096E"/>
    <w:rsid w:val="003B0FCE"/>
    <w:rsid w:val="003B2552"/>
    <w:rsid w:val="003B272F"/>
    <w:rsid w:val="003B30C5"/>
    <w:rsid w:val="003B3486"/>
    <w:rsid w:val="003B3A1A"/>
    <w:rsid w:val="003B3D89"/>
    <w:rsid w:val="003B3E7E"/>
    <w:rsid w:val="003B4E94"/>
    <w:rsid w:val="003B4F1B"/>
    <w:rsid w:val="003B5B61"/>
    <w:rsid w:val="003B5C92"/>
    <w:rsid w:val="003B6729"/>
    <w:rsid w:val="003B692E"/>
    <w:rsid w:val="003B6BEF"/>
    <w:rsid w:val="003C026C"/>
    <w:rsid w:val="003C03A8"/>
    <w:rsid w:val="003C0D79"/>
    <w:rsid w:val="003C0FB2"/>
    <w:rsid w:val="003C1946"/>
    <w:rsid w:val="003C19DB"/>
    <w:rsid w:val="003C2C0F"/>
    <w:rsid w:val="003C2E51"/>
    <w:rsid w:val="003C348F"/>
    <w:rsid w:val="003C3766"/>
    <w:rsid w:val="003C39C8"/>
    <w:rsid w:val="003C3A57"/>
    <w:rsid w:val="003C4779"/>
    <w:rsid w:val="003C47F3"/>
    <w:rsid w:val="003C4878"/>
    <w:rsid w:val="003C56EA"/>
    <w:rsid w:val="003C6019"/>
    <w:rsid w:val="003C611A"/>
    <w:rsid w:val="003C6444"/>
    <w:rsid w:val="003C7BCA"/>
    <w:rsid w:val="003C7C11"/>
    <w:rsid w:val="003C7C1D"/>
    <w:rsid w:val="003C7D0C"/>
    <w:rsid w:val="003C7F7D"/>
    <w:rsid w:val="003D0750"/>
    <w:rsid w:val="003D0BA1"/>
    <w:rsid w:val="003D0BF2"/>
    <w:rsid w:val="003D1032"/>
    <w:rsid w:val="003D128C"/>
    <w:rsid w:val="003D1D8E"/>
    <w:rsid w:val="003D246D"/>
    <w:rsid w:val="003D2EC1"/>
    <w:rsid w:val="003D368B"/>
    <w:rsid w:val="003D3DF9"/>
    <w:rsid w:val="003D4232"/>
    <w:rsid w:val="003D4330"/>
    <w:rsid w:val="003D45CC"/>
    <w:rsid w:val="003D465D"/>
    <w:rsid w:val="003D4791"/>
    <w:rsid w:val="003D5B1E"/>
    <w:rsid w:val="003D5BD7"/>
    <w:rsid w:val="003D5D8D"/>
    <w:rsid w:val="003D5E23"/>
    <w:rsid w:val="003D659F"/>
    <w:rsid w:val="003D706D"/>
    <w:rsid w:val="003E0D6B"/>
    <w:rsid w:val="003E1713"/>
    <w:rsid w:val="003E1819"/>
    <w:rsid w:val="003E18B5"/>
    <w:rsid w:val="003E1A46"/>
    <w:rsid w:val="003E241E"/>
    <w:rsid w:val="003E2610"/>
    <w:rsid w:val="003E44CE"/>
    <w:rsid w:val="003E4EA5"/>
    <w:rsid w:val="003E5772"/>
    <w:rsid w:val="003E60FE"/>
    <w:rsid w:val="003E733C"/>
    <w:rsid w:val="003E76E6"/>
    <w:rsid w:val="003F0C9B"/>
    <w:rsid w:val="003F1CD0"/>
    <w:rsid w:val="003F23B6"/>
    <w:rsid w:val="003F2A70"/>
    <w:rsid w:val="003F34B7"/>
    <w:rsid w:val="003F34C5"/>
    <w:rsid w:val="003F4253"/>
    <w:rsid w:val="003F44EB"/>
    <w:rsid w:val="003F5415"/>
    <w:rsid w:val="003F5524"/>
    <w:rsid w:val="003F5762"/>
    <w:rsid w:val="003F58C2"/>
    <w:rsid w:val="003F59D2"/>
    <w:rsid w:val="003F6048"/>
    <w:rsid w:val="003F62B4"/>
    <w:rsid w:val="003F62D3"/>
    <w:rsid w:val="003F7065"/>
    <w:rsid w:val="003F7802"/>
    <w:rsid w:val="003F78D6"/>
    <w:rsid w:val="003F7CF3"/>
    <w:rsid w:val="003F7EA9"/>
    <w:rsid w:val="003F7ED1"/>
    <w:rsid w:val="003F7F97"/>
    <w:rsid w:val="004011CF"/>
    <w:rsid w:val="004017EB"/>
    <w:rsid w:val="00401C0B"/>
    <w:rsid w:val="00401D85"/>
    <w:rsid w:val="004020CC"/>
    <w:rsid w:val="004026E5"/>
    <w:rsid w:val="00402966"/>
    <w:rsid w:val="00402A34"/>
    <w:rsid w:val="004033EE"/>
    <w:rsid w:val="00403B5C"/>
    <w:rsid w:val="00403FA8"/>
    <w:rsid w:val="0040415E"/>
    <w:rsid w:val="004041F1"/>
    <w:rsid w:val="00404EFA"/>
    <w:rsid w:val="00404FFA"/>
    <w:rsid w:val="004051CF"/>
    <w:rsid w:val="004052BE"/>
    <w:rsid w:val="0040592E"/>
    <w:rsid w:val="00410330"/>
    <w:rsid w:val="00410779"/>
    <w:rsid w:val="00410B57"/>
    <w:rsid w:val="004123C7"/>
    <w:rsid w:val="004139BB"/>
    <w:rsid w:val="00413F84"/>
    <w:rsid w:val="00414167"/>
    <w:rsid w:val="00414DC8"/>
    <w:rsid w:val="00414EA6"/>
    <w:rsid w:val="00414F36"/>
    <w:rsid w:val="004152F3"/>
    <w:rsid w:val="00415734"/>
    <w:rsid w:val="00415C72"/>
    <w:rsid w:val="004160A3"/>
    <w:rsid w:val="00416105"/>
    <w:rsid w:val="0041620B"/>
    <w:rsid w:val="00416380"/>
    <w:rsid w:val="00416864"/>
    <w:rsid w:val="00417213"/>
    <w:rsid w:val="00417861"/>
    <w:rsid w:val="00417C46"/>
    <w:rsid w:val="0042030C"/>
    <w:rsid w:val="00420469"/>
    <w:rsid w:val="00420843"/>
    <w:rsid w:val="00420A7E"/>
    <w:rsid w:val="0042129E"/>
    <w:rsid w:val="00421441"/>
    <w:rsid w:val="004216CD"/>
    <w:rsid w:val="00421831"/>
    <w:rsid w:val="00421B30"/>
    <w:rsid w:val="00423BB8"/>
    <w:rsid w:val="00423F82"/>
    <w:rsid w:val="00424352"/>
    <w:rsid w:val="004251DA"/>
    <w:rsid w:val="004255B3"/>
    <w:rsid w:val="00425C9A"/>
    <w:rsid w:val="00426E91"/>
    <w:rsid w:val="00427303"/>
    <w:rsid w:val="0042733F"/>
    <w:rsid w:val="00427366"/>
    <w:rsid w:val="004274A0"/>
    <w:rsid w:val="00427831"/>
    <w:rsid w:val="00427B3E"/>
    <w:rsid w:val="00430056"/>
    <w:rsid w:val="00430127"/>
    <w:rsid w:val="00430134"/>
    <w:rsid w:val="0043072F"/>
    <w:rsid w:val="00430F25"/>
    <w:rsid w:val="0043193D"/>
    <w:rsid w:val="00431B53"/>
    <w:rsid w:val="00431F56"/>
    <w:rsid w:val="00431FD0"/>
    <w:rsid w:val="004326BD"/>
    <w:rsid w:val="00433735"/>
    <w:rsid w:val="00433BB0"/>
    <w:rsid w:val="00433C3A"/>
    <w:rsid w:val="00434237"/>
    <w:rsid w:val="004348DD"/>
    <w:rsid w:val="00435401"/>
    <w:rsid w:val="00435416"/>
    <w:rsid w:val="004355A6"/>
    <w:rsid w:val="00435741"/>
    <w:rsid w:val="0043628A"/>
    <w:rsid w:val="00436547"/>
    <w:rsid w:val="00436B4B"/>
    <w:rsid w:val="00436CA7"/>
    <w:rsid w:val="00436E34"/>
    <w:rsid w:val="00436F35"/>
    <w:rsid w:val="0043729E"/>
    <w:rsid w:val="00437869"/>
    <w:rsid w:val="0043789C"/>
    <w:rsid w:val="00437A90"/>
    <w:rsid w:val="00437E82"/>
    <w:rsid w:val="004405A5"/>
    <w:rsid w:val="00440BF7"/>
    <w:rsid w:val="0044141E"/>
    <w:rsid w:val="0044351B"/>
    <w:rsid w:val="00443603"/>
    <w:rsid w:val="00443BFF"/>
    <w:rsid w:val="00444483"/>
    <w:rsid w:val="0044470E"/>
    <w:rsid w:val="00444907"/>
    <w:rsid w:val="00444BB2"/>
    <w:rsid w:val="00444BC4"/>
    <w:rsid w:val="004452A4"/>
    <w:rsid w:val="004453E5"/>
    <w:rsid w:val="00445607"/>
    <w:rsid w:val="004463E6"/>
    <w:rsid w:val="00446801"/>
    <w:rsid w:val="00447D69"/>
    <w:rsid w:val="0045014A"/>
    <w:rsid w:val="004507F4"/>
    <w:rsid w:val="00450AA2"/>
    <w:rsid w:val="00450B38"/>
    <w:rsid w:val="00450CB2"/>
    <w:rsid w:val="0045165E"/>
    <w:rsid w:val="00451919"/>
    <w:rsid w:val="0045204B"/>
    <w:rsid w:val="00452882"/>
    <w:rsid w:val="00453025"/>
    <w:rsid w:val="004537CA"/>
    <w:rsid w:val="00454156"/>
    <w:rsid w:val="004545E4"/>
    <w:rsid w:val="00454E77"/>
    <w:rsid w:val="00455012"/>
    <w:rsid w:val="004550A1"/>
    <w:rsid w:val="004553D9"/>
    <w:rsid w:val="004555DA"/>
    <w:rsid w:val="004561CD"/>
    <w:rsid w:val="00456429"/>
    <w:rsid w:val="004565A2"/>
    <w:rsid w:val="00456750"/>
    <w:rsid w:val="00456791"/>
    <w:rsid w:val="00456974"/>
    <w:rsid w:val="00456A82"/>
    <w:rsid w:val="00456CE2"/>
    <w:rsid w:val="00457069"/>
    <w:rsid w:val="004570CD"/>
    <w:rsid w:val="00457998"/>
    <w:rsid w:val="00457BD5"/>
    <w:rsid w:val="004600B2"/>
    <w:rsid w:val="00460313"/>
    <w:rsid w:val="0046069A"/>
    <w:rsid w:val="00460CC3"/>
    <w:rsid w:val="00460EBB"/>
    <w:rsid w:val="00460F48"/>
    <w:rsid w:val="00461543"/>
    <w:rsid w:val="00461616"/>
    <w:rsid w:val="004628E2"/>
    <w:rsid w:val="00462985"/>
    <w:rsid w:val="004629F1"/>
    <w:rsid w:val="00462C39"/>
    <w:rsid w:val="0046314D"/>
    <w:rsid w:val="004632BB"/>
    <w:rsid w:val="00463498"/>
    <w:rsid w:val="004639D3"/>
    <w:rsid w:val="00463BA6"/>
    <w:rsid w:val="00463FEE"/>
    <w:rsid w:val="0046479D"/>
    <w:rsid w:val="0046494A"/>
    <w:rsid w:val="00464BDC"/>
    <w:rsid w:val="004654D4"/>
    <w:rsid w:val="00465A02"/>
    <w:rsid w:val="00465BD7"/>
    <w:rsid w:val="004670E1"/>
    <w:rsid w:val="00467120"/>
    <w:rsid w:val="00467646"/>
    <w:rsid w:val="00467705"/>
    <w:rsid w:val="0046780D"/>
    <w:rsid w:val="00467B92"/>
    <w:rsid w:val="00467FD8"/>
    <w:rsid w:val="00470269"/>
    <w:rsid w:val="00470934"/>
    <w:rsid w:val="00470E39"/>
    <w:rsid w:val="00471A5E"/>
    <w:rsid w:val="00471AEE"/>
    <w:rsid w:val="0047208F"/>
    <w:rsid w:val="00472A2B"/>
    <w:rsid w:val="00472C73"/>
    <w:rsid w:val="00473CCD"/>
    <w:rsid w:val="00474541"/>
    <w:rsid w:val="00475AE1"/>
    <w:rsid w:val="00475DCA"/>
    <w:rsid w:val="00476327"/>
    <w:rsid w:val="0047656E"/>
    <w:rsid w:val="00476720"/>
    <w:rsid w:val="004770ED"/>
    <w:rsid w:val="00477870"/>
    <w:rsid w:val="00480FAB"/>
    <w:rsid w:val="00481131"/>
    <w:rsid w:val="00481C67"/>
    <w:rsid w:val="00481CBE"/>
    <w:rsid w:val="0048337A"/>
    <w:rsid w:val="00483AFB"/>
    <w:rsid w:val="004847CC"/>
    <w:rsid w:val="00484DB8"/>
    <w:rsid w:val="0048513F"/>
    <w:rsid w:val="004862A1"/>
    <w:rsid w:val="0048682F"/>
    <w:rsid w:val="00486994"/>
    <w:rsid w:val="004869DD"/>
    <w:rsid w:val="0048761B"/>
    <w:rsid w:val="004878C1"/>
    <w:rsid w:val="00487C1F"/>
    <w:rsid w:val="00490339"/>
    <w:rsid w:val="00490E8A"/>
    <w:rsid w:val="0049112E"/>
    <w:rsid w:val="00491529"/>
    <w:rsid w:val="004915E0"/>
    <w:rsid w:val="00491EAD"/>
    <w:rsid w:val="00491FA4"/>
    <w:rsid w:val="004922EF"/>
    <w:rsid w:val="00492649"/>
    <w:rsid w:val="004935BC"/>
    <w:rsid w:val="004935E5"/>
    <w:rsid w:val="004937D7"/>
    <w:rsid w:val="00493A43"/>
    <w:rsid w:val="00493EC8"/>
    <w:rsid w:val="00493FD6"/>
    <w:rsid w:val="004940E3"/>
    <w:rsid w:val="00494321"/>
    <w:rsid w:val="00494FC9"/>
    <w:rsid w:val="00495771"/>
    <w:rsid w:val="00495817"/>
    <w:rsid w:val="00495B0C"/>
    <w:rsid w:val="00496FF1"/>
    <w:rsid w:val="0049761B"/>
    <w:rsid w:val="00497E24"/>
    <w:rsid w:val="00497E7A"/>
    <w:rsid w:val="004A02DA"/>
    <w:rsid w:val="004A0CEC"/>
    <w:rsid w:val="004A1BF6"/>
    <w:rsid w:val="004A23BC"/>
    <w:rsid w:val="004A3AC5"/>
    <w:rsid w:val="004A4864"/>
    <w:rsid w:val="004A4B77"/>
    <w:rsid w:val="004A51FB"/>
    <w:rsid w:val="004A52DB"/>
    <w:rsid w:val="004A6353"/>
    <w:rsid w:val="004A6699"/>
    <w:rsid w:val="004A68DC"/>
    <w:rsid w:val="004A7176"/>
    <w:rsid w:val="004A7483"/>
    <w:rsid w:val="004A7B7E"/>
    <w:rsid w:val="004A7C0C"/>
    <w:rsid w:val="004B0157"/>
    <w:rsid w:val="004B07CD"/>
    <w:rsid w:val="004B0A0D"/>
    <w:rsid w:val="004B0BF3"/>
    <w:rsid w:val="004B0C13"/>
    <w:rsid w:val="004B0D58"/>
    <w:rsid w:val="004B1281"/>
    <w:rsid w:val="004B1644"/>
    <w:rsid w:val="004B2308"/>
    <w:rsid w:val="004B2541"/>
    <w:rsid w:val="004B27B8"/>
    <w:rsid w:val="004B343F"/>
    <w:rsid w:val="004B3451"/>
    <w:rsid w:val="004B3869"/>
    <w:rsid w:val="004B3B5B"/>
    <w:rsid w:val="004B3EFC"/>
    <w:rsid w:val="004B4189"/>
    <w:rsid w:val="004B459F"/>
    <w:rsid w:val="004B480C"/>
    <w:rsid w:val="004B4D63"/>
    <w:rsid w:val="004B56FE"/>
    <w:rsid w:val="004B57B5"/>
    <w:rsid w:val="004B584F"/>
    <w:rsid w:val="004B646A"/>
    <w:rsid w:val="004B65BB"/>
    <w:rsid w:val="004B78BB"/>
    <w:rsid w:val="004B79CD"/>
    <w:rsid w:val="004B7EE1"/>
    <w:rsid w:val="004C0376"/>
    <w:rsid w:val="004C083D"/>
    <w:rsid w:val="004C08EA"/>
    <w:rsid w:val="004C0942"/>
    <w:rsid w:val="004C1082"/>
    <w:rsid w:val="004C1776"/>
    <w:rsid w:val="004C2138"/>
    <w:rsid w:val="004C2D7F"/>
    <w:rsid w:val="004C2F73"/>
    <w:rsid w:val="004C304E"/>
    <w:rsid w:val="004C3354"/>
    <w:rsid w:val="004C379B"/>
    <w:rsid w:val="004C3CE0"/>
    <w:rsid w:val="004C5288"/>
    <w:rsid w:val="004C53BB"/>
    <w:rsid w:val="004C592B"/>
    <w:rsid w:val="004C5D9D"/>
    <w:rsid w:val="004C5DD3"/>
    <w:rsid w:val="004C659A"/>
    <w:rsid w:val="004C68EE"/>
    <w:rsid w:val="004C76FC"/>
    <w:rsid w:val="004C7BE8"/>
    <w:rsid w:val="004D0210"/>
    <w:rsid w:val="004D0375"/>
    <w:rsid w:val="004D0FDA"/>
    <w:rsid w:val="004D1123"/>
    <w:rsid w:val="004D185E"/>
    <w:rsid w:val="004D1F50"/>
    <w:rsid w:val="004D24A0"/>
    <w:rsid w:val="004D27F1"/>
    <w:rsid w:val="004D2B08"/>
    <w:rsid w:val="004D321C"/>
    <w:rsid w:val="004D34C6"/>
    <w:rsid w:val="004D374C"/>
    <w:rsid w:val="004D37C0"/>
    <w:rsid w:val="004D3A28"/>
    <w:rsid w:val="004D3A83"/>
    <w:rsid w:val="004D3DE0"/>
    <w:rsid w:val="004D41A5"/>
    <w:rsid w:val="004D45F6"/>
    <w:rsid w:val="004D4AA8"/>
    <w:rsid w:val="004D4E97"/>
    <w:rsid w:val="004D64D0"/>
    <w:rsid w:val="004D675B"/>
    <w:rsid w:val="004D79CC"/>
    <w:rsid w:val="004E0403"/>
    <w:rsid w:val="004E0860"/>
    <w:rsid w:val="004E0ACC"/>
    <w:rsid w:val="004E24BD"/>
    <w:rsid w:val="004E2768"/>
    <w:rsid w:val="004E2A7C"/>
    <w:rsid w:val="004E2B81"/>
    <w:rsid w:val="004E358F"/>
    <w:rsid w:val="004E3CEA"/>
    <w:rsid w:val="004E45BB"/>
    <w:rsid w:val="004E4DDF"/>
    <w:rsid w:val="004E5145"/>
    <w:rsid w:val="004E604F"/>
    <w:rsid w:val="004E6169"/>
    <w:rsid w:val="004E72B7"/>
    <w:rsid w:val="004E74C3"/>
    <w:rsid w:val="004E7FF1"/>
    <w:rsid w:val="004F0868"/>
    <w:rsid w:val="004F0E02"/>
    <w:rsid w:val="004F1360"/>
    <w:rsid w:val="004F1EC5"/>
    <w:rsid w:val="004F1F7B"/>
    <w:rsid w:val="004F260C"/>
    <w:rsid w:val="004F3345"/>
    <w:rsid w:val="004F37DA"/>
    <w:rsid w:val="004F4423"/>
    <w:rsid w:val="004F44E8"/>
    <w:rsid w:val="004F463B"/>
    <w:rsid w:val="004F513E"/>
    <w:rsid w:val="004F54D3"/>
    <w:rsid w:val="004F55FC"/>
    <w:rsid w:val="004F5D55"/>
    <w:rsid w:val="004F6089"/>
    <w:rsid w:val="004F6700"/>
    <w:rsid w:val="004F67A1"/>
    <w:rsid w:val="004F7179"/>
    <w:rsid w:val="004F7185"/>
    <w:rsid w:val="004F7C27"/>
    <w:rsid w:val="004F7D8D"/>
    <w:rsid w:val="004F7EA3"/>
    <w:rsid w:val="004F7EF4"/>
    <w:rsid w:val="00500227"/>
    <w:rsid w:val="00500286"/>
    <w:rsid w:val="005003CE"/>
    <w:rsid w:val="00500740"/>
    <w:rsid w:val="005017F2"/>
    <w:rsid w:val="005018B5"/>
    <w:rsid w:val="00501910"/>
    <w:rsid w:val="00501DA3"/>
    <w:rsid w:val="0050235D"/>
    <w:rsid w:val="005024A1"/>
    <w:rsid w:val="00502FE2"/>
    <w:rsid w:val="00503898"/>
    <w:rsid w:val="00503D07"/>
    <w:rsid w:val="00503EA9"/>
    <w:rsid w:val="00504784"/>
    <w:rsid w:val="00504944"/>
    <w:rsid w:val="00505375"/>
    <w:rsid w:val="0050593D"/>
    <w:rsid w:val="00505AB1"/>
    <w:rsid w:val="00505DD0"/>
    <w:rsid w:val="00506130"/>
    <w:rsid w:val="00506357"/>
    <w:rsid w:val="005067C2"/>
    <w:rsid w:val="00506B23"/>
    <w:rsid w:val="00506C6F"/>
    <w:rsid w:val="00507C95"/>
    <w:rsid w:val="00507F61"/>
    <w:rsid w:val="00510202"/>
    <w:rsid w:val="005104DE"/>
    <w:rsid w:val="00510BC4"/>
    <w:rsid w:val="00510E16"/>
    <w:rsid w:val="00511183"/>
    <w:rsid w:val="005114D8"/>
    <w:rsid w:val="0051174F"/>
    <w:rsid w:val="00512198"/>
    <w:rsid w:val="005121EA"/>
    <w:rsid w:val="005122D2"/>
    <w:rsid w:val="00512621"/>
    <w:rsid w:val="00512AB8"/>
    <w:rsid w:val="00513311"/>
    <w:rsid w:val="0051370D"/>
    <w:rsid w:val="00513FD3"/>
    <w:rsid w:val="0051478A"/>
    <w:rsid w:val="00514C0D"/>
    <w:rsid w:val="005159CD"/>
    <w:rsid w:val="00515D9A"/>
    <w:rsid w:val="00515E1F"/>
    <w:rsid w:val="00516B68"/>
    <w:rsid w:val="0051735C"/>
    <w:rsid w:val="00517BD9"/>
    <w:rsid w:val="00517E3B"/>
    <w:rsid w:val="005206FB"/>
    <w:rsid w:val="00520FE2"/>
    <w:rsid w:val="005215D0"/>
    <w:rsid w:val="00521615"/>
    <w:rsid w:val="005218BE"/>
    <w:rsid w:val="005219C1"/>
    <w:rsid w:val="00521DDA"/>
    <w:rsid w:val="005220BC"/>
    <w:rsid w:val="00522116"/>
    <w:rsid w:val="0052292C"/>
    <w:rsid w:val="005232E4"/>
    <w:rsid w:val="00523524"/>
    <w:rsid w:val="005238F7"/>
    <w:rsid w:val="00524302"/>
    <w:rsid w:val="005245FE"/>
    <w:rsid w:val="00524611"/>
    <w:rsid w:val="005254C5"/>
    <w:rsid w:val="00525FB7"/>
    <w:rsid w:val="00526097"/>
    <w:rsid w:val="005266E9"/>
    <w:rsid w:val="0052672A"/>
    <w:rsid w:val="00527946"/>
    <w:rsid w:val="005306B3"/>
    <w:rsid w:val="00530A4D"/>
    <w:rsid w:val="00531251"/>
    <w:rsid w:val="00531901"/>
    <w:rsid w:val="0053199A"/>
    <w:rsid w:val="00532B6E"/>
    <w:rsid w:val="00532E3C"/>
    <w:rsid w:val="00532E63"/>
    <w:rsid w:val="005333D6"/>
    <w:rsid w:val="00533793"/>
    <w:rsid w:val="00533938"/>
    <w:rsid w:val="00533C8B"/>
    <w:rsid w:val="00533EC1"/>
    <w:rsid w:val="005343A5"/>
    <w:rsid w:val="00534938"/>
    <w:rsid w:val="00534DB7"/>
    <w:rsid w:val="00535670"/>
    <w:rsid w:val="0053773F"/>
    <w:rsid w:val="00540054"/>
    <w:rsid w:val="00541138"/>
    <w:rsid w:val="0054169C"/>
    <w:rsid w:val="00542E3B"/>
    <w:rsid w:val="00542FB4"/>
    <w:rsid w:val="0054340B"/>
    <w:rsid w:val="00543478"/>
    <w:rsid w:val="00543A73"/>
    <w:rsid w:val="005441B2"/>
    <w:rsid w:val="00544295"/>
    <w:rsid w:val="00544EEF"/>
    <w:rsid w:val="005456DF"/>
    <w:rsid w:val="00545A25"/>
    <w:rsid w:val="00545A77"/>
    <w:rsid w:val="00545C77"/>
    <w:rsid w:val="00545CE0"/>
    <w:rsid w:val="005461FB"/>
    <w:rsid w:val="00546365"/>
    <w:rsid w:val="0054651D"/>
    <w:rsid w:val="0054689E"/>
    <w:rsid w:val="00546B33"/>
    <w:rsid w:val="00546D8A"/>
    <w:rsid w:val="005478E4"/>
    <w:rsid w:val="00547E64"/>
    <w:rsid w:val="00547E99"/>
    <w:rsid w:val="005502D6"/>
    <w:rsid w:val="0055086F"/>
    <w:rsid w:val="005509B4"/>
    <w:rsid w:val="00551221"/>
    <w:rsid w:val="00551303"/>
    <w:rsid w:val="0055170D"/>
    <w:rsid w:val="00551B79"/>
    <w:rsid w:val="00551D7D"/>
    <w:rsid w:val="005531A9"/>
    <w:rsid w:val="005532CC"/>
    <w:rsid w:val="005535D5"/>
    <w:rsid w:val="005541E0"/>
    <w:rsid w:val="00554210"/>
    <w:rsid w:val="00554CA1"/>
    <w:rsid w:val="00554CB8"/>
    <w:rsid w:val="005568AB"/>
    <w:rsid w:val="00556D0E"/>
    <w:rsid w:val="00557068"/>
    <w:rsid w:val="005602B5"/>
    <w:rsid w:val="00560335"/>
    <w:rsid w:val="00560662"/>
    <w:rsid w:val="00560785"/>
    <w:rsid w:val="00561A4E"/>
    <w:rsid w:val="005623BF"/>
    <w:rsid w:val="00562A8B"/>
    <w:rsid w:val="00562C74"/>
    <w:rsid w:val="00562EF9"/>
    <w:rsid w:val="005632BC"/>
    <w:rsid w:val="005633A5"/>
    <w:rsid w:val="00563421"/>
    <w:rsid w:val="00563E11"/>
    <w:rsid w:val="00564943"/>
    <w:rsid w:val="00565342"/>
    <w:rsid w:val="00565422"/>
    <w:rsid w:val="005656AE"/>
    <w:rsid w:val="00565E6F"/>
    <w:rsid w:val="00566592"/>
    <w:rsid w:val="0056669E"/>
    <w:rsid w:val="00566CB8"/>
    <w:rsid w:val="00566E7A"/>
    <w:rsid w:val="00566F35"/>
    <w:rsid w:val="00566F94"/>
    <w:rsid w:val="00567449"/>
    <w:rsid w:val="005675A1"/>
    <w:rsid w:val="00567954"/>
    <w:rsid w:val="00567E56"/>
    <w:rsid w:val="0057014A"/>
    <w:rsid w:val="00570334"/>
    <w:rsid w:val="00570A13"/>
    <w:rsid w:val="0057169C"/>
    <w:rsid w:val="00571C14"/>
    <w:rsid w:val="00571DD3"/>
    <w:rsid w:val="00572E63"/>
    <w:rsid w:val="005735F0"/>
    <w:rsid w:val="00573845"/>
    <w:rsid w:val="005740A6"/>
    <w:rsid w:val="00574658"/>
    <w:rsid w:val="0057509C"/>
    <w:rsid w:val="005758AC"/>
    <w:rsid w:val="005758E3"/>
    <w:rsid w:val="00575EB2"/>
    <w:rsid w:val="005772FB"/>
    <w:rsid w:val="00577AA5"/>
    <w:rsid w:val="00580486"/>
    <w:rsid w:val="0058122F"/>
    <w:rsid w:val="00581AFB"/>
    <w:rsid w:val="0058251A"/>
    <w:rsid w:val="00582A5E"/>
    <w:rsid w:val="00582E65"/>
    <w:rsid w:val="005830D9"/>
    <w:rsid w:val="00583402"/>
    <w:rsid w:val="00583720"/>
    <w:rsid w:val="00583B19"/>
    <w:rsid w:val="005843A3"/>
    <w:rsid w:val="005843EA"/>
    <w:rsid w:val="0058521B"/>
    <w:rsid w:val="0058547E"/>
    <w:rsid w:val="00585481"/>
    <w:rsid w:val="0058583C"/>
    <w:rsid w:val="0058598B"/>
    <w:rsid w:val="00586139"/>
    <w:rsid w:val="00586512"/>
    <w:rsid w:val="00586765"/>
    <w:rsid w:val="00586E3E"/>
    <w:rsid w:val="0058799D"/>
    <w:rsid w:val="00587B0B"/>
    <w:rsid w:val="00587B64"/>
    <w:rsid w:val="005909C1"/>
    <w:rsid w:val="00590CA9"/>
    <w:rsid w:val="00590F71"/>
    <w:rsid w:val="00591380"/>
    <w:rsid w:val="00591803"/>
    <w:rsid w:val="00593D51"/>
    <w:rsid w:val="00593FA5"/>
    <w:rsid w:val="0059422B"/>
    <w:rsid w:val="005942B6"/>
    <w:rsid w:val="0059548B"/>
    <w:rsid w:val="0059605E"/>
    <w:rsid w:val="0059630E"/>
    <w:rsid w:val="005967AC"/>
    <w:rsid w:val="00597FDA"/>
    <w:rsid w:val="005A037E"/>
    <w:rsid w:val="005A0715"/>
    <w:rsid w:val="005A1256"/>
    <w:rsid w:val="005A192A"/>
    <w:rsid w:val="005A1C45"/>
    <w:rsid w:val="005A2950"/>
    <w:rsid w:val="005A2CBA"/>
    <w:rsid w:val="005A3908"/>
    <w:rsid w:val="005A3E66"/>
    <w:rsid w:val="005A4355"/>
    <w:rsid w:val="005A450C"/>
    <w:rsid w:val="005A463D"/>
    <w:rsid w:val="005A46A8"/>
    <w:rsid w:val="005A5B13"/>
    <w:rsid w:val="005A5BE6"/>
    <w:rsid w:val="005A5FC8"/>
    <w:rsid w:val="005A69E8"/>
    <w:rsid w:val="005A6D66"/>
    <w:rsid w:val="005A7341"/>
    <w:rsid w:val="005A7477"/>
    <w:rsid w:val="005A7B14"/>
    <w:rsid w:val="005A7D77"/>
    <w:rsid w:val="005A7F7F"/>
    <w:rsid w:val="005B0A36"/>
    <w:rsid w:val="005B0DCE"/>
    <w:rsid w:val="005B1166"/>
    <w:rsid w:val="005B1AE7"/>
    <w:rsid w:val="005B22DA"/>
    <w:rsid w:val="005B3354"/>
    <w:rsid w:val="005B4048"/>
    <w:rsid w:val="005B4470"/>
    <w:rsid w:val="005B4CC1"/>
    <w:rsid w:val="005B4E2A"/>
    <w:rsid w:val="005B5501"/>
    <w:rsid w:val="005B5B18"/>
    <w:rsid w:val="005B6F0D"/>
    <w:rsid w:val="005B70A2"/>
    <w:rsid w:val="005B7584"/>
    <w:rsid w:val="005B770E"/>
    <w:rsid w:val="005C033F"/>
    <w:rsid w:val="005C05E0"/>
    <w:rsid w:val="005C0911"/>
    <w:rsid w:val="005C0AA9"/>
    <w:rsid w:val="005C0C46"/>
    <w:rsid w:val="005C1B22"/>
    <w:rsid w:val="005C3691"/>
    <w:rsid w:val="005C39C8"/>
    <w:rsid w:val="005C39E7"/>
    <w:rsid w:val="005C3BF9"/>
    <w:rsid w:val="005C3C66"/>
    <w:rsid w:val="005C3DD8"/>
    <w:rsid w:val="005C4837"/>
    <w:rsid w:val="005C4A2C"/>
    <w:rsid w:val="005C4A42"/>
    <w:rsid w:val="005C5515"/>
    <w:rsid w:val="005C55EC"/>
    <w:rsid w:val="005C5EBB"/>
    <w:rsid w:val="005C5F19"/>
    <w:rsid w:val="005C608F"/>
    <w:rsid w:val="005C626E"/>
    <w:rsid w:val="005C671C"/>
    <w:rsid w:val="005C6B1B"/>
    <w:rsid w:val="005C6B7D"/>
    <w:rsid w:val="005C6F3B"/>
    <w:rsid w:val="005C7624"/>
    <w:rsid w:val="005C79A4"/>
    <w:rsid w:val="005C7D65"/>
    <w:rsid w:val="005D025F"/>
    <w:rsid w:val="005D090D"/>
    <w:rsid w:val="005D1095"/>
    <w:rsid w:val="005D11E1"/>
    <w:rsid w:val="005D13C5"/>
    <w:rsid w:val="005D192A"/>
    <w:rsid w:val="005D1DE5"/>
    <w:rsid w:val="005D255A"/>
    <w:rsid w:val="005D2EB3"/>
    <w:rsid w:val="005D396C"/>
    <w:rsid w:val="005D3BCD"/>
    <w:rsid w:val="005D434C"/>
    <w:rsid w:val="005D4602"/>
    <w:rsid w:val="005D4C63"/>
    <w:rsid w:val="005D4F7F"/>
    <w:rsid w:val="005D50DA"/>
    <w:rsid w:val="005D55EE"/>
    <w:rsid w:val="005D5938"/>
    <w:rsid w:val="005D5C71"/>
    <w:rsid w:val="005D6475"/>
    <w:rsid w:val="005D68B5"/>
    <w:rsid w:val="005D6E6D"/>
    <w:rsid w:val="005D6EAC"/>
    <w:rsid w:val="005D7253"/>
    <w:rsid w:val="005E074D"/>
    <w:rsid w:val="005E0B18"/>
    <w:rsid w:val="005E0B55"/>
    <w:rsid w:val="005E11A7"/>
    <w:rsid w:val="005E3E59"/>
    <w:rsid w:val="005E3F02"/>
    <w:rsid w:val="005E4549"/>
    <w:rsid w:val="005E46A4"/>
    <w:rsid w:val="005E4C2F"/>
    <w:rsid w:val="005E4C54"/>
    <w:rsid w:val="005E5371"/>
    <w:rsid w:val="005E544C"/>
    <w:rsid w:val="005E57E1"/>
    <w:rsid w:val="005E666E"/>
    <w:rsid w:val="005E6BF0"/>
    <w:rsid w:val="005E6CAE"/>
    <w:rsid w:val="005E78E7"/>
    <w:rsid w:val="005E7F97"/>
    <w:rsid w:val="005F03E8"/>
    <w:rsid w:val="005F1F58"/>
    <w:rsid w:val="005F216B"/>
    <w:rsid w:val="005F2DE1"/>
    <w:rsid w:val="005F386A"/>
    <w:rsid w:val="005F41E6"/>
    <w:rsid w:val="005F478D"/>
    <w:rsid w:val="005F4860"/>
    <w:rsid w:val="005F4A01"/>
    <w:rsid w:val="005F604C"/>
    <w:rsid w:val="005F61D0"/>
    <w:rsid w:val="005F7E7B"/>
    <w:rsid w:val="0060008E"/>
    <w:rsid w:val="00600148"/>
    <w:rsid w:val="00600636"/>
    <w:rsid w:val="006008D5"/>
    <w:rsid w:val="0060094E"/>
    <w:rsid w:val="00600A9C"/>
    <w:rsid w:val="006012DD"/>
    <w:rsid w:val="00601A7C"/>
    <w:rsid w:val="00601B8F"/>
    <w:rsid w:val="0060251F"/>
    <w:rsid w:val="00602AEE"/>
    <w:rsid w:val="00602F81"/>
    <w:rsid w:val="00603158"/>
    <w:rsid w:val="006032A4"/>
    <w:rsid w:val="00603C28"/>
    <w:rsid w:val="00603D66"/>
    <w:rsid w:val="00603F00"/>
    <w:rsid w:val="006043A7"/>
    <w:rsid w:val="006046A5"/>
    <w:rsid w:val="00604845"/>
    <w:rsid w:val="00604E33"/>
    <w:rsid w:val="00605002"/>
    <w:rsid w:val="006057EE"/>
    <w:rsid w:val="0060586A"/>
    <w:rsid w:val="0060698B"/>
    <w:rsid w:val="00606C45"/>
    <w:rsid w:val="0060705A"/>
    <w:rsid w:val="0060798B"/>
    <w:rsid w:val="006079EB"/>
    <w:rsid w:val="00607EB8"/>
    <w:rsid w:val="00610024"/>
    <w:rsid w:val="00610038"/>
    <w:rsid w:val="00610104"/>
    <w:rsid w:val="00610805"/>
    <w:rsid w:val="00611132"/>
    <w:rsid w:val="00611812"/>
    <w:rsid w:val="00611D3E"/>
    <w:rsid w:val="00612026"/>
    <w:rsid w:val="006127BE"/>
    <w:rsid w:val="00613239"/>
    <w:rsid w:val="00613C2A"/>
    <w:rsid w:val="00613DC4"/>
    <w:rsid w:val="00613F92"/>
    <w:rsid w:val="006147EE"/>
    <w:rsid w:val="0061498D"/>
    <w:rsid w:val="0061510C"/>
    <w:rsid w:val="00615534"/>
    <w:rsid w:val="0061573B"/>
    <w:rsid w:val="006159D4"/>
    <w:rsid w:val="00615C4D"/>
    <w:rsid w:val="006161D6"/>
    <w:rsid w:val="00616483"/>
    <w:rsid w:val="006164CD"/>
    <w:rsid w:val="00620E25"/>
    <w:rsid w:val="0062180A"/>
    <w:rsid w:val="00621AA4"/>
    <w:rsid w:val="00621B25"/>
    <w:rsid w:val="00622374"/>
    <w:rsid w:val="006223F9"/>
    <w:rsid w:val="0062255E"/>
    <w:rsid w:val="0062273A"/>
    <w:rsid w:val="00622D09"/>
    <w:rsid w:val="00622D39"/>
    <w:rsid w:val="00623120"/>
    <w:rsid w:val="0062352F"/>
    <w:rsid w:val="00623A15"/>
    <w:rsid w:val="00623F38"/>
    <w:rsid w:val="00623FB6"/>
    <w:rsid w:val="0062474B"/>
    <w:rsid w:val="00624C7F"/>
    <w:rsid w:val="00625158"/>
    <w:rsid w:val="00625162"/>
    <w:rsid w:val="00625B7F"/>
    <w:rsid w:val="00625F5B"/>
    <w:rsid w:val="00626AF6"/>
    <w:rsid w:val="00627D60"/>
    <w:rsid w:val="00627EF4"/>
    <w:rsid w:val="00627FB1"/>
    <w:rsid w:val="006311EF"/>
    <w:rsid w:val="006314BE"/>
    <w:rsid w:val="00631B0A"/>
    <w:rsid w:val="00632197"/>
    <w:rsid w:val="006322B1"/>
    <w:rsid w:val="006323A6"/>
    <w:rsid w:val="00633E51"/>
    <w:rsid w:val="00634491"/>
    <w:rsid w:val="006346D8"/>
    <w:rsid w:val="006346E7"/>
    <w:rsid w:val="0063506A"/>
    <w:rsid w:val="0063543F"/>
    <w:rsid w:val="006359DB"/>
    <w:rsid w:val="00635C9E"/>
    <w:rsid w:val="0063694F"/>
    <w:rsid w:val="00636A94"/>
    <w:rsid w:val="00636D02"/>
    <w:rsid w:val="00637109"/>
    <w:rsid w:val="00640400"/>
    <w:rsid w:val="00640408"/>
    <w:rsid w:val="006407DA"/>
    <w:rsid w:val="006410E8"/>
    <w:rsid w:val="006416F1"/>
    <w:rsid w:val="00641A56"/>
    <w:rsid w:val="00641AC5"/>
    <w:rsid w:val="00641B8F"/>
    <w:rsid w:val="0064202B"/>
    <w:rsid w:val="006423D2"/>
    <w:rsid w:val="00642690"/>
    <w:rsid w:val="00642B1B"/>
    <w:rsid w:val="00642CF7"/>
    <w:rsid w:val="006430CB"/>
    <w:rsid w:val="006433C4"/>
    <w:rsid w:val="006439FE"/>
    <w:rsid w:val="00643C93"/>
    <w:rsid w:val="006451E4"/>
    <w:rsid w:val="00645507"/>
    <w:rsid w:val="00646C54"/>
    <w:rsid w:val="00646F0C"/>
    <w:rsid w:val="0064704D"/>
    <w:rsid w:val="00647588"/>
    <w:rsid w:val="00647956"/>
    <w:rsid w:val="006479D9"/>
    <w:rsid w:val="00647A84"/>
    <w:rsid w:val="00647BBD"/>
    <w:rsid w:val="006500CF"/>
    <w:rsid w:val="00650CB7"/>
    <w:rsid w:val="0065100F"/>
    <w:rsid w:val="006510E7"/>
    <w:rsid w:val="00651218"/>
    <w:rsid w:val="00651374"/>
    <w:rsid w:val="006516E9"/>
    <w:rsid w:val="00651D16"/>
    <w:rsid w:val="00652089"/>
    <w:rsid w:val="00652250"/>
    <w:rsid w:val="00652534"/>
    <w:rsid w:val="006526A4"/>
    <w:rsid w:val="00653040"/>
    <w:rsid w:val="00653083"/>
    <w:rsid w:val="0065320C"/>
    <w:rsid w:val="006538B5"/>
    <w:rsid w:val="00653EE0"/>
    <w:rsid w:val="006542B6"/>
    <w:rsid w:val="00654435"/>
    <w:rsid w:val="00654711"/>
    <w:rsid w:val="0065562B"/>
    <w:rsid w:val="00655C77"/>
    <w:rsid w:val="00655FC2"/>
    <w:rsid w:val="00655FDF"/>
    <w:rsid w:val="00656CAB"/>
    <w:rsid w:val="00656DE2"/>
    <w:rsid w:val="006570A5"/>
    <w:rsid w:val="00657DB6"/>
    <w:rsid w:val="0066080D"/>
    <w:rsid w:val="0066130E"/>
    <w:rsid w:val="006614D6"/>
    <w:rsid w:val="00661B45"/>
    <w:rsid w:val="006631C1"/>
    <w:rsid w:val="00663305"/>
    <w:rsid w:val="006635F3"/>
    <w:rsid w:val="0066383D"/>
    <w:rsid w:val="006638D2"/>
    <w:rsid w:val="0066423E"/>
    <w:rsid w:val="00664288"/>
    <w:rsid w:val="00664871"/>
    <w:rsid w:val="00664B28"/>
    <w:rsid w:val="00665DEA"/>
    <w:rsid w:val="006661C2"/>
    <w:rsid w:val="00666567"/>
    <w:rsid w:val="00666DD6"/>
    <w:rsid w:val="00667A29"/>
    <w:rsid w:val="00667D42"/>
    <w:rsid w:val="00670F92"/>
    <w:rsid w:val="006710FD"/>
    <w:rsid w:val="0067133D"/>
    <w:rsid w:val="00671C12"/>
    <w:rsid w:val="00672380"/>
    <w:rsid w:val="00672816"/>
    <w:rsid w:val="00672B1E"/>
    <w:rsid w:val="00673277"/>
    <w:rsid w:val="00673904"/>
    <w:rsid w:val="00673FF2"/>
    <w:rsid w:val="006753E4"/>
    <w:rsid w:val="00675671"/>
    <w:rsid w:val="00675688"/>
    <w:rsid w:val="0067777B"/>
    <w:rsid w:val="0067794F"/>
    <w:rsid w:val="0068047C"/>
    <w:rsid w:val="0068057D"/>
    <w:rsid w:val="006807FF"/>
    <w:rsid w:val="00680B33"/>
    <w:rsid w:val="00680F71"/>
    <w:rsid w:val="006815D9"/>
    <w:rsid w:val="00681F4E"/>
    <w:rsid w:val="0068207A"/>
    <w:rsid w:val="0068208D"/>
    <w:rsid w:val="00682488"/>
    <w:rsid w:val="00682501"/>
    <w:rsid w:val="006827D6"/>
    <w:rsid w:val="0068329D"/>
    <w:rsid w:val="0068338B"/>
    <w:rsid w:val="00683F62"/>
    <w:rsid w:val="006840B8"/>
    <w:rsid w:val="006844B0"/>
    <w:rsid w:val="00684C8B"/>
    <w:rsid w:val="00685127"/>
    <w:rsid w:val="006856B2"/>
    <w:rsid w:val="006858ED"/>
    <w:rsid w:val="0068621A"/>
    <w:rsid w:val="0068662E"/>
    <w:rsid w:val="00686829"/>
    <w:rsid w:val="0068682B"/>
    <w:rsid w:val="00686CD3"/>
    <w:rsid w:val="00686F6B"/>
    <w:rsid w:val="00687DD1"/>
    <w:rsid w:val="00687E62"/>
    <w:rsid w:val="0069051E"/>
    <w:rsid w:val="006909A4"/>
    <w:rsid w:val="00690E09"/>
    <w:rsid w:val="00690F84"/>
    <w:rsid w:val="006911A4"/>
    <w:rsid w:val="00691546"/>
    <w:rsid w:val="00691DEF"/>
    <w:rsid w:val="0069261D"/>
    <w:rsid w:val="00692639"/>
    <w:rsid w:val="006926AB"/>
    <w:rsid w:val="0069361B"/>
    <w:rsid w:val="00693A0C"/>
    <w:rsid w:val="00694AED"/>
    <w:rsid w:val="0069500F"/>
    <w:rsid w:val="00695171"/>
    <w:rsid w:val="006954EB"/>
    <w:rsid w:val="00695C81"/>
    <w:rsid w:val="006968E8"/>
    <w:rsid w:val="006969A8"/>
    <w:rsid w:val="0069733B"/>
    <w:rsid w:val="00697563"/>
    <w:rsid w:val="00697D90"/>
    <w:rsid w:val="006A0267"/>
    <w:rsid w:val="006A053B"/>
    <w:rsid w:val="006A0C30"/>
    <w:rsid w:val="006A1158"/>
    <w:rsid w:val="006A18A2"/>
    <w:rsid w:val="006A18DB"/>
    <w:rsid w:val="006A1AFB"/>
    <w:rsid w:val="006A2485"/>
    <w:rsid w:val="006A2727"/>
    <w:rsid w:val="006A2D82"/>
    <w:rsid w:val="006A2F88"/>
    <w:rsid w:val="006A33F6"/>
    <w:rsid w:val="006A3AD3"/>
    <w:rsid w:val="006A3B10"/>
    <w:rsid w:val="006A42C7"/>
    <w:rsid w:val="006A4367"/>
    <w:rsid w:val="006A47B8"/>
    <w:rsid w:val="006A4DD3"/>
    <w:rsid w:val="006A55AA"/>
    <w:rsid w:val="006A58BD"/>
    <w:rsid w:val="006A6143"/>
    <w:rsid w:val="006A61D0"/>
    <w:rsid w:val="006A64EB"/>
    <w:rsid w:val="006A6AA7"/>
    <w:rsid w:val="006B0075"/>
    <w:rsid w:val="006B009F"/>
    <w:rsid w:val="006B03C4"/>
    <w:rsid w:val="006B0BE6"/>
    <w:rsid w:val="006B1123"/>
    <w:rsid w:val="006B1B6B"/>
    <w:rsid w:val="006B2AED"/>
    <w:rsid w:val="006B2B23"/>
    <w:rsid w:val="006B2C69"/>
    <w:rsid w:val="006B3FFC"/>
    <w:rsid w:val="006B4318"/>
    <w:rsid w:val="006B4E12"/>
    <w:rsid w:val="006B52FE"/>
    <w:rsid w:val="006B5F17"/>
    <w:rsid w:val="006B7E8C"/>
    <w:rsid w:val="006C0068"/>
    <w:rsid w:val="006C0354"/>
    <w:rsid w:val="006C0DAA"/>
    <w:rsid w:val="006C1128"/>
    <w:rsid w:val="006C119F"/>
    <w:rsid w:val="006C1DF9"/>
    <w:rsid w:val="006C31E3"/>
    <w:rsid w:val="006C4D4C"/>
    <w:rsid w:val="006C5233"/>
    <w:rsid w:val="006C565B"/>
    <w:rsid w:val="006C5ED8"/>
    <w:rsid w:val="006C638F"/>
    <w:rsid w:val="006C6EC2"/>
    <w:rsid w:val="006C7B2D"/>
    <w:rsid w:val="006C7EBB"/>
    <w:rsid w:val="006D05D6"/>
    <w:rsid w:val="006D0EB1"/>
    <w:rsid w:val="006D0F41"/>
    <w:rsid w:val="006D1316"/>
    <w:rsid w:val="006D146E"/>
    <w:rsid w:val="006D166A"/>
    <w:rsid w:val="006D1698"/>
    <w:rsid w:val="006D1A50"/>
    <w:rsid w:val="006D28FC"/>
    <w:rsid w:val="006D2A23"/>
    <w:rsid w:val="006D2DAF"/>
    <w:rsid w:val="006D3284"/>
    <w:rsid w:val="006D333B"/>
    <w:rsid w:val="006D4621"/>
    <w:rsid w:val="006D479F"/>
    <w:rsid w:val="006D4FEF"/>
    <w:rsid w:val="006D5208"/>
    <w:rsid w:val="006D5849"/>
    <w:rsid w:val="006D5C6F"/>
    <w:rsid w:val="006D5DB6"/>
    <w:rsid w:val="006D63AB"/>
    <w:rsid w:val="006D6ED7"/>
    <w:rsid w:val="006D6FEF"/>
    <w:rsid w:val="006D72F6"/>
    <w:rsid w:val="006D7AE3"/>
    <w:rsid w:val="006D7DF5"/>
    <w:rsid w:val="006E0FF4"/>
    <w:rsid w:val="006E16AD"/>
    <w:rsid w:val="006E1D0D"/>
    <w:rsid w:val="006E1EAE"/>
    <w:rsid w:val="006E22C9"/>
    <w:rsid w:val="006E27C3"/>
    <w:rsid w:val="006E27DF"/>
    <w:rsid w:val="006E2897"/>
    <w:rsid w:val="006E2C80"/>
    <w:rsid w:val="006E35E3"/>
    <w:rsid w:val="006E3727"/>
    <w:rsid w:val="006E404C"/>
    <w:rsid w:val="006E415F"/>
    <w:rsid w:val="006E4A80"/>
    <w:rsid w:val="006E5D6B"/>
    <w:rsid w:val="006E619E"/>
    <w:rsid w:val="006E62D2"/>
    <w:rsid w:val="006E7700"/>
    <w:rsid w:val="006E7951"/>
    <w:rsid w:val="006E7D6D"/>
    <w:rsid w:val="006F045C"/>
    <w:rsid w:val="006F054B"/>
    <w:rsid w:val="006F0835"/>
    <w:rsid w:val="006F0ABC"/>
    <w:rsid w:val="006F0D59"/>
    <w:rsid w:val="006F117C"/>
    <w:rsid w:val="006F174E"/>
    <w:rsid w:val="006F1997"/>
    <w:rsid w:val="006F1A27"/>
    <w:rsid w:val="006F2037"/>
    <w:rsid w:val="006F2D64"/>
    <w:rsid w:val="006F30B0"/>
    <w:rsid w:val="006F31B6"/>
    <w:rsid w:val="006F343F"/>
    <w:rsid w:val="006F40E3"/>
    <w:rsid w:val="006F48C0"/>
    <w:rsid w:val="006F4D7A"/>
    <w:rsid w:val="006F4EEE"/>
    <w:rsid w:val="006F4F57"/>
    <w:rsid w:val="006F5C59"/>
    <w:rsid w:val="006F64CE"/>
    <w:rsid w:val="006F6822"/>
    <w:rsid w:val="006F7777"/>
    <w:rsid w:val="006F7C6C"/>
    <w:rsid w:val="007001B4"/>
    <w:rsid w:val="00700315"/>
    <w:rsid w:val="00701383"/>
    <w:rsid w:val="007017D8"/>
    <w:rsid w:val="00701873"/>
    <w:rsid w:val="00701FDC"/>
    <w:rsid w:val="00702235"/>
    <w:rsid w:val="00702658"/>
    <w:rsid w:val="00702A1E"/>
    <w:rsid w:val="00702EE1"/>
    <w:rsid w:val="0070354F"/>
    <w:rsid w:val="007038B8"/>
    <w:rsid w:val="007038F8"/>
    <w:rsid w:val="00703B64"/>
    <w:rsid w:val="00703BA7"/>
    <w:rsid w:val="00705234"/>
    <w:rsid w:val="00705B05"/>
    <w:rsid w:val="007065F4"/>
    <w:rsid w:val="00706D7C"/>
    <w:rsid w:val="00706E66"/>
    <w:rsid w:val="007077FE"/>
    <w:rsid w:val="00707875"/>
    <w:rsid w:val="00707D52"/>
    <w:rsid w:val="0071024D"/>
    <w:rsid w:val="00710839"/>
    <w:rsid w:val="00710B14"/>
    <w:rsid w:val="00710C5E"/>
    <w:rsid w:val="00710D29"/>
    <w:rsid w:val="00710D8C"/>
    <w:rsid w:val="00710F82"/>
    <w:rsid w:val="007112F8"/>
    <w:rsid w:val="00712012"/>
    <w:rsid w:val="0071304F"/>
    <w:rsid w:val="00713844"/>
    <w:rsid w:val="00713F01"/>
    <w:rsid w:val="00713FDB"/>
    <w:rsid w:val="0071418C"/>
    <w:rsid w:val="00714417"/>
    <w:rsid w:val="00714C08"/>
    <w:rsid w:val="0071515A"/>
    <w:rsid w:val="00715A40"/>
    <w:rsid w:val="00715C3D"/>
    <w:rsid w:val="00716894"/>
    <w:rsid w:val="0071725B"/>
    <w:rsid w:val="007178A2"/>
    <w:rsid w:val="00720837"/>
    <w:rsid w:val="00720D8B"/>
    <w:rsid w:val="00722BE7"/>
    <w:rsid w:val="0072427E"/>
    <w:rsid w:val="007248DC"/>
    <w:rsid w:val="00724F29"/>
    <w:rsid w:val="0072521E"/>
    <w:rsid w:val="007252E2"/>
    <w:rsid w:val="00725F6B"/>
    <w:rsid w:val="007261E0"/>
    <w:rsid w:val="0072645C"/>
    <w:rsid w:val="00726E37"/>
    <w:rsid w:val="0072735E"/>
    <w:rsid w:val="007275DB"/>
    <w:rsid w:val="00727B03"/>
    <w:rsid w:val="00730C59"/>
    <w:rsid w:val="007314AD"/>
    <w:rsid w:val="00731F14"/>
    <w:rsid w:val="00732478"/>
    <w:rsid w:val="007324BF"/>
    <w:rsid w:val="00732698"/>
    <w:rsid w:val="00733397"/>
    <w:rsid w:val="00734292"/>
    <w:rsid w:val="00734AD9"/>
    <w:rsid w:val="007359E7"/>
    <w:rsid w:val="00735CDC"/>
    <w:rsid w:val="0073613C"/>
    <w:rsid w:val="007363F3"/>
    <w:rsid w:val="00736427"/>
    <w:rsid w:val="007365B6"/>
    <w:rsid w:val="00737278"/>
    <w:rsid w:val="00737A6A"/>
    <w:rsid w:val="00737D53"/>
    <w:rsid w:val="00740037"/>
    <w:rsid w:val="0074053E"/>
    <w:rsid w:val="00740564"/>
    <w:rsid w:val="007406AE"/>
    <w:rsid w:val="00740F1F"/>
    <w:rsid w:val="007410C0"/>
    <w:rsid w:val="00741222"/>
    <w:rsid w:val="00741B17"/>
    <w:rsid w:val="00741FE7"/>
    <w:rsid w:val="007420AF"/>
    <w:rsid w:val="0074261D"/>
    <w:rsid w:val="00742753"/>
    <w:rsid w:val="00742AD5"/>
    <w:rsid w:val="00742EA8"/>
    <w:rsid w:val="0074303B"/>
    <w:rsid w:val="00743250"/>
    <w:rsid w:val="00743408"/>
    <w:rsid w:val="0074357F"/>
    <w:rsid w:val="007435D2"/>
    <w:rsid w:val="00743B62"/>
    <w:rsid w:val="00743E33"/>
    <w:rsid w:val="00743F79"/>
    <w:rsid w:val="00744DE8"/>
    <w:rsid w:val="007453D9"/>
    <w:rsid w:val="00745767"/>
    <w:rsid w:val="00745D89"/>
    <w:rsid w:val="00746362"/>
    <w:rsid w:val="00746D33"/>
    <w:rsid w:val="00746DFC"/>
    <w:rsid w:val="0074722E"/>
    <w:rsid w:val="00747232"/>
    <w:rsid w:val="007472F9"/>
    <w:rsid w:val="00747B5D"/>
    <w:rsid w:val="0075035E"/>
    <w:rsid w:val="007506C6"/>
    <w:rsid w:val="00750CA8"/>
    <w:rsid w:val="00750ED0"/>
    <w:rsid w:val="007511A8"/>
    <w:rsid w:val="007518B5"/>
    <w:rsid w:val="00751930"/>
    <w:rsid w:val="00751B8B"/>
    <w:rsid w:val="00752FD0"/>
    <w:rsid w:val="0075340C"/>
    <w:rsid w:val="00753A02"/>
    <w:rsid w:val="00754D80"/>
    <w:rsid w:val="00754D99"/>
    <w:rsid w:val="00755866"/>
    <w:rsid w:val="007606B8"/>
    <w:rsid w:val="0076078B"/>
    <w:rsid w:val="00760A28"/>
    <w:rsid w:val="007611B4"/>
    <w:rsid w:val="00761842"/>
    <w:rsid w:val="007618B1"/>
    <w:rsid w:val="00762376"/>
    <w:rsid w:val="007628FD"/>
    <w:rsid w:val="00762AE2"/>
    <w:rsid w:val="007636F1"/>
    <w:rsid w:val="00763CFF"/>
    <w:rsid w:val="0076409B"/>
    <w:rsid w:val="00764590"/>
    <w:rsid w:val="007648A4"/>
    <w:rsid w:val="00764983"/>
    <w:rsid w:val="00765E49"/>
    <w:rsid w:val="007661CE"/>
    <w:rsid w:val="0076686E"/>
    <w:rsid w:val="00767507"/>
    <w:rsid w:val="007702AB"/>
    <w:rsid w:val="0077035C"/>
    <w:rsid w:val="0077064E"/>
    <w:rsid w:val="007716AB"/>
    <w:rsid w:val="00771834"/>
    <w:rsid w:val="00771A2C"/>
    <w:rsid w:val="00771B0D"/>
    <w:rsid w:val="00771E06"/>
    <w:rsid w:val="007735C1"/>
    <w:rsid w:val="0077369B"/>
    <w:rsid w:val="00773DF2"/>
    <w:rsid w:val="007743BC"/>
    <w:rsid w:val="00774D59"/>
    <w:rsid w:val="0077505E"/>
    <w:rsid w:val="00775279"/>
    <w:rsid w:val="0077566C"/>
    <w:rsid w:val="007756AB"/>
    <w:rsid w:val="00775750"/>
    <w:rsid w:val="0077594F"/>
    <w:rsid w:val="00775BA5"/>
    <w:rsid w:val="00776905"/>
    <w:rsid w:val="0077739A"/>
    <w:rsid w:val="00777BF1"/>
    <w:rsid w:val="00777C71"/>
    <w:rsid w:val="00780761"/>
    <w:rsid w:val="00780DA2"/>
    <w:rsid w:val="0078110A"/>
    <w:rsid w:val="007825E4"/>
    <w:rsid w:val="007827A4"/>
    <w:rsid w:val="007832DF"/>
    <w:rsid w:val="00783332"/>
    <w:rsid w:val="007836E7"/>
    <w:rsid w:val="00783767"/>
    <w:rsid w:val="00784BE1"/>
    <w:rsid w:val="007862F3"/>
    <w:rsid w:val="00786D12"/>
    <w:rsid w:val="007874CD"/>
    <w:rsid w:val="007908DF"/>
    <w:rsid w:val="00790EEA"/>
    <w:rsid w:val="0079146A"/>
    <w:rsid w:val="0079161F"/>
    <w:rsid w:val="007918F1"/>
    <w:rsid w:val="00791D95"/>
    <w:rsid w:val="00791F9A"/>
    <w:rsid w:val="007924A9"/>
    <w:rsid w:val="007925EC"/>
    <w:rsid w:val="007931C9"/>
    <w:rsid w:val="00793390"/>
    <w:rsid w:val="007936A5"/>
    <w:rsid w:val="00794130"/>
    <w:rsid w:val="0079414B"/>
    <w:rsid w:val="00794CC0"/>
    <w:rsid w:val="0079552E"/>
    <w:rsid w:val="0079590F"/>
    <w:rsid w:val="00795CD6"/>
    <w:rsid w:val="00795DE1"/>
    <w:rsid w:val="00795EBA"/>
    <w:rsid w:val="007961C4"/>
    <w:rsid w:val="007977B2"/>
    <w:rsid w:val="007A013E"/>
    <w:rsid w:val="007A08B4"/>
    <w:rsid w:val="007A0A1F"/>
    <w:rsid w:val="007A105B"/>
    <w:rsid w:val="007A125E"/>
    <w:rsid w:val="007A12F5"/>
    <w:rsid w:val="007A16EE"/>
    <w:rsid w:val="007A19EE"/>
    <w:rsid w:val="007A1AC6"/>
    <w:rsid w:val="007A270D"/>
    <w:rsid w:val="007A2B80"/>
    <w:rsid w:val="007A3D0A"/>
    <w:rsid w:val="007A3FE6"/>
    <w:rsid w:val="007A5A2D"/>
    <w:rsid w:val="007A693A"/>
    <w:rsid w:val="007A7128"/>
    <w:rsid w:val="007A759E"/>
    <w:rsid w:val="007A79F0"/>
    <w:rsid w:val="007A7B8F"/>
    <w:rsid w:val="007B039B"/>
    <w:rsid w:val="007B049F"/>
    <w:rsid w:val="007B0A19"/>
    <w:rsid w:val="007B0E3E"/>
    <w:rsid w:val="007B0ED3"/>
    <w:rsid w:val="007B0F39"/>
    <w:rsid w:val="007B14CB"/>
    <w:rsid w:val="007B15C8"/>
    <w:rsid w:val="007B1688"/>
    <w:rsid w:val="007B19F9"/>
    <w:rsid w:val="007B2149"/>
    <w:rsid w:val="007B2219"/>
    <w:rsid w:val="007B26FC"/>
    <w:rsid w:val="007B2764"/>
    <w:rsid w:val="007B2B89"/>
    <w:rsid w:val="007B2CCC"/>
    <w:rsid w:val="007B3B55"/>
    <w:rsid w:val="007B4886"/>
    <w:rsid w:val="007B4A15"/>
    <w:rsid w:val="007B5170"/>
    <w:rsid w:val="007B5525"/>
    <w:rsid w:val="007B5565"/>
    <w:rsid w:val="007B5917"/>
    <w:rsid w:val="007B5A65"/>
    <w:rsid w:val="007B75E4"/>
    <w:rsid w:val="007C011B"/>
    <w:rsid w:val="007C0811"/>
    <w:rsid w:val="007C0B25"/>
    <w:rsid w:val="007C1153"/>
    <w:rsid w:val="007C11E0"/>
    <w:rsid w:val="007C149D"/>
    <w:rsid w:val="007C175C"/>
    <w:rsid w:val="007C1DFA"/>
    <w:rsid w:val="007C20EA"/>
    <w:rsid w:val="007C271A"/>
    <w:rsid w:val="007C2790"/>
    <w:rsid w:val="007C35D3"/>
    <w:rsid w:val="007C370C"/>
    <w:rsid w:val="007C387C"/>
    <w:rsid w:val="007C3A4D"/>
    <w:rsid w:val="007C406D"/>
    <w:rsid w:val="007C4650"/>
    <w:rsid w:val="007C471B"/>
    <w:rsid w:val="007C4F7B"/>
    <w:rsid w:val="007C5264"/>
    <w:rsid w:val="007C580F"/>
    <w:rsid w:val="007C5E4B"/>
    <w:rsid w:val="007C633C"/>
    <w:rsid w:val="007C659E"/>
    <w:rsid w:val="007C6994"/>
    <w:rsid w:val="007C6ADC"/>
    <w:rsid w:val="007C7A23"/>
    <w:rsid w:val="007C7D93"/>
    <w:rsid w:val="007D001E"/>
    <w:rsid w:val="007D0685"/>
    <w:rsid w:val="007D0CA5"/>
    <w:rsid w:val="007D1478"/>
    <w:rsid w:val="007D1BFE"/>
    <w:rsid w:val="007D215D"/>
    <w:rsid w:val="007D28CF"/>
    <w:rsid w:val="007D2B97"/>
    <w:rsid w:val="007D3102"/>
    <w:rsid w:val="007D334F"/>
    <w:rsid w:val="007D34EA"/>
    <w:rsid w:val="007D3691"/>
    <w:rsid w:val="007D384C"/>
    <w:rsid w:val="007D3F44"/>
    <w:rsid w:val="007D4FCA"/>
    <w:rsid w:val="007D50EA"/>
    <w:rsid w:val="007D6AFB"/>
    <w:rsid w:val="007D6B01"/>
    <w:rsid w:val="007D6C54"/>
    <w:rsid w:val="007D6D9C"/>
    <w:rsid w:val="007D7699"/>
    <w:rsid w:val="007D79C4"/>
    <w:rsid w:val="007D7C52"/>
    <w:rsid w:val="007D7CAE"/>
    <w:rsid w:val="007E071B"/>
    <w:rsid w:val="007E0C4D"/>
    <w:rsid w:val="007E1C4B"/>
    <w:rsid w:val="007E1C9B"/>
    <w:rsid w:val="007E20F7"/>
    <w:rsid w:val="007E2A83"/>
    <w:rsid w:val="007E4726"/>
    <w:rsid w:val="007E4C79"/>
    <w:rsid w:val="007E5037"/>
    <w:rsid w:val="007E5B5F"/>
    <w:rsid w:val="007E5EA2"/>
    <w:rsid w:val="007E6CCD"/>
    <w:rsid w:val="007E701B"/>
    <w:rsid w:val="007E788D"/>
    <w:rsid w:val="007E7A4C"/>
    <w:rsid w:val="007F0A94"/>
    <w:rsid w:val="007F0CC8"/>
    <w:rsid w:val="007F1089"/>
    <w:rsid w:val="007F1807"/>
    <w:rsid w:val="007F1A11"/>
    <w:rsid w:val="007F1F14"/>
    <w:rsid w:val="007F37B3"/>
    <w:rsid w:val="007F3D52"/>
    <w:rsid w:val="007F574D"/>
    <w:rsid w:val="007F5A0C"/>
    <w:rsid w:val="007F6446"/>
    <w:rsid w:val="007F64DB"/>
    <w:rsid w:val="007F69C1"/>
    <w:rsid w:val="007F6FCB"/>
    <w:rsid w:val="007F7236"/>
    <w:rsid w:val="007F7B26"/>
    <w:rsid w:val="00800224"/>
    <w:rsid w:val="0080045F"/>
    <w:rsid w:val="0080130C"/>
    <w:rsid w:val="00801FD5"/>
    <w:rsid w:val="0080252D"/>
    <w:rsid w:val="008025DE"/>
    <w:rsid w:val="008027DD"/>
    <w:rsid w:val="00802A86"/>
    <w:rsid w:val="00802D6F"/>
    <w:rsid w:val="00802E13"/>
    <w:rsid w:val="00802E27"/>
    <w:rsid w:val="0080310C"/>
    <w:rsid w:val="00803202"/>
    <w:rsid w:val="00804321"/>
    <w:rsid w:val="0080454E"/>
    <w:rsid w:val="00804BED"/>
    <w:rsid w:val="0080537C"/>
    <w:rsid w:val="00805FC6"/>
    <w:rsid w:val="00806587"/>
    <w:rsid w:val="00806E7B"/>
    <w:rsid w:val="00806F73"/>
    <w:rsid w:val="00806F75"/>
    <w:rsid w:val="00806F7A"/>
    <w:rsid w:val="0080725B"/>
    <w:rsid w:val="00807BFC"/>
    <w:rsid w:val="008101CB"/>
    <w:rsid w:val="00810334"/>
    <w:rsid w:val="0081053E"/>
    <w:rsid w:val="008111F1"/>
    <w:rsid w:val="008114F9"/>
    <w:rsid w:val="0081150E"/>
    <w:rsid w:val="00811F32"/>
    <w:rsid w:val="00812AA4"/>
    <w:rsid w:val="00812E1F"/>
    <w:rsid w:val="00814532"/>
    <w:rsid w:val="0081498F"/>
    <w:rsid w:val="00814EFE"/>
    <w:rsid w:val="0081512B"/>
    <w:rsid w:val="008157BC"/>
    <w:rsid w:val="0081590A"/>
    <w:rsid w:val="0081596E"/>
    <w:rsid w:val="00815B2A"/>
    <w:rsid w:val="00816822"/>
    <w:rsid w:val="008177D5"/>
    <w:rsid w:val="00817C58"/>
    <w:rsid w:val="0082028E"/>
    <w:rsid w:val="008202E7"/>
    <w:rsid w:val="008207D2"/>
    <w:rsid w:val="008209F1"/>
    <w:rsid w:val="008212A0"/>
    <w:rsid w:val="008212D9"/>
    <w:rsid w:val="008213CF"/>
    <w:rsid w:val="0082166D"/>
    <w:rsid w:val="008222BC"/>
    <w:rsid w:val="00823078"/>
    <w:rsid w:val="00823813"/>
    <w:rsid w:val="00823B9C"/>
    <w:rsid w:val="00823FEB"/>
    <w:rsid w:val="00824088"/>
    <w:rsid w:val="0082435E"/>
    <w:rsid w:val="008247A8"/>
    <w:rsid w:val="00824886"/>
    <w:rsid w:val="00824AAC"/>
    <w:rsid w:val="00824C39"/>
    <w:rsid w:val="00824C66"/>
    <w:rsid w:val="00824FE1"/>
    <w:rsid w:val="00825B84"/>
    <w:rsid w:val="0082607E"/>
    <w:rsid w:val="0082638A"/>
    <w:rsid w:val="00826569"/>
    <w:rsid w:val="00826CEF"/>
    <w:rsid w:val="00826DC2"/>
    <w:rsid w:val="00826FFF"/>
    <w:rsid w:val="008273F3"/>
    <w:rsid w:val="00827598"/>
    <w:rsid w:val="00827660"/>
    <w:rsid w:val="0082796E"/>
    <w:rsid w:val="00830870"/>
    <w:rsid w:val="008316AA"/>
    <w:rsid w:val="00832EA0"/>
    <w:rsid w:val="00833081"/>
    <w:rsid w:val="0083326D"/>
    <w:rsid w:val="00833344"/>
    <w:rsid w:val="00833E21"/>
    <w:rsid w:val="00834147"/>
    <w:rsid w:val="00834D18"/>
    <w:rsid w:val="00834F75"/>
    <w:rsid w:val="0083517D"/>
    <w:rsid w:val="008354A7"/>
    <w:rsid w:val="00835533"/>
    <w:rsid w:val="00835832"/>
    <w:rsid w:val="00835EBE"/>
    <w:rsid w:val="00835F7B"/>
    <w:rsid w:val="008364C6"/>
    <w:rsid w:val="00836882"/>
    <w:rsid w:val="00836C26"/>
    <w:rsid w:val="00837B23"/>
    <w:rsid w:val="0084016C"/>
    <w:rsid w:val="0084032D"/>
    <w:rsid w:val="0084040D"/>
    <w:rsid w:val="00840681"/>
    <w:rsid w:val="00840A27"/>
    <w:rsid w:val="00841148"/>
    <w:rsid w:val="00841B5D"/>
    <w:rsid w:val="00841C18"/>
    <w:rsid w:val="00841CDC"/>
    <w:rsid w:val="008423FD"/>
    <w:rsid w:val="00843429"/>
    <w:rsid w:val="00843898"/>
    <w:rsid w:val="0084389A"/>
    <w:rsid w:val="00843F12"/>
    <w:rsid w:val="00843FD7"/>
    <w:rsid w:val="00844CEB"/>
    <w:rsid w:val="00845AC6"/>
    <w:rsid w:val="00845E25"/>
    <w:rsid w:val="00845FCD"/>
    <w:rsid w:val="008466D7"/>
    <w:rsid w:val="008467BF"/>
    <w:rsid w:val="008472AC"/>
    <w:rsid w:val="0085003F"/>
    <w:rsid w:val="008508D9"/>
    <w:rsid w:val="00850C7E"/>
    <w:rsid w:val="00850E23"/>
    <w:rsid w:val="00851222"/>
    <w:rsid w:val="00852781"/>
    <w:rsid w:val="00852B14"/>
    <w:rsid w:val="0085315C"/>
    <w:rsid w:val="008534AC"/>
    <w:rsid w:val="00853ACC"/>
    <w:rsid w:val="00853EB6"/>
    <w:rsid w:val="008541A0"/>
    <w:rsid w:val="008542F6"/>
    <w:rsid w:val="00854A48"/>
    <w:rsid w:val="00856BD4"/>
    <w:rsid w:val="008573B0"/>
    <w:rsid w:val="00857565"/>
    <w:rsid w:val="00857EDB"/>
    <w:rsid w:val="0086062A"/>
    <w:rsid w:val="008606BB"/>
    <w:rsid w:val="00860AA0"/>
    <w:rsid w:val="00860C77"/>
    <w:rsid w:val="00861AEF"/>
    <w:rsid w:val="008620DC"/>
    <w:rsid w:val="0086231C"/>
    <w:rsid w:val="00863053"/>
    <w:rsid w:val="008637D5"/>
    <w:rsid w:val="008639B7"/>
    <w:rsid w:val="0086418C"/>
    <w:rsid w:val="008648A6"/>
    <w:rsid w:val="00864B52"/>
    <w:rsid w:val="00865555"/>
    <w:rsid w:val="00865B2C"/>
    <w:rsid w:val="00865C34"/>
    <w:rsid w:val="0086678E"/>
    <w:rsid w:val="00866E2F"/>
    <w:rsid w:val="008678D6"/>
    <w:rsid w:val="008679BB"/>
    <w:rsid w:val="00870071"/>
    <w:rsid w:val="008701B4"/>
    <w:rsid w:val="008703F6"/>
    <w:rsid w:val="0087051B"/>
    <w:rsid w:val="00870ECE"/>
    <w:rsid w:val="00872698"/>
    <w:rsid w:val="00872736"/>
    <w:rsid w:val="00872FA3"/>
    <w:rsid w:val="008733CE"/>
    <w:rsid w:val="008737F2"/>
    <w:rsid w:val="00873DE9"/>
    <w:rsid w:val="00873EDF"/>
    <w:rsid w:val="00873F19"/>
    <w:rsid w:val="008740FD"/>
    <w:rsid w:val="008745DB"/>
    <w:rsid w:val="00874821"/>
    <w:rsid w:val="00875FBC"/>
    <w:rsid w:val="0087642B"/>
    <w:rsid w:val="00876982"/>
    <w:rsid w:val="00876A12"/>
    <w:rsid w:val="00876C54"/>
    <w:rsid w:val="00876E13"/>
    <w:rsid w:val="00876E74"/>
    <w:rsid w:val="008776A4"/>
    <w:rsid w:val="008776ED"/>
    <w:rsid w:val="008801E4"/>
    <w:rsid w:val="008802A7"/>
    <w:rsid w:val="00880C80"/>
    <w:rsid w:val="00881AB6"/>
    <w:rsid w:val="00882264"/>
    <w:rsid w:val="00882461"/>
    <w:rsid w:val="0088281D"/>
    <w:rsid w:val="008835DD"/>
    <w:rsid w:val="00883814"/>
    <w:rsid w:val="00883AB4"/>
    <w:rsid w:val="00883FE1"/>
    <w:rsid w:val="00884159"/>
    <w:rsid w:val="00884A20"/>
    <w:rsid w:val="00885A96"/>
    <w:rsid w:val="00885BAE"/>
    <w:rsid w:val="00885C0A"/>
    <w:rsid w:val="0088622D"/>
    <w:rsid w:val="008863BC"/>
    <w:rsid w:val="00886618"/>
    <w:rsid w:val="0088703A"/>
    <w:rsid w:val="00887982"/>
    <w:rsid w:val="00887EF7"/>
    <w:rsid w:val="0089099D"/>
    <w:rsid w:val="00890C81"/>
    <w:rsid w:val="00890CF8"/>
    <w:rsid w:val="00890DBF"/>
    <w:rsid w:val="00891522"/>
    <w:rsid w:val="00891A5C"/>
    <w:rsid w:val="00891CF1"/>
    <w:rsid w:val="00892CD3"/>
    <w:rsid w:val="0089327A"/>
    <w:rsid w:val="008938C6"/>
    <w:rsid w:val="00893AB8"/>
    <w:rsid w:val="00893CBC"/>
    <w:rsid w:val="00893D7B"/>
    <w:rsid w:val="008940DE"/>
    <w:rsid w:val="00894955"/>
    <w:rsid w:val="00894DA8"/>
    <w:rsid w:val="00894E36"/>
    <w:rsid w:val="00895215"/>
    <w:rsid w:val="0089588A"/>
    <w:rsid w:val="00895AC5"/>
    <w:rsid w:val="00895C2E"/>
    <w:rsid w:val="008962D9"/>
    <w:rsid w:val="0089637F"/>
    <w:rsid w:val="00896A64"/>
    <w:rsid w:val="008971A4"/>
    <w:rsid w:val="0089724C"/>
    <w:rsid w:val="00897450"/>
    <w:rsid w:val="008974FF"/>
    <w:rsid w:val="0089752F"/>
    <w:rsid w:val="008A01AB"/>
    <w:rsid w:val="008A0871"/>
    <w:rsid w:val="008A0B7F"/>
    <w:rsid w:val="008A0C87"/>
    <w:rsid w:val="008A1526"/>
    <w:rsid w:val="008A1F8F"/>
    <w:rsid w:val="008A2207"/>
    <w:rsid w:val="008A27A0"/>
    <w:rsid w:val="008A4315"/>
    <w:rsid w:val="008A468F"/>
    <w:rsid w:val="008A4A0C"/>
    <w:rsid w:val="008A4B51"/>
    <w:rsid w:val="008A4CFE"/>
    <w:rsid w:val="008A4E75"/>
    <w:rsid w:val="008A5063"/>
    <w:rsid w:val="008A506F"/>
    <w:rsid w:val="008A564C"/>
    <w:rsid w:val="008A6228"/>
    <w:rsid w:val="008A6876"/>
    <w:rsid w:val="008A6F04"/>
    <w:rsid w:val="008A716B"/>
    <w:rsid w:val="008A71E5"/>
    <w:rsid w:val="008A7309"/>
    <w:rsid w:val="008A7B4A"/>
    <w:rsid w:val="008A7F27"/>
    <w:rsid w:val="008B099A"/>
    <w:rsid w:val="008B1201"/>
    <w:rsid w:val="008B136B"/>
    <w:rsid w:val="008B15EF"/>
    <w:rsid w:val="008B1FFA"/>
    <w:rsid w:val="008B2868"/>
    <w:rsid w:val="008B288F"/>
    <w:rsid w:val="008B2B6A"/>
    <w:rsid w:val="008B37A1"/>
    <w:rsid w:val="008B3F5C"/>
    <w:rsid w:val="008B4049"/>
    <w:rsid w:val="008B4782"/>
    <w:rsid w:val="008B4983"/>
    <w:rsid w:val="008B4A00"/>
    <w:rsid w:val="008B4A2B"/>
    <w:rsid w:val="008B5219"/>
    <w:rsid w:val="008B5434"/>
    <w:rsid w:val="008B5ABB"/>
    <w:rsid w:val="008B5C72"/>
    <w:rsid w:val="008B6503"/>
    <w:rsid w:val="008B6B5A"/>
    <w:rsid w:val="008B6C57"/>
    <w:rsid w:val="008B736A"/>
    <w:rsid w:val="008B76ED"/>
    <w:rsid w:val="008C00B1"/>
    <w:rsid w:val="008C0213"/>
    <w:rsid w:val="008C055E"/>
    <w:rsid w:val="008C12EE"/>
    <w:rsid w:val="008C19B0"/>
    <w:rsid w:val="008C21C9"/>
    <w:rsid w:val="008C298E"/>
    <w:rsid w:val="008C2EA7"/>
    <w:rsid w:val="008C3192"/>
    <w:rsid w:val="008C39CD"/>
    <w:rsid w:val="008C4AB7"/>
    <w:rsid w:val="008C51D2"/>
    <w:rsid w:val="008C55DE"/>
    <w:rsid w:val="008C597F"/>
    <w:rsid w:val="008C5A3C"/>
    <w:rsid w:val="008C628E"/>
    <w:rsid w:val="008C639A"/>
    <w:rsid w:val="008C6AF7"/>
    <w:rsid w:val="008C79CF"/>
    <w:rsid w:val="008C7AF5"/>
    <w:rsid w:val="008C7F1B"/>
    <w:rsid w:val="008D0167"/>
    <w:rsid w:val="008D0579"/>
    <w:rsid w:val="008D11FF"/>
    <w:rsid w:val="008D1825"/>
    <w:rsid w:val="008D1F67"/>
    <w:rsid w:val="008D21F2"/>
    <w:rsid w:val="008D23DE"/>
    <w:rsid w:val="008D261F"/>
    <w:rsid w:val="008D2DFB"/>
    <w:rsid w:val="008D3736"/>
    <w:rsid w:val="008D38EC"/>
    <w:rsid w:val="008D4033"/>
    <w:rsid w:val="008D41C2"/>
    <w:rsid w:val="008D439F"/>
    <w:rsid w:val="008D46DC"/>
    <w:rsid w:val="008D471C"/>
    <w:rsid w:val="008D54E7"/>
    <w:rsid w:val="008D5D46"/>
    <w:rsid w:val="008D602E"/>
    <w:rsid w:val="008D69C5"/>
    <w:rsid w:val="008D6BF7"/>
    <w:rsid w:val="008D71D2"/>
    <w:rsid w:val="008D738C"/>
    <w:rsid w:val="008E0423"/>
    <w:rsid w:val="008E04D6"/>
    <w:rsid w:val="008E05DF"/>
    <w:rsid w:val="008E0A9B"/>
    <w:rsid w:val="008E1759"/>
    <w:rsid w:val="008E20AC"/>
    <w:rsid w:val="008E28F7"/>
    <w:rsid w:val="008E31FB"/>
    <w:rsid w:val="008E369E"/>
    <w:rsid w:val="008E3E33"/>
    <w:rsid w:val="008E43C3"/>
    <w:rsid w:val="008E4468"/>
    <w:rsid w:val="008E446F"/>
    <w:rsid w:val="008E44FB"/>
    <w:rsid w:val="008E4FE0"/>
    <w:rsid w:val="008E50C4"/>
    <w:rsid w:val="008E54EE"/>
    <w:rsid w:val="008E5C13"/>
    <w:rsid w:val="008E5CCC"/>
    <w:rsid w:val="008E5D26"/>
    <w:rsid w:val="008E5E0F"/>
    <w:rsid w:val="008E5E18"/>
    <w:rsid w:val="008E5FDB"/>
    <w:rsid w:val="008E61EA"/>
    <w:rsid w:val="008E6350"/>
    <w:rsid w:val="008E63BB"/>
    <w:rsid w:val="008E6460"/>
    <w:rsid w:val="008E6996"/>
    <w:rsid w:val="008E69D1"/>
    <w:rsid w:val="008E6B7E"/>
    <w:rsid w:val="008E6D61"/>
    <w:rsid w:val="008E7B7C"/>
    <w:rsid w:val="008F03BC"/>
    <w:rsid w:val="008F1105"/>
    <w:rsid w:val="008F139D"/>
    <w:rsid w:val="008F1799"/>
    <w:rsid w:val="008F2298"/>
    <w:rsid w:val="008F2625"/>
    <w:rsid w:val="008F2A82"/>
    <w:rsid w:val="008F2BC6"/>
    <w:rsid w:val="008F3789"/>
    <w:rsid w:val="008F394C"/>
    <w:rsid w:val="008F3A25"/>
    <w:rsid w:val="008F3B3A"/>
    <w:rsid w:val="008F3F0A"/>
    <w:rsid w:val="008F40EE"/>
    <w:rsid w:val="008F48AE"/>
    <w:rsid w:val="008F5202"/>
    <w:rsid w:val="008F54B6"/>
    <w:rsid w:val="008F5C28"/>
    <w:rsid w:val="008F5D22"/>
    <w:rsid w:val="008F671A"/>
    <w:rsid w:val="008F7474"/>
    <w:rsid w:val="008F7780"/>
    <w:rsid w:val="008F79A2"/>
    <w:rsid w:val="008F79B6"/>
    <w:rsid w:val="00900523"/>
    <w:rsid w:val="00901958"/>
    <w:rsid w:val="00901ACD"/>
    <w:rsid w:val="0090202E"/>
    <w:rsid w:val="009035DD"/>
    <w:rsid w:val="0090371F"/>
    <w:rsid w:val="00904136"/>
    <w:rsid w:val="0090458D"/>
    <w:rsid w:val="009052FA"/>
    <w:rsid w:val="00905C95"/>
    <w:rsid w:val="00906726"/>
    <w:rsid w:val="00906B42"/>
    <w:rsid w:val="00906C1C"/>
    <w:rsid w:val="0090704F"/>
    <w:rsid w:val="009071BA"/>
    <w:rsid w:val="00907C89"/>
    <w:rsid w:val="0091060A"/>
    <w:rsid w:val="00910E2C"/>
    <w:rsid w:val="0091135F"/>
    <w:rsid w:val="009117A1"/>
    <w:rsid w:val="00911CFD"/>
    <w:rsid w:val="00911FCE"/>
    <w:rsid w:val="00912EE6"/>
    <w:rsid w:val="009130AF"/>
    <w:rsid w:val="0091317F"/>
    <w:rsid w:val="009135FF"/>
    <w:rsid w:val="00913BB6"/>
    <w:rsid w:val="00913C51"/>
    <w:rsid w:val="00914034"/>
    <w:rsid w:val="00914368"/>
    <w:rsid w:val="009144DC"/>
    <w:rsid w:val="00915353"/>
    <w:rsid w:val="00915E9A"/>
    <w:rsid w:val="00917250"/>
    <w:rsid w:val="00917645"/>
    <w:rsid w:val="009179C7"/>
    <w:rsid w:val="00917E5D"/>
    <w:rsid w:val="0092033E"/>
    <w:rsid w:val="00920664"/>
    <w:rsid w:val="0092095E"/>
    <w:rsid w:val="00920C17"/>
    <w:rsid w:val="00920EDA"/>
    <w:rsid w:val="009210CA"/>
    <w:rsid w:val="00921B59"/>
    <w:rsid w:val="009222EE"/>
    <w:rsid w:val="00922434"/>
    <w:rsid w:val="0092272C"/>
    <w:rsid w:val="00922828"/>
    <w:rsid w:val="00922DC0"/>
    <w:rsid w:val="00923EDF"/>
    <w:rsid w:val="00924840"/>
    <w:rsid w:val="00925031"/>
    <w:rsid w:val="009251F4"/>
    <w:rsid w:val="00925758"/>
    <w:rsid w:val="009264CA"/>
    <w:rsid w:val="00926739"/>
    <w:rsid w:val="00926C71"/>
    <w:rsid w:val="00926FC2"/>
    <w:rsid w:val="009271C5"/>
    <w:rsid w:val="00927C1E"/>
    <w:rsid w:val="009302CC"/>
    <w:rsid w:val="00930492"/>
    <w:rsid w:val="00930621"/>
    <w:rsid w:val="009307EE"/>
    <w:rsid w:val="009309A4"/>
    <w:rsid w:val="00930BDC"/>
    <w:rsid w:val="00931470"/>
    <w:rsid w:val="0093216B"/>
    <w:rsid w:val="0093251E"/>
    <w:rsid w:val="00932D6E"/>
    <w:rsid w:val="00932E28"/>
    <w:rsid w:val="009339B3"/>
    <w:rsid w:val="00933A7C"/>
    <w:rsid w:val="0093429D"/>
    <w:rsid w:val="0093490C"/>
    <w:rsid w:val="00934B29"/>
    <w:rsid w:val="00934C6B"/>
    <w:rsid w:val="00934D88"/>
    <w:rsid w:val="009352E3"/>
    <w:rsid w:val="009354D5"/>
    <w:rsid w:val="009361EA"/>
    <w:rsid w:val="00936453"/>
    <w:rsid w:val="00936BE8"/>
    <w:rsid w:val="00936E69"/>
    <w:rsid w:val="00937045"/>
    <w:rsid w:val="00937406"/>
    <w:rsid w:val="009379FB"/>
    <w:rsid w:val="00937BD6"/>
    <w:rsid w:val="00941D81"/>
    <w:rsid w:val="00942D2A"/>
    <w:rsid w:val="00942D6A"/>
    <w:rsid w:val="0094310C"/>
    <w:rsid w:val="0094316A"/>
    <w:rsid w:val="00943535"/>
    <w:rsid w:val="00943C73"/>
    <w:rsid w:val="00944150"/>
    <w:rsid w:val="009445D7"/>
    <w:rsid w:val="00945AD1"/>
    <w:rsid w:val="009461A5"/>
    <w:rsid w:val="00946408"/>
    <w:rsid w:val="009470DA"/>
    <w:rsid w:val="00947392"/>
    <w:rsid w:val="00947447"/>
    <w:rsid w:val="009474DD"/>
    <w:rsid w:val="00947866"/>
    <w:rsid w:val="00947E0C"/>
    <w:rsid w:val="00950078"/>
    <w:rsid w:val="00950B3D"/>
    <w:rsid w:val="009513E3"/>
    <w:rsid w:val="00951979"/>
    <w:rsid w:val="00951AEB"/>
    <w:rsid w:val="009523B6"/>
    <w:rsid w:val="00952669"/>
    <w:rsid w:val="00952972"/>
    <w:rsid w:val="009531C3"/>
    <w:rsid w:val="009532D2"/>
    <w:rsid w:val="00953418"/>
    <w:rsid w:val="0095379E"/>
    <w:rsid w:val="00953A02"/>
    <w:rsid w:val="00953EB8"/>
    <w:rsid w:val="009544E9"/>
    <w:rsid w:val="00954DDD"/>
    <w:rsid w:val="00955292"/>
    <w:rsid w:val="009558FF"/>
    <w:rsid w:val="00955A45"/>
    <w:rsid w:val="0095672E"/>
    <w:rsid w:val="009569B9"/>
    <w:rsid w:val="00956A7E"/>
    <w:rsid w:val="00957CB5"/>
    <w:rsid w:val="009611E4"/>
    <w:rsid w:val="009615E5"/>
    <w:rsid w:val="00961673"/>
    <w:rsid w:val="00961734"/>
    <w:rsid w:val="0096186E"/>
    <w:rsid w:val="00961E3A"/>
    <w:rsid w:val="00962FE1"/>
    <w:rsid w:val="00963566"/>
    <w:rsid w:val="009637D3"/>
    <w:rsid w:val="009646B5"/>
    <w:rsid w:val="00964A77"/>
    <w:rsid w:val="00965071"/>
    <w:rsid w:val="009654EB"/>
    <w:rsid w:val="009672FC"/>
    <w:rsid w:val="00967693"/>
    <w:rsid w:val="00970140"/>
    <w:rsid w:val="00970245"/>
    <w:rsid w:val="0097182E"/>
    <w:rsid w:val="00972331"/>
    <w:rsid w:val="009725E3"/>
    <w:rsid w:val="00972BCC"/>
    <w:rsid w:val="00972BEB"/>
    <w:rsid w:val="009731F5"/>
    <w:rsid w:val="00973335"/>
    <w:rsid w:val="009737AB"/>
    <w:rsid w:val="009738ED"/>
    <w:rsid w:val="00974176"/>
    <w:rsid w:val="009743CD"/>
    <w:rsid w:val="009746D6"/>
    <w:rsid w:val="009746FF"/>
    <w:rsid w:val="00974AD6"/>
    <w:rsid w:val="00974DB4"/>
    <w:rsid w:val="00975285"/>
    <w:rsid w:val="00975BC9"/>
    <w:rsid w:val="0097616D"/>
    <w:rsid w:val="00976657"/>
    <w:rsid w:val="00976C5C"/>
    <w:rsid w:val="00977345"/>
    <w:rsid w:val="0097739F"/>
    <w:rsid w:val="009807BA"/>
    <w:rsid w:val="0098087A"/>
    <w:rsid w:val="00980BC2"/>
    <w:rsid w:val="00980DCB"/>
    <w:rsid w:val="00980E72"/>
    <w:rsid w:val="00981E49"/>
    <w:rsid w:val="009827A3"/>
    <w:rsid w:val="009835EC"/>
    <w:rsid w:val="00983818"/>
    <w:rsid w:val="00984123"/>
    <w:rsid w:val="00984396"/>
    <w:rsid w:val="009844B5"/>
    <w:rsid w:val="00984713"/>
    <w:rsid w:val="0098548B"/>
    <w:rsid w:val="00985B22"/>
    <w:rsid w:val="00985FBC"/>
    <w:rsid w:val="00986B29"/>
    <w:rsid w:val="00986D07"/>
    <w:rsid w:val="00987287"/>
    <w:rsid w:val="0098736B"/>
    <w:rsid w:val="009876DB"/>
    <w:rsid w:val="009907C1"/>
    <w:rsid w:val="00991135"/>
    <w:rsid w:val="009914B5"/>
    <w:rsid w:val="009914B8"/>
    <w:rsid w:val="009916E0"/>
    <w:rsid w:val="009924EB"/>
    <w:rsid w:val="009928BF"/>
    <w:rsid w:val="0099290A"/>
    <w:rsid w:val="00993425"/>
    <w:rsid w:val="009949B6"/>
    <w:rsid w:val="00995C68"/>
    <w:rsid w:val="0099620D"/>
    <w:rsid w:val="00996638"/>
    <w:rsid w:val="00996907"/>
    <w:rsid w:val="00997538"/>
    <w:rsid w:val="009978F5"/>
    <w:rsid w:val="00997B24"/>
    <w:rsid w:val="00997F95"/>
    <w:rsid w:val="009A12D7"/>
    <w:rsid w:val="009A1505"/>
    <w:rsid w:val="009A1F33"/>
    <w:rsid w:val="009A2339"/>
    <w:rsid w:val="009A251E"/>
    <w:rsid w:val="009A2C32"/>
    <w:rsid w:val="009A317A"/>
    <w:rsid w:val="009A38BD"/>
    <w:rsid w:val="009A39A7"/>
    <w:rsid w:val="009A4076"/>
    <w:rsid w:val="009A4564"/>
    <w:rsid w:val="009A5013"/>
    <w:rsid w:val="009A5199"/>
    <w:rsid w:val="009A5ABE"/>
    <w:rsid w:val="009A61D3"/>
    <w:rsid w:val="009A678E"/>
    <w:rsid w:val="009A6983"/>
    <w:rsid w:val="009A6E59"/>
    <w:rsid w:val="009A72AC"/>
    <w:rsid w:val="009A7386"/>
    <w:rsid w:val="009B0024"/>
    <w:rsid w:val="009B009D"/>
    <w:rsid w:val="009B074D"/>
    <w:rsid w:val="009B0A4B"/>
    <w:rsid w:val="009B0B1C"/>
    <w:rsid w:val="009B0DC8"/>
    <w:rsid w:val="009B11BA"/>
    <w:rsid w:val="009B145A"/>
    <w:rsid w:val="009B1790"/>
    <w:rsid w:val="009B20A2"/>
    <w:rsid w:val="009B26C6"/>
    <w:rsid w:val="009B2A74"/>
    <w:rsid w:val="009B2EE6"/>
    <w:rsid w:val="009B3CD4"/>
    <w:rsid w:val="009B3F16"/>
    <w:rsid w:val="009B426A"/>
    <w:rsid w:val="009B4C29"/>
    <w:rsid w:val="009B4C9A"/>
    <w:rsid w:val="009B5C64"/>
    <w:rsid w:val="009B5EE9"/>
    <w:rsid w:val="009B6126"/>
    <w:rsid w:val="009B6D0E"/>
    <w:rsid w:val="009B73DE"/>
    <w:rsid w:val="009B7AE1"/>
    <w:rsid w:val="009C045F"/>
    <w:rsid w:val="009C10E1"/>
    <w:rsid w:val="009C13B1"/>
    <w:rsid w:val="009C17AE"/>
    <w:rsid w:val="009C1912"/>
    <w:rsid w:val="009C1DC6"/>
    <w:rsid w:val="009C1FF4"/>
    <w:rsid w:val="009C21EB"/>
    <w:rsid w:val="009C2A1B"/>
    <w:rsid w:val="009C2A47"/>
    <w:rsid w:val="009C2B7B"/>
    <w:rsid w:val="009C2C38"/>
    <w:rsid w:val="009C2F64"/>
    <w:rsid w:val="009C3B37"/>
    <w:rsid w:val="009C3BA8"/>
    <w:rsid w:val="009C3D89"/>
    <w:rsid w:val="009C3E5B"/>
    <w:rsid w:val="009C45D7"/>
    <w:rsid w:val="009C4762"/>
    <w:rsid w:val="009C4B5C"/>
    <w:rsid w:val="009C4E02"/>
    <w:rsid w:val="009C572E"/>
    <w:rsid w:val="009C5975"/>
    <w:rsid w:val="009C5B8B"/>
    <w:rsid w:val="009C665C"/>
    <w:rsid w:val="009C6BF8"/>
    <w:rsid w:val="009C7317"/>
    <w:rsid w:val="009C788B"/>
    <w:rsid w:val="009C78CA"/>
    <w:rsid w:val="009C7C97"/>
    <w:rsid w:val="009C7D81"/>
    <w:rsid w:val="009D0A2D"/>
    <w:rsid w:val="009D131B"/>
    <w:rsid w:val="009D161F"/>
    <w:rsid w:val="009D2E33"/>
    <w:rsid w:val="009D2FAC"/>
    <w:rsid w:val="009D37B6"/>
    <w:rsid w:val="009D3D17"/>
    <w:rsid w:val="009D3FE8"/>
    <w:rsid w:val="009D4308"/>
    <w:rsid w:val="009D4713"/>
    <w:rsid w:val="009D5864"/>
    <w:rsid w:val="009D59AF"/>
    <w:rsid w:val="009D6098"/>
    <w:rsid w:val="009D6926"/>
    <w:rsid w:val="009D6AAE"/>
    <w:rsid w:val="009D6B3C"/>
    <w:rsid w:val="009D7019"/>
    <w:rsid w:val="009D748B"/>
    <w:rsid w:val="009D757D"/>
    <w:rsid w:val="009D783C"/>
    <w:rsid w:val="009D7850"/>
    <w:rsid w:val="009D790D"/>
    <w:rsid w:val="009D7C1E"/>
    <w:rsid w:val="009D7E69"/>
    <w:rsid w:val="009E04B7"/>
    <w:rsid w:val="009E0715"/>
    <w:rsid w:val="009E0D59"/>
    <w:rsid w:val="009E0DFA"/>
    <w:rsid w:val="009E0F9A"/>
    <w:rsid w:val="009E1012"/>
    <w:rsid w:val="009E1581"/>
    <w:rsid w:val="009E186A"/>
    <w:rsid w:val="009E216C"/>
    <w:rsid w:val="009E2600"/>
    <w:rsid w:val="009E50AC"/>
    <w:rsid w:val="009E6533"/>
    <w:rsid w:val="009E69A3"/>
    <w:rsid w:val="009E6B56"/>
    <w:rsid w:val="009E6E07"/>
    <w:rsid w:val="009E6FDD"/>
    <w:rsid w:val="009E73F2"/>
    <w:rsid w:val="009E7764"/>
    <w:rsid w:val="009F05F9"/>
    <w:rsid w:val="009F090F"/>
    <w:rsid w:val="009F09F6"/>
    <w:rsid w:val="009F1456"/>
    <w:rsid w:val="009F1AD4"/>
    <w:rsid w:val="009F1B6D"/>
    <w:rsid w:val="009F1C3C"/>
    <w:rsid w:val="009F1F1F"/>
    <w:rsid w:val="009F1FEB"/>
    <w:rsid w:val="009F22C0"/>
    <w:rsid w:val="009F29B4"/>
    <w:rsid w:val="009F2E9C"/>
    <w:rsid w:val="009F326B"/>
    <w:rsid w:val="009F3920"/>
    <w:rsid w:val="009F4144"/>
    <w:rsid w:val="009F44D0"/>
    <w:rsid w:val="009F51A1"/>
    <w:rsid w:val="009F51F2"/>
    <w:rsid w:val="009F537B"/>
    <w:rsid w:val="009F6C15"/>
    <w:rsid w:val="009F7D47"/>
    <w:rsid w:val="00A00066"/>
    <w:rsid w:val="00A009FF"/>
    <w:rsid w:val="00A019C8"/>
    <w:rsid w:val="00A024A7"/>
    <w:rsid w:val="00A02C84"/>
    <w:rsid w:val="00A0314A"/>
    <w:rsid w:val="00A03BF6"/>
    <w:rsid w:val="00A0400D"/>
    <w:rsid w:val="00A04AD5"/>
    <w:rsid w:val="00A04BDB"/>
    <w:rsid w:val="00A0553C"/>
    <w:rsid w:val="00A056D8"/>
    <w:rsid w:val="00A05716"/>
    <w:rsid w:val="00A05835"/>
    <w:rsid w:val="00A058CB"/>
    <w:rsid w:val="00A06D09"/>
    <w:rsid w:val="00A06D7E"/>
    <w:rsid w:val="00A0715F"/>
    <w:rsid w:val="00A071C0"/>
    <w:rsid w:val="00A106EE"/>
    <w:rsid w:val="00A11182"/>
    <w:rsid w:val="00A1159E"/>
    <w:rsid w:val="00A11628"/>
    <w:rsid w:val="00A1189E"/>
    <w:rsid w:val="00A12344"/>
    <w:rsid w:val="00A1285F"/>
    <w:rsid w:val="00A1296F"/>
    <w:rsid w:val="00A1316C"/>
    <w:rsid w:val="00A139DB"/>
    <w:rsid w:val="00A13BB9"/>
    <w:rsid w:val="00A13FBB"/>
    <w:rsid w:val="00A146E0"/>
    <w:rsid w:val="00A14742"/>
    <w:rsid w:val="00A14B0E"/>
    <w:rsid w:val="00A15348"/>
    <w:rsid w:val="00A1577D"/>
    <w:rsid w:val="00A160F1"/>
    <w:rsid w:val="00A1628F"/>
    <w:rsid w:val="00A178BE"/>
    <w:rsid w:val="00A17E26"/>
    <w:rsid w:val="00A20078"/>
    <w:rsid w:val="00A203FD"/>
    <w:rsid w:val="00A20B6E"/>
    <w:rsid w:val="00A20B6F"/>
    <w:rsid w:val="00A20B72"/>
    <w:rsid w:val="00A20F29"/>
    <w:rsid w:val="00A21134"/>
    <w:rsid w:val="00A21AED"/>
    <w:rsid w:val="00A21B31"/>
    <w:rsid w:val="00A22429"/>
    <w:rsid w:val="00A2292E"/>
    <w:rsid w:val="00A22F58"/>
    <w:rsid w:val="00A23812"/>
    <w:rsid w:val="00A2569C"/>
    <w:rsid w:val="00A25C7D"/>
    <w:rsid w:val="00A260C2"/>
    <w:rsid w:val="00A263BE"/>
    <w:rsid w:val="00A26907"/>
    <w:rsid w:val="00A26B63"/>
    <w:rsid w:val="00A26D78"/>
    <w:rsid w:val="00A26DDF"/>
    <w:rsid w:val="00A27633"/>
    <w:rsid w:val="00A27DDE"/>
    <w:rsid w:val="00A27E24"/>
    <w:rsid w:val="00A27FA4"/>
    <w:rsid w:val="00A27FF8"/>
    <w:rsid w:val="00A30A3B"/>
    <w:rsid w:val="00A30DF2"/>
    <w:rsid w:val="00A316B4"/>
    <w:rsid w:val="00A31AF5"/>
    <w:rsid w:val="00A31B2B"/>
    <w:rsid w:val="00A31FA3"/>
    <w:rsid w:val="00A332F3"/>
    <w:rsid w:val="00A33533"/>
    <w:rsid w:val="00A335A9"/>
    <w:rsid w:val="00A33C01"/>
    <w:rsid w:val="00A33F77"/>
    <w:rsid w:val="00A3410B"/>
    <w:rsid w:val="00A341CE"/>
    <w:rsid w:val="00A342CF"/>
    <w:rsid w:val="00A34EFB"/>
    <w:rsid w:val="00A34FBE"/>
    <w:rsid w:val="00A350E9"/>
    <w:rsid w:val="00A35442"/>
    <w:rsid w:val="00A35C99"/>
    <w:rsid w:val="00A361A0"/>
    <w:rsid w:val="00A361FE"/>
    <w:rsid w:val="00A362CB"/>
    <w:rsid w:val="00A36572"/>
    <w:rsid w:val="00A37321"/>
    <w:rsid w:val="00A375E1"/>
    <w:rsid w:val="00A377D0"/>
    <w:rsid w:val="00A3783B"/>
    <w:rsid w:val="00A3790C"/>
    <w:rsid w:val="00A405D9"/>
    <w:rsid w:val="00A407CC"/>
    <w:rsid w:val="00A40A33"/>
    <w:rsid w:val="00A41063"/>
    <w:rsid w:val="00A410AA"/>
    <w:rsid w:val="00A41271"/>
    <w:rsid w:val="00A4185E"/>
    <w:rsid w:val="00A42614"/>
    <w:rsid w:val="00A426E1"/>
    <w:rsid w:val="00A4301C"/>
    <w:rsid w:val="00A43248"/>
    <w:rsid w:val="00A4344C"/>
    <w:rsid w:val="00A43795"/>
    <w:rsid w:val="00A43C95"/>
    <w:rsid w:val="00A43C9E"/>
    <w:rsid w:val="00A43EBE"/>
    <w:rsid w:val="00A44A59"/>
    <w:rsid w:val="00A44BAE"/>
    <w:rsid w:val="00A44F9B"/>
    <w:rsid w:val="00A4557A"/>
    <w:rsid w:val="00A45D6D"/>
    <w:rsid w:val="00A461AE"/>
    <w:rsid w:val="00A463BD"/>
    <w:rsid w:val="00A46AD7"/>
    <w:rsid w:val="00A46C5D"/>
    <w:rsid w:val="00A47417"/>
    <w:rsid w:val="00A47EF1"/>
    <w:rsid w:val="00A5015E"/>
    <w:rsid w:val="00A5024C"/>
    <w:rsid w:val="00A505BA"/>
    <w:rsid w:val="00A507F3"/>
    <w:rsid w:val="00A50962"/>
    <w:rsid w:val="00A509BF"/>
    <w:rsid w:val="00A50FD2"/>
    <w:rsid w:val="00A5166F"/>
    <w:rsid w:val="00A5196D"/>
    <w:rsid w:val="00A51E27"/>
    <w:rsid w:val="00A522F3"/>
    <w:rsid w:val="00A52503"/>
    <w:rsid w:val="00A5407E"/>
    <w:rsid w:val="00A549E3"/>
    <w:rsid w:val="00A54D51"/>
    <w:rsid w:val="00A551BF"/>
    <w:rsid w:val="00A5522C"/>
    <w:rsid w:val="00A55915"/>
    <w:rsid w:val="00A56701"/>
    <w:rsid w:val="00A5671F"/>
    <w:rsid w:val="00A56E08"/>
    <w:rsid w:val="00A57ED2"/>
    <w:rsid w:val="00A60B00"/>
    <w:rsid w:val="00A60C64"/>
    <w:rsid w:val="00A61083"/>
    <w:rsid w:val="00A61CF8"/>
    <w:rsid w:val="00A62062"/>
    <w:rsid w:val="00A6219F"/>
    <w:rsid w:val="00A62625"/>
    <w:rsid w:val="00A62A38"/>
    <w:rsid w:val="00A62D98"/>
    <w:rsid w:val="00A637D7"/>
    <w:rsid w:val="00A637FF"/>
    <w:rsid w:val="00A63C54"/>
    <w:rsid w:val="00A64244"/>
    <w:rsid w:val="00A64B5A"/>
    <w:rsid w:val="00A64F85"/>
    <w:rsid w:val="00A6535C"/>
    <w:rsid w:val="00A658CB"/>
    <w:rsid w:val="00A65A60"/>
    <w:rsid w:val="00A66239"/>
    <w:rsid w:val="00A66955"/>
    <w:rsid w:val="00A66FAF"/>
    <w:rsid w:val="00A67D55"/>
    <w:rsid w:val="00A70096"/>
    <w:rsid w:val="00A70168"/>
    <w:rsid w:val="00A7052B"/>
    <w:rsid w:val="00A70594"/>
    <w:rsid w:val="00A70E5D"/>
    <w:rsid w:val="00A715BE"/>
    <w:rsid w:val="00A72568"/>
    <w:rsid w:val="00A726FB"/>
    <w:rsid w:val="00A72C7F"/>
    <w:rsid w:val="00A72E04"/>
    <w:rsid w:val="00A73168"/>
    <w:rsid w:val="00A7319A"/>
    <w:rsid w:val="00A734E0"/>
    <w:rsid w:val="00A74705"/>
    <w:rsid w:val="00A747E7"/>
    <w:rsid w:val="00A74CB5"/>
    <w:rsid w:val="00A75A86"/>
    <w:rsid w:val="00A760DB"/>
    <w:rsid w:val="00A76351"/>
    <w:rsid w:val="00A76A8C"/>
    <w:rsid w:val="00A76D01"/>
    <w:rsid w:val="00A76D30"/>
    <w:rsid w:val="00A770A5"/>
    <w:rsid w:val="00A8056C"/>
    <w:rsid w:val="00A807B5"/>
    <w:rsid w:val="00A808A6"/>
    <w:rsid w:val="00A809C8"/>
    <w:rsid w:val="00A81D5D"/>
    <w:rsid w:val="00A81F47"/>
    <w:rsid w:val="00A84594"/>
    <w:rsid w:val="00A85688"/>
    <w:rsid w:val="00A8597D"/>
    <w:rsid w:val="00A85ED7"/>
    <w:rsid w:val="00A85FD2"/>
    <w:rsid w:val="00A86238"/>
    <w:rsid w:val="00A8636E"/>
    <w:rsid w:val="00A86CA9"/>
    <w:rsid w:val="00A86DF5"/>
    <w:rsid w:val="00A90951"/>
    <w:rsid w:val="00A90AEA"/>
    <w:rsid w:val="00A90BE2"/>
    <w:rsid w:val="00A90C98"/>
    <w:rsid w:val="00A90DD2"/>
    <w:rsid w:val="00A910DD"/>
    <w:rsid w:val="00A917AF"/>
    <w:rsid w:val="00A92245"/>
    <w:rsid w:val="00A924EB"/>
    <w:rsid w:val="00A92927"/>
    <w:rsid w:val="00A92B72"/>
    <w:rsid w:val="00A9307F"/>
    <w:rsid w:val="00A9330C"/>
    <w:rsid w:val="00A9390E"/>
    <w:rsid w:val="00A94352"/>
    <w:rsid w:val="00A94D14"/>
    <w:rsid w:val="00A957D7"/>
    <w:rsid w:val="00A9599D"/>
    <w:rsid w:val="00A95B4A"/>
    <w:rsid w:val="00A95CEA"/>
    <w:rsid w:val="00A968F7"/>
    <w:rsid w:val="00A9690C"/>
    <w:rsid w:val="00A96C63"/>
    <w:rsid w:val="00A96E60"/>
    <w:rsid w:val="00A96E98"/>
    <w:rsid w:val="00A9733D"/>
    <w:rsid w:val="00A97389"/>
    <w:rsid w:val="00A97391"/>
    <w:rsid w:val="00A9747F"/>
    <w:rsid w:val="00A9752D"/>
    <w:rsid w:val="00A9776F"/>
    <w:rsid w:val="00A979D3"/>
    <w:rsid w:val="00AA0EE3"/>
    <w:rsid w:val="00AA0F56"/>
    <w:rsid w:val="00AA13DC"/>
    <w:rsid w:val="00AA13EB"/>
    <w:rsid w:val="00AA1510"/>
    <w:rsid w:val="00AA154E"/>
    <w:rsid w:val="00AA15DE"/>
    <w:rsid w:val="00AA1A48"/>
    <w:rsid w:val="00AA2993"/>
    <w:rsid w:val="00AA2D40"/>
    <w:rsid w:val="00AA2FBF"/>
    <w:rsid w:val="00AA37F7"/>
    <w:rsid w:val="00AA3964"/>
    <w:rsid w:val="00AA4253"/>
    <w:rsid w:val="00AA4476"/>
    <w:rsid w:val="00AA4E59"/>
    <w:rsid w:val="00AA5B36"/>
    <w:rsid w:val="00AA5C41"/>
    <w:rsid w:val="00AA6343"/>
    <w:rsid w:val="00AA66E8"/>
    <w:rsid w:val="00AA6853"/>
    <w:rsid w:val="00AA6EAD"/>
    <w:rsid w:val="00AA6FB4"/>
    <w:rsid w:val="00AA7572"/>
    <w:rsid w:val="00AB001F"/>
    <w:rsid w:val="00AB03D9"/>
    <w:rsid w:val="00AB0675"/>
    <w:rsid w:val="00AB0B3B"/>
    <w:rsid w:val="00AB1584"/>
    <w:rsid w:val="00AB15D5"/>
    <w:rsid w:val="00AB183E"/>
    <w:rsid w:val="00AB1A73"/>
    <w:rsid w:val="00AB1BE6"/>
    <w:rsid w:val="00AB253E"/>
    <w:rsid w:val="00AB2574"/>
    <w:rsid w:val="00AB2632"/>
    <w:rsid w:val="00AB3219"/>
    <w:rsid w:val="00AB3524"/>
    <w:rsid w:val="00AB3A35"/>
    <w:rsid w:val="00AB42D5"/>
    <w:rsid w:val="00AB42F5"/>
    <w:rsid w:val="00AB4B51"/>
    <w:rsid w:val="00AB537F"/>
    <w:rsid w:val="00AB5ACD"/>
    <w:rsid w:val="00AB5B28"/>
    <w:rsid w:val="00AB5E75"/>
    <w:rsid w:val="00AB61E0"/>
    <w:rsid w:val="00AB6489"/>
    <w:rsid w:val="00AB6C95"/>
    <w:rsid w:val="00AB758F"/>
    <w:rsid w:val="00AB78A5"/>
    <w:rsid w:val="00AB7A1A"/>
    <w:rsid w:val="00AC050B"/>
    <w:rsid w:val="00AC1308"/>
    <w:rsid w:val="00AC16AE"/>
    <w:rsid w:val="00AC2477"/>
    <w:rsid w:val="00AC441F"/>
    <w:rsid w:val="00AC47BC"/>
    <w:rsid w:val="00AC4C2C"/>
    <w:rsid w:val="00AC580C"/>
    <w:rsid w:val="00AC5C11"/>
    <w:rsid w:val="00AC5C63"/>
    <w:rsid w:val="00AC6407"/>
    <w:rsid w:val="00AC650B"/>
    <w:rsid w:val="00AC6DBB"/>
    <w:rsid w:val="00AC7EE2"/>
    <w:rsid w:val="00AD08CB"/>
    <w:rsid w:val="00AD0A64"/>
    <w:rsid w:val="00AD1257"/>
    <w:rsid w:val="00AD1382"/>
    <w:rsid w:val="00AD1AF6"/>
    <w:rsid w:val="00AD286A"/>
    <w:rsid w:val="00AD2C18"/>
    <w:rsid w:val="00AD2DC3"/>
    <w:rsid w:val="00AD3291"/>
    <w:rsid w:val="00AD32B0"/>
    <w:rsid w:val="00AD3DEF"/>
    <w:rsid w:val="00AD3F1B"/>
    <w:rsid w:val="00AD4581"/>
    <w:rsid w:val="00AD4716"/>
    <w:rsid w:val="00AD47D8"/>
    <w:rsid w:val="00AD4929"/>
    <w:rsid w:val="00AD5036"/>
    <w:rsid w:val="00AD50B9"/>
    <w:rsid w:val="00AD512C"/>
    <w:rsid w:val="00AD5645"/>
    <w:rsid w:val="00AD5BA3"/>
    <w:rsid w:val="00AD5FD3"/>
    <w:rsid w:val="00AD673C"/>
    <w:rsid w:val="00AD73A4"/>
    <w:rsid w:val="00AD7895"/>
    <w:rsid w:val="00AD7E71"/>
    <w:rsid w:val="00AE0259"/>
    <w:rsid w:val="00AE0271"/>
    <w:rsid w:val="00AE02F2"/>
    <w:rsid w:val="00AE077B"/>
    <w:rsid w:val="00AE0C02"/>
    <w:rsid w:val="00AE2052"/>
    <w:rsid w:val="00AE2A89"/>
    <w:rsid w:val="00AE2F22"/>
    <w:rsid w:val="00AE36E5"/>
    <w:rsid w:val="00AE4767"/>
    <w:rsid w:val="00AE4BAD"/>
    <w:rsid w:val="00AE4CB6"/>
    <w:rsid w:val="00AE4E20"/>
    <w:rsid w:val="00AE50BE"/>
    <w:rsid w:val="00AE55CC"/>
    <w:rsid w:val="00AE55F8"/>
    <w:rsid w:val="00AE5A88"/>
    <w:rsid w:val="00AE6871"/>
    <w:rsid w:val="00AE7647"/>
    <w:rsid w:val="00AE7E30"/>
    <w:rsid w:val="00AE7ED4"/>
    <w:rsid w:val="00AF08EB"/>
    <w:rsid w:val="00AF0BB6"/>
    <w:rsid w:val="00AF121E"/>
    <w:rsid w:val="00AF1385"/>
    <w:rsid w:val="00AF1BA9"/>
    <w:rsid w:val="00AF1C41"/>
    <w:rsid w:val="00AF1D2F"/>
    <w:rsid w:val="00AF2568"/>
    <w:rsid w:val="00AF2897"/>
    <w:rsid w:val="00AF2C46"/>
    <w:rsid w:val="00AF3176"/>
    <w:rsid w:val="00AF32A6"/>
    <w:rsid w:val="00AF3BBD"/>
    <w:rsid w:val="00AF40E0"/>
    <w:rsid w:val="00AF418C"/>
    <w:rsid w:val="00AF42D3"/>
    <w:rsid w:val="00AF4CB4"/>
    <w:rsid w:val="00AF5EF8"/>
    <w:rsid w:val="00AF62AC"/>
    <w:rsid w:val="00AF6E0B"/>
    <w:rsid w:val="00AF7175"/>
    <w:rsid w:val="00AF75C1"/>
    <w:rsid w:val="00AF7ACF"/>
    <w:rsid w:val="00B00003"/>
    <w:rsid w:val="00B000FE"/>
    <w:rsid w:val="00B0060A"/>
    <w:rsid w:val="00B00A0E"/>
    <w:rsid w:val="00B00B40"/>
    <w:rsid w:val="00B01F19"/>
    <w:rsid w:val="00B02A7E"/>
    <w:rsid w:val="00B02BB2"/>
    <w:rsid w:val="00B02D39"/>
    <w:rsid w:val="00B038ED"/>
    <w:rsid w:val="00B03ADC"/>
    <w:rsid w:val="00B03F1B"/>
    <w:rsid w:val="00B042E2"/>
    <w:rsid w:val="00B04D09"/>
    <w:rsid w:val="00B04D69"/>
    <w:rsid w:val="00B051E2"/>
    <w:rsid w:val="00B05AEC"/>
    <w:rsid w:val="00B05F03"/>
    <w:rsid w:val="00B0658B"/>
    <w:rsid w:val="00B06EE3"/>
    <w:rsid w:val="00B06F44"/>
    <w:rsid w:val="00B07AE6"/>
    <w:rsid w:val="00B07CCE"/>
    <w:rsid w:val="00B103ED"/>
    <w:rsid w:val="00B10672"/>
    <w:rsid w:val="00B11B71"/>
    <w:rsid w:val="00B11F8C"/>
    <w:rsid w:val="00B12079"/>
    <w:rsid w:val="00B122D0"/>
    <w:rsid w:val="00B12B12"/>
    <w:rsid w:val="00B12EC7"/>
    <w:rsid w:val="00B13242"/>
    <w:rsid w:val="00B1382B"/>
    <w:rsid w:val="00B1448D"/>
    <w:rsid w:val="00B1543A"/>
    <w:rsid w:val="00B16333"/>
    <w:rsid w:val="00B168C1"/>
    <w:rsid w:val="00B16BFE"/>
    <w:rsid w:val="00B17298"/>
    <w:rsid w:val="00B17C57"/>
    <w:rsid w:val="00B20291"/>
    <w:rsid w:val="00B2031D"/>
    <w:rsid w:val="00B21AD3"/>
    <w:rsid w:val="00B21C4E"/>
    <w:rsid w:val="00B21F3D"/>
    <w:rsid w:val="00B221CF"/>
    <w:rsid w:val="00B228AC"/>
    <w:rsid w:val="00B2296D"/>
    <w:rsid w:val="00B22996"/>
    <w:rsid w:val="00B2327E"/>
    <w:rsid w:val="00B2347D"/>
    <w:rsid w:val="00B247F1"/>
    <w:rsid w:val="00B24AC5"/>
    <w:rsid w:val="00B24CF6"/>
    <w:rsid w:val="00B24E1B"/>
    <w:rsid w:val="00B25206"/>
    <w:rsid w:val="00B25246"/>
    <w:rsid w:val="00B2573A"/>
    <w:rsid w:val="00B258F7"/>
    <w:rsid w:val="00B259A0"/>
    <w:rsid w:val="00B2651E"/>
    <w:rsid w:val="00B2693A"/>
    <w:rsid w:val="00B269FE"/>
    <w:rsid w:val="00B26A29"/>
    <w:rsid w:val="00B26BAF"/>
    <w:rsid w:val="00B26D56"/>
    <w:rsid w:val="00B27239"/>
    <w:rsid w:val="00B272F5"/>
    <w:rsid w:val="00B275A4"/>
    <w:rsid w:val="00B27B26"/>
    <w:rsid w:val="00B301AF"/>
    <w:rsid w:val="00B30731"/>
    <w:rsid w:val="00B307A8"/>
    <w:rsid w:val="00B31373"/>
    <w:rsid w:val="00B321CB"/>
    <w:rsid w:val="00B3296B"/>
    <w:rsid w:val="00B32EFD"/>
    <w:rsid w:val="00B33635"/>
    <w:rsid w:val="00B33899"/>
    <w:rsid w:val="00B34187"/>
    <w:rsid w:val="00B342C6"/>
    <w:rsid w:val="00B35133"/>
    <w:rsid w:val="00B35619"/>
    <w:rsid w:val="00B3653D"/>
    <w:rsid w:val="00B36872"/>
    <w:rsid w:val="00B36CAF"/>
    <w:rsid w:val="00B3725C"/>
    <w:rsid w:val="00B37C5B"/>
    <w:rsid w:val="00B37E94"/>
    <w:rsid w:val="00B405E4"/>
    <w:rsid w:val="00B40940"/>
    <w:rsid w:val="00B41158"/>
    <w:rsid w:val="00B41D92"/>
    <w:rsid w:val="00B426A9"/>
    <w:rsid w:val="00B42D48"/>
    <w:rsid w:val="00B43557"/>
    <w:rsid w:val="00B43608"/>
    <w:rsid w:val="00B43991"/>
    <w:rsid w:val="00B43B5A"/>
    <w:rsid w:val="00B445AA"/>
    <w:rsid w:val="00B44E68"/>
    <w:rsid w:val="00B44EFF"/>
    <w:rsid w:val="00B4501C"/>
    <w:rsid w:val="00B452CF"/>
    <w:rsid w:val="00B454A0"/>
    <w:rsid w:val="00B46C5F"/>
    <w:rsid w:val="00B46E98"/>
    <w:rsid w:val="00B46EF6"/>
    <w:rsid w:val="00B47082"/>
    <w:rsid w:val="00B4733D"/>
    <w:rsid w:val="00B47371"/>
    <w:rsid w:val="00B478C4"/>
    <w:rsid w:val="00B47B82"/>
    <w:rsid w:val="00B47F54"/>
    <w:rsid w:val="00B5008A"/>
    <w:rsid w:val="00B50352"/>
    <w:rsid w:val="00B5036C"/>
    <w:rsid w:val="00B50427"/>
    <w:rsid w:val="00B50992"/>
    <w:rsid w:val="00B50C88"/>
    <w:rsid w:val="00B50E73"/>
    <w:rsid w:val="00B512A9"/>
    <w:rsid w:val="00B51577"/>
    <w:rsid w:val="00B51F81"/>
    <w:rsid w:val="00B526F5"/>
    <w:rsid w:val="00B52DD9"/>
    <w:rsid w:val="00B5311E"/>
    <w:rsid w:val="00B53417"/>
    <w:rsid w:val="00B534CD"/>
    <w:rsid w:val="00B54842"/>
    <w:rsid w:val="00B55198"/>
    <w:rsid w:val="00B5550D"/>
    <w:rsid w:val="00B55F0E"/>
    <w:rsid w:val="00B56D91"/>
    <w:rsid w:val="00B572A3"/>
    <w:rsid w:val="00B57955"/>
    <w:rsid w:val="00B57A2B"/>
    <w:rsid w:val="00B57CCC"/>
    <w:rsid w:val="00B61075"/>
    <w:rsid w:val="00B617AC"/>
    <w:rsid w:val="00B6205E"/>
    <w:rsid w:val="00B628BD"/>
    <w:rsid w:val="00B62AE6"/>
    <w:rsid w:val="00B634CA"/>
    <w:rsid w:val="00B64136"/>
    <w:rsid w:val="00B6485C"/>
    <w:rsid w:val="00B64E1E"/>
    <w:rsid w:val="00B651ED"/>
    <w:rsid w:val="00B65234"/>
    <w:rsid w:val="00B654F6"/>
    <w:rsid w:val="00B6585B"/>
    <w:rsid w:val="00B67292"/>
    <w:rsid w:val="00B67399"/>
    <w:rsid w:val="00B67431"/>
    <w:rsid w:val="00B674BE"/>
    <w:rsid w:val="00B67564"/>
    <w:rsid w:val="00B677EF"/>
    <w:rsid w:val="00B67EF2"/>
    <w:rsid w:val="00B67F5E"/>
    <w:rsid w:val="00B7029D"/>
    <w:rsid w:val="00B70C44"/>
    <w:rsid w:val="00B70C85"/>
    <w:rsid w:val="00B70D56"/>
    <w:rsid w:val="00B713F3"/>
    <w:rsid w:val="00B71B8B"/>
    <w:rsid w:val="00B72DF6"/>
    <w:rsid w:val="00B736C3"/>
    <w:rsid w:val="00B73705"/>
    <w:rsid w:val="00B73816"/>
    <w:rsid w:val="00B73F38"/>
    <w:rsid w:val="00B742E7"/>
    <w:rsid w:val="00B7457D"/>
    <w:rsid w:val="00B74AE3"/>
    <w:rsid w:val="00B74BEB"/>
    <w:rsid w:val="00B7544C"/>
    <w:rsid w:val="00B756DC"/>
    <w:rsid w:val="00B7585E"/>
    <w:rsid w:val="00B758E4"/>
    <w:rsid w:val="00B7593E"/>
    <w:rsid w:val="00B76438"/>
    <w:rsid w:val="00B766BF"/>
    <w:rsid w:val="00B770BE"/>
    <w:rsid w:val="00B814EC"/>
    <w:rsid w:val="00B818A8"/>
    <w:rsid w:val="00B825E9"/>
    <w:rsid w:val="00B826DA"/>
    <w:rsid w:val="00B83D96"/>
    <w:rsid w:val="00B83F09"/>
    <w:rsid w:val="00B840D1"/>
    <w:rsid w:val="00B84646"/>
    <w:rsid w:val="00B84F61"/>
    <w:rsid w:val="00B852E6"/>
    <w:rsid w:val="00B852F1"/>
    <w:rsid w:val="00B85F78"/>
    <w:rsid w:val="00B86523"/>
    <w:rsid w:val="00B869C0"/>
    <w:rsid w:val="00B86B52"/>
    <w:rsid w:val="00B87520"/>
    <w:rsid w:val="00B87674"/>
    <w:rsid w:val="00B91162"/>
    <w:rsid w:val="00B9125C"/>
    <w:rsid w:val="00B91608"/>
    <w:rsid w:val="00B917A0"/>
    <w:rsid w:val="00B91E4F"/>
    <w:rsid w:val="00B91F09"/>
    <w:rsid w:val="00B91F75"/>
    <w:rsid w:val="00B92418"/>
    <w:rsid w:val="00B927F4"/>
    <w:rsid w:val="00B936CC"/>
    <w:rsid w:val="00B9374B"/>
    <w:rsid w:val="00B9378C"/>
    <w:rsid w:val="00B9404E"/>
    <w:rsid w:val="00B942F7"/>
    <w:rsid w:val="00B943BE"/>
    <w:rsid w:val="00B952EF"/>
    <w:rsid w:val="00B958A4"/>
    <w:rsid w:val="00B964FA"/>
    <w:rsid w:val="00B96A77"/>
    <w:rsid w:val="00BA00B4"/>
    <w:rsid w:val="00BA03B6"/>
    <w:rsid w:val="00BA03FD"/>
    <w:rsid w:val="00BA0748"/>
    <w:rsid w:val="00BA0AA9"/>
    <w:rsid w:val="00BA0B47"/>
    <w:rsid w:val="00BA0BBA"/>
    <w:rsid w:val="00BA0C26"/>
    <w:rsid w:val="00BA0F11"/>
    <w:rsid w:val="00BA1A45"/>
    <w:rsid w:val="00BA3128"/>
    <w:rsid w:val="00BA35A8"/>
    <w:rsid w:val="00BA395A"/>
    <w:rsid w:val="00BA3986"/>
    <w:rsid w:val="00BA3F39"/>
    <w:rsid w:val="00BA4205"/>
    <w:rsid w:val="00BA48A5"/>
    <w:rsid w:val="00BA4D5E"/>
    <w:rsid w:val="00BA4F16"/>
    <w:rsid w:val="00BA54B6"/>
    <w:rsid w:val="00BA58D3"/>
    <w:rsid w:val="00BA5984"/>
    <w:rsid w:val="00BA6415"/>
    <w:rsid w:val="00BA6BA7"/>
    <w:rsid w:val="00BA6ECC"/>
    <w:rsid w:val="00BA6FFC"/>
    <w:rsid w:val="00BA71FD"/>
    <w:rsid w:val="00BA7493"/>
    <w:rsid w:val="00BA7ADD"/>
    <w:rsid w:val="00BA7E0D"/>
    <w:rsid w:val="00BB023E"/>
    <w:rsid w:val="00BB038A"/>
    <w:rsid w:val="00BB0DDE"/>
    <w:rsid w:val="00BB112C"/>
    <w:rsid w:val="00BB1D31"/>
    <w:rsid w:val="00BB28F2"/>
    <w:rsid w:val="00BB290A"/>
    <w:rsid w:val="00BB2972"/>
    <w:rsid w:val="00BB2C49"/>
    <w:rsid w:val="00BB2DC0"/>
    <w:rsid w:val="00BB33FE"/>
    <w:rsid w:val="00BB375D"/>
    <w:rsid w:val="00BB4750"/>
    <w:rsid w:val="00BB4800"/>
    <w:rsid w:val="00BB49CC"/>
    <w:rsid w:val="00BB4DF8"/>
    <w:rsid w:val="00BB4E92"/>
    <w:rsid w:val="00BB5417"/>
    <w:rsid w:val="00BB5730"/>
    <w:rsid w:val="00BB5815"/>
    <w:rsid w:val="00BB69FA"/>
    <w:rsid w:val="00BB7435"/>
    <w:rsid w:val="00BC00A8"/>
    <w:rsid w:val="00BC055A"/>
    <w:rsid w:val="00BC0B20"/>
    <w:rsid w:val="00BC0D81"/>
    <w:rsid w:val="00BC0DC2"/>
    <w:rsid w:val="00BC118B"/>
    <w:rsid w:val="00BC123F"/>
    <w:rsid w:val="00BC154C"/>
    <w:rsid w:val="00BC1846"/>
    <w:rsid w:val="00BC1A38"/>
    <w:rsid w:val="00BC1DA3"/>
    <w:rsid w:val="00BC37DA"/>
    <w:rsid w:val="00BC492C"/>
    <w:rsid w:val="00BC4B8F"/>
    <w:rsid w:val="00BC4DA8"/>
    <w:rsid w:val="00BC4DAD"/>
    <w:rsid w:val="00BC5181"/>
    <w:rsid w:val="00BC563B"/>
    <w:rsid w:val="00BC5B4C"/>
    <w:rsid w:val="00BC656D"/>
    <w:rsid w:val="00BC65AE"/>
    <w:rsid w:val="00BC687F"/>
    <w:rsid w:val="00BC6F68"/>
    <w:rsid w:val="00BC74A5"/>
    <w:rsid w:val="00BC7518"/>
    <w:rsid w:val="00BC7A19"/>
    <w:rsid w:val="00BC7DDD"/>
    <w:rsid w:val="00BD0EE5"/>
    <w:rsid w:val="00BD0F7C"/>
    <w:rsid w:val="00BD148E"/>
    <w:rsid w:val="00BD14AB"/>
    <w:rsid w:val="00BD1ADA"/>
    <w:rsid w:val="00BD1BC5"/>
    <w:rsid w:val="00BD2B21"/>
    <w:rsid w:val="00BD2B69"/>
    <w:rsid w:val="00BD2F9B"/>
    <w:rsid w:val="00BD3C6C"/>
    <w:rsid w:val="00BD3D52"/>
    <w:rsid w:val="00BD4345"/>
    <w:rsid w:val="00BD4E2F"/>
    <w:rsid w:val="00BD51F4"/>
    <w:rsid w:val="00BD5866"/>
    <w:rsid w:val="00BD5C6B"/>
    <w:rsid w:val="00BD5E31"/>
    <w:rsid w:val="00BD6634"/>
    <w:rsid w:val="00BD669A"/>
    <w:rsid w:val="00BE002E"/>
    <w:rsid w:val="00BE045A"/>
    <w:rsid w:val="00BE0C22"/>
    <w:rsid w:val="00BE1F60"/>
    <w:rsid w:val="00BE44F9"/>
    <w:rsid w:val="00BE499F"/>
    <w:rsid w:val="00BE5E3D"/>
    <w:rsid w:val="00BE5F66"/>
    <w:rsid w:val="00BE657D"/>
    <w:rsid w:val="00BE6C8F"/>
    <w:rsid w:val="00BE6F5F"/>
    <w:rsid w:val="00BE7096"/>
    <w:rsid w:val="00BE76F6"/>
    <w:rsid w:val="00BE79D2"/>
    <w:rsid w:val="00BE7B64"/>
    <w:rsid w:val="00BE7DDF"/>
    <w:rsid w:val="00BE7FD1"/>
    <w:rsid w:val="00BF00CF"/>
    <w:rsid w:val="00BF04DE"/>
    <w:rsid w:val="00BF12B6"/>
    <w:rsid w:val="00BF1F0D"/>
    <w:rsid w:val="00BF254C"/>
    <w:rsid w:val="00BF396A"/>
    <w:rsid w:val="00BF3FC6"/>
    <w:rsid w:val="00BF489F"/>
    <w:rsid w:val="00BF49E2"/>
    <w:rsid w:val="00BF51EB"/>
    <w:rsid w:val="00BF5228"/>
    <w:rsid w:val="00BF5710"/>
    <w:rsid w:val="00BF5E4F"/>
    <w:rsid w:val="00BF6DF5"/>
    <w:rsid w:val="00BF7637"/>
    <w:rsid w:val="00C00624"/>
    <w:rsid w:val="00C00B8D"/>
    <w:rsid w:val="00C00E7A"/>
    <w:rsid w:val="00C0103E"/>
    <w:rsid w:val="00C0113A"/>
    <w:rsid w:val="00C01297"/>
    <w:rsid w:val="00C01EE8"/>
    <w:rsid w:val="00C0240E"/>
    <w:rsid w:val="00C02949"/>
    <w:rsid w:val="00C03684"/>
    <w:rsid w:val="00C03E47"/>
    <w:rsid w:val="00C040D6"/>
    <w:rsid w:val="00C045A6"/>
    <w:rsid w:val="00C05187"/>
    <w:rsid w:val="00C05FA4"/>
    <w:rsid w:val="00C05FD8"/>
    <w:rsid w:val="00C0664E"/>
    <w:rsid w:val="00C075A7"/>
    <w:rsid w:val="00C07A71"/>
    <w:rsid w:val="00C1041D"/>
    <w:rsid w:val="00C108BA"/>
    <w:rsid w:val="00C109BF"/>
    <w:rsid w:val="00C10AA4"/>
    <w:rsid w:val="00C112D7"/>
    <w:rsid w:val="00C11524"/>
    <w:rsid w:val="00C11528"/>
    <w:rsid w:val="00C1166E"/>
    <w:rsid w:val="00C116F9"/>
    <w:rsid w:val="00C1214C"/>
    <w:rsid w:val="00C1243E"/>
    <w:rsid w:val="00C1280B"/>
    <w:rsid w:val="00C12C63"/>
    <w:rsid w:val="00C12F96"/>
    <w:rsid w:val="00C13912"/>
    <w:rsid w:val="00C13AA5"/>
    <w:rsid w:val="00C14082"/>
    <w:rsid w:val="00C144A4"/>
    <w:rsid w:val="00C1512D"/>
    <w:rsid w:val="00C151D0"/>
    <w:rsid w:val="00C157BD"/>
    <w:rsid w:val="00C160B7"/>
    <w:rsid w:val="00C1657C"/>
    <w:rsid w:val="00C166A3"/>
    <w:rsid w:val="00C16AE1"/>
    <w:rsid w:val="00C16D02"/>
    <w:rsid w:val="00C16DB5"/>
    <w:rsid w:val="00C178B9"/>
    <w:rsid w:val="00C17B71"/>
    <w:rsid w:val="00C20762"/>
    <w:rsid w:val="00C20BD3"/>
    <w:rsid w:val="00C20C21"/>
    <w:rsid w:val="00C210CE"/>
    <w:rsid w:val="00C21579"/>
    <w:rsid w:val="00C21624"/>
    <w:rsid w:val="00C2426F"/>
    <w:rsid w:val="00C25422"/>
    <w:rsid w:val="00C2562E"/>
    <w:rsid w:val="00C25751"/>
    <w:rsid w:val="00C26623"/>
    <w:rsid w:val="00C26DD9"/>
    <w:rsid w:val="00C27CD5"/>
    <w:rsid w:val="00C3028B"/>
    <w:rsid w:val="00C308C4"/>
    <w:rsid w:val="00C30BBF"/>
    <w:rsid w:val="00C30D2D"/>
    <w:rsid w:val="00C312C9"/>
    <w:rsid w:val="00C316C8"/>
    <w:rsid w:val="00C31C04"/>
    <w:rsid w:val="00C31C68"/>
    <w:rsid w:val="00C31C75"/>
    <w:rsid w:val="00C31DDE"/>
    <w:rsid w:val="00C31F13"/>
    <w:rsid w:val="00C31FF7"/>
    <w:rsid w:val="00C3218B"/>
    <w:rsid w:val="00C32C9A"/>
    <w:rsid w:val="00C32FAE"/>
    <w:rsid w:val="00C33B1D"/>
    <w:rsid w:val="00C33FDC"/>
    <w:rsid w:val="00C346C2"/>
    <w:rsid w:val="00C347DE"/>
    <w:rsid w:val="00C348C0"/>
    <w:rsid w:val="00C35CFA"/>
    <w:rsid w:val="00C35F7C"/>
    <w:rsid w:val="00C36603"/>
    <w:rsid w:val="00C36A24"/>
    <w:rsid w:val="00C36F53"/>
    <w:rsid w:val="00C36FE1"/>
    <w:rsid w:val="00C37A61"/>
    <w:rsid w:val="00C4005E"/>
    <w:rsid w:val="00C4031B"/>
    <w:rsid w:val="00C40879"/>
    <w:rsid w:val="00C40D59"/>
    <w:rsid w:val="00C41743"/>
    <w:rsid w:val="00C41831"/>
    <w:rsid w:val="00C41F25"/>
    <w:rsid w:val="00C420B2"/>
    <w:rsid w:val="00C439C4"/>
    <w:rsid w:val="00C43CFA"/>
    <w:rsid w:val="00C443C0"/>
    <w:rsid w:val="00C443DA"/>
    <w:rsid w:val="00C44EA1"/>
    <w:rsid w:val="00C451B9"/>
    <w:rsid w:val="00C457EE"/>
    <w:rsid w:val="00C45C4F"/>
    <w:rsid w:val="00C45D8B"/>
    <w:rsid w:val="00C45EE4"/>
    <w:rsid w:val="00C46E4F"/>
    <w:rsid w:val="00C474D7"/>
    <w:rsid w:val="00C477D4"/>
    <w:rsid w:val="00C504B1"/>
    <w:rsid w:val="00C5092F"/>
    <w:rsid w:val="00C50D63"/>
    <w:rsid w:val="00C515F5"/>
    <w:rsid w:val="00C5191B"/>
    <w:rsid w:val="00C51950"/>
    <w:rsid w:val="00C51F76"/>
    <w:rsid w:val="00C522C9"/>
    <w:rsid w:val="00C5276E"/>
    <w:rsid w:val="00C52AD4"/>
    <w:rsid w:val="00C53369"/>
    <w:rsid w:val="00C53EEE"/>
    <w:rsid w:val="00C53F36"/>
    <w:rsid w:val="00C53F9A"/>
    <w:rsid w:val="00C541DC"/>
    <w:rsid w:val="00C5443F"/>
    <w:rsid w:val="00C54501"/>
    <w:rsid w:val="00C54A8A"/>
    <w:rsid w:val="00C54DFD"/>
    <w:rsid w:val="00C55006"/>
    <w:rsid w:val="00C55A1C"/>
    <w:rsid w:val="00C55E80"/>
    <w:rsid w:val="00C564EC"/>
    <w:rsid w:val="00C5685E"/>
    <w:rsid w:val="00C56C67"/>
    <w:rsid w:val="00C5731E"/>
    <w:rsid w:val="00C57558"/>
    <w:rsid w:val="00C57CC3"/>
    <w:rsid w:val="00C60A9D"/>
    <w:rsid w:val="00C60C40"/>
    <w:rsid w:val="00C61540"/>
    <w:rsid w:val="00C615A9"/>
    <w:rsid w:val="00C61669"/>
    <w:rsid w:val="00C6191A"/>
    <w:rsid w:val="00C61D70"/>
    <w:rsid w:val="00C61EAB"/>
    <w:rsid w:val="00C61F52"/>
    <w:rsid w:val="00C6220C"/>
    <w:rsid w:val="00C62CD3"/>
    <w:rsid w:val="00C62E4D"/>
    <w:rsid w:val="00C632A3"/>
    <w:rsid w:val="00C633F6"/>
    <w:rsid w:val="00C63CE7"/>
    <w:rsid w:val="00C640DA"/>
    <w:rsid w:val="00C64479"/>
    <w:rsid w:val="00C64639"/>
    <w:rsid w:val="00C64804"/>
    <w:rsid w:val="00C64FF9"/>
    <w:rsid w:val="00C65049"/>
    <w:rsid w:val="00C65346"/>
    <w:rsid w:val="00C66352"/>
    <w:rsid w:val="00C66CE8"/>
    <w:rsid w:val="00C67B1A"/>
    <w:rsid w:val="00C67C1E"/>
    <w:rsid w:val="00C67C33"/>
    <w:rsid w:val="00C701AC"/>
    <w:rsid w:val="00C7023A"/>
    <w:rsid w:val="00C70B05"/>
    <w:rsid w:val="00C70ED2"/>
    <w:rsid w:val="00C71162"/>
    <w:rsid w:val="00C71295"/>
    <w:rsid w:val="00C71798"/>
    <w:rsid w:val="00C71831"/>
    <w:rsid w:val="00C71BE4"/>
    <w:rsid w:val="00C72475"/>
    <w:rsid w:val="00C726E5"/>
    <w:rsid w:val="00C72BE5"/>
    <w:rsid w:val="00C72DEB"/>
    <w:rsid w:val="00C737D9"/>
    <w:rsid w:val="00C73947"/>
    <w:rsid w:val="00C7424D"/>
    <w:rsid w:val="00C742AA"/>
    <w:rsid w:val="00C74A2D"/>
    <w:rsid w:val="00C74F4D"/>
    <w:rsid w:val="00C7678C"/>
    <w:rsid w:val="00C773BA"/>
    <w:rsid w:val="00C805E4"/>
    <w:rsid w:val="00C80644"/>
    <w:rsid w:val="00C81146"/>
    <w:rsid w:val="00C81415"/>
    <w:rsid w:val="00C81642"/>
    <w:rsid w:val="00C81FE9"/>
    <w:rsid w:val="00C8206D"/>
    <w:rsid w:val="00C8277E"/>
    <w:rsid w:val="00C8308A"/>
    <w:rsid w:val="00C83CC4"/>
    <w:rsid w:val="00C8417D"/>
    <w:rsid w:val="00C845CF"/>
    <w:rsid w:val="00C85139"/>
    <w:rsid w:val="00C85757"/>
    <w:rsid w:val="00C85D7F"/>
    <w:rsid w:val="00C85E5A"/>
    <w:rsid w:val="00C85F2E"/>
    <w:rsid w:val="00C860D5"/>
    <w:rsid w:val="00C8616D"/>
    <w:rsid w:val="00C86DCC"/>
    <w:rsid w:val="00C872AF"/>
    <w:rsid w:val="00C87883"/>
    <w:rsid w:val="00C90328"/>
    <w:rsid w:val="00C905B6"/>
    <w:rsid w:val="00C91BCE"/>
    <w:rsid w:val="00C91D94"/>
    <w:rsid w:val="00C92753"/>
    <w:rsid w:val="00C92A8A"/>
    <w:rsid w:val="00C9301C"/>
    <w:rsid w:val="00C9311F"/>
    <w:rsid w:val="00C93548"/>
    <w:rsid w:val="00C9383F"/>
    <w:rsid w:val="00C9396B"/>
    <w:rsid w:val="00C93C18"/>
    <w:rsid w:val="00C93EE8"/>
    <w:rsid w:val="00C944F7"/>
    <w:rsid w:val="00C95082"/>
    <w:rsid w:val="00C95694"/>
    <w:rsid w:val="00C9570B"/>
    <w:rsid w:val="00C95E7C"/>
    <w:rsid w:val="00C95FC1"/>
    <w:rsid w:val="00C9608D"/>
    <w:rsid w:val="00C978A0"/>
    <w:rsid w:val="00CA012B"/>
    <w:rsid w:val="00CA0E44"/>
    <w:rsid w:val="00CA1344"/>
    <w:rsid w:val="00CA20A4"/>
    <w:rsid w:val="00CA28DC"/>
    <w:rsid w:val="00CA29AC"/>
    <w:rsid w:val="00CA302B"/>
    <w:rsid w:val="00CA35FB"/>
    <w:rsid w:val="00CA36E9"/>
    <w:rsid w:val="00CA3799"/>
    <w:rsid w:val="00CA4087"/>
    <w:rsid w:val="00CA42A8"/>
    <w:rsid w:val="00CA55FF"/>
    <w:rsid w:val="00CA56CB"/>
    <w:rsid w:val="00CA5815"/>
    <w:rsid w:val="00CA6AF6"/>
    <w:rsid w:val="00CA6C69"/>
    <w:rsid w:val="00CA7200"/>
    <w:rsid w:val="00CA7414"/>
    <w:rsid w:val="00CA783D"/>
    <w:rsid w:val="00CB0ACE"/>
    <w:rsid w:val="00CB0FDC"/>
    <w:rsid w:val="00CB154D"/>
    <w:rsid w:val="00CB187D"/>
    <w:rsid w:val="00CB206D"/>
    <w:rsid w:val="00CB23B4"/>
    <w:rsid w:val="00CB26F5"/>
    <w:rsid w:val="00CB2EA8"/>
    <w:rsid w:val="00CB3D9F"/>
    <w:rsid w:val="00CB42F1"/>
    <w:rsid w:val="00CB49EF"/>
    <w:rsid w:val="00CB4D34"/>
    <w:rsid w:val="00CB52CD"/>
    <w:rsid w:val="00CB53AF"/>
    <w:rsid w:val="00CB5624"/>
    <w:rsid w:val="00CB5A63"/>
    <w:rsid w:val="00CB5CF8"/>
    <w:rsid w:val="00CB5F39"/>
    <w:rsid w:val="00CB613A"/>
    <w:rsid w:val="00CB7933"/>
    <w:rsid w:val="00CC0E2A"/>
    <w:rsid w:val="00CC11B9"/>
    <w:rsid w:val="00CC1879"/>
    <w:rsid w:val="00CC23FC"/>
    <w:rsid w:val="00CC26B7"/>
    <w:rsid w:val="00CC2A63"/>
    <w:rsid w:val="00CC2F4E"/>
    <w:rsid w:val="00CC2FC2"/>
    <w:rsid w:val="00CC3102"/>
    <w:rsid w:val="00CC46CD"/>
    <w:rsid w:val="00CC4906"/>
    <w:rsid w:val="00CC5312"/>
    <w:rsid w:val="00CC5508"/>
    <w:rsid w:val="00CC5F6A"/>
    <w:rsid w:val="00CC606E"/>
    <w:rsid w:val="00CC6844"/>
    <w:rsid w:val="00CC736C"/>
    <w:rsid w:val="00CC74A6"/>
    <w:rsid w:val="00CC7B64"/>
    <w:rsid w:val="00CD0566"/>
    <w:rsid w:val="00CD0BE6"/>
    <w:rsid w:val="00CD0E69"/>
    <w:rsid w:val="00CD15A1"/>
    <w:rsid w:val="00CD1C18"/>
    <w:rsid w:val="00CD2172"/>
    <w:rsid w:val="00CD2D02"/>
    <w:rsid w:val="00CD30F6"/>
    <w:rsid w:val="00CD33F1"/>
    <w:rsid w:val="00CD3504"/>
    <w:rsid w:val="00CD4C96"/>
    <w:rsid w:val="00CD5C96"/>
    <w:rsid w:val="00CD6976"/>
    <w:rsid w:val="00CD75AF"/>
    <w:rsid w:val="00CD784C"/>
    <w:rsid w:val="00CD7CC8"/>
    <w:rsid w:val="00CE0535"/>
    <w:rsid w:val="00CE0A04"/>
    <w:rsid w:val="00CE102C"/>
    <w:rsid w:val="00CE11A9"/>
    <w:rsid w:val="00CE1247"/>
    <w:rsid w:val="00CE132B"/>
    <w:rsid w:val="00CE1436"/>
    <w:rsid w:val="00CE21EF"/>
    <w:rsid w:val="00CE2273"/>
    <w:rsid w:val="00CE348D"/>
    <w:rsid w:val="00CE36C9"/>
    <w:rsid w:val="00CE4A9F"/>
    <w:rsid w:val="00CE5765"/>
    <w:rsid w:val="00CE6456"/>
    <w:rsid w:val="00CE66F4"/>
    <w:rsid w:val="00CE6B24"/>
    <w:rsid w:val="00CE7293"/>
    <w:rsid w:val="00CE730E"/>
    <w:rsid w:val="00CE7642"/>
    <w:rsid w:val="00CF013F"/>
    <w:rsid w:val="00CF0377"/>
    <w:rsid w:val="00CF0DC8"/>
    <w:rsid w:val="00CF14BB"/>
    <w:rsid w:val="00CF1537"/>
    <w:rsid w:val="00CF1DCE"/>
    <w:rsid w:val="00CF1E4B"/>
    <w:rsid w:val="00CF206A"/>
    <w:rsid w:val="00CF27F4"/>
    <w:rsid w:val="00CF27FC"/>
    <w:rsid w:val="00CF374E"/>
    <w:rsid w:val="00CF418A"/>
    <w:rsid w:val="00CF422C"/>
    <w:rsid w:val="00CF455F"/>
    <w:rsid w:val="00CF46D8"/>
    <w:rsid w:val="00CF47D5"/>
    <w:rsid w:val="00CF4AE4"/>
    <w:rsid w:val="00CF4D85"/>
    <w:rsid w:val="00CF5342"/>
    <w:rsid w:val="00CF53BA"/>
    <w:rsid w:val="00CF6439"/>
    <w:rsid w:val="00CF6458"/>
    <w:rsid w:val="00CF6677"/>
    <w:rsid w:val="00CF68E5"/>
    <w:rsid w:val="00CF72BA"/>
    <w:rsid w:val="00D0017E"/>
    <w:rsid w:val="00D001DF"/>
    <w:rsid w:val="00D00422"/>
    <w:rsid w:val="00D00F19"/>
    <w:rsid w:val="00D0100F"/>
    <w:rsid w:val="00D01149"/>
    <w:rsid w:val="00D01EAF"/>
    <w:rsid w:val="00D03324"/>
    <w:rsid w:val="00D033E9"/>
    <w:rsid w:val="00D039D9"/>
    <w:rsid w:val="00D03D00"/>
    <w:rsid w:val="00D03FA1"/>
    <w:rsid w:val="00D04436"/>
    <w:rsid w:val="00D04517"/>
    <w:rsid w:val="00D04C80"/>
    <w:rsid w:val="00D0507A"/>
    <w:rsid w:val="00D05952"/>
    <w:rsid w:val="00D05D5E"/>
    <w:rsid w:val="00D05EA9"/>
    <w:rsid w:val="00D05F10"/>
    <w:rsid w:val="00D062B4"/>
    <w:rsid w:val="00D062E5"/>
    <w:rsid w:val="00D06B90"/>
    <w:rsid w:val="00D06E37"/>
    <w:rsid w:val="00D0700A"/>
    <w:rsid w:val="00D07079"/>
    <w:rsid w:val="00D071AA"/>
    <w:rsid w:val="00D0721D"/>
    <w:rsid w:val="00D072CB"/>
    <w:rsid w:val="00D078A7"/>
    <w:rsid w:val="00D10504"/>
    <w:rsid w:val="00D109F0"/>
    <w:rsid w:val="00D10B29"/>
    <w:rsid w:val="00D10D55"/>
    <w:rsid w:val="00D11000"/>
    <w:rsid w:val="00D1109E"/>
    <w:rsid w:val="00D13189"/>
    <w:rsid w:val="00D13F55"/>
    <w:rsid w:val="00D1435E"/>
    <w:rsid w:val="00D1506B"/>
    <w:rsid w:val="00D156ED"/>
    <w:rsid w:val="00D15785"/>
    <w:rsid w:val="00D16A4B"/>
    <w:rsid w:val="00D16CF5"/>
    <w:rsid w:val="00D16F58"/>
    <w:rsid w:val="00D1760F"/>
    <w:rsid w:val="00D179E0"/>
    <w:rsid w:val="00D20D23"/>
    <w:rsid w:val="00D21949"/>
    <w:rsid w:val="00D219C7"/>
    <w:rsid w:val="00D21DC6"/>
    <w:rsid w:val="00D22FD0"/>
    <w:rsid w:val="00D230A4"/>
    <w:rsid w:val="00D23634"/>
    <w:rsid w:val="00D23BD6"/>
    <w:rsid w:val="00D245C3"/>
    <w:rsid w:val="00D24A78"/>
    <w:rsid w:val="00D26FA8"/>
    <w:rsid w:val="00D27128"/>
    <w:rsid w:val="00D279A6"/>
    <w:rsid w:val="00D27A3F"/>
    <w:rsid w:val="00D30487"/>
    <w:rsid w:val="00D30982"/>
    <w:rsid w:val="00D31157"/>
    <w:rsid w:val="00D3146E"/>
    <w:rsid w:val="00D314F9"/>
    <w:rsid w:val="00D319AF"/>
    <w:rsid w:val="00D31F5B"/>
    <w:rsid w:val="00D32491"/>
    <w:rsid w:val="00D324ED"/>
    <w:rsid w:val="00D32578"/>
    <w:rsid w:val="00D32993"/>
    <w:rsid w:val="00D32A0A"/>
    <w:rsid w:val="00D33001"/>
    <w:rsid w:val="00D33285"/>
    <w:rsid w:val="00D336E0"/>
    <w:rsid w:val="00D33750"/>
    <w:rsid w:val="00D33B2D"/>
    <w:rsid w:val="00D33B4A"/>
    <w:rsid w:val="00D33B7D"/>
    <w:rsid w:val="00D345D6"/>
    <w:rsid w:val="00D35EB2"/>
    <w:rsid w:val="00D36A58"/>
    <w:rsid w:val="00D36E01"/>
    <w:rsid w:val="00D37961"/>
    <w:rsid w:val="00D37C68"/>
    <w:rsid w:val="00D410BA"/>
    <w:rsid w:val="00D4123C"/>
    <w:rsid w:val="00D41EEF"/>
    <w:rsid w:val="00D4238B"/>
    <w:rsid w:val="00D42392"/>
    <w:rsid w:val="00D42DF7"/>
    <w:rsid w:val="00D43C99"/>
    <w:rsid w:val="00D44154"/>
    <w:rsid w:val="00D441C2"/>
    <w:rsid w:val="00D443B1"/>
    <w:rsid w:val="00D45B7D"/>
    <w:rsid w:val="00D45D9D"/>
    <w:rsid w:val="00D463C8"/>
    <w:rsid w:val="00D46475"/>
    <w:rsid w:val="00D468AC"/>
    <w:rsid w:val="00D46AEE"/>
    <w:rsid w:val="00D46BDA"/>
    <w:rsid w:val="00D50026"/>
    <w:rsid w:val="00D501D2"/>
    <w:rsid w:val="00D5064B"/>
    <w:rsid w:val="00D50C80"/>
    <w:rsid w:val="00D50CF2"/>
    <w:rsid w:val="00D5134A"/>
    <w:rsid w:val="00D51A4C"/>
    <w:rsid w:val="00D51C30"/>
    <w:rsid w:val="00D547D1"/>
    <w:rsid w:val="00D549C5"/>
    <w:rsid w:val="00D54EE5"/>
    <w:rsid w:val="00D568A7"/>
    <w:rsid w:val="00D56B5F"/>
    <w:rsid w:val="00D57291"/>
    <w:rsid w:val="00D5783A"/>
    <w:rsid w:val="00D57842"/>
    <w:rsid w:val="00D57F58"/>
    <w:rsid w:val="00D60762"/>
    <w:rsid w:val="00D6091A"/>
    <w:rsid w:val="00D60DDC"/>
    <w:rsid w:val="00D60E5B"/>
    <w:rsid w:val="00D61511"/>
    <w:rsid w:val="00D6176A"/>
    <w:rsid w:val="00D618AF"/>
    <w:rsid w:val="00D6205A"/>
    <w:rsid w:val="00D627B4"/>
    <w:rsid w:val="00D6312B"/>
    <w:rsid w:val="00D6314A"/>
    <w:rsid w:val="00D63B0D"/>
    <w:rsid w:val="00D64A5B"/>
    <w:rsid w:val="00D64F99"/>
    <w:rsid w:val="00D65098"/>
    <w:rsid w:val="00D651C3"/>
    <w:rsid w:val="00D655B7"/>
    <w:rsid w:val="00D65966"/>
    <w:rsid w:val="00D65AC0"/>
    <w:rsid w:val="00D66743"/>
    <w:rsid w:val="00D667E0"/>
    <w:rsid w:val="00D66FFD"/>
    <w:rsid w:val="00D67006"/>
    <w:rsid w:val="00D672AA"/>
    <w:rsid w:val="00D6730B"/>
    <w:rsid w:val="00D67526"/>
    <w:rsid w:val="00D67C0A"/>
    <w:rsid w:val="00D67D78"/>
    <w:rsid w:val="00D67F38"/>
    <w:rsid w:val="00D67FB6"/>
    <w:rsid w:val="00D7001E"/>
    <w:rsid w:val="00D70886"/>
    <w:rsid w:val="00D70D9E"/>
    <w:rsid w:val="00D70DEC"/>
    <w:rsid w:val="00D70F05"/>
    <w:rsid w:val="00D715C3"/>
    <w:rsid w:val="00D715FF"/>
    <w:rsid w:val="00D71B8F"/>
    <w:rsid w:val="00D71E36"/>
    <w:rsid w:val="00D73BFB"/>
    <w:rsid w:val="00D74033"/>
    <w:rsid w:val="00D748B4"/>
    <w:rsid w:val="00D74B95"/>
    <w:rsid w:val="00D7504D"/>
    <w:rsid w:val="00D7558E"/>
    <w:rsid w:val="00D75D9F"/>
    <w:rsid w:val="00D764B9"/>
    <w:rsid w:val="00D76B62"/>
    <w:rsid w:val="00D779AB"/>
    <w:rsid w:val="00D77A16"/>
    <w:rsid w:val="00D77AD9"/>
    <w:rsid w:val="00D77E1C"/>
    <w:rsid w:val="00D77F63"/>
    <w:rsid w:val="00D800A9"/>
    <w:rsid w:val="00D81AAA"/>
    <w:rsid w:val="00D822E0"/>
    <w:rsid w:val="00D825C5"/>
    <w:rsid w:val="00D827D1"/>
    <w:rsid w:val="00D82D08"/>
    <w:rsid w:val="00D83241"/>
    <w:rsid w:val="00D83368"/>
    <w:rsid w:val="00D835B3"/>
    <w:rsid w:val="00D83673"/>
    <w:rsid w:val="00D8425F"/>
    <w:rsid w:val="00D844A0"/>
    <w:rsid w:val="00D84887"/>
    <w:rsid w:val="00D84A40"/>
    <w:rsid w:val="00D86CE8"/>
    <w:rsid w:val="00D87451"/>
    <w:rsid w:val="00D87BB8"/>
    <w:rsid w:val="00D90619"/>
    <w:rsid w:val="00D90C1E"/>
    <w:rsid w:val="00D90C63"/>
    <w:rsid w:val="00D90E13"/>
    <w:rsid w:val="00D9168B"/>
    <w:rsid w:val="00D91817"/>
    <w:rsid w:val="00D924E6"/>
    <w:rsid w:val="00D9266E"/>
    <w:rsid w:val="00D92B49"/>
    <w:rsid w:val="00D92F4E"/>
    <w:rsid w:val="00D92F94"/>
    <w:rsid w:val="00D930DD"/>
    <w:rsid w:val="00D93282"/>
    <w:rsid w:val="00D93918"/>
    <w:rsid w:val="00D93D0B"/>
    <w:rsid w:val="00D94342"/>
    <w:rsid w:val="00D94756"/>
    <w:rsid w:val="00D947C7"/>
    <w:rsid w:val="00D948C6"/>
    <w:rsid w:val="00D94EBE"/>
    <w:rsid w:val="00D95540"/>
    <w:rsid w:val="00D9576B"/>
    <w:rsid w:val="00D95798"/>
    <w:rsid w:val="00D96719"/>
    <w:rsid w:val="00D96A08"/>
    <w:rsid w:val="00D9737D"/>
    <w:rsid w:val="00D97926"/>
    <w:rsid w:val="00D97946"/>
    <w:rsid w:val="00D97CC5"/>
    <w:rsid w:val="00DA0355"/>
    <w:rsid w:val="00DA0CCF"/>
    <w:rsid w:val="00DA0FA0"/>
    <w:rsid w:val="00DA1298"/>
    <w:rsid w:val="00DA1AEB"/>
    <w:rsid w:val="00DA2591"/>
    <w:rsid w:val="00DA259C"/>
    <w:rsid w:val="00DA28CE"/>
    <w:rsid w:val="00DA2AB7"/>
    <w:rsid w:val="00DA2E3D"/>
    <w:rsid w:val="00DA42A5"/>
    <w:rsid w:val="00DA42B3"/>
    <w:rsid w:val="00DA4840"/>
    <w:rsid w:val="00DA4D45"/>
    <w:rsid w:val="00DA4F42"/>
    <w:rsid w:val="00DA4FE2"/>
    <w:rsid w:val="00DA50B1"/>
    <w:rsid w:val="00DA53A7"/>
    <w:rsid w:val="00DA5B38"/>
    <w:rsid w:val="00DA5D74"/>
    <w:rsid w:val="00DA5DAF"/>
    <w:rsid w:val="00DA616A"/>
    <w:rsid w:val="00DA6A58"/>
    <w:rsid w:val="00DA6EDA"/>
    <w:rsid w:val="00DB026D"/>
    <w:rsid w:val="00DB0442"/>
    <w:rsid w:val="00DB08CA"/>
    <w:rsid w:val="00DB0F10"/>
    <w:rsid w:val="00DB1DFA"/>
    <w:rsid w:val="00DB1E33"/>
    <w:rsid w:val="00DB24B5"/>
    <w:rsid w:val="00DB29DE"/>
    <w:rsid w:val="00DB2F4C"/>
    <w:rsid w:val="00DB30CF"/>
    <w:rsid w:val="00DB3C76"/>
    <w:rsid w:val="00DB4705"/>
    <w:rsid w:val="00DB4A74"/>
    <w:rsid w:val="00DB5380"/>
    <w:rsid w:val="00DB554A"/>
    <w:rsid w:val="00DB59EB"/>
    <w:rsid w:val="00DB61CE"/>
    <w:rsid w:val="00DB62DF"/>
    <w:rsid w:val="00DB6C62"/>
    <w:rsid w:val="00DB7924"/>
    <w:rsid w:val="00DB7948"/>
    <w:rsid w:val="00DB7DFA"/>
    <w:rsid w:val="00DB7FBA"/>
    <w:rsid w:val="00DC054F"/>
    <w:rsid w:val="00DC05E4"/>
    <w:rsid w:val="00DC082B"/>
    <w:rsid w:val="00DC0CD7"/>
    <w:rsid w:val="00DC1FA5"/>
    <w:rsid w:val="00DC2CC0"/>
    <w:rsid w:val="00DC3008"/>
    <w:rsid w:val="00DC35D6"/>
    <w:rsid w:val="00DC3A26"/>
    <w:rsid w:val="00DC3A3C"/>
    <w:rsid w:val="00DC3FE5"/>
    <w:rsid w:val="00DC41A3"/>
    <w:rsid w:val="00DC46C6"/>
    <w:rsid w:val="00DC46CB"/>
    <w:rsid w:val="00DC5599"/>
    <w:rsid w:val="00DC66BF"/>
    <w:rsid w:val="00DC66CD"/>
    <w:rsid w:val="00DC6A40"/>
    <w:rsid w:val="00DC6B21"/>
    <w:rsid w:val="00DC6C22"/>
    <w:rsid w:val="00DC702D"/>
    <w:rsid w:val="00DC70B8"/>
    <w:rsid w:val="00DC7CBB"/>
    <w:rsid w:val="00DD05BC"/>
    <w:rsid w:val="00DD170B"/>
    <w:rsid w:val="00DD1892"/>
    <w:rsid w:val="00DD1AE2"/>
    <w:rsid w:val="00DD2CC0"/>
    <w:rsid w:val="00DD2D30"/>
    <w:rsid w:val="00DD3342"/>
    <w:rsid w:val="00DD426A"/>
    <w:rsid w:val="00DD42E0"/>
    <w:rsid w:val="00DD49E7"/>
    <w:rsid w:val="00DD4DC5"/>
    <w:rsid w:val="00DD4E57"/>
    <w:rsid w:val="00DD55C0"/>
    <w:rsid w:val="00DD572E"/>
    <w:rsid w:val="00DD5F63"/>
    <w:rsid w:val="00DD5FA2"/>
    <w:rsid w:val="00DD63FE"/>
    <w:rsid w:val="00DD67DC"/>
    <w:rsid w:val="00DD6B5F"/>
    <w:rsid w:val="00DD6D1B"/>
    <w:rsid w:val="00DD73AD"/>
    <w:rsid w:val="00DE0117"/>
    <w:rsid w:val="00DE03D7"/>
    <w:rsid w:val="00DE0800"/>
    <w:rsid w:val="00DE092E"/>
    <w:rsid w:val="00DE13B0"/>
    <w:rsid w:val="00DE2131"/>
    <w:rsid w:val="00DE21EE"/>
    <w:rsid w:val="00DE3421"/>
    <w:rsid w:val="00DE429E"/>
    <w:rsid w:val="00DE47AC"/>
    <w:rsid w:val="00DE49B0"/>
    <w:rsid w:val="00DE4BEC"/>
    <w:rsid w:val="00DE521D"/>
    <w:rsid w:val="00DE530C"/>
    <w:rsid w:val="00DE54EB"/>
    <w:rsid w:val="00DE5712"/>
    <w:rsid w:val="00DE6286"/>
    <w:rsid w:val="00DE6315"/>
    <w:rsid w:val="00DE6483"/>
    <w:rsid w:val="00DE64A3"/>
    <w:rsid w:val="00DE6599"/>
    <w:rsid w:val="00DE7172"/>
    <w:rsid w:val="00DE72C0"/>
    <w:rsid w:val="00DF0414"/>
    <w:rsid w:val="00DF0A23"/>
    <w:rsid w:val="00DF0BFC"/>
    <w:rsid w:val="00DF153E"/>
    <w:rsid w:val="00DF159A"/>
    <w:rsid w:val="00DF15A4"/>
    <w:rsid w:val="00DF1817"/>
    <w:rsid w:val="00DF259B"/>
    <w:rsid w:val="00DF282D"/>
    <w:rsid w:val="00DF2C35"/>
    <w:rsid w:val="00DF2F89"/>
    <w:rsid w:val="00DF2FFA"/>
    <w:rsid w:val="00DF3185"/>
    <w:rsid w:val="00DF34E6"/>
    <w:rsid w:val="00DF40BD"/>
    <w:rsid w:val="00DF437D"/>
    <w:rsid w:val="00DF45CE"/>
    <w:rsid w:val="00DF4CBF"/>
    <w:rsid w:val="00DF4CF6"/>
    <w:rsid w:val="00DF4DDA"/>
    <w:rsid w:val="00DF51EC"/>
    <w:rsid w:val="00DF562E"/>
    <w:rsid w:val="00DF70A9"/>
    <w:rsid w:val="00DF7159"/>
    <w:rsid w:val="00DF73DD"/>
    <w:rsid w:val="00DF74B7"/>
    <w:rsid w:val="00DF7951"/>
    <w:rsid w:val="00DF7A3A"/>
    <w:rsid w:val="00DF7A6E"/>
    <w:rsid w:val="00DF7EF6"/>
    <w:rsid w:val="00DF7F4E"/>
    <w:rsid w:val="00E0048C"/>
    <w:rsid w:val="00E00C44"/>
    <w:rsid w:val="00E00DC1"/>
    <w:rsid w:val="00E00FE4"/>
    <w:rsid w:val="00E017B6"/>
    <w:rsid w:val="00E0186E"/>
    <w:rsid w:val="00E01D76"/>
    <w:rsid w:val="00E02E58"/>
    <w:rsid w:val="00E03BC9"/>
    <w:rsid w:val="00E03BF7"/>
    <w:rsid w:val="00E042F3"/>
    <w:rsid w:val="00E046EC"/>
    <w:rsid w:val="00E0471E"/>
    <w:rsid w:val="00E047DA"/>
    <w:rsid w:val="00E049B9"/>
    <w:rsid w:val="00E05D37"/>
    <w:rsid w:val="00E062A6"/>
    <w:rsid w:val="00E06C4C"/>
    <w:rsid w:val="00E073D3"/>
    <w:rsid w:val="00E076F0"/>
    <w:rsid w:val="00E1068E"/>
    <w:rsid w:val="00E11344"/>
    <w:rsid w:val="00E116A0"/>
    <w:rsid w:val="00E11787"/>
    <w:rsid w:val="00E118FC"/>
    <w:rsid w:val="00E11F9D"/>
    <w:rsid w:val="00E12045"/>
    <w:rsid w:val="00E1207D"/>
    <w:rsid w:val="00E126DF"/>
    <w:rsid w:val="00E12DF7"/>
    <w:rsid w:val="00E12E31"/>
    <w:rsid w:val="00E12ECD"/>
    <w:rsid w:val="00E138ED"/>
    <w:rsid w:val="00E13A66"/>
    <w:rsid w:val="00E13C5F"/>
    <w:rsid w:val="00E13E59"/>
    <w:rsid w:val="00E15CE8"/>
    <w:rsid w:val="00E15DC0"/>
    <w:rsid w:val="00E15E95"/>
    <w:rsid w:val="00E16AF4"/>
    <w:rsid w:val="00E16E44"/>
    <w:rsid w:val="00E16F58"/>
    <w:rsid w:val="00E17456"/>
    <w:rsid w:val="00E17A34"/>
    <w:rsid w:val="00E17C01"/>
    <w:rsid w:val="00E17DD9"/>
    <w:rsid w:val="00E17E44"/>
    <w:rsid w:val="00E17E56"/>
    <w:rsid w:val="00E17FD8"/>
    <w:rsid w:val="00E204C2"/>
    <w:rsid w:val="00E21335"/>
    <w:rsid w:val="00E215FD"/>
    <w:rsid w:val="00E21935"/>
    <w:rsid w:val="00E21CA6"/>
    <w:rsid w:val="00E21D35"/>
    <w:rsid w:val="00E21EAA"/>
    <w:rsid w:val="00E2217D"/>
    <w:rsid w:val="00E225CE"/>
    <w:rsid w:val="00E22608"/>
    <w:rsid w:val="00E228DC"/>
    <w:rsid w:val="00E22CAF"/>
    <w:rsid w:val="00E22DE6"/>
    <w:rsid w:val="00E231C3"/>
    <w:rsid w:val="00E236F9"/>
    <w:rsid w:val="00E23D72"/>
    <w:rsid w:val="00E2419C"/>
    <w:rsid w:val="00E2462E"/>
    <w:rsid w:val="00E24A07"/>
    <w:rsid w:val="00E24D00"/>
    <w:rsid w:val="00E24FD3"/>
    <w:rsid w:val="00E258DB"/>
    <w:rsid w:val="00E2686E"/>
    <w:rsid w:val="00E268A3"/>
    <w:rsid w:val="00E2741A"/>
    <w:rsid w:val="00E27497"/>
    <w:rsid w:val="00E27B82"/>
    <w:rsid w:val="00E301E2"/>
    <w:rsid w:val="00E30651"/>
    <w:rsid w:val="00E306FF"/>
    <w:rsid w:val="00E30EB4"/>
    <w:rsid w:val="00E312BF"/>
    <w:rsid w:val="00E32AA5"/>
    <w:rsid w:val="00E3304C"/>
    <w:rsid w:val="00E33290"/>
    <w:rsid w:val="00E33CC6"/>
    <w:rsid w:val="00E3479D"/>
    <w:rsid w:val="00E34AE2"/>
    <w:rsid w:val="00E350BA"/>
    <w:rsid w:val="00E36166"/>
    <w:rsid w:val="00E36A26"/>
    <w:rsid w:val="00E36A6F"/>
    <w:rsid w:val="00E37766"/>
    <w:rsid w:val="00E37F25"/>
    <w:rsid w:val="00E405AC"/>
    <w:rsid w:val="00E40C09"/>
    <w:rsid w:val="00E40DE4"/>
    <w:rsid w:val="00E40E51"/>
    <w:rsid w:val="00E40F2F"/>
    <w:rsid w:val="00E41C3A"/>
    <w:rsid w:val="00E41D71"/>
    <w:rsid w:val="00E41DF6"/>
    <w:rsid w:val="00E42276"/>
    <w:rsid w:val="00E424EA"/>
    <w:rsid w:val="00E426F8"/>
    <w:rsid w:val="00E42E5E"/>
    <w:rsid w:val="00E43576"/>
    <w:rsid w:val="00E43704"/>
    <w:rsid w:val="00E4386D"/>
    <w:rsid w:val="00E44319"/>
    <w:rsid w:val="00E444B7"/>
    <w:rsid w:val="00E44549"/>
    <w:rsid w:val="00E44AB4"/>
    <w:rsid w:val="00E44CC1"/>
    <w:rsid w:val="00E4710C"/>
    <w:rsid w:val="00E503DD"/>
    <w:rsid w:val="00E50465"/>
    <w:rsid w:val="00E50E2F"/>
    <w:rsid w:val="00E5101D"/>
    <w:rsid w:val="00E51479"/>
    <w:rsid w:val="00E516DD"/>
    <w:rsid w:val="00E517B0"/>
    <w:rsid w:val="00E518B9"/>
    <w:rsid w:val="00E518D8"/>
    <w:rsid w:val="00E519AF"/>
    <w:rsid w:val="00E51ACB"/>
    <w:rsid w:val="00E52C13"/>
    <w:rsid w:val="00E53E19"/>
    <w:rsid w:val="00E53E9B"/>
    <w:rsid w:val="00E54409"/>
    <w:rsid w:val="00E54423"/>
    <w:rsid w:val="00E56380"/>
    <w:rsid w:val="00E563DF"/>
    <w:rsid w:val="00E56CA0"/>
    <w:rsid w:val="00E577A5"/>
    <w:rsid w:val="00E57F97"/>
    <w:rsid w:val="00E600B7"/>
    <w:rsid w:val="00E60125"/>
    <w:rsid w:val="00E60239"/>
    <w:rsid w:val="00E602D1"/>
    <w:rsid w:val="00E60434"/>
    <w:rsid w:val="00E60AC0"/>
    <w:rsid w:val="00E610A8"/>
    <w:rsid w:val="00E61CB0"/>
    <w:rsid w:val="00E620A5"/>
    <w:rsid w:val="00E62436"/>
    <w:rsid w:val="00E62CC7"/>
    <w:rsid w:val="00E63544"/>
    <w:rsid w:val="00E63A6E"/>
    <w:rsid w:val="00E63C90"/>
    <w:rsid w:val="00E643BF"/>
    <w:rsid w:val="00E6509F"/>
    <w:rsid w:val="00E667DE"/>
    <w:rsid w:val="00E671CB"/>
    <w:rsid w:val="00E67C15"/>
    <w:rsid w:val="00E7051C"/>
    <w:rsid w:val="00E7104F"/>
    <w:rsid w:val="00E72397"/>
    <w:rsid w:val="00E72DEF"/>
    <w:rsid w:val="00E73098"/>
    <w:rsid w:val="00E73352"/>
    <w:rsid w:val="00E73368"/>
    <w:rsid w:val="00E7393F"/>
    <w:rsid w:val="00E73973"/>
    <w:rsid w:val="00E73C0C"/>
    <w:rsid w:val="00E74854"/>
    <w:rsid w:val="00E74A58"/>
    <w:rsid w:val="00E7509B"/>
    <w:rsid w:val="00E755C9"/>
    <w:rsid w:val="00E75B87"/>
    <w:rsid w:val="00E76A5B"/>
    <w:rsid w:val="00E76D72"/>
    <w:rsid w:val="00E76E45"/>
    <w:rsid w:val="00E7765A"/>
    <w:rsid w:val="00E776DF"/>
    <w:rsid w:val="00E7775E"/>
    <w:rsid w:val="00E777DD"/>
    <w:rsid w:val="00E77902"/>
    <w:rsid w:val="00E77D86"/>
    <w:rsid w:val="00E77E48"/>
    <w:rsid w:val="00E8007F"/>
    <w:rsid w:val="00E80A82"/>
    <w:rsid w:val="00E8121E"/>
    <w:rsid w:val="00E81CE9"/>
    <w:rsid w:val="00E823F7"/>
    <w:rsid w:val="00E82400"/>
    <w:rsid w:val="00E83733"/>
    <w:rsid w:val="00E83868"/>
    <w:rsid w:val="00E8426F"/>
    <w:rsid w:val="00E852B1"/>
    <w:rsid w:val="00E8564A"/>
    <w:rsid w:val="00E8622D"/>
    <w:rsid w:val="00E87345"/>
    <w:rsid w:val="00E87633"/>
    <w:rsid w:val="00E9038A"/>
    <w:rsid w:val="00E91117"/>
    <w:rsid w:val="00E915DD"/>
    <w:rsid w:val="00E91884"/>
    <w:rsid w:val="00E928A0"/>
    <w:rsid w:val="00E92CDA"/>
    <w:rsid w:val="00E9371D"/>
    <w:rsid w:val="00E93AE4"/>
    <w:rsid w:val="00E93F94"/>
    <w:rsid w:val="00E94253"/>
    <w:rsid w:val="00E944F9"/>
    <w:rsid w:val="00E94706"/>
    <w:rsid w:val="00E94744"/>
    <w:rsid w:val="00E947AB"/>
    <w:rsid w:val="00E94C13"/>
    <w:rsid w:val="00E95966"/>
    <w:rsid w:val="00E959D9"/>
    <w:rsid w:val="00E9605A"/>
    <w:rsid w:val="00E96BE2"/>
    <w:rsid w:val="00E96EC5"/>
    <w:rsid w:val="00E97147"/>
    <w:rsid w:val="00E97A17"/>
    <w:rsid w:val="00E97D50"/>
    <w:rsid w:val="00EA03D0"/>
    <w:rsid w:val="00EA0730"/>
    <w:rsid w:val="00EA0B7C"/>
    <w:rsid w:val="00EA0BB1"/>
    <w:rsid w:val="00EA0BB2"/>
    <w:rsid w:val="00EA0DA4"/>
    <w:rsid w:val="00EA1A46"/>
    <w:rsid w:val="00EA1DBB"/>
    <w:rsid w:val="00EA2476"/>
    <w:rsid w:val="00EA2543"/>
    <w:rsid w:val="00EA2C10"/>
    <w:rsid w:val="00EA2DEB"/>
    <w:rsid w:val="00EA2F1E"/>
    <w:rsid w:val="00EA3350"/>
    <w:rsid w:val="00EA3362"/>
    <w:rsid w:val="00EA429E"/>
    <w:rsid w:val="00EA5BBF"/>
    <w:rsid w:val="00EA5D86"/>
    <w:rsid w:val="00EA68CA"/>
    <w:rsid w:val="00EA6A19"/>
    <w:rsid w:val="00EA71FB"/>
    <w:rsid w:val="00EA7615"/>
    <w:rsid w:val="00EB0C2F"/>
    <w:rsid w:val="00EB12FA"/>
    <w:rsid w:val="00EB153C"/>
    <w:rsid w:val="00EB1D07"/>
    <w:rsid w:val="00EB236D"/>
    <w:rsid w:val="00EB28BD"/>
    <w:rsid w:val="00EB29C6"/>
    <w:rsid w:val="00EB34F0"/>
    <w:rsid w:val="00EB3B28"/>
    <w:rsid w:val="00EB3D7C"/>
    <w:rsid w:val="00EB3FC1"/>
    <w:rsid w:val="00EB4459"/>
    <w:rsid w:val="00EB4631"/>
    <w:rsid w:val="00EB463D"/>
    <w:rsid w:val="00EB4939"/>
    <w:rsid w:val="00EB4AB6"/>
    <w:rsid w:val="00EB4B01"/>
    <w:rsid w:val="00EB5372"/>
    <w:rsid w:val="00EB797B"/>
    <w:rsid w:val="00EB7A92"/>
    <w:rsid w:val="00EB7B41"/>
    <w:rsid w:val="00EB7ED1"/>
    <w:rsid w:val="00EC0984"/>
    <w:rsid w:val="00EC0B52"/>
    <w:rsid w:val="00EC0BDF"/>
    <w:rsid w:val="00EC0C59"/>
    <w:rsid w:val="00EC1148"/>
    <w:rsid w:val="00EC1346"/>
    <w:rsid w:val="00EC15FA"/>
    <w:rsid w:val="00EC1C94"/>
    <w:rsid w:val="00EC2404"/>
    <w:rsid w:val="00EC2861"/>
    <w:rsid w:val="00EC3620"/>
    <w:rsid w:val="00EC38AE"/>
    <w:rsid w:val="00EC3BE6"/>
    <w:rsid w:val="00EC430D"/>
    <w:rsid w:val="00EC43AD"/>
    <w:rsid w:val="00EC4EA1"/>
    <w:rsid w:val="00EC4EFC"/>
    <w:rsid w:val="00EC4F12"/>
    <w:rsid w:val="00EC50F8"/>
    <w:rsid w:val="00EC59DA"/>
    <w:rsid w:val="00EC5DB5"/>
    <w:rsid w:val="00EC62CD"/>
    <w:rsid w:val="00EC72D5"/>
    <w:rsid w:val="00EC76B1"/>
    <w:rsid w:val="00ED1938"/>
    <w:rsid w:val="00ED25FC"/>
    <w:rsid w:val="00ED2939"/>
    <w:rsid w:val="00ED30E4"/>
    <w:rsid w:val="00ED367D"/>
    <w:rsid w:val="00ED3E7B"/>
    <w:rsid w:val="00ED4253"/>
    <w:rsid w:val="00ED4382"/>
    <w:rsid w:val="00ED4663"/>
    <w:rsid w:val="00ED4736"/>
    <w:rsid w:val="00ED5730"/>
    <w:rsid w:val="00ED5776"/>
    <w:rsid w:val="00ED5C2A"/>
    <w:rsid w:val="00ED639C"/>
    <w:rsid w:val="00ED6ADC"/>
    <w:rsid w:val="00ED7BC8"/>
    <w:rsid w:val="00EE0C11"/>
    <w:rsid w:val="00EE12DC"/>
    <w:rsid w:val="00EE1553"/>
    <w:rsid w:val="00EE16F9"/>
    <w:rsid w:val="00EE1E9E"/>
    <w:rsid w:val="00EE233E"/>
    <w:rsid w:val="00EE24C7"/>
    <w:rsid w:val="00EE2A2A"/>
    <w:rsid w:val="00EE31E1"/>
    <w:rsid w:val="00EE340A"/>
    <w:rsid w:val="00EE34EC"/>
    <w:rsid w:val="00EE3799"/>
    <w:rsid w:val="00EE41AC"/>
    <w:rsid w:val="00EE4686"/>
    <w:rsid w:val="00EE5112"/>
    <w:rsid w:val="00EE52CA"/>
    <w:rsid w:val="00EE601C"/>
    <w:rsid w:val="00EE66F1"/>
    <w:rsid w:val="00EE6E5B"/>
    <w:rsid w:val="00EE73C9"/>
    <w:rsid w:val="00EE7517"/>
    <w:rsid w:val="00EE7828"/>
    <w:rsid w:val="00EE7A90"/>
    <w:rsid w:val="00EE7D46"/>
    <w:rsid w:val="00EE7DD3"/>
    <w:rsid w:val="00EF056B"/>
    <w:rsid w:val="00EF1C1B"/>
    <w:rsid w:val="00EF1E50"/>
    <w:rsid w:val="00EF23CB"/>
    <w:rsid w:val="00EF2C94"/>
    <w:rsid w:val="00EF2E01"/>
    <w:rsid w:val="00EF3145"/>
    <w:rsid w:val="00EF37AE"/>
    <w:rsid w:val="00EF3A42"/>
    <w:rsid w:val="00EF3B8B"/>
    <w:rsid w:val="00EF3C4A"/>
    <w:rsid w:val="00EF3D19"/>
    <w:rsid w:val="00EF4145"/>
    <w:rsid w:val="00EF42F6"/>
    <w:rsid w:val="00EF4EC1"/>
    <w:rsid w:val="00EF51A8"/>
    <w:rsid w:val="00EF5687"/>
    <w:rsid w:val="00EF57EE"/>
    <w:rsid w:val="00EF6EE6"/>
    <w:rsid w:val="00EF6FE4"/>
    <w:rsid w:val="00EF7860"/>
    <w:rsid w:val="00EF7B9B"/>
    <w:rsid w:val="00EF7D98"/>
    <w:rsid w:val="00EF7E27"/>
    <w:rsid w:val="00EF7E60"/>
    <w:rsid w:val="00F00617"/>
    <w:rsid w:val="00F00C78"/>
    <w:rsid w:val="00F0127C"/>
    <w:rsid w:val="00F01349"/>
    <w:rsid w:val="00F01C35"/>
    <w:rsid w:val="00F01FB0"/>
    <w:rsid w:val="00F020AC"/>
    <w:rsid w:val="00F02AD1"/>
    <w:rsid w:val="00F02CF5"/>
    <w:rsid w:val="00F033E8"/>
    <w:rsid w:val="00F034B1"/>
    <w:rsid w:val="00F03885"/>
    <w:rsid w:val="00F03AE7"/>
    <w:rsid w:val="00F03BD5"/>
    <w:rsid w:val="00F041EB"/>
    <w:rsid w:val="00F04A7B"/>
    <w:rsid w:val="00F04DC7"/>
    <w:rsid w:val="00F05034"/>
    <w:rsid w:val="00F05452"/>
    <w:rsid w:val="00F060C2"/>
    <w:rsid w:val="00F06310"/>
    <w:rsid w:val="00F076EE"/>
    <w:rsid w:val="00F078F1"/>
    <w:rsid w:val="00F10660"/>
    <w:rsid w:val="00F10860"/>
    <w:rsid w:val="00F10938"/>
    <w:rsid w:val="00F109CB"/>
    <w:rsid w:val="00F10E65"/>
    <w:rsid w:val="00F126C5"/>
    <w:rsid w:val="00F12EEB"/>
    <w:rsid w:val="00F1342A"/>
    <w:rsid w:val="00F1377A"/>
    <w:rsid w:val="00F138C0"/>
    <w:rsid w:val="00F14407"/>
    <w:rsid w:val="00F1496E"/>
    <w:rsid w:val="00F15C83"/>
    <w:rsid w:val="00F16218"/>
    <w:rsid w:val="00F16D58"/>
    <w:rsid w:val="00F16E50"/>
    <w:rsid w:val="00F172FE"/>
    <w:rsid w:val="00F202EF"/>
    <w:rsid w:val="00F208BF"/>
    <w:rsid w:val="00F20F3E"/>
    <w:rsid w:val="00F21485"/>
    <w:rsid w:val="00F216AB"/>
    <w:rsid w:val="00F217B0"/>
    <w:rsid w:val="00F21DA7"/>
    <w:rsid w:val="00F220E6"/>
    <w:rsid w:val="00F2364E"/>
    <w:rsid w:val="00F23F0F"/>
    <w:rsid w:val="00F24133"/>
    <w:rsid w:val="00F24182"/>
    <w:rsid w:val="00F24325"/>
    <w:rsid w:val="00F2455F"/>
    <w:rsid w:val="00F2474B"/>
    <w:rsid w:val="00F247D8"/>
    <w:rsid w:val="00F24A68"/>
    <w:rsid w:val="00F24B8F"/>
    <w:rsid w:val="00F24D26"/>
    <w:rsid w:val="00F25564"/>
    <w:rsid w:val="00F25EC9"/>
    <w:rsid w:val="00F26750"/>
    <w:rsid w:val="00F26CC6"/>
    <w:rsid w:val="00F302BB"/>
    <w:rsid w:val="00F3047C"/>
    <w:rsid w:val="00F304ED"/>
    <w:rsid w:val="00F30775"/>
    <w:rsid w:val="00F30A92"/>
    <w:rsid w:val="00F30E1A"/>
    <w:rsid w:val="00F3111D"/>
    <w:rsid w:val="00F31885"/>
    <w:rsid w:val="00F31E9A"/>
    <w:rsid w:val="00F31F4E"/>
    <w:rsid w:val="00F32DF6"/>
    <w:rsid w:val="00F3301A"/>
    <w:rsid w:val="00F33131"/>
    <w:rsid w:val="00F345F2"/>
    <w:rsid w:val="00F346B0"/>
    <w:rsid w:val="00F362FC"/>
    <w:rsid w:val="00F36B95"/>
    <w:rsid w:val="00F40A49"/>
    <w:rsid w:val="00F40D4F"/>
    <w:rsid w:val="00F40F75"/>
    <w:rsid w:val="00F41A4E"/>
    <w:rsid w:val="00F41B89"/>
    <w:rsid w:val="00F41E5D"/>
    <w:rsid w:val="00F41EDB"/>
    <w:rsid w:val="00F425D1"/>
    <w:rsid w:val="00F426FA"/>
    <w:rsid w:val="00F4318D"/>
    <w:rsid w:val="00F431F5"/>
    <w:rsid w:val="00F43388"/>
    <w:rsid w:val="00F44389"/>
    <w:rsid w:val="00F44625"/>
    <w:rsid w:val="00F44692"/>
    <w:rsid w:val="00F44764"/>
    <w:rsid w:val="00F44843"/>
    <w:rsid w:val="00F44DC1"/>
    <w:rsid w:val="00F453C6"/>
    <w:rsid w:val="00F457E8"/>
    <w:rsid w:val="00F45947"/>
    <w:rsid w:val="00F4602D"/>
    <w:rsid w:val="00F4657C"/>
    <w:rsid w:val="00F4690A"/>
    <w:rsid w:val="00F47340"/>
    <w:rsid w:val="00F476E0"/>
    <w:rsid w:val="00F506B7"/>
    <w:rsid w:val="00F5072B"/>
    <w:rsid w:val="00F50DF9"/>
    <w:rsid w:val="00F50F73"/>
    <w:rsid w:val="00F5191C"/>
    <w:rsid w:val="00F51C83"/>
    <w:rsid w:val="00F51E79"/>
    <w:rsid w:val="00F52019"/>
    <w:rsid w:val="00F52976"/>
    <w:rsid w:val="00F54CC6"/>
    <w:rsid w:val="00F550EE"/>
    <w:rsid w:val="00F5531D"/>
    <w:rsid w:val="00F55473"/>
    <w:rsid w:val="00F55A7C"/>
    <w:rsid w:val="00F55B42"/>
    <w:rsid w:val="00F5626E"/>
    <w:rsid w:val="00F56696"/>
    <w:rsid w:val="00F56C2A"/>
    <w:rsid w:val="00F56F57"/>
    <w:rsid w:val="00F57F5D"/>
    <w:rsid w:val="00F601AF"/>
    <w:rsid w:val="00F60AB8"/>
    <w:rsid w:val="00F61563"/>
    <w:rsid w:val="00F61840"/>
    <w:rsid w:val="00F61F6B"/>
    <w:rsid w:val="00F630E2"/>
    <w:rsid w:val="00F636FA"/>
    <w:rsid w:val="00F638D6"/>
    <w:rsid w:val="00F643CF"/>
    <w:rsid w:val="00F6457C"/>
    <w:rsid w:val="00F6574E"/>
    <w:rsid w:val="00F65E9B"/>
    <w:rsid w:val="00F668FA"/>
    <w:rsid w:val="00F67846"/>
    <w:rsid w:val="00F67B18"/>
    <w:rsid w:val="00F67B5F"/>
    <w:rsid w:val="00F70DBF"/>
    <w:rsid w:val="00F71A0A"/>
    <w:rsid w:val="00F71F7D"/>
    <w:rsid w:val="00F727A9"/>
    <w:rsid w:val="00F729B7"/>
    <w:rsid w:val="00F7313F"/>
    <w:rsid w:val="00F73B20"/>
    <w:rsid w:val="00F73D3F"/>
    <w:rsid w:val="00F742EC"/>
    <w:rsid w:val="00F74A39"/>
    <w:rsid w:val="00F7594E"/>
    <w:rsid w:val="00F7596C"/>
    <w:rsid w:val="00F759FF"/>
    <w:rsid w:val="00F7631C"/>
    <w:rsid w:val="00F76828"/>
    <w:rsid w:val="00F768EA"/>
    <w:rsid w:val="00F76916"/>
    <w:rsid w:val="00F77B40"/>
    <w:rsid w:val="00F80091"/>
    <w:rsid w:val="00F8191B"/>
    <w:rsid w:val="00F81A14"/>
    <w:rsid w:val="00F81ED3"/>
    <w:rsid w:val="00F81F95"/>
    <w:rsid w:val="00F82182"/>
    <w:rsid w:val="00F823BB"/>
    <w:rsid w:val="00F83D8E"/>
    <w:rsid w:val="00F84357"/>
    <w:rsid w:val="00F84363"/>
    <w:rsid w:val="00F84D77"/>
    <w:rsid w:val="00F84ED3"/>
    <w:rsid w:val="00F84F97"/>
    <w:rsid w:val="00F851D7"/>
    <w:rsid w:val="00F85C31"/>
    <w:rsid w:val="00F860B0"/>
    <w:rsid w:val="00F860B4"/>
    <w:rsid w:val="00F8650F"/>
    <w:rsid w:val="00F86622"/>
    <w:rsid w:val="00F87096"/>
    <w:rsid w:val="00F909EB"/>
    <w:rsid w:val="00F90A5E"/>
    <w:rsid w:val="00F919AC"/>
    <w:rsid w:val="00F91A63"/>
    <w:rsid w:val="00F9234A"/>
    <w:rsid w:val="00F923B2"/>
    <w:rsid w:val="00F93811"/>
    <w:rsid w:val="00F94AA6"/>
    <w:rsid w:val="00F959B7"/>
    <w:rsid w:val="00F96427"/>
    <w:rsid w:val="00F96E2E"/>
    <w:rsid w:val="00F979D2"/>
    <w:rsid w:val="00F97A7A"/>
    <w:rsid w:val="00FA033F"/>
    <w:rsid w:val="00FA0406"/>
    <w:rsid w:val="00FA0CFD"/>
    <w:rsid w:val="00FA0F95"/>
    <w:rsid w:val="00FA1950"/>
    <w:rsid w:val="00FA19D9"/>
    <w:rsid w:val="00FA222F"/>
    <w:rsid w:val="00FA23AA"/>
    <w:rsid w:val="00FA23ED"/>
    <w:rsid w:val="00FA2702"/>
    <w:rsid w:val="00FA361B"/>
    <w:rsid w:val="00FA3C84"/>
    <w:rsid w:val="00FA4131"/>
    <w:rsid w:val="00FA4417"/>
    <w:rsid w:val="00FA4683"/>
    <w:rsid w:val="00FA46B7"/>
    <w:rsid w:val="00FA4DB3"/>
    <w:rsid w:val="00FA529B"/>
    <w:rsid w:val="00FA5335"/>
    <w:rsid w:val="00FA587D"/>
    <w:rsid w:val="00FA599F"/>
    <w:rsid w:val="00FA59E3"/>
    <w:rsid w:val="00FA5EBB"/>
    <w:rsid w:val="00FA6804"/>
    <w:rsid w:val="00FA77C5"/>
    <w:rsid w:val="00FA7B9D"/>
    <w:rsid w:val="00FA7CDB"/>
    <w:rsid w:val="00FA7EB1"/>
    <w:rsid w:val="00FB032C"/>
    <w:rsid w:val="00FB03E2"/>
    <w:rsid w:val="00FB04AD"/>
    <w:rsid w:val="00FB085F"/>
    <w:rsid w:val="00FB0D87"/>
    <w:rsid w:val="00FB119B"/>
    <w:rsid w:val="00FB1597"/>
    <w:rsid w:val="00FB16D2"/>
    <w:rsid w:val="00FB1F33"/>
    <w:rsid w:val="00FB29B0"/>
    <w:rsid w:val="00FB2CD7"/>
    <w:rsid w:val="00FB304D"/>
    <w:rsid w:val="00FB3D1E"/>
    <w:rsid w:val="00FB438B"/>
    <w:rsid w:val="00FB5290"/>
    <w:rsid w:val="00FB52F0"/>
    <w:rsid w:val="00FB5303"/>
    <w:rsid w:val="00FB5FE0"/>
    <w:rsid w:val="00FB7F07"/>
    <w:rsid w:val="00FC0268"/>
    <w:rsid w:val="00FC079F"/>
    <w:rsid w:val="00FC0FF1"/>
    <w:rsid w:val="00FC1057"/>
    <w:rsid w:val="00FC1305"/>
    <w:rsid w:val="00FC160D"/>
    <w:rsid w:val="00FC2A62"/>
    <w:rsid w:val="00FC32F2"/>
    <w:rsid w:val="00FC3539"/>
    <w:rsid w:val="00FC3B6B"/>
    <w:rsid w:val="00FC3BA8"/>
    <w:rsid w:val="00FC45D9"/>
    <w:rsid w:val="00FC4A43"/>
    <w:rsid w:val="00FC4D4E"/>
    <w:rsid w:val="00FC5216"/>
    <w:rsid w:val="00FC560E"/>
    <w:rsid w:val="00FC5AD9"/>
    <w:rsid w:val="00FC607B"/>
    <w:rsid w:val="00FC615D"/>
    <w:rsid w:val="00FC6E61"/>
    <w:rsid w:val="00FC73A8"/>
    <w:rsid w:val="00FC7728"/>
    <w:rsid w:val="00FC79CB"/>
    <w:rsid w:val="00FD01EC"/>
    <w:rsid w:val="00FD0C11"/>
    <w:rsid w:val="00FD116C"/>
    <w:rsid w:val="00FD240B"/>
    <w:rsid w:val="00FD2AD0"/>
    <w:rsid w:val="00FD32E1"/>
    <w:rsid w:val="00FD3477"/>
    <w:rsid w:val="00FD3CB7"/>
    <w:rsid w:val="00FD494E"/>
    <w:rsid w:val="00FD4BAD"/>
    <w:rsid w:val="00FD57CD"/>
    <w:rsid w:val="00FD5BF1"/>
    <w:rsid w:val="00FD5DE0"/>
    <w:rsid w:val="00FD5F4C"/>
    <w:rsid w:val="00FD6AD3"/>
    <w:rsid w:val="00FD722C"/>
    <w:rsid w:val="00FD7A06"/>
    <w:rsid w:val="00FE045F"/>
    <w:rsid w:val="00FE0902"/>
    <w:rsid w:val="00FE0F61"/>
    <w:rsid w:val="00FE1397"/>
    <w:rsid w:val="00FE1D0D"/>
    <w:rsid w:val="00FE2320"/>
    <w:rsid w:val="00FE294E"/>
    <w:rsid w:val="00FE2CD2"/>
    <w:rsid w:val="00FE2D67"/>
    <w:rsid w:val="00FE31BD"/>
    <w:rsid w:val="00FE34E4"/>
    <w:rsid w:val="00FE369A"/>
    <w:rsid w:val="00FE36B9"/>
    <w:rsid w:val="00FE3CE4"/>
    <w:rsid w:val="00FE3FB1"/>
    <w:rsid w:val="00FE4391"/>
    <w:rsid w:val="00FE46EC"/>
    <w:rsid w:val="00FE4CB0"/>
    <w:rsid w:val="00FE5523"/>
    <w:rsid w:val="00FE57BD"/>
    <w:rsid w:val="00FE58A8"/>
    <w:rsid w:val="00FE5BB6"/>
    <w:rsid w:val="00FE5E00"/>
    <w:rsid w:val="00FE6843"/>
    <w:rsid w:val="00FE6975"/>
    <w:rsid w:val="00FE69C8"/>
    <w:rsid w:val="00FE6DF3"/>
    <w:rsid w:val="00FE6E05"/>
    <w:rsid w:val="00FE74E9"/>
    <w:rsid w:val="00FE7669"/>
    <w:rsid w:val="00FE7DE4"/>
    <w:rsid w:val="00FE7E53"/>
    <w:rsid w:val="00FF0471"/>
    <w:rsid w:val="00FF0586"/>
    <w:rsid w:val="00FF0E8D"/>
    <w:rsid w:val="00FF10E5"/>
    <w:rsid w:val="00FF1159"/>
    <w:rsid w:val="00FF11DC"/>
    <w:rsid w:val="00FF17DC"/>
    <w:rsid w:val="00FF1B54"/>
    <w:rsid w:val="00FF1F26"/>
    <w:rsid w:val="00FF239A"/>
    <w:rsid w:val="00FF2693"/>
    <w:rsid w:val="00FF27EC"/>
    <w:rsid w:val="00FF2DF3"/>
    <w:rsid w:val="00FF3245"/>
    <w:rsid w:val="00FF3394"/>
    <w:rsid w:val="00FF3E61"/>
    <w:rsid w:val="00FF46EC"/>
    <w:rsid w:val="00FF4B69"/>
    <w:rsid w:val="00FF4F9E"/>
    <w:rsid w:val="00FF507B"/>
    <w:rsid w:val="00FF5235"/>
    <w:rsid w:val="00FF56CD"/>
    <w:rsid w:val="00FF5E52"/>
    <w:rsid w:val="00FF5EDE"/>
    <w:rsid w:val="00FF602B"/>
    <w:rsid w:val="00FF6778"/>
    <w:rsid w:val="00FF7728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page" fillcolor="white" stroke="f">
      <v:fill color="white"/>
      <v:stroke on="f"/>
      <v:textbox inset="0,0,0,0"/>
      <o:colormru v:ext="edit" colors="#1150c8"/>
    </o:shapedefaults>
    <o:shapelayout v:ext="edit">
      <o:idmap v:ext="edit" data="1"/>
    </o:shapelayout>
  </w:shapeDefaults>
  <w:decimalSymbol w:val="."/>
  <w:listSeparator w:val=","/>
  <w14:docId w14:val="79591F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  <w:lsdException w:name="Plain Table 1" w:uiPriority="73"/>
    <w:lsdException w:name="Plain Table 2" w:uiPriority="60"/>
    <w:lsdException w:name="Plain Table 3" w:uiPriority="61" w:qFormat="1"/>
    <w:lsdException w:name="Plain Table 4" w:uiPriority="62" w:qFormat="1"/>
    <w:lsdException w:name="Plain Table 5" w:uiPriority="63" w:qFormat="1"/>
    <w:lsdException w:name="Grid Table Light" w:uiPriority="64" w:qFormat="1"/>
    <w:lsdException w:name="Grid Table 1 Light" w:uiPriority="65" w:qFormat="1"/>
    <w:lsdException w:name="Grid Table 2" w:uiPriority="66"/>
    <w:lsdException w:name="Grid Table 3" w:uiPriority="67" w:qFormat="1"/>
    <w:lsdException w:name="Grid Table 4" w:uiPriority="68"/>
    <w:lsdException w:name="Grid Table 5 Dark" w:uiPriority="69"/>
    <w:lsdException w:name="Grid Table 6 Colorful" w:uiPriority="70" w:qFormat="1"/>
    <w:lsdException w:name="Grid Table 7 Colorful" w:uiPriority="71" w:qFormat="1"/>
    <w:lsdException w:name="Grid Table 1 Light Accent 1" w:uiPriority="72" w:qFormat="1"/>
    <w:lsdException w:name="Grid Table 2 Accent 1" w:uiPriority="73" w:qFormat="1"/>
    <w:lsdException w:name="Grid Table 3 Accent 1" w:uiPriority="60" w:qFormat="1"/>
    <w:lsdException w:name="Grid Table 4 Accent 1" w:uiPriority="61"/>
    <w:lsdException w:name="Grid Table 5 Dark Accent 1" w:uiPriority="62" w:qFormat="1"/>
    <w:lsdException w:name="Grid Table 6 Colorful Accent 1" w:uiPriority="63"/>
    <w:lsdException w:name="Grid Table 7 Colorful Accent 1" w:uiPriority="64"/>
    <w:lsdException w:name="Grid Table 1 Light Accent 2" w:uiPriority="65" w:qFormat="1"/>
    <w:lsdException w:name="Grid Table 2 Accent 2" w:uiPriority="66" w:qFormat="1"/>
    <w:lsdException w:name="Grid Table 3 Accent 2" w:uiPriority="67" w:qFormat="1"/>
    <w:lsdException w:name="Grid Table 4 Accent 2" w:uiPriority="68" w:qFormat="1"/>
    <w:lsdException w:name="Grid Table 5 Dark Accent 2" w:uiPriority="69" w:qFormat="1"/>
    <w:lsdException w:name="Grid Table 6 Colorful Accent 2" w:uiPriority="70"/>
    <w:lsdException w:name="Grid Table 7 Colorful Accent 2" w:uiPriority="71" w:qFormat="1"/>
    <w:lsdException w:name="Grid Table 1 Light Accent 3" w:uiPriority="72"/>
    <w:lsdException w:name="Grid Table 2 Accent 3" w:uiPriority="73"/>
    <w:lsdException w:name="Grid Table 3 Accent 3" w:uiPriority="19" w:qFormat="1"/>
    <w:lsdException w:name="Grid Table 4 Accent 3" w:uiPriority="21" w:qFormat="1"/>
    <w:lsdException w:name="Grid Table 5 Dark Accent 3" w:uiPriority="31" w:qFormat="1"/>
    <w:lsdException w:name="Grid Table 6 Colorful Accent 3" w:uiPriority="32" w:qFormat="1"/>
    <w:lsdException w:name="Grid Table 7 Colorful Accent 3" w:uiPriority="33" w:qFormat="1"/>
    <w:lsdException w:name="Grid Table 1 Light Accent 4" w:uiPriority="37"/>
    <w:lsdException w:name="Grid Table 2 Accent 4" w:uiPriority="39" w:qFormat="1"/>
    <w:lsdException w:name="Grid Table 3 Accent 4" w:uiPriority="41"/>
    <w:lsdException w:name="Grid Table 4 Accent 4" w:uiPriority="42"/>
    <w:lsdException w:name="Grid Table 5 Dark Accent 4" w:uiPriority="43"/>
    <w:lsdException w:name="Grid Table 6 Colorful Accent 4" w:uiPriority="44"/>
    <w:lsdException w:name="Grid Table 7 Colorful Accent 4" w:uiPriority="45"/>
    <w:lsdException w:name="Grid Table 1 Light Accent 5" w:uiPriority="40"/>
    <w:lsdException w:name="Grid Table 2 Accent 5" w:uiPriority="46"/>
    <w:lsdException w:name="Grid Table 3 Accent 5" w:uiPriority="47"/>
    <w:lsdException w:name="Grid Table 4 Accent 5" w:uiPriority="48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</w:latentStyles>
  <w:style w:type="paragraph" w:default="1" w:styleId="Normal">
    <w:name w:val="Normal"/>
    <w:qFormat/>
    <w:rsid w:val="00354B0E"/>
    <w:rPr>
      <w:sz w:val="24"/>
      <w:szCs w:val="24"/>
      <w:lang w:val="en-GB"/>
    </w:rPr>
  </w:style>
  <w:style w:type="paragraph" w:styleId="Heading1">
    <w:name w:val="heading 1"/>
    <w:next w:val="Normal"/>
    <w:link w:val="Heading1Char"/>
    <w:autoRedefine/>
    <w:qFormat/>
    <w:rsid w:val="002522C8"/>
    <w:pPr>
      <w:numPr>
        <w:numId w:val="19"/>
      </w:numPr>
      <w:spacing w:after="240"/>
      <w:jc w:val="both"/>
      <w:outlineLvl w:val="0"/>
    </w:pPr>
    <w:rPr>
      <w:rFonts w:ascii="Arial" w:hAnsi="Arial"/>
      <w:b/>
      <w:bCs/>
      <w:iCs/>
      <w:position w:val="4"/>
      <w:sz w:val="36"/>
      <w:szCs w:val="31"/>
      <w:lang w:val="en-GB" w:eastAsia="en-IN"/>
    </w:rPr>
  </w:style>
  <w:style w:type="paragraph" w:styleId="Heading2">
    <w:name w:val="heading 2"/>
    <w:basedOn w:val="Normal"/>
    <w:next w:val="Normal"/>
    <w:link w:val="Heading2Char"/>
    <w:autoRedefine/>
    <w:qFormat/>
    <w:rsid w:val="004026E5"/>
    <w:pPr>
      <w:keepNext/>
      <w:numPr>
        <w:numId w:val="20"/>
      </w:numPr>
      <w:spacing w:before="120" w:after="180" w:line="216" w:lineRule="auto"/>
      <w:jc w:val="both"/>
      <w:outlineLvl w:val="1"/>
    </w:pPr>
    <w:rPr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FC0FF1"/>
    <w:pPr>
      <w:keepNext/>
      <w:numPr>
        <w:ilvl w:val="2"/>
        <w:numId w:val="19"/>
      </w:numPr>
      <w:spacing w:before="120" w:after="180" w:line="216" w:lineRule="auto"/>
      <w:outlineLvl w:val="2"/>
    </w:pPr>
    <w:rPr>
      <w:rFonts w:asciiTheme="minorHAnsi" w:hAnsiTheme="minorHAnsi"/>
      <w:b/>
      <w:bCs/>
      <w:color w:val="000000"/>
      <w:spacing w:val="-4"/>
    </w:rPr>
  </w:style>
  <w:style w:type="paragraph" w:styleId="Heading4">
    <w:name w:val="heading 4"/>
    <w:basedOn w:val="Heading5"/>
    <w:next w:val="Normal"/>
    <w:link w:val="Heading4Char"/>
    <w:autoRedefine/>
    <w:qFormat/>
    <w:rsid w:val="00187FF7"/>
    <w:pPr>
      <w:numPr>
        <w:ilvl w:val="3"/>
      </w:numPr>
      <w:outlineLvl w:val="3"/>
    </w:pPr>
    <w:rPr>
      <w:rFonts w:cs="Times New Roman"/>
      <w:lang w:val="en-US" w:eastAsia="x-none"/>
    </w:rPr>
  </w:style>
  <w:style w:type="paragraph" w:styleId="Heading5">
    <w:name w:val="heading 5"/>
    <w:basedOn w:val="Normal"/>
    <w:next w:val="Normal"/>
    <w:link w:val="Heading5Char"/>
    <w:qFormat/>
    <w:rsid w:val="00001DC8"/>
    <w:pPr>
      <w:numPr>
        <w:ilvl w:val="4"/>
        <w:numId w:val="19"/>
      </w:numPr>
      <w:spacing w:before="240" w:after="60" w:line="360" w:lineRule="auto"/>
      <w:outlineLvl w:val="4"/>
    </w:pPr>
    <w:rPr>
      <w:rFonts w:ascii="Arial" w:hAnsi="Arial" w:cs="Arial"/>
      <w:b/>
      <w:bCs/>
      <w:color w:val="000000"/>
      <w:spacing w:val="-4"/>
      <w:sz w:val="22"/>
      <w:szCs w:val="22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D468AC"/>
    <w:pPr>
      <w:numPr>
        <w:ilvl w:val="5"/>
        <w:numId w:val="19"/>
      </w:numPr>
      <w:spacing w:before="240" w:after="60" w:line="360" w:lineRule="auto"/>
      <w:outlineLvl w:val="5"/>
    </w:pPr>
    <w:rPr>
      <w:b/>
      <w:bCs/>
      <w:sz w:val="22"/>
      <w:szCs w:val="22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D468AC"/>
    <w:pPr>
      <w:numPr>
        <w:ilvl w:val="6"/>
        <w:numId w:val="19"/>
      </w:numPr>
      <w:spacing w:before="240" w:after="60" w:line="360" w:lineRule="auto"/>
      <w:outlineLvl w:val="6"/>
    </w:pPr>
    <w:rPr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D468AC"/>
    <w:pPr>
      <w:numPr>
        <w:ilvl w:val="7"/>
        <w:numId w:val="19"/>
      </w:numPr>
      <w:spacing w:before="240" w:after="60" w:line="360" w:lineRule="auto"/>
      <w:outlineLvl w:val="7"/>
    </w:pPr>
    <w:rPr>
      <w:i/>
      <w:iCs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D468AC"/>
    <w:pPr>
      <w:numPr>
        <w:ilvl w:val="8"/>
        <w:numId w:val="19"/>
      </w:numPr>
      <w:spacing w:before="240" w:after="60" w:line="360" w:lineRule="auto"/>
      <w:outlineLvl w:val="8"/>
    </w:pPr>
    <w:rPr>
      <w:rFonts w:ascii="Arial" w:hAnsi="Arial"/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FC0FF1"/>
    <w:rPr>
      <w:rFonts w:asciiTheme="minorHAnsi" w:hAnsiTheme="minorHAnsi"/>
      <w:b/>
      <w:bCs/>
      <w:color w:val="000000"/>
      <w:spacing w:val="-4"/>
      <w:sz w:val="24"/>
      <w:szCs w:val="24"/>
      <w:lang w:val="en-GB"/>
    </w:rPr>
  </w:style>
  <w:style w:type="paragraph" w:customStyle="1" w:styleId="CoverHeader">
    <w:name w:val="CoverHeader"/>
    <w:autoRedefine/>
    <w:rsid w:val="00B0658B"/>
    <w:pPr>
      <w:spacing w:line="560" w:lineRule="exact"/>
      <w:ind w:right="125"/>
      <w:jc w:val="right"/>
    </w:pPr>
    <w:rPr>
      <w:rFonts w:ascii="Arial" w:hAnsi="Arial" w:cs="Arial"/>
      <w:b/>
      <w:bCs/>
      <w:color w:val="FFFFFF"/>
      <w:kern w:val="32"/>
      <w:sz w:val="42"/>
      <w:szCs w:val="42"/>
      <w:lang w:val="en-GB" w:eastAsia="de-DE"/>
    </w:rPr>
  </w:style>
  <w:style w:type="paragraph" w:customStyle="1" w:styleId="Listehybris">
    <w:name w:val="Liste hybris"/>
    <w:basedOn w:val="Normal"/>
    <w:link w:val="ListehybrisZchn"/>
    <w:semiHidden/>
    <w:rsid w:val="002B329E"/>
    <w:pPr>
      <w:numPr>
        <w:numId w:val="1"/>
      </w:numPr>
      <w:tabs>
        <w:tab w:val="clear" w:pos="720"/>
        <w:tab w:val="left" w:pos="227"/>
      </w:tabs>
      <w:spacing w:line="360" w:lineRule="auto"/>
      <w:ind w:left="227" w:hanging="170"/>
    </w:pPr>
    <w:rPr>
      <w:rFonts w:ascii="Arial" w:hAnsi="Arial"/>
      <w:sz w:val="20"/>
      <w:szCs w:val="20"/>
      <w:lang w:eastAsia="x-none"/>
    </w:rPr>
  </w:style>
  <w:style w:type="numbering" w:styleId="111111">
    <w:name w:val="Outline List 2"/>
    <w:basedOn w:val="NoList"/>
    <w:semiHidden/>
    <w:rsid w:val="00E44319"/>
    <w:pPr>
      <w:numPr>
        <w:numId w:val="13"/>
      </w:numPr>
    </w:pPr>
  </w:style>
  <w:style w:type="numbering" w:styleId="1ai">
    <w:name w:val="Outline List 1"/>
    <w:basedOn w:val="NoList"/>
    <w:semiHidden/>
    <w:rsid w:val="00E44319"/>
    <w:pPr>
      <w:numPr>
        <w:numId w:val="14"/>
      </w:numPr>
    </w:pPr>
  </w:style>
  <w:style w:type="paragraph" w:styleId="Salutation">
    <w:name w:val="Salutation"/>
    <w:basedOn w:val="Normal"/>
    <w:next w:val="Normal"/>
    <w:link w:val="SalutationChar"/>
    <w:semiHidden/>
    <w:rsid w:val="00E44319"/>
    <w:pPr>
      <w:spacing w:line="360" w:lineRule="auto"/>
    </w:pPr>
    <w:rPr>
      <w:rFonts w:ascii="Arial" w:hAnsi="Arial"/>
      <w:lang w:eastAsia="de-DE"/>
    </w:rPr>
  </w:style>
  <w:style w:type="paragraph" w:styleId="Caption">
    <w:name w:val="caption"/>
    <w:basedOn w:val="Normal"/>
    <w:next w:val="Normal"/>
    <w:qFormat/>
    <w:rsid w:val="005E7F97"/>
    <w:pPr>
      <w:ind w:left="2124"/>
    </w:pPr>
    <w:rPr>
      <w:rFonts w:ascii="Arial" w:hAnsi="Arial" w:cs="Arial"/>
      <w:b/>
      <w:sz w:val="20"/>
      <w:szCs w:val="20"/>
      <w:u w:val="single"/>
      <w:lang w:eastAsia="de-DE"/>
    </w:rPr>
  </w:style>
  <w:style w:type="character" w:customStyle="1" w:styleId="ListehybrisZchn">
    <w:name w:val="Liste hybris Zchn"/>
    <w:link w:val="Listehybris"/>
    <w:semiHidden/>
    <w:rsid w:val="002B329E"/>
    <w:rPr>
      <w:rFonts w:ascii="Arial" w:hAnsi="Arial"/>
      <w:lang w:val="en-GB" w:eastAsia="x-none"/>
    </w:rPr>
  </w:style>
  <w:style w:type="numbering" w:styleId="ArticleSection">
    <w:name w:val="Outline List 3"/>
    <w:basedOn w:val="NoList"/>
    <w:semiHidden/>
    <w:rsid w:val="00E44319"/>
    <w:pPr>
      <w:numPr>
        <w:numId w:val="15"/>
      </w:numPr>
    </w:pPr>
  </w:style>
  <w:style w:type="paragraph" w:styleId="ListBullet5">
    <w:name w:val="List Bullet 5"/>
    <w:basedOn w:val="Normal"/>
    <w:autoRedefine/>
    <w:semiHidden/>
    <w:rsid w:val="00E44319"/>
    <w:pPr>
      <w:numPr>
        <w:numId w:val="7"/>
      </w:numPr>
      <w:spacing w:line="360" w:lineRule="auto"/>
    </w:pPr>
    <w:rPr>
      <w:rFonts w:ascii="Arial" w:hAnsi="Arial"/>
      <w:lang w:eastAsia="de-DE"/>
    </w:rPr>
  </w:style>
  <w:style w:type="paragraph" w:styleId="BlockText">
    <w:name w:val="Block Text"/>
    <w:basedOn w:val="Normal"/>
    <w:semiHidden/>
    <w:rsid w:val="00E44319"/>
    <w:pPr>
      <w:spacing w:after="120" w:line="360" w:lineRule="auto"/>
      <w:ind w:left="1440" w:right="1440"/>
    </w:pPr>
    <w:rPr>
      <w:rFonts w:ascii="Arial" w:hAnsi="Arial"/>
      <w:lang w:eastAsia="de-DE"/>
    </w:rPr>
  </w:style>
  <w:style w:type="paragraph" w:styleId="Date">
    <w:name w:val="Date"/>
    <w:basedOn w:val="Normal"/>
    <w:next w:val="Normal"/>
    <w:link w:val="DateChar"/>
    <w:semiHidden/>
    <w:rsid w:val="00E44319"/>
    <w:pPr>
      <w:spacing w:line="360" w:lineRule="auto"/>
    </w:pPr>
    <w:rPr>
      <w:rFonts w:ascii="Arial" w:hAnsi="Arial"/>
      <w:lang w:eastAsia="de-DE"/>
    </w:rPr>
  </w:style>
  <w:style w:type="paragraph" w:styleId="E-mailSignature">
    <w:name w:val="E-mail Signature"/>
    <w:basedOn w:val="Normal"/>
    <w:link w:val="E-mailSignatureChar"/>
    <w:semiHidden/>
    <w:rsid w:val="00E44319"/>
    <w:pPr>
      <w:spacing w:line="360" w:lineRule="auto"/>
    </w:pPr>
    <w:rPr>
      <w:rFonts w:ascii="Arial" w:hAnsi="Arial"/>
      <w:lang w:eastAsia="de-DE"/>
    </w:rPr>
  </w:style>
  <w:style w:type="paragraph" w:customStyle="1" w:styleId="Bildbeschreibungetc">
    <w:name w:val="Bildbeschreibung etc"/>
    <w:basedOn w:val="Normal"/>
    <w:next w:val="Normal"/>
    <w:rsid w:val="003152DA"/>
    <w:pPr>
      <w:spacing w:line="200" w:lineRule="exact"/>
    </w:pPr>
    <w:rPr>
      <w:rFonts w:ascii="Arial" w:hAnsi="Arial"/>
      <w:b/>
      <w:spacing w:val="2"/>
      <w:sz w:val="15"/>
      <w:szCs w:val="20"/>
      <w:lang w:eastAsia="de-DE"/>
    </w:rPr>
  </w:style>
  <w:style w:type="numbering" w:customStyle="1" w:styleId="FormatvorlageNummerierteListe">
    <w:name w:val="Formatvorlage Nummerierte Liste"/>
    <w:basedOn w:val="NoList"/>
    <w:semiHidden/>
    <w:rsid w:val="00E74A58"/>
    <w:pPr>
      <w:numPr>
        <w:numId w:val="2"/>
      </w:numPr>
    </w:pPr>
  </w:style>
  <w:style w:type="paragraph" w:styleId="FootnoteText">
    <w:name w:val="footnote text"/>
    <w:basedOn w:val="Normal"/>
    <w:link w:val="FootnoteTextChar"/>
    <w:autoRedefine/>
    <w:rsid w:val="008A7309"/>
    <w:rPr>
      <w:rFonts w:ascii="Arial" w:hAnsi="Arial"/>
      <w:sz w:val="15"/>
      <w:szCs w:val="20"/>
      <w:lang w:eastAsia="de-DE"/>
    </w:rPr>
  </w:style>
  <w:style w:type="character" w:styleId="FootnoteReference">
    <w:name w:val="footnote reference"/>
    <w:semiHidden/>
    <w:rsid w:val="00A70E5D"/>
    <w:rPr>
      <w:vertAlign w:val="superscript"/>
    </w:rPr>
  </w:style>
  <w:style w:type="paragraph" w:styleId="NoteHeading">
    <w:name w:val="Note Heading"/>
    <w:basedOn w:val="Normal"/>
    <w:next w:val="Normal"/>
    <w:link w:val="NoteHeadingChar"/>
    <w:autoRedefine/>
    <w:semiHidden/>
    <w:rsid w:val="008A7309"/>
    <w:pPr>
      <w:spacing w:line="360" w:lineRule="auto"/>
    </w:pPr>
    <w:rPr>
      <w:rFonts w:ascii="Arial" w:hAnsi="Arial"/>
      <w:b/>
      <w:lang w:eastAsia="de-DE"/>
    </w:rPr>
  </w:style>
  <w:style w:type="paragraph" w:styleId="Closing">
    <w:name w:val="Closing"/>
    <w:basedOn w:val="Normal"/>
    <w:link w:val="ClosingChar"/>
    <w:semiHidden/>
    <w:rsid w:val="00E44319"/>
    <w:pPr>
      <w:spacing w:line="360" w:lineRule="auto"/>
      <w:ind w:left="4252"/>
    </w:pPr>
    <w:rPr>
      <w:rFonts w:ascii="Arial" w:hAnsi="Arial"/>
      <w:lang w:eastAsia="de-DE"/>
    </w:rPr>
  </w:style>
  <w:style w:type="character" w:styleId="Emphasis">
    <w:name w:val="Emphasis"/>
    <w:uiPriority w:val="20"/>
    <w:qFormat/>
    <w:rsid w:val="00E44319"/>
    <w:rPr>
      <w:i/>
      <w:iCs/>
    </w:rPr>
  </w:style>
  <w:style w:type="paragraph" w:styleId="HTMLAddress">
    <w:name w:val="HTML Address"/>
    <w:basedOn w:val="Normal"/>
    <w:link w:val="HTMLAddressChar"/>
    <w:semiHidden/>
    <w:rsid w:val="00E44319"/>
    <w:pPr>
      <w:spacing w:line="360" w:lineRule="auto"/>
    </w:pPr>
    <w:rPr>
      <w:rFonts w:ascii="Arial" w:hAnsi="Arial"/>
      <w:i/>
      <w:iCs/>
      <w:lang w:eastAsia="de-DE"/>
    </w:rPr>
  </w:style>
  <w:style w:type="character" w:styleId="HTMLAcronym">
    <w:name w:val="HTML Acronym"/>
    <w:basedOn w:val="DefaultParagraphFont"/>
    <w:semiHidden/>
    <w:rsid w:val="00E44319"/>
  </w:style>
  <w:style w:type="character" w:styleId="HTMLSample">
    <w:name w:val="HTML Sample"/>
    <w:semiHidden/>
    <w:rsid w:val="00E44319"/>
    <w:rPr>
      <w:rFonts w:ascii="Courier New" w:hAnsi="Courier New"/>
    </w:rPr>
  </w:style>
  <w:style w:type="character" w:styleId="HTMLCode">
    <w:name w:val="HTML Code"/>
    <w:semiHidden/>
    <w:rsid w:val="00E44319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E44319"/>
    <w:rPr>
      <w:i/>
      <w:iCs/>
    </w:rPr>
  </w:style>
  <w:style w:type="character" w:styleId="HTMLTypewriter">
    <w:name w:val="HTML Typewriter"/>
    <w:uiPriority w:val="99"/>
    <w:rsid w:val="00E44319"/>
    <w:rPr>
      <w:rFonts w:ascii="Courier New" w:hAnsi="Courier New"/>
      <w:sz w:val="20"/>
      <w:szCs w:val="20"/>
    </w:rPr>
  </w:style>
  <w:style w:type="character" w:styleId="HTMLKeyboard">
    <w:name w:val="HTML Keyboard"/>
    <w:semiHidden/>
    <w:rsid w:val="00E44319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E44319"/>
    <w:rPr>
      <w:i/>
      <w:iCs/>
    </w:rPr>
  </w:style>
  <w:style w:type="paragraph" w:styleId="HTMLPreformatted">
    <w:name w:val="HTML Preformatted"/>
    <w:basedOn w:val="Normal"/>
    <w:link w:val="HTMLPreformattedChar"/>
    <w:semiHidden/>
    <w:rsid w:val="00E44319"/>
    <w:pPr>
      <w:spacing w:line="360" w:lineRule="auto"/>
    </w:pPr>
    <w:rPr>
      <w:rFonts w:ascii="Courier New" w:hAnsi="Courier New"/>
      <w:szCs w:val="20"/>
      <w:lang w:eastAsia="de-DE"/>
    </w:rPr>
  </w:style>
  <w:style w:type="character" w:styleId="HTMLCite">
    <w:name w:val="HTML Cite"/>
    <w:semiHidden/>
    <w:rsid w:val="00E44319"/>
    <w:rPr>
      <w:i/>
      <w:iCs/>
    </w:rPr>
  </w:style>
  <w:style w:type="paragraph" w:styleId="List4">
    <w:name w:val="List 4"/>
    <w:basedOn w:val="Normal"/>
    <w:semiHidden/>
    <w:rsid w:val="00E44319"/>
    <w:pPr>
      <w:spacing w:line="360" w:lineRule="auto"/>
      <w:ind w:left="1132" w:hanging="283"/>
    </w:pPr>
    <w:rPr>
      <w:rFonts w:ascii="Arial" w:hAnsi="Arial"/>
      <w:lang w:eastAsia="de-DE"/>
    </w:rPr>
  </w:style>
  <w:style w:type="paragraph" w:styleId="List5">
    <w:name w:val="List 5"/>
    <w:basedOn w:val="Normal"/>
    <w:semiHidden/>
    <w:rsid w:val="00E44319"/>
    <w:pPr>
      <w:spacing w:line="360" w:lineRule="auto"/>
      <w:ind w:left="1415" w:hanging="283"/>
    </w:pPr>
    <w:rPr>
      <w:rFonts w:ascii="Arial" w:hAnsi="Arial"/>
      <w:lang w:eastAsia="de-DE"/>
    </w:rPr>
  </w:style>
  <w:style w:type="paragraph" w:styleId="ListContinue3">
    <w:name w:val="List Continue 3"/>
    <w:basedOn w:val="Normal"/>
    <w:semiHidden/>
    <w:rsid w:val="00E44319"/>
    <w:pPr>
      <w:spacing w:after="120" w:line="360" w:lineRule="auto"/>
      <w:ind w:left="849"/>
    </w:pPr>
    <w:rPr>
      <w:rFonts w:ascii="Arial" w:hAnsi="Arial"/>
      <w:lang w:eastAsia="de-DE"/>
    </w:rPr>
  </w:style>
  <w:style w:type="paragraph" w:styleId="ListContinue4">
    <w:name w:val="List Continue 4"/>
    <w:basedOn w:val="Normal"/>
    <w:semiHidden/>
    <w:rsid w:val="00E44319"/>
    <w:pPr>
      <w:spacing w:after="120" w:line="360" w:lineRule="auto"/>
      <w:ind w:left="1132"/>
    </w:pPr>
    <w:rPr>
      <w:rFonts w:ascii="Arial" w:hAnsi="Arial"/>
      <w:lang w:eastAsia="de-DE"/>
    </w:rPr>
  </w:style>
  <w:style w:type="paragraph" w:styleId="ListContinue5">
    <w:name w:val="List Continue 5"/>
    <w:basedOn w:val="Normal"/>
    <w:semiHidden/>
    <w:rsid w:val="00E44319"/>
    <w:pPr>
      <w:spacing w:after="120" w:line="360" w:lineRule="auto"/>
      <w:ind w:left="1415"/>
    </w:pPr>
    <w:rPr>
      <w:rFonts w:ascii="Arial" w:hAnsi="Arial"/>
      <w:lang w:eastAsia="de-DE"/>
    </w:rPr>
  </w:style>
  <w:style w:type="paragraph" w:styleId="ListNumber3">
    <w:name w:val="List Number 3"/>
    <w:basedOn w:val="Normal"/>
    <w:semiHidden/>
    <w:rsid w:val="00E44319"/>
    <w:pPr>
      <w:numPr>
        <w:numId w:val="10"/>
      </w:numPr>
      <w:spacing w:line="360" w:lineRule="auto"/>
    </w:pPr>
    <w:rPr>
      <w:rFonts w:ascii="Arial" w:hAnsi="Arial"/>
      <w:lang w:eastAsia="de-DE"/>
    </w:rPr>
  </w:style>
  <w:style w:type="paragraph" w:styleId="ListNumber4">
    <w:name w:val="List Number 4"/>
    <w:basedOn w:val="Normal"/>
    <w:semiHidden/>
    <w:rsid w:val="00E44319"/>
    <w:pPr>
      <w:numPr>
        <w:numId w:val="11"/>
      </w:numPr>
      <w:spacing w:line="360" w:lineRule="auto"/>
    </w:pPr>
    <w:rPr>
      <w:rFonts w:ascii="Arial" w:hAnsi="Arial"/>
      <w:lang w:eastAsia="de-DE"/>
    </w:rPr>
  </w:style>
  <w:style w:type="paragraph" w:styleId="ListNumber5">
    <w:name w:val="List Number 5"/>
    <w:basedOn w:val="Normal"/>
    <w:semiHidden/>
    <w:rsid w:val="00E44319"/>
    <w:pPr>
      <w:numPr>
        <w:numId w:val="12"/>
      </w:numPr>
      <w:spacing w:line="360" w:lineRule="auto"/>
    </w:pPr>
    <w:rPr>
      <w:rFonts w:ascii="Arial" w:hAnsi="Arial"/>
      <w:lang w:eastAsia="de-DE"/>
    </w:rPr>
  </w:style>
  <w:style w:type="paragraph" w:styleId="MessageHeader">
    <w:name w:val="Message Header"/>
    <w:basedOn w:val="Normal"/>
    <w:link w:val="MessageHeaderChar"/>
    <w:semiHidden/>
    <w:rsid w:val="00E44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="1134" w:hanging="1134"/>
    </w:pPr>
    <w:rPr>
      <w:rFonts w:ascii="Arial" w:hAnsi="Arial"/>
      <w:lang w:eastAsia="de-DE"/>
    </w:rPr>
  </w:style>
  <w:style w:type="paragraph" w:styleId="PlainText">
    <w:name w:val="Plain Text"/>
    <w:basedOn w:val="Normal"/>
    <w:link w:val="PlainTextChar"/>
    <w:uiPriority w:val="99"/>
    <w:rsid w:val="00E44319"/>
    <w:pPr>
      <w:spacing w:line="360" w:lineRule="auto"/>
    </w:pPr>
    <w:rPr>
      <w:rFonts w:ascii="Courier New" w:hAnsi="Courier New"/>
      <w:szCs w:val="20"/>
      <w:lang w:eastAsia="de-DE"/>
    </w:rPr>
  </w:style>
  <w:style w:type="paragraph" w:styleId="NormalWeb">
    <w:name w:val="Normal (Web)"/>
    <w:basedOn w:val="Normal"/>
    <w:uiPriority w:val="99"/>
    <w:rsid w:val="00E44319"/>
    <w:pPr>
      <w:spacing w:line="360" w:lineRule="auto"/>
    </w:pPr>
    <w:rPr>
      <w:lang w:eastAsia="de-DE"/>
    </w:rPr>
  </w:style>
  <w:style w:type="paragraph" w:styleId="NormalIndent">
    <w:name w:val="Normal Indent"/>
    <w:basedOn w:val="Normal"/>
    <w:semiHidden/>
    <w:rsid w:val="00E44319"/>
    <w:pPr>
      <w:spacing w:line="360" w:lineRule="auto"/>
      <w:ind w:left="708"/>
    </w:pPr>
    <w:rPr>
      <w:rFonts w:ascii="Arial" w:hAnsi="Arial"/>
      <w:lang w:eastAsia="de-DE"/>
    </w:rPr>
  </w:style>
  <w:style w:type="table" w:styleId="Table3Deffects1">
    <w:name w:val="Table 3D effects 1"/>
    <w:basedOn w:val="TableNormal"/>
    <w:semiHidden/>
    <w:rsid w:val="00E44319"/>
    <w:pPr>
      <w:spacing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44319"/>
    <w:pPr>
      <w:spacing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44319"/>
    <w:pPr>
      <w:spacing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E44319"/>
    <w:pPr>
      <w:spacing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E44319"/>
    <w:pPr>
      <w:spacing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44319"/>
    <w:pPr>
      <w:spacing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E44319"/>
    <w:pPr>
      <w:spacing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44319"/>
    <w:pPr>
      <w:spacing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44319"/>
    <w:pPr>
      <w:spacing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44319"/>
    <w:pPr>
      <w:spacing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44319"/>
    <w:pPr>
      <w:spacing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44319"/>
    <w:pPr>
      <w:spacing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44319"/>
    <w:pPr>
      <w:spacing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44319"/>
    <w:pPr>
      <w:spacing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44319"/>
    <w:pPr>
      <w:spacing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44319"/>
    <w:pPr>
      <w:spacing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44319"/>
    <w:pPr>
      <w:spacing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F44389"/>
    <w:pPr>
      <w:spacing w:line="216" w:lineRule="auto"/>
    </w:pPr>
    <w:rPr>
      <w:rFonts w:ascii="Arial" w:hAnsi="Arial"/>
      <w:sz w:val="16"/>
    </w:rPr>
    <w:tblPr>
      <w:tblBorders>
        <w:insideH w:val="single" w:sz="4" w:space="0" w:color="1150C8"/>
        <w:insideV w:val="single" w:sz="4" w:space="0" w:color="1150C8"/>
      </w:tblBorders>
      <w:tblCellMar>
        <w:top w:w="57" w:type="dxa"/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="Symbol" w:hAnsi="Symbol"/>
        <w:b/>
        <w:bCs/>
        <w:i w:val="0"/>
        <w:color w:val="1150C8"/>
        <w:position w:val="-6"/>
        <w:sz w:val="17"/>
        <w:szCs w:val="17"/>
      </w:rPr>
      <w:tblPr/>
      <w:tcPr>
        <w:tcBorders>
          <w:top w:val="nil"/>
          <w:left w:val="nil"/>
          <w:bottom w:val="single" w:sz="8" w:space="0" w:color="1150C8"/>
          <w:right w:val="nil"/>
          <w:insideH w:val="nil"/>
          <w:insideV w:val="single" w:sz="4" w:space="0" w:color="1150C8"/>
          <w:tl2br w:val="nil"/>
          <w:tr2bl w:val="nil"/>
        </w:tcBorders>
        <w:shd w:val="clear" w:color="auto" w:fill="auto"/>
      </w:tcPr>
    </w:tblStylePr>
  </w:style>
  <w:style w:type="table" w:styleId="TableGrid1">
    <w:name w:val="Table Grid 1"/>
    <w:basedOn w:val="TableNormal"/>
    <w:semiHidden/>
    <w:rsid w:val="00E44319"/>
    <w:pPr>
      <w:spacing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44319"/>
    <w:pPr>
      <w:spacing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44319"/>
    <w:pPr>
      <w:spacing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44319"/>
    <w:pPr>
      <w:spacing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44319"/>
    <w:pPr>
      <w:spacing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44319"/>
    <w:pPr>
      <w:spacing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44319"/>
    <w:pPr>
      <w:spacing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E44319"/>
    <w:pPr>
      <w:spacing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44319"/>
    <w:pPr>
      <w:spacing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44319"/>
    <w:pPr>
      <w:spacing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44319"/>
    <w:pPr>
      <w:spacing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44319"/>
    <w:pPr>
      <w:spacing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E44319"/>
    <w:pPr>
      <w:spacing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44319"/>
    <w:pPr>
      <w:spacing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E44319"/>
    <w:pPr>
      <w:spacing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44319"/>
    <w:pPr>
      <w:spacing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44319"/>
    <w:pPr>
      <w:spacing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44319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E44319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E44319"/>
    <w:pPr>
      <w:spacing w:after="120" w:line="360" w:lineRule="auto"/>
    </w:pPr>
    <w:rPr>
      <w:rFonts w:ascii="Arial" w:hAnsi="Arial"/>
      <w:lang w:eastAsia="de-DE"/>
    </w:rPr>
  </w:style>
  <w:style w:type="paragraph" w:styleId="BodyText2">
    <w:name w:val="Body Text 2"/>
    <w:basedOn w:val="Normal"/>
    <w:link w:val="BodyText2Char"/>
    <w:semiHidden/>
    <w:rsid w:val="00E44319"/>
    <w:pPr>
      <w:spacing w:after="120" w:line="480" w:lineRule="auto"/>
    </w:pPr>
    <w:rPr>
      <w:rFonts w:ascii="Arial" w:hAnsi="Arial"/>
      <w:lang w:eastAsia="de-DE"/>
    </w:rPr>
  </w:style>
  <w:style w:type="paragraph" w:styleId="BodyText3">
    <w:name w:val="Body Text 3"/>
    <w:basedOn w:val="Normal"/>
    <w:link w:val="BodyText3Char"/>
    <w:semiHidden/>
    <w:rsid w:val="00E44319"/>
    <w:pPr>
      <w:spacing w:after="120" w:line="360" w:lineRule="auto"/>
    </w:pPr>
    <w:rPr>
      <w:rFonts w:ascii="Arial" w:hAnsi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E44319"/>
    <w:pPr>
      <w:spacing w:after="120" w:line="480" w:lineRule="auto"/>
      <w:ind w:left="283"/>
    </w:pPr>
    <w:rPr>
      <w:rFonts w:ascii="Arial" w:hAnsi="Arial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E44319"/>
    <w:pPr>
      <w:spacing w:after="120" w:line="360" w:lineRule="auto"/>
      <w:ind w:left="283"/>
    </w:pPr>
    <w:rPr>
      <w:rFonts w:ascii="Arial" w:hAnsi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E44319"/>
    <w:pPr>
      <w:ind w:firstLine="210"/>
    </w:pPr>
  </w:style>
  <w:style w:type="paragraph" w:styleId="BodyTextIndent">
    <w:name w:val="Body Text Indent"/>
    <w:basedOn w:val="Normal"/>
    <w:link w:val="BodyTextIndentChar"/>
    <w:semiHidden/>
    <w:rsid w:val="00E44319"/>
    <w:pPr>
      <w:spacing w:after="120" w:line="360" w:lineRule="auto"/>
      <w:ind w:left="283"/>
    </w:pPr>
    <w:rPr>
      <w:rFonts w:ascii="Arial" w:hAnsi="Arial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E44319"/>
    <w:pPr>
      <w:ind w:firstLine="210"/>
    </w:pPr>
  </w:style>
  <w:style w:type="paragraph" w:styleId="Title">
    <w:name w:val="Title"/>
    <w:basedOn w:val="Normal"/>
    <w:link w:val="TitleChar"/>
    <w:qFormat/>
    <w:rsid w:val="00E44319"/>
    <w:pPr>
      <w:spacing w:before="240" w:after="60" w:line="360" w:lineRule="auto"/>
      <w:jc w:val="center"/>
      <w:outlineLvl w:val="0"/>
    </w:pPr>
    <w:rPr>
      <w:rFonts w:ascii="Arial" w:hAnsi="Arial"/>
      <w:b/>
      <w:bCs/>
      <w:kern w:val="28"/>
      <w:sz w:val="32"/>
      <w:szCs w:val="32"/>
      <w:lang w:eastAsia="de-DE"/>
    </w:rPr>
  </w:style>
  <w:style w:type="paragraph" w:styleId="EnvelopeReturn">
    <w:name w:val="envelope return"/>
    <w:basedOn w:val="Normal"/>
    <w:semiHidden/>
    <w:rsid w:val="00E44319"/>
    <w:pPr>
      <w:spacing w:line="360" w:lineRule="auto"/>
    </w:pPr>
    <w:rPr>
      <w:rFonts w:ascii="Arial" w:hAnsi="Arial"/>
      <w:szCs w:val="20"/>
      <w:lang w:eastAsia="de-DE"/>
    </w:rPr>
  </w:style>
  <w:style w:type="paragraph" w:styleId="EnvelopeAddress">
    <w:name w:val="envelope address"/>
    <w:basedOn w:val="Normal"/>
    <w:semiHidden/>
    <w:rsid w:val="00E44319"/>
    <w:pPr>
      <w:framePr w:w="4320" w:h="2160" w:hRule="exact" w:hSpace="141" w:wrap="auto" w:hAnchor="page" w:xAlign="center" w:yAlign="bottom"/>
      <w:spacing w:line="360" w:lineRule="auto"/>
      <w:ind w:left="1"/>
    </w:pPr>
    <w:rPr>
      <w:rFonts w:ascii="Arial" w:hAnsi="Arial"/>
      <w:lang w:eastAsia="de-DE"/>
    </w:rPr>
  </w:style>
  <w:style w:type="paragraph" w:styleId="Signature">
    <w:name w:val="Signature"/>
    <w:basedOn w:val="Normal"/>
    <w:link w:val="SignatureChar"/>
    <w:semiHidden/>
    <w:rsid w:val="00E44319"/>
    <w:pPr>
      <w:spacing w:line="360" w:lineRule="auto"/>
      <w:ind w:left="4252"/>
    </w:pPr>
    <w:rPr>
      <w:rFonts w:ascii="Arial" w:hAnsi="Arial"/>
      <w:lang w:eastAsia="de-DE"/>
    </w:rPr>
  </w:style>
  <w:style w:type="paragraph" w:styleId="Subtitle">
    <w:name w:val="Subtitle"/>
    <w:basedOn w:val="Normal"/>
    <w:link w:val="SubtitleChar"/>
    <w:qFormat/>
    <w:rsid w:val="00E44319"/>
    <w:pPr>
      <w:spacing w:after="60" w:line="360" w:lineRule="auto"/>
      <w:jc w:val="center"/>
      <w:outlineLvl w:val="1"/>
    </w:pPr>
    <w:rPr>
      <w:rFonts w:ascii="Arial" w:hAnsi="Arial"/>
      <w:lang w:eastAsia="de-DE"/>
    </w:rPr>
  </w:style>
  <w:style w:type="character" w:styleId="LineNumber">
    <w:name w:val="line number"/>
    <w:basedOn w:val="DefaultParagraphFont"/>
    <w:semiHidden/>
    <w:rsid w:val="00E44319"/>
  </w:style>
  <w:style w:type="character" w:customStyle="1" w:styleId="Heading4Char">
    <w:name w:val="Heading 4 Char"/>
    <w:link w:val="Heading4"/>
    <w:rsid w:val="00187FF7"/>
    <w:rPr>
      <w:rFonts w:ascii="Arial" w:hAnsi="Arial"/>
      <w:b/>
      <w:bCs/>
      <w:color w:val="000000"/>
      <w:spacing w:val="-4"/>
      <w:sz w:val="22"/>
      <w:szCs w:val="22"/>
      <w:lang w:eastAsia="x-none"/>
    </w:rPr>
  </w:style>
  <w:style w:type="paragraph" w:styleId="Header">
    <w:name w:val="header"/>
    <w:aliases w:val="Spalte außen"/>
    <w:basedOn w:val="Normal"/>
    <w:link w:val="HeaderChar"/>
    <w:uiPriority w:val="99"/>
    <w:rsid w:val="00777BF1"/>
    <w:rPr>
      <w:rFonts w:ascii="Arial" w:hAnsi="Arial"/>
      <w:color w:val="1246C8"/>
      <w:sz w:val="14"/>
      <w:lang w:val="de-DE" w:eastAsia="de-DE"/>
    </w:rPr>
  </w:style>
  <w:style w:type="character" w:customStyle="1" w:styleId="HeaderChar">
    <w:name w:val="Header Char"/>
    <w:aliases w:val="Spalte außen Char"/>
    <w:link w:val="Header"/>
    <w:uiPriority w:val="99"/>
    <w:rsid w:val="00777BF1"/>
    <w:rPr>
      <w:rFonts w:ascii="Arial" w:hAnsi="Arial"/>
      <w:color w:val="1246C8"/>
      <w:sz w:val="14"/>
      <w:szCs w:val="24"/>
      <w:lang w:val="de-DE" w:eastAsia="de-DE" w:bidi="ar-SA"/>
    </w:rPr>
  </w:style>
  <w:style w:type="paragraph" w:styleId="Footer">
    <w:name w:val="footer"/>
    <w:basedOn w:val="Normal"/>
    <w:link w:val="FooterChar"/>
    <w:autoRedefine/>
    <w:uiPriority w:val="99"/>
    <w:rsid w:val="008A7309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15"/>
      <w:lang w:eastAsia="de-DE"/>
    </w:rPr>
  </w:style>
  <w:style w:type="paragraph" w:styleId="TOC1">
    <w:name w:val="toc 1"/>
    <w:basedOn w:val="Heading4"/>
    <w:next w:val="Normal"/>
    <w:autoRedefine/>
    <w:uiPriority w:val="39"/>
    <w:rsid w:val="000F101B"/>
    <w:pPr>
      <w:numPr>
        <w:ilvl w:val="0"/>
        <w:numId w:val="0"/>
      </w:numPr>
      <w:tabs>
        <w:tab w:val="left" w:pos="480"/>
        <w:tab w:val="right" w:leader="dot" w:pos="8810"/>
      </w:tabs>
      <w:spacing w:before="120" w:after="0"/>
      <w:outlineLvl w:val="9"/>
    </w:pPr>
    <w:rPr>
      <w:rFonts w:ascii="Calibri" w:hAnsi="Calibri"/>
      <w:bCs w:val="0"/>
      <w:caps/>
      <w:color w:val="auto"/>
      <w:spacing w:val="0"/>
    </w:rPr>
  </w:style>
  <w:style w:type="character" w:customStyle="1" w:styleId="FormatvorlageKopfzeileLatein85pt">
    <w:name w:val="Formatvorlage Kopfzeile + (Latein) 85 pt"/>
    <w:semiHidden/>
    <w:rsid w:val="00E312BF"/>
    <w:rPr>
      <w:color w:val="1246C8"/>
      <w:lang w:val="en-GB"/>
    </w:rPr>
  </w:style>
  <w:style w:type="character" w:styleId="Hyperlink">
    <w:name w:val="Hyperlink"/>
    <w:uiPriority w:val="99"/>
    <w:rsid w:val="00A11182"/>
    <w:rPr>
      <w:rFonts w:ascii="Arial" w:hAnsi="Arial"/>
      <w:color w:val="1246C8"/>
      <w:u w:val="single"/>
    </w:rPr>
  </w:style>
  <w:style w:type="character" w:styleId="FollowedHyperlink">
    <w:name w:val="FollowedHyperlink"/>
    <w:semiHidden/>
    <w:rsid w:val="00805FC6"/>
    <w:rPr>
      <w:rFonts w:ascii="Arial" w:hAnsi="Arial"/>
      <w:color w:val="1246C8"/>
      <w:u w:val="single"/>
    </w:rPr>
  </w:style>
  <w:style w:type="character" w:styleId="Strong">
    <w:name w:val="Strong"/>
    <w:uiPriority w:val="22"/>
    <w:qFormat/>
    <w:rsid w:val="002A4409"/>
    <w:rPr>
      <w:b/>
      <w:bCs/>
    </w:rPr>
  </w:style>
  <w:style w:type="character" w:styleId="PageNumber">
    <w:name w:val="page number"/>
    <w:basedOn w:val="DefaultParagraphFont"/>
    <w:semiHidden/>
    <w:rsid w:val="002A4409"/>
  </w:style>
  <w:style w:type="paragraph" w:styleId="DocumentMap">
    <w:name w:val="Document Map"/>
    <w:basedOn w:val="Normal"/>
    <w:link w:val="DocumentMapChar"/>
    <w:semiHidden/>
    <w:rsid w:val="006F40E3"/>
    <w:pPr>
      <w:shd w:val="clear" w:color="auto" w:fill="000080"/>
      <w:spacing w:line="360" w:lineRule="auto"/>
    </w:pPr>
    <w:rPr>
      <w:rFonts w:ascii="Tahoma" w:hAnsi="Tahoma"/>
      <w:lang w:eastAsia="de-DE"/>
    </w:rPr>
  </w:style>
  <w:style w:type="paragraph" w:customStyle="1" w:styleId="CoverIntro">
    <w:name w:val="Cover Intro"/>
    <w:link w:val="CoverIntroChar"/>
    <w:autoRedefine/>
    <w:rsid w:val="00652089"/>
    <w:pPr>
      <w:spacing w:before="240" w:after="120" w:line="216" w:lineRule="auto"/>
      <w:contextualSpacing/>
    </w:pPr>
    <w:rPr>
      <w:rFonts w:ascii="Arial" w:hAnsi="Arial" w:cs="Arial"/>
      <w:b/>
      <w:bCs/>
      <w:iCs/>
      <w:color w:val="1150C8"/>
      <w:position w:val="4"/>
      <w:sz w:val="32"/>
      <w:szCs w:val="31"/>
      <w:lang w:val="de-DE" w:eastAsia="de-DE"/>
    </w:rPr>
  </w:style>
  <w:style w:type="character" w:customStyle="1" w:styleId="Heading2Char">
    <w:name w:val="Heading 2 Char"/>
    <w:link w:val="Heading2"/>
    <w:rsid w:val="004026E5"/>
    <w:rPr>
      <w:b/>
      <w:bCs/>
      <w:iCs/>
      <w:sz w:val="32"/>
      <w:szCs w:val="32"/>
      <w:lang w:val="en-GB"/>
    </w:rPr>
  </w:style>
  <w:style w:type="character" w:customStyle="1" w:styleId="Heading1Char">
    <w:name w:val="Heading 1 Char"/>
    <w:link w:val="Heading1"/>
    <w:rsid w:val="002522C8"/>
    <w:rPr>
      <w:rFonts w:ascii="Arial" w:hAnsi="Arial"/>
      <w:b/>
      <w:bCs/>
      <w:iCs/>
      <w:position w:val="4"/>
      <w:sz w:val="36"/>
      <w:szCs w:val="31"/>
      <w:lang w:val="en-GB" w:eastAsia="en-IN"/>
    </w:rPr>
  </w:style>
  <w:style w:type="character" w:customStyle="1" w:styleId="CoverIntroChar">
    <w:name w:val="Cover Intro Char"/>
    <w:link w:val="CoverIntro"/>
    <w:rsid w:val="00652089"/>
    <w:rPr>
      <w:rFonts w:ascii="Arial" w:hAnsi="Arial" w:cs="Arial"/>
      <w:b/>
      <w:bCs/>
      <w:iCs/>
      <w:color w:val="1150C8"/>
      <w:position w:val="4"/>
      <w:sz w:val="32"/>
      <w:szCs w:val="31"/>
      <w:lang w:val="de-DE" w:eastAsia="de-DE" w:bidi="ar-SA"/>
    </w:rPr>
  </w:style>
  <w:style w:type="numbering" w:customStyle="1" w:styleId="FormatvAufgezhlt">
    <w:name w:val="Formatv. Aufgezählt"/>
    <w:basedOn w:val="NoList"/>
    <w:rsid w:val="00DF73DD"/>
    <w:pPr>
      <w:numPr>
        <w:numId w:val="17"/>
      </w:numPr>
    </w:pPr>
  </w:style>
  <w:style w:type="paragraph" w:styleId="ListBullet">
    <w:name w:val="List Bullet"/>
    <w:basedOn w:val="Normal"/>
    <w:autoRedefine/>
    <w:semiHidden/>
    <w:rsid w:val="00116FF2"/>
    <w:pPr>
      <w:numPr>
        <w:numId w:val="3"/>
      </w:numPr>
      <w:spacing w:line="360" w:lineRule="auto"/>
    </w:pPr>
    <w:rPr>
      <w:rFonts w:ascii="Arial" w:hAnsi="Arial"/>
      <w:lang w:eastAsia="de-DE"/>
    </w:rPr>
  </w:style>
  <w:style w:type="paragraph" w:styleId="ListBullet2">
    <w:name w:val="List Bullet 2"/>
    <w:basedOn w:val="Normal"/>
    <w:autoRedefine/>
    <w:semiHidden/>
    <w:rsid w:val="00116FF2"/>
    <w:pPr>
      <w:numPr>
        <w:numId w:val="4"/>
      </w:numPr>
      <w:spacing w:line="360" w:lineRule="auto"/>
    </w:pPr>
    <w:rPr>
      <w:rFonts w:ascii="Arial" w:hAnsi="Arial"/>
      <w:lang w:eastAsia="de-DE"/>
    </w:rPr>
  </w:style>
  <w:style w:type="paragraph" w:styleId="ListBullet3">
    <w:name w:val="List Bullet 3"/>
    <w:basedOn w:val="Normal"/>
    <w:autoRedefine/>
    <w:semiHidden/>
    <w:rsid w:val="00116FF2"/>
    <w:pPr>
      <w:numPr>
        <w:numId w:val="5"/>
      </w:numPr>
      <w:spacing w:line="360" w:lineRule="auto"/>
    </w:pPr>
    <w:rPr>
      <w:rFonts w:ascii="Arial" w:hAnsi="Arial"/>
      <w:lang w:eastAsia="de-DE"/>
    </w:rPr>
  </w:style>
  <w:style w:type="paragraph" w:styleId="ListBullet4">
    <w:name w:val="List Bullet 4"/>
    <w:basedOn w:val="Normal"/>
    <w:autoRedefine/>
    <w:semiHidden/>
    <w:rsid w:val="00116FF2"/>
    <w:pPr>
      <w:numPr>
        <w:numId w:val="6"/>
      </w:numPr>
      <w:spacing w:line="360" w:lineRule="auto"/>
    </w:pPr>
    <w:rPr>
      <w:rFonts w:ascii="Arial" w:hAnsi="Arial"/>
      <w:lang w:eastAsia="de-DE"/>
    </w:rPr>
  </w:style>
  <w:style w:type="paragraph" w:styleId="List">
    <w:name w:val="List"/>
    <w:basedOn w:val="Normal"/>
    <w:semiHidden/>
    <w:rsid w:val="00116FF2"/>
    <w:pPr>
      <w:spacing w:line="360" w:lineRule="auto"/>
      <w:ind w:left="283" w:hanging="283"/>
    </w:pPr>
    <w:rPr>
      <w:rFonts w:ascii="Arial" w:hAnsi="Arial"/>
      <w:lang w:eastAsia="de-DE"/>
    </w:rPr>
  </w:style>
  <w:style w:type="paragraph" w:styleId="List2">
    <w:name w:val="List 2"/>
    <w:basedOn w:val="Normal"/>
    <w:semiHidden/>
    <w:rsid w:val="00116FF2"/>
    <w:pPr>
      <w:spacing w:line="360" w:lineRule="auto"/>
      <w:ind w:left="566" w:hanging="283"/>
    </w:pPr>
    <w:rPr>
      <w:rFonts w:ascii="Arial" w:hAnsi="Arial"/>
      <w:lang w:eastAsia="de-DE"/>
    </w:rPr>
  </w:style>
  <w:style w:type="paragraph" w:styleId="List3">
    <w:name w:val="List 3"/>
    <w:basedOn w:val="Normal"/>
    <w:semiHidden/>
    <w:rsid w:val="00116FF2"/>
    <w:pPr>
      <w:spacing w:line="360" w:lineRule="auto"/>
      <w:ind w:left="849" w:hanging="283"/>
    </w:pPr>
    <w:rPr>
      <w:rFonts w:ascii="Arial" w:hAnsi="Arial"/>
      <w:lang w:eastAsia="de-DE"/>
    </w:rPr>
  </w:style>
  <w:style w:type="paragraph" w:styleId="ListContinue">
    <w:name w:val="List Continue"/>
    <w:basedOn w:val="Normal"/>
    <w:semiHidden/>
    <w:rsid w:val="00116FF2"/>
    <w:pPr>
      <w:spacing w:after="120" w:line="360" w:lineRule="auto"/>
      <w:ind w:left="283"/>
    </w:pPr>
    <w:rPr>
      <w:rFonts w:ascii="Arial" w:hAnsi="Arial"/>
      <w:lang w:eastAsia="de-DE"/>
    </w:rPr>
  </w:style>
  <w:style w:type="paragraph" w:styleId="ListContinue2">
    <w:name w:val="List Continue 2"/>
    <w:basedOn w:val="Normal"/>
    <w:semiHidden/>
    <w:rsid w:val="00116FF2"/>
    <w:pPr>
      <w:spacing w:after="120" w:line="360" w:lineRule="auto"/>
      <w:ind w:left="566"/>
    </w:pPr>
    <w:rPr>
      <w:rFonts w:ascii="Arial" w:hAnsi="Arial"/>
      <w:lang w:eastAsia="de-DE"/>
    </w:rPr>
  </w:style>
  <w:style w:type="paragraph" w:styleId="ListNumber">
    <w:name w:val="List Number"/>
    <w:basedOn w:val="Normal"/>
    <w:semiHidden/>
    <w:rsid w:val="00116FF2"/>
    <w:pPr>
      <w:numPr>
        <w:numId w:val="8"/>
      </w:numPr>
      <w:spacing w:line="360" w:lineRule="auto"/>
    </w:pPr>
    <w:rPr>
      <w:rFonts w:ascii="Arial" w:hAnsi="Arial"/>
      <w:lang w:eastAsia="de-DE"/>
    </w:rPr>
  </w:style>
  <w:style w:type="paragraph" w:styleId="ListNumber2">
    <w:name w:val="List Number 2"/>
    <w:basedOn w:val="Normal"/>
    <w:semiHidden/>
    <w:rsid w:val="00116FF2"/>
    <w:pPr>
      <w:numPr>
        <w:numId w:val="9"/>
      </w:numPr>
      <w:spacing w:line="360" w:lineRule="auto"/>
    </w:pPr>
    <w:rPr>
      <w:rFonts w:ascii="Arial" w:hAnsi="Arial"/>
      <w:lang w:eastAsia="de-DE"/>
    </w:rPr>
  </w:style>
  <w:style w:type="paragraph" w:styleId="Index1">
    <w:name w:val="index 1"/>
    <w:basedOn w:val="Heading1"/>
    <w:next w:val="Normal"/>
    <w:autoRedefine/>
    <w:semiHidden/>
    <w:rsid w:val="00C31F13"/>
    <w:pPr>
      <w:numPr>
        <w:numId w:val="16"/>
      </w:numPr>
    </w:pPr>
  </w:style>
  <w:style w:type="paragraph" w:styleId="Index2">
    <w:name w:val="index 2"/>
    <w:basedOn w:val="Heading2"/>
    <w:next w:val="Normal"/>
    <w:autoRedefine/>
    <w:semiHidden/>
    <w:rsid w:val="00C31F13"/>
    <w:pPr>
      <w:ind w:left="340" w:hanging="170"/>
    </w:pPr>
  </w:style>
  <w:style w:type="paragraph" w:styleId="Index3">
    <w:name w:val="index 3"/>
    <w:basedOn w:val="Heading3"/>
    <w:next w:val="Normal"/>
    <w:autoRedefine/>
    <w:semiHidden/>
    <w:rsid w:val="00C31F13"/>
    <w:pPr>
      <w:ind w:left="510" w:hanging="170"/>
    </w:pPr>
  </w:style>
  <w:style w:type="paragraph" w:styleId="Index4">
    <w:name w:val="index 4"/>
    <w:basedOn w:val="Heading4"/>
    <w:next w:val="Normal"/>
    <w:autoRedefine/>
    <w:semiHidden/>
    <w:rsid w:val="00B47F54"/>
    <w:pPr>
      <w:ind w:left="680" w:hanging="170"/>
    </w:pPr>
  </w:style>
  <w:style w:type="paragraph" w:styleId="TOC2">
    <w:name w:val="toc 2"/>
    <w:basedOn w:val="Heading4"/>
    <w:next w:val="Normal"/>
    <w:autoRedefine/>
    <w:uiPriority w:val="39"/>
    <w:rsid w:val="002522C8"/>
    <w:pPr>
      <w:numPr>
        <w:ilvl w:val="0"/>
        <w:numId w:val="0"/>
      </w:numPr>
      <w:spacing w:before="0" w:after="0"/>
      <w:ind w:left="240"/>
      <w:outlineLvl w:val="9"/>
    </w:pPr>
    <w:rPr>
      <w:rFonts w:ascii="Calibri" w:hAnsi="Calibri"/>
      <w:b w:val="0"/>
      <w:bCs w:val="0"/>
      <w:smallCaps/>
      <w:color w:val="auto"/>
      <w:spacing w:val="0"/>
    </w:rPr>
  </w:style>
  <w:style w:type="paragraph" w:styleId="TOC3">
    <w:name w:val="toc 3"/>
    <w:basedOn w:val="Heading4"/>
    <w:next w:val="Normal"/>
    <w:autoRedefine/>
    <w:uiPriority w:val="39"/>
    <w:rsid w:val="005B5501"/>
    <w:pPr>
      <w:numPr>
        <w:ilvl w:val="0"/>
        <w:numId w:val="0"/>
      </w:numPr>
      <w:tabs>
        <w:tab w:val="left" w:pos="1200"/>
        <w:tab w:val="right" w:leader="dot" w:pos="8810"/>
      </w:tabs>
      <w:spacing w:before="0" w:after="0"/>
      <w:ind w:left="480"/>
      <w:outlineLvl w:val="9"/>
    </w:pPr>
    <w:rPr>
      <w:rFonts w:ascii="Calibri" w:hAnsi="Calibri"/>
      <w:b w:val="0"/>
      <w:bCs w:val="0"/>
      <w:i/>
      <w:color w:val="auto"/>
      <w:spacing w:val="0"/>
    </w:rPr>
  </w:style>
  <w:style w:type="numbering" w:customStyle="1" w:styleId="FormatvorlageNummerierteListe1">
    <w:name w:val="Formatvorlage Nummerierte Liste1"/>
    <w:basedOn w:val="NoList"/>
    <w:rsid w:val="000C4690"/>
    <w:pPr>
      <w:numPr>
        <w:numId w:val="18"/>
      </w:numPr>
    </w:pPr>
  </w:style>
  <w:style w:type="paragraph" w:styleId="TOC4">
    <w:name w:val="toc 4"/>
    <w:basedOn w:val="Heading4"/>
    <w:next w:val="Normal"/>
    <w:autoRedefine/>
    <w:uiPriority w:val="39"/>
    <w:rsid w:val="007F1A11"/>
    <w:pPr>
      <w:numPr>
        <w:ilvl w:val="0"/>
        <w:numId w:val="0"/>
      </w:numPr>
      <w:spacing w:before="0" w:after="0"/>
      <w:ind w:left="720"/>
      <w:outlineLvl w:val="9"/>
    </w:pPr>
    <w:rPr>
      <w:rFonts w:ascii="Calibri" w:hAnsi="Calibri"/>
      <w:b w:val="0"/>
      <w:bCs w:val="0"/>
      <w:color w:val="auto"/>
      <w:spacing w:val="0"/>
      <w:sz w:val="18"/>
      <w:szCs w:val="18"/>
    </w:rPr>
  </w:style>
  <w:style w:type="paragraph" w:styleId="TOC5">
    <w:name w:val="toc 5"/>
    <w:basedOn w:val="Heading4"/>
    <w:next w:val="Normal"/>
    <w:autoRedefine/>
    <w:uiPriority w:val="39"/>
    <w:rsid w:val="00150461"/>
    <w:pPr>
      <w:numPr>
        <w:ilvl w:val="0"/>
        <w:numId w:val="0"/>
      </w:numPr>
      <w:spacing w:before="0" w:after="0"/>
      <w:ind w:left="960"/>
      <w:outlineLvl w:val="9"/>
    </w:pPr>
    <w:rPr>
      <w:rFonts w:ascii="Calibri" w:hAnsi="Calibri"/>
      <w:b w:val="0"/>
      <w:bCs w:val="0"/>
      <w:color w:val="auto"/>
      <w:spacing w:val="0"/>
      <w:sz w:val="18"/>
      <w:szCs w:val="18"/>
    </w:rPr>
  </w:style>
  <w:style w:type="character" w:customStyle="1" w:styleId="FormatvorlageFett">
    <w:name w:val="Formatvorlage Fett"/>
    <w:rsid w:val="003002CE"/>
    <w:rPr>
      <w:b/>
      <w:bCs/>
    </w:rPr>
  </w:style>
  <w:style w:type="paragraph" w:customStyle="1" w:styleId="Tabellen-Kopf">
    <w:name w:val="Tabellen-Kopf"/>
    <w:basedOn w:val="Normal"/>
    <w:link w:val="Tabellen-KopfChar"/>
    <w:autoRedefine/>
    <w:rsid w:val="001E5DD7"/>
    <w:pPr>
      <w:spacing w:line="360" w:lineRule="auto"/>
      <w:jc w:val="both"/>
    </w:pPr>
    <w:rPr>
      <w:rFonts w:ascii="Arial" w:hAnsi="Arial"/>
      <w:color w:val="1150C8"/>
      <w:position w:val="-6"/>
      <w:sz w:val="20"/>
      <w:szCs w:val="17"/>
      <w:lang w:val="en-US" w:eastAsia="x-none"/>
    </w:rPr>
  </w:style>
  <w:style w:type="character" w:customStyle="1" w:styleId="Tabellen-KopfChar">
    <w:name w:val="Tabellen-Kopf Char"/>
    <w:link w:val="Tabellen-Kopf"/>
    <w:rsid w:val="001E5DD7"/>
    <w:rPr>
      <w:rFonts w:ascii="Arial" w:hAnsi="Arial"/>
      <w:color w:val="1150C8"/>
      <w:position w:val="-6"/>
      <w:szCs w:val="17"/>
      <w:lang w:val="en-US"/>
    </w:rPr>
  </w:style>
  <w:style w:type="paragraph" w:customStyle="1" w:styleId="ColorfulShading-Accent31">
    <w:name w:val="Colorful Shading - Accent 31"/>
    <w:basedOn w:val="Normal"/>
    <w:link w:val="ColorfulShading-Accent3Char"/>
    <w:uiPriority w:val="34"/>
    <w:qFormat/>
    <w:rsid w:val="00284A3F"/>
    <w:pPr>
      <w:spacing w:line="360" w:lineRule="auto"/>
      <w:ind w:left="720"/>
      <w:contextualSpacing/>
    </w:pPr>
    <w:rPr>
      <w:rFonts w:ascii="Arial" w:hAnsi="Arial"/>
      <w:lang w:eastAsia="de-DE"/>
    </w:rPr>
  </w:style>
  <w:style w:type="paragraph" w:styleId="BalloonText">
    <w:name w:val="Balloon Text"/>
    <w:basedOn w:val="Normal"/>
    <w:link w:val="BalloonTextChar"/>
    <w:rsid w:val="00F04DC7"/>
    <w:rPr>
      <w:rFonts w:ascii="Tahoma" w:hAnsi="Tahoma" w:cs="Tahoma"/>
      <w:sz w:val="16"/>
      <w:szCs w:val="16"/>
      <w:lang w:eastAsia="de-DE"/>
    </w:rPr>
  </w:style>
  <w:style w:type="character" w:customStyle="1" w:styleId="BalloonTextChar">
    <w:name w:val="Balloon Text Char"/>
    <w:link w:val="BalloonText"/>
    <w:rsid w:val="00F04DC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97B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7BE1"/>
    <w:rPr>
      <w:rFonts w:ascii="Arial" w:hAnsi="Arial"/>
      <w:szCs w:val="20"/>
      <w:lang w:eastAsia="de-DE"/>
    </w:rPr>
  </w:style>
  <w:style w:type="character" w:customStyle="1" w:styleId="CommentTextChar">
    <w:name w:val="Comment Text Char"/>
    <w:link w:val="CommentText"/>
    <w:rsid w:val="00397BE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97BE1"/>
    <w:rPr>
      <w:b/>
      <w:bCs/>
    </w:rPr>
  </w:style>
  <w:style w:type="character" w:customStyle="1" w:styleId="CommentSubjectChar">
    <w:name w:val="Comment Subject Char"/>
    <w:link w:val="CommentSubject"/>
    <w:rsid w:val="00397BE1"/>
    <w:rPr>
      <w:rFonts w:ascii="Arial" w:hAnsi="Arial"/>
      <w:b/>
      <w:bCs/>
    </w:rPr>
  </w:style>
  <w:style w:type="character" w:customStyle="1" w:styleId="error">
    <w:name w:val="error"/>
    <w:basedOn w:val="DefaultParagraphFont"/>
    <w:rsid w:val="00DC46CB"/>
  </w:style>
  <w:style w:type="character" w:customStyle="1" w:styleId="ColorfulShading-Accent3Char">
    <w:name w:val="Colorful Shading - Accent 3 Char"/>
    <w:link w:val="ColorfulShading-Accent31"/>
    <w:uiPriority w:val="34"/>
    <w:rsid w:val="00FB16D2"/>
    <w:rPr>
      <w:rFonts w:ascii="Arial" w:hAnsi="Arial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713F3"/>
    <w:pPr>
      <w:spacing w:line="360" w:lineRule="auto"/>
      <w:ind w:left="1200"/>
    </w:pPr>
    <w:rPr>
      <w:rFonts w:ascii="Calibri" w:hAnsi="Calibri"/>
      <w:sz w:val="18"/>
      <w:szCs w:val="18"/>
      <w:lang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B713F3"/>
    <w:pPr>
      <w:spacing w:line="360" w:lineRule="auto"/>
      <w:ind w:left="1440"/>
    </w:pPr>
    <w:rPr>
      <w:rFonts w:ascii="Calibri" w:hAnsi="Calibri"/>
      <w:sz w:val="18"/>
      <w:szCs w:val="18"/>
      <w:lang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B713F3"/>
    <w:pPr>
      <w:spacing w:line="360" w:lineRule="auto"/>
      <w:ind w:left="1680"/>
    </w:pPr>
    <w:rPr>
      <w:rFonts w:ascii="Calibri" w:hAnsi="Calibri"/>
      <w:sz w:val="18"/>
      <w:szCs w:val="18"/>
      <w:lang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B713F3"/>
    <w:pPr>
      <w:spacing w:line="360" w:lineRule="auto"/>
      <w:ind w:left="1920"/>
    </w:pPr>
    <w:rPr>
      <w:rFonts w:ascii="Calibri" w:hAnsi="Calibri"/>
      <w:sz w:val="18"/>
      <w:szCs w:val="18"/>
      <w:lang w:eastAsia="de-DE"/>
    </w:rPr>
  </w:style>
  <w:style w:type="character" w:customStyle="1" w:styleId="apple-converted-space">
    <w:name w:val="apple-converted-space"/>
    <w:basedOn w:val="DefaultParagraphFont"/>
    <w:rsid w:val="00C5191B"/>
  </w:style>
  <w:style w:type="paragraph" w:customStyle="1" w:styleId="TableBody">
    <w:name w:val="Table Body"/>
    <w:rsid w:val="00534DB7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120" w:after="120"/>
    </w:pPr>
    <w:rPr>
      <w:rFonts w:ascii="Frutiger Next Pro Light" w:eastAsia="ヒラギノ角ゴ Pro W3" w:hAnsi="Frutiger Next Pro Light"/>
      <w:color w:val="191919"/>
      <w:sz w:val="18"/>
      <w:szCs w:val="24"/>
    </w:rPr>
  </w:style>
  <w:style w:type="character" w:customStyle="1" w:styleId="PlainTextChar">
    <w:name w:val="Plain Text Char"/>
    <w:link w:val="PlainText"/>
    <w:uiPriority w:val="99"/>
    <w:rsid w:val="0077035C"/>
    <w:rPr>
      <w:rFonts w:ascii="Courier New" w:hAnsi="Courier New"/>
      <w:lang w:val="en-GB"/>
    </w:rPr>
  </w:style>
  <w:style w:type="paragraph" w:customStyle="1" w:styleId="BodyCopy">
    <w:name w:val="BodyCopy"/>
    <w:basedOn w:val="Normal"/>
    <w:rsid w:val="006439FE"/>
    <w:rPr>
      <w:rFonts w:ascii="Arial" w:eastAsia="Calibri" w:hAnsi="Arial"/>
      <w:sz w:val="20"/>
      <w:szCs w:val="22"/>
    </w:rPr>
  </w:style>
  <w:style w:type="paragraph" w:customStyle="1" w:styleId="GridTable2-Accent41">
    <w:name w:val="Grid Table 2 - Accent 41"/>
    <w:basedOn w:val="Heading1"/>
    <w:next w:val="Normal"/>
    <w:uiPriority w:val="39"/>
    <w:unhideWhenUsed/>
    <w:qFormat/>
    <w:rsid w:val="00FB119B"/>
    <w:pPr>
      <w:keepNext/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iCs w:val="0"/>
      <w:color w:val="365F91"/>
      <w:position w:val="0"/>
      <w:sz w:val="28"/>
      <w:szCs w:val="28"/>
      <w:lang w:val="en-US" w:eastAsia="en-US"/>
    </w:rPr>
  </w:style>
  <w:style w:type="paragraph" w:customStyle="1" w:styleId="DarkList-Accent31">
    <w:name w:val="Dark List - Accent 31"/>
    <w:hidden/>
    <w:uiPriority w:val="99"/>
    <w:semiHidden/>
    <w:rsid w:val="00A509BF"/>
    <w:rPr>
      <w:rFonts w:ascii="Arial" w:hAnsi="Arial"/>
      <w:sz w:val="24"/>
      <w:szCs w:val="24"/>
      <w:lang w:val="en-GB" w:eastAsia="de-DE"/>
    </w:rPr>
  </w:style>
  <w:style w:type="paragraph" w:customStyle="1" w:styleId="DefaultText">
    <w:name w:val="Default Text"/>
    <w:basedOn w:val="Normal"/>
    <w:rsid w:val="002E2D99"/>
    <w:pPr>
      <w:spacing w:after="60"/>
    </w:pPr>
    <w:rPr>
      <w:rFonts w:ascii="Arial" w:hAnsi="Arial"/>
      <w:sz w:val="20"/>
      <w:szCs w:val="20"/>
    </w:rPr>
  </w:style>
  <w:style w:type="paragraph" w:customStyle="1" w:styleId="05BodyCopy">
    <w:name w:val="05_Body_Copy"/>
    <w:basedOn w:val="Normal"/>
    <w:link w:val="05BodyCopyChar"/>
    <w:autoRedefine/>
    <w:uiPriority w:val="99"/>
    <w:rsid w:val="005218BE"/>
    <w:pPr>
      <w:ind w:left="450"/>
    </w:pPr>
    <w:rPr>
      <w:rFonts w:ascii="Arial" w:hAnsi="Arial" w:cs="Arial"/>
      <w:color w:val="000000"/>
      <w:sz w:val="20"/>
      <w:szCs w:val="20"/>
      <w:lang w:bidi="hi-IN"/>
    </w:rPr>
  </w:style>
  <w:style w:type="character" w:customStyle="1" w:styleId="05BodyCopyChar">
    <w:name w:val="05_Body_Copy Char"/>
    <w:link w:val="05BodyCopy"/>
    <w:uiPriority w:val="99"/>
    <w:locked/>
    <w:rsid w:val="005218BE"/>
    <w:rPr>
      <w:rFonts w:ascii="Arial" w:hAnsi="Arial" w:cs="Arial"/>
      <w:color w:val="000000"/>
      <w:sz w:val="20"/>
      <w:szCs w:val="20"/>
      <w:lang w:val="en-US" w:eastAsia="en-US" w:bidi="hi-IN"/>
    </w:rPr>
  </w:style>
  <w:style w:type="paragraph" w:customStyle="1" w:styleId="TableText">
    <w:name w:val="Table Text"/>
    <w:basedOn w:val="Normal"/>
    <w:autoRedefine/>
    <w:qFormat/>
    <w:rsid w:val="00686F6B"/>
    <w:pPr>
      <w:tabs>
        <w:tab w:val="left" w:pos="-3480"/>
        <w:tab w:val="left" w:pos="0"/>
        <w:tab w:val="left" w:pos="6510"/>
      </w:tabs>
      <w:suppressAutoHyphens/>
      <w:spacing w:before="72" w:after="72"/>
    </w:pPr>
    <w:rPr>
      <w:rFonts w:ascii="Arial" w:hAnsi="Arial" w:cs="Arial"/>
      <w:snapToGrid w:val="0"/>
      <w:sz w:val="20"/>
      <w:szCs w:val="20"/>
      <w:lang w:val="de-DE" w:eastAsia="en-GB"/>
    </w:rPr>
  </w:style>
  <w:style w:type="paragraph" w:customStyle="1" w:styleId="09TableContent1">
    <w:name w:val="09_Table_Content_1"/>
    <w:basedOn w:val="Normal"/>
    <w:link w:val="09TableContent1Zchn"/>
    <w:rsid w:val="00230810"/>
    <w:pPr>
      <w:spacing w:line="260" w:lineRule="exact"/>
    </w:pPr>
    <w:rPr>
      <w:rFonts w:ascii="Arial" w:hAnsi="Arial"/>
      <w:sz w:val="20"/>
      <w:szCs w:val="22"/>
    </w:rPr>
  </w:style>
  <w:style w:type="character" w:customStyle="1" w:styleId="09TableContent1Zchn">
    <w:name w:val="09_Table_Content_1 Zchn"/>
    <w:link w:val="09TableContent1"/>
    <w:rsid w:val="00230810"/>
    <w:rPr>
      <w:rFonts w:ascii="Arial" w:hAnsi="Arial"/>
      <w:sz w:val="20"/>
      <w:szCs w:val="22"/>
      <w:lang w:val="en-GB" w:eastAsia="en-US"/>
    </w:rPr>
  </w:style>
  <w:style w:type="paragraph" w:customStyle="1" w:styleId="08TableHeading">
    <w:name w:val="08_Table_Heading"/>
    <w:basedOn w:val="Normal"/>
    <w:rsid w:val="00230810"/>
    <w:pPr>
      <w:spacing w:line="390" w:lineRule="exact"/>
    </w:pPr>
    <w:rPr>
      <w:rFonts w:ascii="Arial" w:hAnsi="Arial" w:cs="Arial"/>
      <w:b/>
      <w:iCs/>
      <w:sz w:val="20"/>
      <w:szCs w:val="22"/>
    </w:rPr>
  </w:style>
  <w:style w:type="paragraph" w:customStyle="1" w:styleId="SAPHEADING3">
    <w:name w:val="SAP HEADING 3"/>
    <w:basedOn w:val="Normal"/>
    <w:next w:val="Normal"/>
    <w:link w:val="SAPHEADING3Char"/>
    <w:uiPriority w:val="99"/>
    <w:qFormat/>
    <w:rsid w:val="004555DA"/>
    <w:pPr>
      <w:spacing w:before="120" w:after="120" w:line="260" w:lineRule="atLeast"/>
      <w:outlineLvl w:val="2"/>
    </w:pPr>
    <w:rPr>
      <w:rFonts w:ascii="Arial (W1)" w:hAnsi="Arial (W1)"/>
      <w:b/>
      <w:color w:val="44697D"/>
      <w:sz w:val="20"/>
      <w:szCs w:val="20"/>
    </w:rPr>
  </w:style>
  <w:style w:type="character" w:customStyle="1" w:styleId="SAPHEADING3Char">
    <w:name w:val="SAP HEADING 3 Char"/>
    <w:link w:val="SAPHEADING3"/>
    <w:uiPriority w:val="99"/>
    <w:locked/>
    <w:rsid w:val="004555DA"/>
    <w:rPr>
      <w:rFonts w:ascii="Arial (W1)" w:hAnsi="Arial (W1)"/>
      <w:b/>
      <w:color w:val="44697D"/>
      <w:sz w:val="20"/>
      <w:szCs w:val="20"/>
      <w:lang w:val="en-US" w:eastAsia="en-US"/>
    </w:rPr>
  </w:style>
  <w:style w:type="paragraph" w:customStyle="1" w:styleId="TableHeading1">
    <w:name w:val="Table Heading 1"/>
    <w:basedOn w:val="Footer"/>
    <w:rsid w:val="00B03F1B"/>
    <w:pPr>
      <w:tabs>
        <w:tab w:val="clear" w:pos="4536"/>
        <w:tab w:val="clear" w:pos="9072"/>
      </w:tabs>
      <w:spacing w:before="120" w:after="120" w:line="240" w:lineRule="auto"/>
      <w:jc w:val="center"/>
    </w:pPr>
    <w:rPr>
      <w:b/>
      <w:bCs/>
      <w:smallCaps/>
      <w:sz w:val="24"/>
      <w:lang w:val="en-US" w:eastAsia="en-US"/>
    </w:rPr>
  </w:style>
  <w:style w:type="paragraph" w:customStyle="1" w:styleId="TableHeading2">
    <w:name w:val="Table Heading 2"/>
    <w:basedOn w:val="Normal"/>
    <w:rsid w:val="00B03F1B"/>
    <w:pPr>
      <w:keepNext/>
      <w:spacing w:before="120" w:after="40"/>
    </w:pPr>
    <w:rPr>
      <w:rFonts w:ascii="Arial" w:hAnsi="Arial"/>
      <w:b/>
      <w:sz w:val="16"/>
      <w:szCs w:val="20"/>
    </w:rPr>
  </w:style>
  <w:style w:type="character" w:customStyle="1" w:styleId="jayashree">
    <w:name w:val="jayashree"/>
    <w:semiHidden/>
    <w:rsid w:val="000351A0"/>
    <w:rPr>
      <w:rFonts w:ascii="Arial" w:hAnsi="Arial" w:cs="Arial"/>
      <w:color w:val="000080"/>
      <w:sz w:val="20"/>
      <w:szCs w:val="20"/>
    </w:rPr>
  </w:style>
  <w:style w:type="character" w:customStyle="1" w:styleId="Heading5Char">
    <w:name w:val="Heading 5 Char"/>
    <w:link w:val="Heading5"/>
    <w:rsid w:val="00F729B7"/>
    <w:rPr>
      <w:rFonts w:ascii="Arial" w:hAnsi="Arial" w:cs="Arial"/>
      <w:b/>
      <w:bCs/>
      <w:color w:val="000000"/>
      <w:spacing w:val="-4"/>
      <w:sz w:val="22"/>
      <w:szCs w:val="22"/>
      <w:lang w:val="en-GB" w:eastAsia="de-DE"/>
    </w:rPr>
  </w:style>
  <w:style w:type="character" w:customStyle="1" w:styleId="Heading6Char">
    <w:name w:val="Heading 6 Char"/>
    <w:link w:val="Heading6"/>
    <w:rsid w:val="00F729B7"/>
    <w:rPr>
      <w:b/>
      <w:bCs/>
      <w:sz w:val="22"/>
      <w:szCs w:val="22"/>
      <w:lang w:val="en-GB" w:eastAsia="de-DE"/>
    </w:rPr>
  </w:style>
  <w:style w:type="character" w:customStyle="1" w:styleId="Heading7Char">
    <w:name w:val="Heading 7 Char"/>
    <w:link w:val="Heading7"/>
    <w:rsid w:val="00F729B7"/>
    <w:rPr>
      <w:sz w:val="24"/>
      <w:szCs w:val="24"/>
      <w:lang w:val="en-GB" w:eastAsia="de-DE"/>
    </w:rPr>
  </w:style>
  <w:style w:type="character" w:customStyle="1" w:styleId="Heading8Char">
    <w:name w:val="Heading 8 Char"/>
    <w:link w:val="Heading8"/>
    <w:rsid w:val="00F729B7"/>
    <w:rPr>
      <w:i/>
      <w:iCs/>
      <w:sz w:val="24"/>
      <w:szCs w:val="24"/>
      <w:lang w:val="en-GB" w:eastAsia="de-DE"/>
    </w:rPr>
  </w:style>
  <w:style w:type="character" w:customStyle="1" w:styleId="Heading9Char">
    <w:name w:val="Heading 9 Char"/>
    <w:link w:val="Heading9"/>
    <w:rsid w:val="00F729B7"/>
    <w:rPr>
      <w:rFonts w:ascii="Arial" w:hAnsi="Arial"/>
      <w:sz w:val="22"/>
      <w:szCs w:val="22"/>
      <w:lang w:val="en-GB" w:eastAsia="de-DE"/>
    </w:rPr>
  </w:style>
  <w:style w:type="character" w:customStyle="1" w:styleId="SalutationChar">
    <w:name w:val="Salutation Char"/>
    <w:link w:val="Salutation"/>
    <w:semiHidden/>
    <w:rsid w:val="00F729B7"/>
    <w:rPr>
      <w:rFonts w:ascii="Arial" w:hAnsi="Arial"/>
      <w:lang w:val="en-GB"/>
    </w:rPr>
  </w:style>
  <w:style w:type="character" w:customStyle="1" w:styleId="DateChar">
    <w:name w:val="Date Char"/>
    <w:link w:val="Date"/>
    <w:semiHidden/>
    <w:rsid w:val="00F729B7"/>
    <w:rPr>
      <w:rFonts w:ascii="Arial" w:hAnsi="Arial"/>
      <w:lang w:val="en-GB"/>
    </w:rPr>
  </w:style>
  <w:style w:type="character" w:customStyle="1" w:styleId="E-mailSignatureChar">
    <w:name w:val="E-mail Signature Char"/>
    <w:link w:val="E-mailSignature"/>
    <w:semiHidden/>
    <w:rsid w:val="00F729B7"/>
    <w:rPr>
      <w:rFonts w:ascii="Arial" w:hAnsi="Arial"/>
      <w:lang w:val="en-GB"/>
    </w:rPr>
  </w:style>
  <w:style w:type="character" w:customStyle="1" w:styleId="FootnoteTextChar">
    <w:name w:val="Footnote Text Char"/>
    <w:link w:val="FootnoteText"/>
    <w:rsid w:val="00F729B7"/>
    <w:rPr>
      <w:rFonts w:ascii="Arial" w:hAnsi="Arial"/>
      <w:sz w:val="15"/>
      <w:szCs w:val="20"/>
      <w:lang w:val="en-GB"/>
    </w:rPr>
  </w:style>
  <w:style w:type="character" w:customStyle="1" w:styleId="NoteHeadingChar">
    <w:name w:val="Note Heading Char"/>
    <w:link w:val="NoteHeading"/>
    <w:semiHidden/>
    <w:rsid w:val="00F729B7"/>
    <w:rPr>
      <w:rFonts w:ascii="Arial" w:hAnsi="Arial"/>
      <w:b/>
      <w:lang w:val="en-GB"/>
    </w:rPr>
  </w:style>
  <w:style w:type="character" w:customStyle="1" w:styleId="ClosingChar">
    <w:name w:val="Closing Char"/>
    <w:link w:val="Closing"/>
    <w:semiHidden/>
    <w:rsid w:val="00F729B7"/>
    <w:rPr>
      <w:rFonts w:ascii="Arial" w:hAnsi="Arial"/>
      <w:lang w:val="en-GB"/>
    </w:rPr>
  </w:style>
  <w:style w:type="character" w:customStyle="1" w:styleId="HTMLAddressChar">
    <w:name w:val="HTML Address Char"/>
    <w:link w:val="HTMLAddress"/>
    <w:semiHidden/>
    <w:rsid w:val="00F729B7"/>
    <w:rPr>
      <w:rFonts w:ascii="Arial" w:hAnsi="Arial"/>
      <w:i/>
      <w:iCs/>
      <w:lang w:val="en-GB"/>
    </w:rPr>
  </w:style>
  <w:style w:type="character" w:customStyle="1" w:styleId="HTMLPreformattedChar">
    <w:name w:val="HTML Preformatted Char"/>
    <w:link w:val="HTMLPreformatted"/>
    <w:semiHidden/>
    <w:rsid w:val="00F729B7"/>
    <w:rPr>
      <w:rFonts w:ascii="Courier New" w:hAnsi="Courier New"/>
      <w:szCs w:val="20"/>
      <w:lang w:val="en-GB"/>
    </w:rPr>
  </w:style>
  <w:style w:type="character" w:customStyle="1" w:styleId="MessageHeaderChar">
    <w:name w:val="Message Header Char"/>
    <w:link w:val="MessageHeader"/>
    <w:semiHidden/>
    <w:rsid w:val="00F729B7"/>
    <w:rPr>
      <w:rFonts w:ascii="Arial" w:hAnsi="Arial"/>
      <w:shd w:val="pct20" w:color="auto" w:fill="auto"/>
      <w:lang w:val="en-GB"/>
    </w:rPr>
  </w:style>
  <w:style w:type="character" w:customStyle="1" w:styleId="BodyTextChar">
    <w:name w:val="Body Text Char"/>
    <w:link w:val="BodyText"/>
    <w:semiHidden/>
    <w:rsid w:val="00F729B7"/>
    <w:rPr>
      <w:rFonts w:ascii="Arial" w:hAnsi="Arial"/>
      <w:lang w:val="en-GB"/>
    </w:rPr>
  </w:style>
  <w:style w:type="character" w:customStyle="1" w:styleId="BodyText2Char">
    <w:name w:val="Body Text 2 Char"/>
    <w:link w:val="BodyText2"/>
    <w:semiHidden/>
    <w:rsid w:val="00F729B7"/>
    <w:rPr>
      <w:rFonts w:ascii="Arial" w:hAnsi="Arial"/>
      <w:lang w:val="en-GB"/>
    </w:rPr>
  </w:style>
  <w:style w:type="character" w:customStyle="1" w:styleId="BodyText3Char">
    <w:name w:val="Body Text 3 Char"/>
    <w:link w:val="BodyText3"/>
    <w:semiHidden/>
    <w:rsid w:val="00F729B7"/>
    <w:rPr>
      <w:rFonts w:ascii="Arial" w:hAnsi="Arial"/>
      <w:sz w:val="16"/>
      <w:szCs w:val="16"/>
      <w:lang w:val="en-GB"/>
    </w:rPr>
  </w:style>
  <w:style w:type="character" w:customStyle="1" w:styleId="BodyTextIndent2Char">
    <w:name w:val="Body Text Indent 2 Char"/>
    <w:link w:val="BodyTextIndent2"/>
    <w:semiHidden/>
    <w:rsid w:val="00F729B7"/>
    <w:rPr>
      <w:rFonts w:ascii="Arial" w:hAnsi="Arial"/>
      <w:lang w:val="en-GB"/>
    </w:rPr>
  </w:style>
  <w:style w:type="character" w:customStyle="1" w:styleId="BodyTextIndent3Char">
    <w:name w:val="Body Text Indent 3 Char"/>
    <w:link w:val="BodyTextIndent3"/>
    <w:semiHidden/>
    <w:rsid w:val="00F729B7"/>
    <w:rPr>
      <w:rFonts w:ascii="Arial" w:hAnsi="Arial"/>
      <w:sz w:val="16"/>
      <w:szCs w:val="16"/>
      <w:lang w:val="en-GB"/>
    </w:rPr>
  </w:style>
  <w:style w:type="character" w:customStyle="1" w:styleId="BodyTextFirstIndentChar">
    <w:name w:val="Body Text First Indent Char"/>
    <w:link w:val="BodyTextFirstIndent"/>
    <w:semiHidden/>
    <w:rsid w:val="00F729B7"/>
    <w:rPr>
      <w:rFonts w:ascii="Arial" w:hAnsi="Arial"/>
      <w:lang w:val="en-GB"/>
    </w:rPr>
  </w:style>
  <w:style w:type="character" w:customStyle="1" w:styleId="BodyTextIndentChar">
    <w:name w:val="Body Text Indent Char"/>
    <w:link w:val="BodyTextIndent"/>
    <w:semiHidden/>
    <w:rsid w:val="00F729B7"/>
    <w:rPr>
      <w:rFonts w:ascii="Arial" w:hAnsi="Arial"/>
      <w:lang w:val="en-GB"/>
    </w:rPr>
  </w:style>
  <w:style w:type="character" w:customStyle="1" w:styleId="BodyTextFirstIndent2Char">
    <w:name w:val="Body Text First Indent 2 Char"/>
    <w:link w:val="BodyTextFirstIndent2"/>
    <w:semiHidden/>
    <w:rsid w:val="00F729B7"/>
    <w:rPr>
      <w:rFonts w:ascii="Arial" w:hAnsi="Arial"/>
      <w:lang w:val="en-GB"/>
    </w:rPr>
  </w:style>
  <w:style w:type="character" w:customStyle="1" w:styleId="TitleChar">
    <w:name w:val="Title Char"/>
    <w:link w:val="Title"/>
    <w:rsid w:val="00F729B7"/>
    <w:rPr>
      <w:rFonts w:ascii="Arial" w:hAnsi="Arial"/>
      <w:b/>
      <w:bCs/>
      <w:kern w:val="28"/>
      <w:sz w:val="32"/>
      <w:szCs w:val="32"/>
      <w:lang w:val="en-GB"/>
    </w:rPr>
  </w:style>
  <w:style w:type="character" w:customStyle="1" w:styleId="SignatureChar">
    <w:name w:val="Signature Char"/>
    <w:link w:val="Signature"/>
    <w:semiHidden/>
    <w:rsid w:val="00F729B7"/>
    <w:rPr>
      <w:rFonts w:ascii="Arial" w:hAnsi="Arial"/>
      <w:lang w:val="en-GB"/>
    </w:rPr>
  </w:style>
  <w:style w:type="character" w:customStyle="1" w:styleId="SubtitleChar">
    <w:name w:val="Subtitle Char"/>
    <w:link w:val="Subtitle"/>
    <w:rsid w:val="00F729B7"/>
    <w:rPr>
      <w:rFonts w:ascii="Arial" w:hAnsi="Arial"/>
      <w:lang w:val="en-GB"/>
    </w:rPr>
  </w:style>
  <w:style w:type="character" w:customStyle="1" w:styleId="FooterChar">
    <w:name w:val="Footer Char"/>
    <w:link w:val="Footer"/>
    <w:uiPriority w:val="99"/>
    <w:rsid w:val="00F729B7"/>
    <w:rPr>
      <w:rFonts w:ascii="Arial" w:hAnsi="Arial"/>
      <w:sz w:val="15"/>
      <w:lang w:val="en-GB"/>
    </w:rPr>
  </w:style>
  <w:style w:type="character" w:customStyle="1" w:styleId="DocumentMapChar">
    <w:name w:val="Document Map Char"/>
    <w:link w:val="DocumentMap"/>
    <w:semiHidden/>
    <w:rsid w:val="00F729B7"/>
    <w:rPr>
      <w:rFonts w:ascii="Tahoma" w:hAnsi="Tahoma"/>
      <w:shd w:val="clear" w:color="auto" w:fill="000080"/>
      <w:lang w:val="en-GB"/>
    </w:rPr>
  </w:style>
  <w:style w:type="paragraph" w:customStyle="1" w:styleId="LightList-Accent31">
    <w:name w:val="Light List - Accent 31"/>
    <w:hidden/>
    <w:uiPriority w:val="71"/>
    <w:rsid w:val="005B5501"/>
    <w:rPr>
      <w:sz w:val="24"/>
      <w:szCs w:val="24"/>
      <w:lang w:val="en-GB"/>
    </w:rPr>
  </w:style>
  <w:style w:type="paragraph" w:customStyle="1" w:styleId="MediumList2-Accent21">
    <w:name w:val="Medium List 2 - Accent 21"/>
    <w:hidden/>
    <w:uiPriority w:val="62"/>
    <w:rsid w:val="002522C8"/>
    <w:rPr>
      <w:sz w:val="24"/>
      <w:szCs w:val="24"/>
      <w:lang w:val="en-GB"/>
    </w:rPr>
  </w:style>
  <w:style w:type="paragraph" w:customStyle="1" w:styleId="ColorfulShading-Accent11">
    <w:name w:val="Colorful Shading - Accent 11"/>
    <w:hidden/>
    <w:uiPriority w:val="99"/>
    <w:unhideWhenUsed/>
    <w:rsid w:val="001474A9"/>
    <w:rPr>
      <w:sz w:val="24"/>
      <w:szCs w:val="24"/>
      <w:lang w:val="en-GB"/>
    </w:rPr>
  </w:style>
  <w:style w:type="paragraph" w:styleId="Revision">
    <w:name w:val="Revision"/>
    <w:hidden/>
    <w:uiPriority w:val="99"/>
    <w:unhideWhenUsed/>
    <w:rsid w:val="00AF42D3"/>
    <w:rPr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A74CB5"/>
    <w:pPr>
      <w:ind w:left="720"/>
      <w:contextualSpacing/>
    </w:pPr>
  </w:style>
  <w:style w:type="paragraph" w:customStyle="1" w:styleId="Default">
    <w:name w:val="Default"/>
    <w:rsid w:val="003E17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57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38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596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155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409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207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968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38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755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383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622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420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57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70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450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6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986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236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66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133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990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728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423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33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51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4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892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649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601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732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599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669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96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49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99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626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903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880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280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1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27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36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6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37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69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908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218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010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5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2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95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09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68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057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6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885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358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041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232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154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4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88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999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630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823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421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785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597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668">
          <w:marLeft w:val="200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131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838">
          <w:marLeft w:val="200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224">
          <w:marLeft w:val="200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07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9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19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08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rta\Project%20delivery\y-Word-2010_EN_mit_Ran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CCD9-DD43-44C6-9F98-C2FCE800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y-Word-2010_EN_mit_Rand.dot</Template>
  <TotalTime>1084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hybris</Company>
  <LinksUpToDate>false</LinksUpToDate>
  <CharactersWithSpaces>2683</CharactersWithSpaces>
  <SharedDoc>false</SharedDoc>
  <HyperlinkBase/>
  <HLinks>
    <vt:vector size="1512" baseType="variant">
      <vt:variant>
        <vt:i4>1310829</vt:i4>
      </vt:variant>
      <vt:variant>
        <vt:i4>1241</vt:i4>
      </vt:variant>
      <vt:variant>
        <vt:i4>0</vt:i4>
      </vt:variant>
      <vt:variant>
        <vt:i4>5</vt:i4>
      </vt:variant>
      <vt:variant>
        <vt:lpwstr>http://aiokeh.wdf.sap.corp:1080/SAPIKS2/contentShow.sap?_CLASS=BCO_COMMON&amp;TMP_IWB_TASK=DISPLAY&amp;_LOIO=15754CD06E4840E3859BBEBF66137E42&amp;_SLOIO=2EDA1DF321F142A2BBA0802D4089A806&amp;RELEASE=706&amp;LANGUAGE=EN&amp;_SEQNUM=109&amp;_SCLASS=XDP_STRUCT</vt:lpwstr>
      </vt:variant>
      <vt:variant>
        <vt:lpwstr/>
      </vt:variant>
      <vt:variant>
        <vt:i4>1703992</vt:i4>
      </vt:variant>
      <vt:variant>
        <vt:i4>1236</vt:i4>
      </vt:variant>
      <vt:variant>
        <vt:i4>0</vt:i4>
      </vt:variant>
      <vt:variant>
        <vt:i4>5</vt:i4>
      </vt:variant>
      <vt:variant>
        <vt:lpwstr>https://vpc_url/vpcpay</vt:lpwstr>
      </vt:variant>
      <vt:variant>
        <vt:lpwstr/>
      </vt:variant>
      <vt:variant>
        <vt:i4>262185</vt:i4>
      </vt:variant>
      <vt:variant>
        <vt:i4>1233</vt:i4>
      </vt:variant>
      <vt:variant>
        <vt:i4>0</vt:i4>
      </vt:variant>
      <vt:variant>
        <vt:i4>5</vt:i4>
      </vt:variant>
      <vt:variant>
        <vt:lpwstr>https://vpc_url/vpcdps</vt:lpwstr>
      </vt:variant>
      <vt:variant>
        <vt:lpwstr/>
      </vt:variant>
      <vt:variant>
        <vt:i4>7471125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_Internal_Integrations_2</vt:lpwstr>
      </vt:variant>
      <vt:variant>
        <vt:i4>327687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_Payment_Gateway</vt:lpwstr>
      </vt:variant>
      <vt:variant>
        <vt:i4>4587557</vt:i4>
      </vt:variant>
      <vt:variant>
        <vt:i4>1183</vt:i4>
      </vt:variant>
      <vt:variant>
        <vt:i4>0</vt:i4>
      </vt:variant>
      <vt:variant>
        <vt:i4>5</vt:i4>
      </vt:variant>
      <vt:variant>
        <vt:lpwstr/>
      </vt:variant>
      <vt:variant>
        <vt:lpwstr>_Audit_Logging_2</vt:lpwstr>
      </vt:variant>
      <vt:variant>
        <vt:i4>327737</vt:i4>
      </vt:variant>
      <vt:variant>
        <vt:i4>1180</vt:i4>
      </vt:variant>
      <vt:variant>
        <vt:i4>0</vt:i4>
      </vt:variant>
      <vt:variant>
        <vt:i4>5</vt:i4>
      </vt:variant>
      <vt:variant>
        <vt:lpwstr/>
      </vt:variant>
      <vt:variant>
        <vt:lpwstr>_Logging</vt:lpwstr>
      </vt:variant>
      <vt:variant>
        <vt:i4>2424925</vt:i4>
      </vt:variant>
      <vt:variant>
        <vt:i4>1177</vt:i4>
      </vt:variant>
      <vt:variant>
        <vt:i4>0</vt:i4>
      </vt:variant>
      <vt:variant>
        <vt:i4>5</vt:i4>
      </vt:variant>
      <vt:variant>
        <vt:lpwstr/>
      </vt:variant>
      <vt:variant>
        <vt:lpwstr>_Error_Messaging_1</vt:lpwstr>
      </vt:variant>
      <vt:variant>
        <vt:i4>1179659</vt:i4>
      </vt:variant>
      <vt:variant>
        <vt:i4>1174</vt:i4>
      </vt:variant>
      <vt:variant>
        <vt:i4>0</vt:i4>
      </vt:variant>
      <vt:variant>
        <vt:i4>5</vt:i4>
      </vt:variant>
      <vt:variant>
        <vt:lpwstr/>
      </vt:variant>
      <vt:variant>
        <vt:lpwstr>_Data_Archiving_1</vt:lpwstr>
      </vt:variant>
      <vt:variant>
        <vt:i4>2162807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_Portals_1</vt:lpwstr>
      </vt:variant>
      <vt:variant>
        <vt:i4>6291521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_User_and_Customer</vt:lpwstr>
      </vt:variant>
      <vt:variant>
        <vt:i4>5832739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_System_Context</vt:lpwstr>
      </vt:variant>
      <vt:variant>
        <vt:i4>2621511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_White_Label_1</vt:lpwstr>
      </vt:variant>
      <vt:variant>
        <vt:i4>1048616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8192108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_Social_Media_1</vt:lpwstr>
      </vt:variant>
      <vt:variant>
        <vt:i4>4915278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_Integration_architecture_1</vt:lpwstr>
      </vt:variant>
      <vt:variant>
        <vt:i4>4522021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_Audit_logging_1</vt:lpwstr>
      </vt:variant>
      <vt:variant>
        <vt:i4>1310722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_Error_Messaging</vt:lpwstr>
      </vt:variant>
      <vt:variant>
        <vt:i4>3407911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_Data_Upload</vt:lpwstr>
      </vt:variant>
      <vt:variant>
        <vt:i4>1507392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_Alerts_and_Notifications</vt:lpwstr>
      </vt:variant>
      <vt:variant>
        <vt:i4>2752571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_Manage_Template</vt:lpwstr>
      </vt:variant>
      <vt:variant>
        <vt:i4>7143510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_Usability</vt:lpwstr>
      </vt:variant>
      <vt:variant>
        <vt:i4>6291521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_User_and_Customer</vt:lpwstr>
      </vt:variant>
      <vt:variant>
        <vt:i4>3342451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_Non-functional_View</vt:lpwstr>
      </vt:variant>
      <vt:variant>
        <vt:i4>1048616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4915277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_Integration_architecture_2</vt:lpwstr>
      </vt:variant>
      <vt:variant>
        <vt:i4>1441913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_Application_Architecture</vt:lpwstr>
      </vt:variant>
      <vt:variant>
        <vt:i4>4259842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4915277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_Integration_architecture_2</vt:lpwstr>
      </vt:variant>
      <vt:variant>
        <vt:i4>1441913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_Application_Architecture</vt:lpwstr>
      </vt:variant>
      <vt:variant>
        <vt:i4>4259842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1048616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4915277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_Integration_architecture_2</vt:lpwstr>
      </vt:variant>
      <vt:variant>
        <vt:i4>1441913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_Application_Architecture</vt:lpwstr>
      </vt:variant>
      <vt:variant>
        <vt:i4>2228343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_Portals_2</vt:lpwstr>
      </vt:variant>
      <vt:variant>
        <vt:i4>1048616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1048616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7929857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_Product_management</vt:lpwstr>
      </vt:variant>
      <vt:variant>
        <vt:i4>1048616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4259842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7929857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_Product_management</vt:lpwstr>
      </vt:variant>
      <vt:variant>
        <vt:i4>1048616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7929857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_Product_management</vt:lpwstr>
      </vt:variant>
      <vt:variant>
        <vt:i4>1048616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4259842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7929857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_Product_management</vt:lpwstr>
      </vt:variant>
      <vt:variant>
        <vt:i4>1048616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4259842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7929857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_Product_management</vt:lpwstr>
      </vt:variant>
      <vt:variant>
        <vt:i4>1048616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4259842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7929857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_Product_management</vt:lpwstr>
      </vt:variant>
      <vt:variant>
        <vt:i4>1048616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_Portals</vt:lpwstr>
      </vt:variant>
      <vt:variant>
        <vt:i4>4259842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_Logical_Data_Model</vt:lpwstr>
      </vt:variant>
      <vt:variant>
        <vt:i4>6750299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_Out_Of_Scope_1</vt:lpwstr>
      </vt:variant>
      <vt:variant>
        <vt:i4>7929908</vt:i4>
      </vt:variant>
      <vt:variant>
        <vt:i4>872</vt:i4>
      </vt:variant>
      <vt:variant>
        <vt:i4>0</vt:i4>
      </vt:variant>
      <vt:variant>
        <vt:i4>5</vt:i4>
      </vt:variant>
      <vt:variant>
        <vt:lpwstr>sapevent:DOCU_LINK/DS:GLOS.subtransaction</vt:lpwstr>
      </vt:variant>
      <vt:variant>
        <vt:lpwstr/>
      </vt:variant>
      <vt:variant>
        <vt:i4>3342414</vt:i4>
      </vt:variant>
      <vt:variant>
        <vt:i4>869</vt:i4>
      </vt:variant>
      <vt:variant>
        <vt:i4>0</vt:i4>
      </vt:variant>
      <vt:variant>
        <vt:i4>5</vt:i4>
      </vt:variant>
      <vt:variant>
        <vt:lpwstr>sapevent:DOCU_LINK/DS:GLOS.main_transaction</vt:lpwstr>
      </vt:variant>
      <vt:variant>
        <vt:lpwstr/>
      </vt:variant>
      <vt:variant>
        <vt:i4>2031719</vt:i4>
      </vt:variant>
      <vt:variant>
        <vt:i4>866</vt:i4>
      </vt:variant>
      <vt:variant>
        <vt:i4>0</vt:i4>
      </vt:variant>
      <vt:variant>
        <vt:i4>5</vt:i4>
      </vt:variant>
      <vt:variant>
        <vt:lpwstr>sapevent:DOCU_LINK/DS:GLOS.company_code</vt:lpwstr>
      </vt:variant>
      <vt:variant>
        <vt:lpwstr/>
      </vt:variant>
      <vt:variant>
        <vt:i4>4194378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_Internal_Integrations</vt:lpwstr>
      </vt:variant>
      <vt:variant>
        <vt:i4>7405589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_Internal_Integrations_1</vt:lpwstr>
      </vt:variant>
      <vt:variant>
        <vt:i4>1507329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_Toc448825897</vt:lpwstr>
      </vt:variant>
      <vt:variant>
        <vt:i4>1507328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_Toc448825896</vt:lpwstr>
      </vt:variant>
      <vt:variant>
        <vt:i4>1507331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_Toc448825895</vt:lpwstr>
      </vt:variant>
      <vt:variant>
        <vt:i4>1507330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_Toc448825894</vt:lpwstr>
      </vt:variant>
      <vt:variant>
        <vt:i4>1507333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_Toc448825893</vt:lpwstr>
      </vt:variant>
      <vt:variant>
        <vt:i4>1507332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_Toc448825892</vt:lpwstr>
      </vt:variant>
      <vt:variant>
        <vt:i4>1507335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_Toc448825891</vt:lpwstr>
      </vt:variant>
      <vt:variant>
        <vt:i4>1507334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_Toc448825890</vt:lpwstr>
      </vt:variant>
      <vt:variant>
        <vt:i4>1441807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_Toc448825889</vt:lpwstr>
      </vt:variant>
      <vt:variant>
        <vt:i4>1441806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_Toc448825888</vt:lpwstr>
      </vt:variant>
      <vt:variant>
        <vt:i4>1441793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_Toc448825887</vt:lpwstr>
      </vt:variant>
      <vt:variant>
        <vt:i4>1441792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_Toc448825886</vt:lpwstr>
      </vt:variant>
      <vt:variant>
        <vt:i4>1441795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_Toc448825885</vt:lpwstr>
      </vt:variant>
      <vt:variant>
        <vt:i4>1441794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_Toc448825884</vt:lpwstr>
      </vt:variant>
      <vt:variant>
        <vt:i4>1441797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_Toc448825883</vt:lpwstr>
      </vt:variant>
      <vt:variant>
        <vt:i4>1441796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_Toc448825882</vt:lpwstr>
      </vt:variant>
      <vt:variant>
        <vt:i4>1441799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_Toc448825881</vt:lpwstr>
      </vt:variant>
      <vt:variant>
        <vt:i4>1441798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_Toc448825880</vt:lpwstr>
      </vt:variant>
      <vt:variant>
        <vt:i4>1638415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_Toc448825879</vt:lpwstr>
      </vt:variant>
      <vt:variant>
        <vt:i4>1638414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_Toc448825878</vt:lpwstr>
      </vt:variant>
      <vt:variant>
        <vt:i4>1638401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_Toc448825877</vt:lpwstr>
      </vt:variant>
      <vt:variant>
        <vt:i4>1638400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_Toc448825876</vt:lpwstr>
      </vt:variant>
      <vt:variant>
        <vt:i4>1638403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_Toc448825875</vt:lpwstr>
      </vt:variant>
      <vt:variant>
        <vt:i4>1638402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_Toc448825874</vt:lpwstr>
      </vt:variant>
      <vt:variant>
        <vt:i4>1638405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_Toc448825873</vt:lpwstr>
      </vt:variant>
      <vt:variant>
        <vt:i4>1638404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_Toc448825872</vt:lpwstr>
      </vt:variant>
      <vt:variant>
        <vt:i4>1638407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_Toc448825871</vt:lpwstr>
      </vt:variant>
      <vt:variant>
        <vt:i4>1638406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_Toc448825870</vt:lpwstr>
      </vt:variant>
      <vt:variant>
        <vt:i4>1572879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_Toc448825869</vt:lpwstr>
      </vt:variant>
      <vt:variant>
        <vt:i4>1572878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_Toc448825868</vt:lpwstr>
      </vt:variant>
      <vt:variant>
        <vt:i4>1572865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_Toc448825867</vt:lpwstr>
      </vt:variant>
      <vt:variant>
        <vt:i4>1572864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_Toc448825866</vt:lpwstr>
      </vt:variant>
      <vt:variant>
        <vt:i4>1572867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_Toc448825865</vt:lpwstr>
      </vt:variant>
      <vt:variant>
        <vt:i4>1572866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_Toc448825864</vt:lpwstr>
      </vt:variant>
      <vt:variant>
        <vt:i4>1572869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_Toc448825863</vt:lpwstr>
      </vt:variant>
      <vt:variant>
        <vt:i4>1572868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_Toc448825862</vt:lpwstr>
      </vt:variant>
      <vt:variant>
        <vt:i4>1572871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_Toc448825861</vt:lpwstr>
      </vt:variant>
      <vt:variant>
        <vt:i4>1572870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_Toc448825860</vt:lpwstr>
      </vt:variant>
      <vt:variant>
        <vt:i4>1769487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_Toc448825859</vt:lpwstr>
      </vt:variant>
      <vt:variant>
        <vt:i4>1769486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_Toc448825858</vt:lpwstr>
      </vt:variant>
      <vt:variant>
        <vt:i4>1769473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_Toc448825857</vt:lpwstr>
      </vt:variant>
      <vt:variant>
        <vt:i4>1769472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_Toc448825856</vt:lpwstr>
      </vt:variant>
      <vt:variant>
        <vt:i4>1769475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_Toc448825855</vt:lpwstr>
      </vt:variant>
      <vt:variant>
        <vt:i4>1769474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_Toc448825854</vt:lpwstr>
      </vt:variant>
      <vt:variant>
        <vt:i4>1769477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_Toc448825853</vt:lpwstr>
      </vt:variant>
      <vt:variant>
        <vt:i4>1769476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_Toc448825852</vt:lpwstr>
      </vt:variant>
      <vt:variant>
        <vt:i4>1769479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_Toc448825851</vt:lpwstr>
      </vt:variant>
      <vt:variant>
        <vt:i4>1769478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_Toc448825850</vt:lpwstr>
      </vt:variant>
      <vt:variant>
        <vt:i4>1703951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_Toc448825849</vt:lpwstr>
      </vt:variant>
      <vt:variant>
        <vt:i4>1703950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_Toc448825848</vt:lpwstr>
      </vt:variant>
      <vt:variant>
        <vt:i4>1703937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_Toc448825847</vt:lpwstr>
      </vt:variant>
      <vt:variant>
        <vt:i4>1703936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_Toc448825846</vt:lpwstr>
      </vt:variant>
      <vt:variant>
        <vt:i4>1703939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_Toc448825845</vt:lpwstr>
      </vt:variant>
      <vt:variant>
        <vt:i4>1703938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_Toc448825844</vt:lpwstr>
      </vt:variant>
      <vt:variant>
        <vt:i4>1703941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_Toc448825843</vt:lpwstr>
      </vt:variant>
      <vt:variant>
        <vt:i4>1703940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_Toc448825842</vt:lpwstr>
      </vt:variant>
      <vt:variant>
        <vt:i4>1703943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_Toc448825841</vt:lpwstr>
      </vt:variant>
      <vt:variant>
        <vt:i4>1703942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_Toc448825840</vt:lpwstr>
      </vt:variant>
      <vt:variant>
        <vt:i4>1900559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_Toc448825839</vt:lpwstr>
      </vt:variant>
      <vt:variant>
        <vt:i4>1900558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_Toc448825838</vt:lpwstr>
      </vt:variant>
      <vt:variant>
        <vt:i4>1900545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_Toc448825837</vt:lpwstr>
      </vt:variant>
      <vt:variant>
        <vt:i4>1900544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_Toc448825836</vt:lpwstr>
      </vt:variant>
      <vt:variant>
        <vt:i4>1900547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_Toc448825835</vt:lpwstr>
      </vt:variant>
      <vt:variant>
        <vt:i4>1900546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_Toc448825834</vt:lpwstr>
      </vt:variant>
      <vt:variant>
        <vt:i4>1900549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_Toc448825833</vt:lpwstr>
      </vt:variant>
      <vt:variant>
        <vt:i4>1900548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_Toc448825832</vt:lpwstr>
      </vt:variant>
      <vt:variant>
        <vt:i4>1900551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_Toc448825831</vt:lpwstr>
      </vt:variant>
      <vt:variant>
        <vt:i4>1900550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_Toc448825830</vt:lpwstr>
      </vt:variant>
      <vt:variant>
        <vt:i4>1835023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_Toc448825829</vt:lpwstr>
      </vt:variant>
      <vt:variant>
        <vt:i4>1835022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_Toc448825828</vt:lpwstr>
      </vt:variant>
      <vt:variant>
        <vt:i4>1835009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_Toc448825827</vt:lpwstr>
      </vt:variant>
      <vt:variant>
        <vt:i4>1835008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_Toc448825826</vt:lpwstr>
      </vt:variant>
      <vt:variant>
        <vt:i4>1835011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_Toc448825825</vt:lpwstr>
      </vt:variant>
      <vt:variant>
        <vt:i4>1835010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_Toc448825824</vt:lpwstr>
      </vt:variant>
      <vt:variant>
        <vt:i4>1835013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_Toc448825823</vt:lpwstr>
      </vt:variant>
      <vt:variant>
        <vt:i4>1835012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_Toc448825822</vt:lpwstr>
      </vt:variant>
      <vt:variant>
        <vt:i4>1835015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_Toc448825821</vt:lpwstr>
      </vt:variant>
      <vt:variant>
        <vt:i4>1835014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_Toc448825820</vt:lpwstr>
      </vt:variant>
      <vt:variant>
        <vt:i4>2031631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_Toc448825819</vt:lpwstr>
      </vt:variant>
      <vt:variant>
        <vt:i4>2031630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_Toc448825818</vt:lpwstr>
      </vt:variant>
      <vt:variant>
        <vt:i4>2031617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_Toc448825817</vt:lpwstr>
      </vt:variant>
      <vt:variant>
        <vt:i4>2031616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_Toc448825816</vt:lpwstr>
      </vt:variant>
      <vt:variant>
        <vt:i4>2031619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_Toc448825815</vt:lpwstr>
      </vt:variant>
      <vt:variant>
        <vt:i4>2031618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_Toc448825814</vt:lpwstr>
      </vt:variant>
      <vt:variant>
        <vt:i4>2031621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_Toc448825813</vt:lpwstr>
      </vt:variant>
      <vt:variant>
        <vt:i4>2031620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_Toc448825812</vt:lpwstr>
      </vt:variant>
      <vt:variant>
        <vt:i4>2031623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_Toc448825811</vt:lpwstr>
      </vt:variant>
      <vt:variant>
        <vt:i4>2031622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_Toc448825810</vt:lpwstr>
      </vt:variant>
      <vt:variant>
        <vt:i4>1966095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_Toc448825809</vt:lpwstr>
      </vt:variant>
      <vt:variant>
        <vt:i4>1966094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_Toc448825808</vt:lpwstr>
      </vt:variant>
      <vt:variant>
        <vt:i4>1966081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_Toc448825807</vt:lpwstr>
      </vt:variant>
      <vt:variant>
        <vt:i4>1966080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_Toc448825806</vt:lpwstr>
      </vt:variant>
      <vt:variant>
        <vt:i4>1966083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_Toc448825805</vt:lpwstr>
      </vt:variant>
      <vt:variant>
        <vt:i4>1966082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_Toc448825804</vt:lpwstr>
      </vt:variant>
      <vt:variant>
        <vt:i4>1966085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_Toc448825803</vt:lpwstr>
      </vt:variant>
      <vt:variant>
        <vt:i4>1966084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_Toc448825802</vt:lpwstr>
      </vt:variant>
      <vt:variant>
        <vt:i4>1966087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_Toc448825801</vt:lpwstr>
      </vt:variant>
      <vt:variant>
        <vt:i4>1966086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_Toc448825800</vt:lpwstr>
      </vt:variant>
      <vt:variant>
        <vt:i4>1507328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_Toc448825799</vt:lpwstr>
      </vt:variant>
      <vt:variant>
        <vt:i4>1507329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_Toc448825798</vt:lpwstr>
      </vt:variant>
      <vt:variant>
        <vt:i4>1507342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_Toc448825797</vt:lpwstr>
      </vt:variant>
      <vt:variant>
        <vt:i4>1507343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_Toc448825796</vt:lpwstr>
      </vt:variant>
      <vt:variant>
        <vt:i4>1507340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_Toc448825795</vt:lpwstr>
      </vt:variant>
      <vt:variant>
        <vt:i4>1507341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_Toc448825794</vt:lpwstr>
      </vt:variant>
      <vt:variant>
        <vt:i4>1507338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_Toc448825793</vt:lpwstr>
      </vt:variant>
      <vt:variant>
        <vt:i4>1507339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_Toc448825792</vt:lpwstr>
      </vt:variant>
      <vt:variant>
        <vt:i4>1507336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_Toc448825791</vt:lpwstr>
      </vt:variant>
      <vt:variant>
        <vt:i4>1507337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_Toc448825790</vt:lpwstr>
      </vt:variant>
      <vt:variant>
        <vt:i4>1441792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_Toc448825789</vt:lpwstr>
      </vt:variant>
      <vt:variant>
        <vt:i4>1441793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_Toc448825788</vt:lpwstr>
      </vt:variant>
      <vt:variant>
        <vt:i4>1441806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_Toc448825787</vt:lpwstr>
      </vt:variant>
      <vt:variant>
        <vt:i4>1441807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_Toc448825786</vt:lpwstr>
      </vt:variant>
      <vt:variant>
        <vt:i4>1441804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_Toc448825785</vt:lpwstr>
      </vt:variant>
      <vt:variant>
        <vt:i4>1441805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_Toc448825784</vt:lpwstr>
      </vt:variant>
      <vt:variant>
        <vt:i4>1441802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_Toc448825783</vt:lpwstr>
      </vt:variant>
      <vt:variant>
        <vt:i4>1441803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_Toc448825782</vt:lpwstr>
      </vt:variant>
      <vt:variant>
        <vt:i4>1441800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_Toc448825781</vt:lpwstr>
      </vt:variant>
      <vt:variant>
        <vt:i4>1441801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_Toc448825780</vt:lpwstr>
      </vt:variant>
      <vt:variant>
        <vt:i4>1638400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_Toc448825779</vt:lpwstr>
      </vt:variant>
      <vt:variant>
        <vt:i4>1638401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_Toc448825778</vt:lpwstr>
      </vt:variant>
      <vt:variant>
        <vt:i4>1638414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_Toc448825777</vt:lpwstr>
      </vt:variant>
      <vt:variant>
        <vt:i4>1638415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_Toc448825776</vt:lpwstr>
      </vt:variant>
      <vt:variant>
        <vt:i4>1638412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_Toc448825775</vt:lpwstr>
      </vt:variant>
      <vt:variant>
        <vt:i4>1638413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_Toc448825774</vt:lpwstr>
      </vt:variant>
      <vt:variant>
        <vt:i4>1638410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_Toc448825773</vt:lpwstr>
      </vt:variant>
      <vt:variant>
        <vt:i4>1638411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_Toc448825772</vt:lpwstr>
      </vt:variant>
      <vt:variant>
        <vt:i4>1638408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_Toc448825771</vt:lpwstr>
      </vt:variant>
      <vt:variant>
        <vt:i4>1638409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_Toc448825770</vt:lpwstr>
      </vt:variant>
      <vt:variant>
        <vt:i4>1572864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_Toc448825769</vt:lpwstr>
      </vt:variant>
      <vt:variant>
        <vt:i4>1572865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_Toc448825768</vt:lpwstr>
      </vt:variant>
      <vt:variant>
        <vt:i4>1572878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_Toc448825767</vt:lpwstr>
      </vt:variant>
      <vt:variant>
        <vt:i4>3670122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_Out_Of_Scope</vt:lpwstr>
      </vt:variant>
      <vt:variant>
        <vt:i4>4915276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_Integration_architecture_3</vt:lpwstr>
      </vt:variant>
      <vt:variant>
        <vt:i4>4784200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_Application_Architecture_1</vt:lpwstr>
      </vt:variant>
      <vt:variant>
        <vt:i4>3735597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_Deployment_View</vt:lpwstr>
      </vt:variant>
      <vt:variant>
        <vt:i4>131116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_Non-functional_View_1</vt:lpwstr>
      </vt:variant>
      <vt:variant>
        <vt:i4>3342385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_Functional_View</vt:lpwstr>
      </vt:variant>
      <vt:variant>
        <vt:i4>6684769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_Finance_Model</vt:lpwstr>
      </vt:variant>
      <vt:variant>
        <vt:i4>1900645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_Project_View</vt:lpwstr>
      </vt:variant>
      <vt:variant>
        <vt:i4>4980858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_Hybris_Commerce_Model</vt:lpwstr>
      </vt:variant>
      <vt:variant>
        <vt:i4>1900645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_Project_View</vt:lpwstr>
      </vt:variant>
      <vt:variant>
        <vt:i4>1900645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_Project_View</vt:lpwstr>
      </vt:variant>
      <vt:variant>
        <vt:i4>2555975</vt:i4>
      </vt:variant>
      <vt:variant>
        <vt:i4>0</vt:i4>
      </vt:variant>
      <vt:variant>
        <vt:i4>0</vt:i4>
      </vt:variant>
      <vt:variant>
        <vt:i4>5</vt:i4>
      </vt:variant>
      <vt:variant>
        <vt:lpwstr>https://jam4.sapjam.com/groups/gSM6MXW88YQ9zyZBnq7SGY/documents/cnSL4jduRXaZFU9UioyPTQ/versions/6479036/slide_viewer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/>
  <dc:creator>Rudolf Castelino</dc:creator>
  <cp:keywords/>
  <cp:lastModifiedBy>AR, Deekshitha (external - Project)</cp:lastModifiedBy>
  <cp:revision>168</cp:revision>
  <cp:lastPrinted>2016-02-04T19:23:00Z</cp:lastPrinted>
  <dcterms:created xsi:type="dcterms:W3CDTF">2016-05-02T07:38:00Z</dcterms:created>
  <dcterms:modified xsi:type="dcterms:W3CDTF">2016-08-01T08:58:00Z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4" name="_AdHocReviewCycleID">
    <vt:i4>116504472</vt:i4>
  </property>
  <property fmtid="{D5CDD505-2E9C-101B-9397-08002B2CF9AE}" pid="5" name="_EmailSubject">
    <vt:lpwstr>Release</vt:lpwstr>
  </property>
  <property fmtid="{D5CDD505-2E9C-101B-9397-08002B2CF9AE}" pid="6" name="_AuthorEmail">
    <vt:lpwstr>sanu.p.s@sap.com</vt:lpwstr>
  </property>
  <property fmtid="{D5CDD505-2E9C-101B-9397-08002B2CF9AE}" pid="7" name="_AuthorEmailDisplayName">
    <vt:lpwstr>P S, Sanu</vt:lpwstr>
  </property>
</Properties>
</file>